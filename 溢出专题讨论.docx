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962"/>
      </w:tblGrid>
      <w:tr w:rsidR="00BD16FA" w:rsidTr="00C54E81">
        <w:trPr>
          <w:trHeight w:val="2414"/>
          <w:jc w:val="center"/>
        </w:trPr>
        <w:tc>
          <w:tcPr>
            <w:tcW w:w="5000" w:type="pct"/>
          </w:tcPr>
          <w:p w:rsidR="00BD16FA" w:rsidRDefault="0097707B" w:rsidP="00A9285D">
            <w:pPr>
              <w:jc w:val="left"/>
              <w:rPr>
                <w:rFonts w:asciiTheme="majorHAnsi" w:eastAsiaTheme="majorEastAsia" w:hAnsiTheme="majorHAnsi" w:cstheme="majorBidi"/>
                <w:caps/>
              </w:rPr>
            </w:pPr>
            <w:r>
              <w:rPr>
                <w:rFonts w:ascii="Segoe UI" w:hAnsi="Segoe UI" w:cs="Segoe UI"/>
                <w:color w:val="000000"/>
                <w:sz w:val="20"/>
                <w:szCs w:val="20"/>
              </w:rPr>
              <w:t> </w:t>
            </w:r>
            <w:r w:rsidR="00035DFF">
              <w:rPr>
                <w:rFonts w:asciiTheme="majorHAnsi" w:eastAsiaTheme="majorEastAsia" w:hAnsiTheme="majorHAnsi" w:cstheme="majorBidi"/>
                <w:caps/>
                <w:noProof/>
              </w:rPr>
              <w:drawing>
                <wp:inline distT="0" distB="0" distL="0" distR="0">
                  <wp:extent cx="2537410" cy="500332"/>
                  <wp:effectExtent l="19050" t="0" r="0" b="0"/>
                  <wp:docPr id="4" name="Picture 4" descr="D:\chenbilun\我的文档\Work\文档\文档相关\logo-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henbilun\我的文档\Work\文档\文档相关\logo-透明.png"/>
                          <pic:cNvPicPr>
                            <a:picLocks noChangeAspect="1" noChangeArrowheads="1"/>
                          </pic:cNvPicPr>
                        </pic:nvPicPr>
                        <pic:blipFill>
                          <a:blip r:embed="rId9" cstate="print"/>
                          <a:stretch>
                            <a:fillRect/>
                          </a:stretch>
                        </pic:blipFill>
                        <pic:spPr bwMode="auto">
                          <a:xfrm>
                            <a:off x="0" y="0"/>
                            <a:ext cx="2530220" cy="498914"/>
                          </a:xfrm>
                          <a:prstGeom prst="rect">
                            <a:avLst/>
                          </a:prstGeom>
                          <a:noFill/>
                          <a:ln>
                            <a:noFill/>
                          </a:ln>
                        </pic:spPr>
                      </pic:pic>
                    </a:graphicData>
                  </a:graphic>
                </wp:inline>
              </w:drawing>
            </w:r>
          </w:p>
          <w:p w:rsidR="00BD16FA" w:rsidRDefault="00BD16FA" w:rsidP="00C54E81">
            <w:pPr>
              <w:jc w:val="left"/>
              <w:rPr>
                <w:rFonts w:asciiTheme="majorHAnsi" w:eastAsiaTheme="majorEastAsia" w:hAnsiTheme="majorHAnsi" w:cstheme="majorBidi"/>
                <w:caps/>
              </w:rPr>
            </w:pPr>
          </w:p>
          <w:p w:rsidR="00BD16FA" w:rsidRDefault="00BD16FA" w:rsidP="00C54E81">
            <w:pPr>
              <w:jc w:val="left"/>
              <w:rPr>
                <w:rFonts w:asciiTheme="majorHAnsi" w:eastAsiaTheme="majorEastAsia" w:hAnsiTheme="majorHAnsi" w:cstheme="majorBidi"/>
                <w:caps/>
              </w:rPr>
            </w:pPr>
          </w:p>
          <w:p w:rsidR="00BD16FA" w:rsidRDefault="00BD16FA" w:rsidP="00C54E81">
            <w:pPr>
              <w:jc w:val="left"/>
              <w:rPr>
                <w:rFonts w:asciiTheme="majorHAnsi" w:eastAsiaTheme="majorEastAsia" w:hAnsiTheme="majorHAnsi" w:cstheme="majorBidi"/>
                <w:caps/>
              </w:rPr>
            </w:pPr>
          </w:p>
        </w:tc>
      </w:tr>
      <w:tr w:rsidR="00BD16FA" w:rsidRPr="00B71A02" w:rsidTr="00C54E81">
        <w:trPr>
          <w:trHeight w:val="1440"/>
          <w:jc w:val="center"/>
        </w:trPr>
        <w:sdt>
          <w:sdtPr>
            <w:rPr>
              <w:rFonts w:eastAsiaTheme="majorEastAsia" w:cs="Arial"/>
              <w:color w:val="1F497D" w:themeColor="text2"/>
              <w:sz w:val="96"/>
              <w:szCs w:val="80"/>
            </w:rPr>
            <w:alias w:val="Title"/>
            <w:id w:val="-1812481862"/>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1F497D" w:themeColor="text2"/>
                </w:tcBorders>
                <w:vAlign w:val="center"/>
              </w:tcPr>
              <w:p w:rsidR="00BD16FA" w:rsidRDefault="00360F47" w:rsidP="001866BC">
                <w:pPr>
                  <w:jc w:val="right"/>
                  <w:rPr>
                    <w:rFonts w:eastAsiaTheme="majorEastAsia" w:cs="Arial"/>
                    <w:color w:val="1F497D" w:themeColor="text2"/>
                    <w:sz w:val="80"/>
                    <w:szCs w:val="80"/>
                  </w:rPr>
                </w:pPr>
                <w:r w:rsidRPr="00360F47">
                  <w:rPr>
                    <w:rFonts w:eastAsiaTheme="majorEastAsia" w:cs="Arial" w:hint="eastAsia"/>
                    <w:color w:val="1F497D" w:themeColor="text2"/>
                    <w:sz w:val="96"/>
                    <w:szCs w:val="80"/>
                  </w:rPr>
                  <w:t>溢出专题讨论</w:t>
                </w:r>
              </w:p>
            </w:tc>
          </w:sdtContent>
        </w:sdt>
      </w:tr>
      <w:tr w:rsidR="00BD16FA" w:rsidRPr="00B71A02" w:rsidTr="00C54E81">
        <w:trPr>
          <w:trHeight w:val="2040"/>
          <w:jc w:val="center"/>
        </w:trPr>
        <w:tc>
          <w:tcPr>
            <w:tcW w:w="5000" w:type="pct"/>
            <w:tcBorders>
              <w:top w:val="single" w:sz="4" w:space="0" w:color="1F497D" w:themeColor="text2"/>
            </w:tcBorders>
            <w:vAlign w:val="bottom"/>
          </w:tcPr>
          <w:p w:rsidR="00BD16FA" w:rsidRPr="00B71A02" w:rsidRDefault="00BD16FA" w:rsidP="00C54E81">
            <w:pPr>
              <w:jc w:val="right"/>
              <w:rPr>
                <w:rFonts w:eastAsiaTheme="majorEastAsia" w:cs="Arial"/>
                <w:szCs w:val="21"/>
              </w:rPr>
            </w:pPr>
          </w:p>
        </w:tc>
      </w:tr>
      <w:tr w:rsidR="00BD16FA" w:rsidRPr="00DB3EE1" w:rsidTr="00C54E81">
        <w:trPr>
          <w:trHeight w:val="411"/>
          <w:jc w:val="center"/>
        </w:trPr>
        <w:tc>
          <w:tcPr>
            <w:tcW w:w="5000" w:type="pct"/>
            <w:vAlign w:val="center"/>
          </w:tcPr>
          <w:sdt>
            <w:sdtPr>
              <w:rPr>
                <w:rFonts w:eastAsiaTheme="majorEastAsia" w:cs="Arial" w:hint="eastAsia"/>
                <w:b/>
                <w:color w:val="1F497D" w:themeColor="text2"/>
                <w:szCs w:val="21"/>
              </w:rPr>
              <w:alias w:val="类别"/>
              <w:tag w:val=""/>
              <w:id w:val="-2075568967"/>
              <w:dataBinding w:prefixMappings="xmlns:ns0='http://purl.org/dc/elements/1.1/' xmlns:ns1='http://schemas.openxmlformats.org/package/2006/metadata/core-properties' " w:xpath="/ns1:coreProperties[1]/ns1:category[1]" w:storeItemID="{6C3C8BC8-F283-45AE-878A-BAB7291924A1}"/>
              <w:text/>
            </w:sdtPr>
            <w:sdtContent>
              <w:p w:rsidR="00BD16FA" w:rsidRPr="00384B3F" w:rsidRDefault="009A605E" w:rsidP="00C54E81">
                <w:pPr>
                  <w:jc w:val="right"/>
                  <w:rPr>
                    <w:rFonts w:eastAsiaTheme="majorEastAsia" w:cs="Arial"/>
                    <w:b/>
                    <w:color w:val="1F497D" w:themeColor="text2"/>
                    <w:szCs w:val="21"/>
                  </w:rPr>
                </w:pPr>
                <w:r>
                  <w:rPr>
                    <w:rFonts w:eastAsiaTheme="majorEastAsia" w:cs="Arial" w:hint="eastAsia"/>
                    <w:b/>
                    <w:color w:val="1F497D" w:themeColor="text2"/>
                    <w:szCs w:val="21"/>
                  </w:rPr>
                  <w:t>ADE-00</w:t>
                </w:r>
                <w:r w:rsidR="00644834">
                  <w:rPr>
                    <w:rFonts w:eastAsiaTheme="majorEastAsia" w:cs="Arial" w:hint="eastAsia"/>
                    <w:b/>
                    <w:color w:val="1F497D" w:themeColor="text2"/>
                    <w:szCs w:val="21"/>
                  </w:rPr>
                  <w:t>1</w:t>
                </w:r>
              </w:p>
            </w:sdtContent>
          </w:sdt>
          <w:p w:rsidR="00BD16FA" w:rsidRPr="00384B3F" w:rsidRDefault="00BD16FA" w:rsidP="00EE6028">
            <w:pPr>
              <w:jc w:val="right"/>
              <w:rPr>
                <w:rFonts w:eastAsiaTheme="majorEastAsia" w:cs="Arial"/>
                <w:b/>
                <w:color w:val="1F497D" w:themeColor="text2"/>
                <w:szCs w:val="21"/>
              </w:rPr>
            </w:pPr>
            <w:r w:rsidRPr="00384B3F">
              <w:rPr>
                <w:rFonts w:eastAsiaTheme="majorEastAsia" w:cs="Arial"/>
                <w:b/>
                <w:color w:val="1F497D" w:themeColor="text2"/>
                <w:szCs w:val="21"/>
              </w:rPr>
              <w:t>Revision</w:t>
            </w:r>
            <w:sdt>
              <w:sdtPr>
                <w:rPr>
                  <w:rFonts w:eastAsiaTheme="majorEastAsia" w:cs="Arial" w:hint="eastAsia"/>
                  <w:b/>
                  <w:color w:val="1F497D" w:themeColor="text2"/>
                  <w:szCs w:val="21"/>
                </w:rPr>
                <w:alias w:val="状态"/>
                <w:tag w:val=""/>
                <w:id w:val="-250657510"/>
                <w:dataBinding w:prefixMappings="xmlns:ns0='http://purl.org/dc/elements/1.1/' xmlns:ns1='http://schemas.openxmlformats.org/package/2006/metadata/core-properties' " w:xpath="/ns1:coreProperties[1]/ns1:contentStatus[1]" w:storeItemID="{6C3C8BC8-F283-45AE-878A-BAB7291924A1}"/>
                <w:text/>
              </w:sdtPr>
              <w:sdtContent>
                <w:r w:rsidR="00350217">
                  <w:rPr>
                    <w:rFonts w:eastAsiaTheme="majorEastAsia" w:cs="Arial" w:hint="eastAsia"/>
                    <w:b/>
                    <w:color w:val="1F497D" w:themeColor="text2"/>
                    <w:szCs w:val="21"/>
                  </w:rPr>
                  <w:t>1.</w:t>
                </w:r>
                <w:r w:rsidR="009C7B0D">
                  <w:rPr>
                    <w:rFonts w:eastAsiaTheme="majorEastAsia" w:cs="Arial" w:hint="eastAsia"/>
                    <w:b/>
                    <w:color w:val="1F497D" w:themeColor="text2"/>
                    <w:szCs w:val="21"/>
                  </w:rPr>
                  <w:t>10</w:t>
                </w:r>
              </w:sdtContent>
            </w:sdt>
          </w:p>
          <w:sdt>
            <w:sdtPr>
              <w:rPr>
                <w:b/>
                <w:color w:val="1F497D" w:themeColor="text2"/>
                <w:szCs w:val="21"/>
              </w:rPr>
              <w:alias w:val="发布日期"/>
              <w:tag w:val=""/>
              <w:id w:val="-2053370270"/>
              <w:dataBinding w:prefixMappings="xmlns:ns0='http://schemas.microsoft.com/office/2006/coverPageProps' " w:xpath="/ns0:CoverPageProperties[1]/ns0:PublishDate[1]" w:storeItemID="{55AF091B-3C7A-41E3-B477-F2FDAA23CFDA}"/>
              <w:date w:fullDate="2016-08-30T00:00:00Z">
                <w:dateFormat w:val="yyyy-M-d"/>
                <w:lid w:val="zh-CN"/>
                <w:storeMappedDataAs w:val="dateTime"/>
                <w:calendar w:val="gregorian"/>
              </w:date>
            </w:sdtPr>
            <w:sdtContent>
              <w:p w:rsidR="00BD16FA" w:rsidRPr="00384B3F" w:rsidRDefault="00360F47" w:rsidP="00360F47">
                <w:pPr>
                  <w:jc w:val="right"/>
                  <w:rPr>
                    <w:b/>
                    <w:color w:val="1F497D" w:themeColor="text2"/>
                    <w:szCs w:val="21"/>
                  </w:rPr>
                </w:pPr>
                <w:r>
                  <w:rPr>
                    <w:rFonts w:hint="eastAsia"/>
                    <w:b/>
                    <w:color w:val="1F497D" w:themeColor="text2"/>
                    <w:szCs w:val="21"/>
                  </w:rPr>
                  <w:t>2016-8-30</w:t>
                </w:r>
              </w:p>
            </w:sdtContent>
          </w:sdt>
        </w:tc>
      </w:tr>
    </w:tbl>
    <w:p w:rsidR="00BD16FA" w:rsidRDefault="00BD16FA" w:rsidP="00C54E81"/>
    <w:p w:rsidR="00BD16FA" w:rsidRDefault="00BD16FA" w:rsidP="00C54E81"/>
    <w:tbl>
      <w:tblPr>
        <w:tblpPr w:leftFromText="187" w:rightFromText="187" w:horzAnchor="margin" w:tblpXSpec="center" w:tblpYSpec="bottom"/>
        <w:tblW w:w="5000" w:type="pct"/>
        <w:tblLook w:val="04A0"/>
      </w:tblPr>
      <w:tblGrid>
        <w:gridCol w:w="9962"/>
      </w:tblGrid>
      <w:tr w:rsidR="00BD16FA" w:rsidRPr="00AC7CD9" w:rsidTr="00C54E81">
        <w:trPr>
          <w:trHeight w:val="139"/>
        </w:trPr>
        <w:tc>
          <w:tcPr>
            <w:tcW w:w="5000" w:type="pct"/>
            <w:tcBorders>
              <w:bottom w:val="single" w:sz="4" w:space="0" w:color="1F497D" w:themeColor="text2"/>
            </w:tcBorders>
          </w:tcPr>
          <w:p w:rsidR="00BD16FA" w:rsidRPr="00AC7CD9" w:rsidRDefault="00BD16FA" w:rsidP="00C54E81">
            <w:pPr>
              <w:spacing w:after="120"/>
              <w:rPr>
                <w:rFonts w:cs="Arial"/>
              </w:rPr>
            </w:pPr>
          </w:p>
        </w:tc>
      </w:tr>
      <w:tr w:rsidR="00BD16FA" w:rsidRPr="00AC7CD9" w:rsidTr="00C54E81">
        <w:tc>
          <w:tcPr>
            <w:tcW w:w="5000" w:type="pct"/>
            <w:tcBorders>
              <w:top w:val="single" w:sz="4" w:space="0" w:color="1F497D" w:themeColor="text2"/>
            </w:tcBorders>
          </w:tcPr>
          <w:p w:rsidR="00BD16FA" w:rsidRPr="00AC7CD9" w:rsidRDefault="00BD16FA" w:rsidP="005A2EDD">
            <w:pPr>
              <w:spacing w:before="120" w:after="120"/>
              <w:jc w:val="center"/>
              <w:rPr>
                <w:rFonts w:cs="Arial"/>
                <w:color w:val="000000"/>
                <w:sz w:val="28"/>
                <w:szCs w:val="18"/>
                <w:lang w:val="en-GB"/>
              </w:rPr>
            </w:pPr>
            <w:r w:rsidRPr="00AC7CD9">
              <w:rPr>
                <w:rFonts w:eastAsia="Times New Roman" w:cs="Arial"/>
                <w:color w:val="000000"/>
                <w:sz w:val="28"/>
                <w:szCs w:val="18"/>
              </w:rPr>
              <w:t xml:space="preserve">Shenzhen </w:t>
            </w:r>
            <w:proofErr w:type="spellStart"/>
            <w:r w:rsidR="005A2EDD">
              <w:rPr>
                <w:rFonts w:cs="Arial" w:hint="eastAsia"/>
                <w:color w:val="000000"/>
                <w:sz w:val="28"/>
                <w:szCs w:val="18"/>
              </w:rPr>
              <w:t>SmartChain</w:t>
            </w:r>
            <w:proofErr w:type="spellEnd"/>
            <w:r w:rsidRPr="00AC7CD9">
              <w:rPr>
                <w:rFonts w:eastAsia="Times New Roman" w:cs="Arial"/>
                <w:color w:val="000000"/>
                <w:sz w:val="28"/>
                <w:szCs w:val="18"/>
              </w:rPr>
              <w:t xml:space="preserve"> Technology </w:t>
            </w:r>
            <w:proofErr w:type="spellStart"/>
            <w:r w:rsidRPr="00AC7CD9">
              <w:rPr>
                <w:rFonts w:eastAsia="Times New Roman" w:cs="Arial"/>
                <w:color w:val="000000"/>
                <w:sz w:val="28"/>
                <w:szCs w:val="18"/>
              </w:rPr>
              <w:t>Co.,Ltd</w:t>
            </w:r>
            <w:r>
              <w:rPr>
                <w:rFonts w:cs="Arial" w:hint="eastAsia"/>
                <w:color w:val="000000"/>
                <w:sz w:val="28"/>
                <w:szCs w:val="18"/>
              </w:rPr>
              <w:t>P</w:t>
            </w:r>
            <w:r w:rsidRPr="00AC7CD9">
              <w:rPr>
                <w:rFonts w:cs="Arial"/>
                <w:color w:val="000000"/>
                <w:sz w:val="28"/>
                <w:szCs w:val="18"/>
              </w:rPr>
              <w:t>ublished</w:t>
            </w:r>
            <w:proofErr w:type="spellEnd"/>
          </w:p>
        </w:tc>
      </w:tr>
      <w:tr w:rsidR="00BD16FA" w:rsidRPr="00AC7CD9" w:rsidTr="00C54E81">
        <w:tc>
          <w:tcPr>
            <w:tcW w:w="5000" w:type="pct"/>
          </w:tcPr>
          <w:p w:rsidR="00BD16FA" w:rsidRPr="00F17943" w:rsidRDefault="005535A0" w:rsidP="005A2EDD">
            <w:pPr>
              <w:spacing w:before="120" w:after="120"/>
              <w:jc w:val="center"/>
              <w:rPr>
                <w:rFonts w:eastAsia="Times New Roman" w:cs="Arial"/>
                <w:color w:val="000000"/>
                <w:sz w:val="28"/>
                <w:szCs w:val="18"/>
              </w:rPr>
            </w:pPr>
            <w:hyperlink r:id="rId10" w:history="1">
              <w:r w:rsidR="005A2EDD" w:rsidRPr="00C55A11">
                <w:rPr>
                  <w:rStyle w:val="a7"/>
                  <w:rFonts w:hint="eastAsia"/>
                  <w:sz w:val="28"/>
                  <w:szCs w:val="18"/>
                </w:rPr>
                <w:t>www.dacrs.com</w:t>
              </w:r>
            </w:hyperlink>
          </w:p>
        </w:tc>
      </w:tr>
    </w:tbl>
    <w:p w:rsidR="00BD16FA" w:rsidRDefault="00BD16FA" w:rsidP="00C54E81"/>
    <w:p w:rsidR="00BD16FA" w:rsidRDefault="00BD16FA" w:rsidP="00C54E81"/>
    <w:p w:rsidR="00BD16FA" w:rsidRPr="00E95403" w:rsidRDefault="00BD16FA" w:rsidP="00652A7E">
      <w:pPr>
        <w:rPr>
          <w:b/>
          <w:sz w:val="44"/>
          <w:szCs w:val="36"/>
        </w:rPr>
        <w:sectPr w:rsidR="00BD16FA" w:rsidRPr="00E95403" w:rsidSect="000F5F4A">
          <w:headerReference w:type="even" r:id="rId11"/>
          <w:headerReference w:type="default" r:id="rId12"/>
          <w:footerReference w:type="even" r:id="rId13"/>
          <w:footerReference w:type="default" r:id="rId14"/>
          <w:headerReference w:type="first" r:id="rId15"/>
          <w:footerReference w:type="first" r:id="rId16"/>
          <w:pgSz w:w="11906" w:h="16838" w:code="9"/>
          <w:pgMar w:top="1440" w:right="1080" w:bottom="1440" w:left="1080" w:header="567" w:footer="850" w:gutter="0"/>
          <w:pgNumType w:fmt="lowerRoman" w:start="0"/>
          <w:cols w:space="425"/>
          <w:titlePg/>
          <w:docGrid w:type="lines" w:linePitch="312"/>
        </w:sectPr>
      </w:pPr>
      <w:r>
        <w:br w:type="page"/>
      </w:r>
    </w:p>
    <w:sdt>
      <w:sdtPr>
        <w:rPr>
          <w:rFonts w:cstheme="minorBidi"/>
          <w:b w:val="0"/>
          <w:bCs w:val="0"/>
          <w:kern w:val="2"/>
          <w:sz w:val="21"/>
          <w:szCs w:val="22"/>
          <w:lang w:val="zh-CN"/>
        </w:rPr>
        <w:id w:val="1492137133"/>
        <w:docPartObj>
          <w:docPartGallery w:val="Table of Contents"/>
          <w:docPartUnique/>
        </w:docPartObj>
      </w:sdtPr>
      <w:sdtContent>
        <w:bookmarkStart w:id="0" w:name="_Toc460329475" w:displacedByCustomXml="prev"/>
        <w:p w:rsidR="00AB7246" w:rsidRDefault="00AB7246" w:rsidP="001C49AC">
          <w:pPr>
            <w:pStyle w:val="10"/>
            <w:numPr>
              <w:ilvl w:val="0"/>
              <w:numId w:val="0"/>
            </w:numPr>
            <w:ind w:left="425" w:hanging="425"/>
          </w:pPr>
          <w:r>
            <w:rPr>
              <w:lang w:val="zh-CN"/>
            </w:rPr>
            <w:t>目录</w:t>
          </w:r>
          <w:bookmarkEnd w:id="0"/>
        </w:p>
        <w:p w:rsidR="00D33E5D" w:rsidRDefault="005535A0">
          <w:pPr>
            <w:pStyle w:val="11"/>
            <w:rPr>
              <w:rFonts w:asciiTheme="minorHAnsi" w:hAnsiTheme="minorHAnsi"/>
              <w:noProof/>
            </w:rPr>
          </w:pPr>
          <w:r w:rsidRPr="005535A0">
            <w:fldChar w:fldCharType="begin"/>
          </w:r>
          <w:r w:rsidR="00AB7246">
            <w:instrText xml:space="preserve"> TOC \o "1-3" \h \z \u </w:instrText>
          </w:r>
          <w:r w:rsidRPr="005535A0">
            <w:fldChar w:fldCharType="separate"/>
          </w:r>
          <w:hyperlink w:anchor="_Toc460329475" w:history="1">
            <w:r w:rsidR="00D33E5D" w:rsidRPr="00771519">
              <w:rPr>
                <w:rStyle w:val="a7"/>
                <w:rFonts w:hint="eastAsia"/>
                <w:noProof/>
                <w:lang w:val="zh-CN"/>
              </w:rPr>
              <w:t>目录</w:t>
            </w:r>
            <w:r w:rsidR="00D33E5D">
              <w:rPr>
                <w:noProof/>
                <w:webHidden/>
              </w:rPr>
              <w:tab/>
            </w:r>
            <w:r>
              <w:rPr>
                <w:noProof/>
                <w:webHidden/>
              </w:rPr>
              <w:fldChar w:fldCharType="begin"/>
            </w:r>
            <w:r w:rsidR="00D33E5D">
              <w:rPr>
                <w:noProof/>
                <w:webHidden/>
              </w:rPr>
              <w:instrText xml:space="preserve"> PAGEREF _Toc460329475 \h </w:instrText>
            </w:r>
            <w:r>
              <w:rPr>
                <w:noProof/>
                <w:webHidden/>
              </w:rPr>
            </w:r>
            <w:r>
              <w:rPr>
                <w:noProof/>
                <w:webHidden/>
              </w:rPr>
              <w:fldChar w:fldCharType="separate"/>
            </w:r>
            <w:r w:rsidR="00D33E5D">
              <w:rPr>
                <w:noProof/>
                <w:webHidden/>
              </w:rPr>
              <w:t>1</w:t>
            </w:r>
            <w:r>
              <w:rPr>
                <w:noProof/>
                <w:webHidden/>
              </w:rPr>
              <w:fldChar w:fldCharType="end"/>
            </w:r>
          </w:hyperlink>
        </w:p>
        <w:p w:rsidR="00D33E5D" w:rsidRDefault="005535A0">
          <w:pPr>
            <w:pStyle w:val="11"/>
            <w:rPr>
              <w:rFonts w:asciiTheme="minorHAnsi" w:hAnsiTheme="minorHAnsi"/>
              <w:noProof/>
            </w:rPr>
          </w:pPr>
          <w:hyperlink w:anchor="_Toc460329476" w:history="1">
            <w:r w:rsidR="00D33E5D" w:rsidRPr="00771519">
              <w:rPr>
                <w:rStyle w:val="a7"/>
                <w:rFonts w:ascii="Times New Roman" w:hAnsi="Times New Roman" w:cs="Times New Roman"/>
                <w:noProof/>
                <w:snapToGrid w:val="0"/>
                <w:w w:val="0"/>
                <w:kern w:val="0"/>
              </w:rPr>
              <w:t>1</w:t>
            </w:r>
            <w:r w:rsidR="00D33E5D">
              <w:rPr>
                <w:rFonts w:asciiTheme="minorHAnsi" w:hAnsiTheme="minorHAnsi"/>
                <w:noProof/>
              </w:rPr>
              <w:tab/>
            </w:r>
            <w:r w:rsidR="00D33E5D" w:rsidRPr="00771519">
              <w:rPr>
                <w:rStyle w:val="a7"/>
                <w:rFonts w:hint="eastAsia"/>
                <w:noProof/>
              </w:rPr>
              <w:t>溢出原理</w:t>
            </w:r>
            <w:r w:rsidR="00D33E5D">
              <w:rPr>
                <w:noProof/>
                <w:webHidden/>
              </w:rPr>
              <w:tab/>
            </w:r>
            <w:r>
              <w:rPr>
                <w:noProof/>
                <w:webHidden/>
              </w:rPr>
              <w:fldChar w:fldCharType="begin"/>
            </w:r>
            <w:r w:rsidR="00D33E5D">
              <w:rPr>
                <w:noProof/>
                <w:webHidden/>
              </w:rPr>
              <w:instrText xml:space="preserve"> PAGEREF _Toc460329476 \h </w:instrText>
            </w:r>
            <w:r>
              <w:rPr>
                <w:noProof/>
                <w:webHidden/>
              </w:rPr>
            </w:r>
            <w:r>
              <w:rPr>
                <w:noProof/>
                <w:webHidden/>
              </w:rPr>
              <w:fldChar w:fldCharType="separate"/>
            </w:r>
            <w:r w:rsidR="00D33E5D">
              <w:rPr>
                <w:noProof/>
                <w:webHidden/>
              </w:rPr>
              <w:t>2</w:t>
            </w:r>
            <w:r>
              <w:rPr>
                <w:noProof/>
                <w:webHidden/>
              </w:rPr>
              <w:fldChar w:fldCharType="end"/>
            </w:r>
          </w:hyperlink>
        </w:p>
        <w:p w:rsidR="00D33E5D" w:rsidRDefault="005535A0">
          <w:pPr>
            <w:pStyle w:val="11"/>
            <w:rPr>
              <w:rFonts w:asciiTheme="minorHAnsi" w:hAnsiTheme="minorHAnsi"/>
              <w:noProof/>
            </w:rPr>
          </w:pPr>
          <w:hyperlink w:anchor="_Toc460329477" w:history="1">
            <w:r w:rsidR="00D33E5D" w:rsidRPr="00771519">
              <w:rPr>
                <w:rStyle w:val="a7"/>
                <w:rFonts w:ascii="Times New Roman" w:hAnsi="Times New Roman" w:cs="Times New Roman"/>
                <w:noProof/>
                <w:snapToGrid w:val="0"/>
                <w:w w:val="0"/>
                <w:kern w:val="0"/>
              </w:rPr>
              <w:t>2</w:t>
            </w:r>
            <w:r w:rsidR="00D33E5D">
              <w:rPr>
                <w:rFonts w:asciiTheme="minorHAnsi" w:hAnsiTheme="minorHAnsi"/>
                <w:noProof/>
              </w:rPr>
              <w:tab/>
            </w:r>
            <w:r w:rsidR="00D33E5D" w:rsidRPr="00771519">
              <w:rPr>
                <w:rStyle w:val="a7"/>
                <w:rFonts w:hint="eastAsia"/>
                <w:noProof/>
              </w:rPr>
              <w:t>溢出例子</w:t>
            </w:r>
            <w:r w:rsidR="00D33E5D">
              <w:rPr>
                <w:noProof/>
                <w:webHidden/>
              </w:rPr>
              <w:tab/>
            </w:r>
            <w:r>
              <w:rPr>
                <w:noProof/>
                <w:webHidden/>
              </w:rPr>
              <w:fldChar w:fldCharType="begin"/>
            </w:r>
            <w:r w:rsidR="00D33E5D">
              <w:rPr>
                <w:noProof/>
                <w:webHidden/>
              </w:rPr>
              <w:instrText xml:space="preserve"> PAGEREF _Toc460329477 \h </w:instrText>
            </w:r>
            <w:r>
              <w:rPr>
                <w:noProof/>
                <w:webHidden/>
              </w:rPr>
            </w:r>
            <w:r>
              <w:rPr>
                <w:noProof/>
                <w:webHidden/>
              </w:rPr>
              <w:fldChar w:fldCharType="separate"/>
            </w:r>
            <w:r w:rsidR="00D33E5D">
              <w:rPr>
                <w:noProof/>
                <w:webHidden/>
              </w:rPr>
              <w:t>4</w:t>
            </w:r>
            <w:r>
              <w:rPr>
                <w:noProof/>
                <w:webHidden/>
              </w:rPr>
              <w:fldChar w:fldCharType="end"/>
            </w:r>
          </w:hyperlink>
        </w:p>
        <w:p w:rsidR="00D33E5D" w:rsidRDefault="005535A0">
          <w:pPr>
            <w:pStyle w:val="20"/>
            <w:rPr>
              <w:rFonts w:asciiTheme="minorHAnsi" w:hAnsiTheme="minorHAnsi"/>
              <w:noProof/>
            </w:rPr>
          </w:pPr>
          <w:hyperlink w:anchor="_Toc460329478" w:history="1">
            <w:r w:rsidR="00D33E5D" w:rsidRPr="00771519">
              <w:rPr>
                <w:rStyle w:val="a7"/>
                <w:rFonts w:ascii="Times New Roman" w:hAnsi="Times New Roman" w:cs="Times New Roman"/>
                <w:noProof/>
                <w:snapToGrid w:val="0"/>
                <w:w w:val="0"/>
                <w:kern w:val="0"/>
              </w:rPr>
              <w:t>2.1</w:t>
            </w:r>
            <w:r w:rsidR="00D33E5D">
              <w:rPr>
                <w:rFonts w:asciiTheme="minorHAnsi" w:hAnsiTheme="minorHAnsi"/>
                <w:noProof/>
              </w:rPr>
              <w:tab/>
            </w:r>
            <w:r w:rsidR="00D33E5D" w:rsidRPr="00771519">
              <w:rPr>
                <w:rStyle w:val="a7"/>
                <w:rFonts w:hint="eastAsia"/>
                <w:noProof/>
              </w:rPr>
              <w:t>加法溢出</w:t>
            </w:r>
            <w:r w:rsidR="00D33E5D">
              <w:rPr>
                <w:noProof/>
                <w:webHidden/>
              </w:rPr>
              <w:tab/>
            </w:r>
            <w:r>
              <w:rPr>
                <w:noProof/>
                <w:webHidden/>
              </w:rPr>
              <w:fldChar w:fldCharType="begin"/>
            </w:r>
            <w:r w:rsidR="00D33E5D">
              <w:rPr>
                <w:noProof/>
                <w:webHidden/>
              </w:rPr>
              <w:instrText xml:space="preserve"> PAGEREF _Toc460329478 \h </w:instrText>
            </w:r>
            <w:r>
              <w:rPr>
                <w:noProof/>
                <w:webHidden/>
              </w:rPr>
            </w:r>
            <w:r>
              <w:rPr>
                <w:noProof/>
                <w:webHidden/>
              </w:rPr>
              <w:fldChar w:fldCharType="separate"/>
            </w:r>
            <w:r w:rsidR="00D33E5D">
              <w:rPr>
                <w:noProof/>
                <w:webHidden/>
              </w:rPr>
              <w:t>4</w:t>
            </w:r>
            <w:r>
              <w:rPr>
                <w:noProof/>
                <w:webHidden/>
              </w:rPr>
              <w:fldChar w:fldCharType="end"/>
            </w:r>
          </w:hyperlink>
        </w:p>
        <w:p w:rsidR="00D33E5D" w:rsidRDefault="005535A0">
          <w:pPr>
            <w:pStyle w:val="11"/>
            <w:rPr>
              <w:rFonts w:asciiTheme="minorHAnsi" w:hAnsiTheme="minorHAnsi"/>
              <w:noProof/>
            </w:rPr>
          </w:pPr>
          <w:hyperlink w:anchor="_Toc460329479" w:history="1">
            <w:r w:rsidR="00D33E5D" w:rsidRPr="00771519">
              <w:rPr>
                <w:rStyle w:val="a7"/>
                <w:rFonts w:ascii="Times New Roman" w:hAnsi="Times New Roman" w:cs="Times New Roman"/>
                <w:noProof/>
                <w:snapToGrid w:val="0"/>
                <w:w w:val="0"/>
                <w:kern w:val="0"/>
              </w:rPr>
              <w:t>3</w:t>
            </w:r>
            <w:r w:rsidR="00D33E5D">
              <w:rPr>
                <w:rFonts w:asciiTheme="minorHAnsi" w:hAnsiTheme="minorHAnsi"/>
                <w:noProof/>
              </w:rPr>
              <w:tab/>
            </w:r>
            <w:r w:rsidR="00D33E5D" w:rsidRPr="00771519">
              <w:rPr>
                <w:rStyle w:val="a7"/>
                <w:rFonts w:hint="eastAsia"/>
                <w:noProof/>
              </w:rPr>
              <w:t>取绝对值时溢出</w:t>
            </w:r>
            <w:r w:rsidR="00D33E5D">
              <w:rPr>
                <w:noProof/>
                <w:webHidden/>
              </w:rPr>
              <w:tab/>
            </w:r>
            <w:r>
              <w:rPr>
                <w:noProof/>
                <w:webHidden/>
              </w:rPr>
              <w:fldChar w:fldCharType="begin"/>
            </w:r>
            <w:r w:rsidR="00D33E5D">
              <w:rPr>
                <w:noProof/>
                <w:webHidden/>
              </w:rPr>
              <w:instrText xml:space="preserve"> PAGEREF _Toc460329479 \h </w:instrText>
            </w:r>
            <w:r>
              <w:rPr>
                <w:noProof/>
                <w:webHidden/>
              </w:rPr>
            </w:r>
            <w:r>
              <w:rPr>
                <w:noProof/>
                <w:webHidden/>
              </w:rPr>
              <w:fldChar w:fldCharType="separate"/>
            </w:r>
            <w:r w:rsidR="00D33E5D">
              <w:rPr>
                <w:noProof/>
                <w:webHidden/>
              </w:rPr>
              <w:t>4</w:t>
            </w:r>
            <w:r>
              <w:rPr>
                <w:noProof/>
                <w:webHidden/>
              </w:rPr>
              <w:fldChar w:fldCharType="end"/>
            </w:r>
          </w:hyperlink>
        </w:p>
        <w:p w:rsidR="00D33E5D" w:rsidRDefault="005535A0">
          <w:pPr>
            <w:pStyle w:val="20"/>
            <w:rPr>
              <w:rFonts w:asciiTheme="minorHAnsi" w:hAnsiTheme="minorHAnsi"/>
              <w:noProof/>
            </w:rPr>
          </w:pPr>
          <w:hyperlink w:anchor="_Toc460329480" w:history="1">
            <w:r w:rsidR="00D33E5D" w:rsidRPr="00771519">
              <w:rPr>
                <w:rStyle w:val="a7"/>
                <w:rFonts w:ascii="Times New Roman" w:hAnsi="Times New Roman" w:cs="Times New Roman"/>
                <w:noProof/>
                <w:snapToGrid w:val="0"/>
                <w:w w:val="0"/>
                <w:kern w:val="0"/>
              </w:rPr>
              <w:t>3.1</w:t>
            </w:r>
            <w:r w:rsidR="00D33E5D">
              <w:rPr>
                <w:rFonts w:asciiTheme="minorHAnsi" w:hAnsiTheme="minorHAnsi"/>
                <w:noProof/>
              </w:rPr>
              <w:tab/>
            </w:r>
            <w:r w:rsidR="00D33E5D" w:rsidRPr="00771519">
              <w:rPr>
                <w:rStyle w:val="a7"/>
                <w:rFonts w:hint="eastAsia"/>
                <w:noProof/>
              </w:rPr>
              <w:t>除法溢出</w:t>
            </w:r>
            <w:r w:rsidR="00D33E5D">
              <w:rPr>
                <w:noProof/>
                <w:webHidden/>
              </w:rPr>
              <w:tab/>
            </w:r>
            <w:r>
              <w:rPr>
                <w:noProof/>
                <w:webHidden/>
              </w:rPr>
              <w:fldChar w:fldCharType="begin"/>
            </w:r>
            <w:r w:rsidR="00D33E5D">
              <w:rPr>
                <w:noProof/>
                <w:webHidden/>
              </w:rPr>
              <w:instrText xml:space="preserve"> PAGEREF _Toc460329480 \h </w:instrText>
            </w:r>
            <w:r>
              <w:rPr>
                <w:noProof/>
                <w:webHidden/>
              </w:rPr>
            </w:r>
            <w:r>
              <w:rPr>
                <w:noProof/>
                <w:webHidden/>
              </w:rPr>
              <w:fldChar w:fldCharType="separate"/>
            </w:r>
            <w:r w:rsidR="00D33E5D">
              <w:rPr>
                <w:noProof/>
                <w:webHidden/>
              </w:rPr>
              <w:t>6</w:t>
            </w:r>
            <w:r>
              <w:rPr>
                <w:noProof/>
                <w:webHidden/>
              </w:rPr>
              <w:fldChar w:fldCharType="end"/>
            </w:r>
          </w:hyperlink>
        </w:p>
        <w:p w:rsidR="00D33E5D" w:rsidRDefault="005535A0">
          <w:pPr>
            <w:pStyle w:val="20"/>
            <w:rPr>
              <w:rFonts w:asciiTheme="minorHAnsi" w:hAnsiTheme="minorHAnsi"/>
              <w:noProof/>
            </w:rPr>
          </w:pPr>
          <w:hyperlink w:anchor="_Toc460329481" w:history="1">
            <w:r w:rsidR="00D33E5D" w:rsidRPr="00771519">
              <w:rPr>
                <w:rStyle w:val="a7"/>
                <w:rFonts w:ascii="Times New Roman" w:hAnsi="Times New Roman" w:cs="Times New Roman"/>
                <w:noProof/>
                <w:snapToGrid w:val="0"/>
                <w:w w:val="0"/>
                <w:kern w:val="0"/>
              </w:rPr>
              <w:t>3.2</w:t>
            </w:r>
            <w:r w:rsidR="00D33E5D">
              <w:rPr>
                <w:rFonts w:asciiTheme="minorHAnsi" w:hAnsiTheme="minorHAnsi"/>
                <w:noProof/>
              </w:rPr>
              <w:tab/>
            </w:r>
            <w:r w:rsidR="00D33E5D" w:rsidRPr="00771519">
              <w:rPr>
                <w:rStyle w:val="a7"/>
                <w:rFonts w:hint="eastAsia"/>
                <w:noProof/>
              </w:rPr>
              <w:t>减法溢出</w:t>
            </w:r>
            <w:r w:rsidR="00D33E5D">
              <w:rPr>
                <w:noProof/>
                <w:webHidden/>
              </w:rPr>
              <w:tab/>
            </w:r>
            <w:r>
              <w:rPr>
                <w:noProof/>
                <w:webHidden/>
              </w:rPr>
              <w:fldChar w:fldCharType="begin"/>
            </w:r>
            <w:r w:rsidR="00D33E5D">
              <w:rPr>
                <w:noProof/>
                <w:webHidden/>
              </w:rPr>
              <w:instrText xml:space="preserve"> PAGEREF _Toc460329481 \h </w:instrText>
            </w:r>
            <w:r>
              <w:rPr>
                <w:noProof/>
                <w:webHidden/>
              </w:rPr>
            </w:r>
            <w:r>
              <w:rPr>
                <w:noProof/>
                <w:webHidden/>
              </w:rPr>
              <w:fldChar w:fldCharType="separate"/>
            </w:r>
            <w:r w:rsidR="00D33E5D">
              <w:rPr>
                <w:noProof/>
                <w:webHidden/>
              </w:rPr>
              <w:t>8</w:t>
            </w:r>
            <w:r>
              <w:rPr>
                <w:noProof/>
                <w:webHidden/>
              </w:rPr>
              <w:fldChar w:fldCharType="end"/>
            </w:r>
          </w:hyperlink>
        </w:p>
        <w:p w:rsidR="00D33E5D" w:rsidRDefault="005535A0">
          <w:pPr>
            <w:pStyle w:val="11"/>
            <w:rPr>
              <w:rFonts w:asciiTheme="minorHAnsi" w:hAnsiTheme="minorHAnsi"/>
              <w:noProof/>
            </w:rPr>
          </w:pPr>
          <w:hyperlink w:anchor="_Toc460329482" w:history="1">
            <w:r w:rsidR="00D33E5D" w:rsidRPr="00771519">
              <w:rPr>
                <w:rStyle w:val="a7"/>
                <w:rFonts w:ascii="Times New Roman" w:hAnsi="Times New Roman" w:cs="Times New Roman"/>
                <w:noProof/>
                <w:snapToGrid w:val="0"/>
                <w:w w:val="0"/>
                <w:kern w:val="0"/>
              </w:rPr>
              <w:t>4</w:t>
            </w:r>
            <w:r w:rsidR="00D33E5D">
              <w:rPr>
                <w:rFonts w:asciiTheme="minorHAnsi" w:hAnsiTheme="minorHAnsi"/>
                <w:noProof/>
              </w:rPr>
              <w:tab/>
            </w:r>
            <w:r w:rsidR="00D33E5D" w:rsidRPr="00771519">
              <w:rPr>
                <w:rStyle w:val="a7"/>
                <w:rFonts w:hint="eastAsia"/>
                <w:noProof/>
              </w:rPr>
              <w:t>溢出判断</w:t>
            </w:r>
            <w:r w:rsidR="00D33E5D">
              <w:rPr>
                <w:noProof/>
                <w:webHidden/>
              </w:rPr>
              <w:tab/>
            </w:r>
            <w:r>
              <w:rPr>
                <w:noProof/>
                <w:webHidden/>
              </w:rPr>
              <w:fldChar w:fldCharType="begin"/>
            </w:r>
            <w:r w:rsidR="00D33E5D">
              <w:rPr>
                <w:noProof/>
                <w:webHidden/>
              </w:rPr>
              <w:instrText xml:space="preserve"> PAGEREF _Toc460329482 \h </w:instrText>
            </w:r>
            <w:r>
              <w:rPr>
                <w:noProof/>
                <w:webHidden/>
              </w:rPr>
            </w:r>
            <w:r>
              <w:rPr>
                <w:noProof/>
                <w:webHidden/>
              </w:rPr>
              <w:fldChar w:fldCharType="separate"/>
            </w:r>
            <w:r w:rsidR="00D33E5D">
              <w:rPr>
                <w:noProof/>
                <w:webHidden/>
              </w:rPr>
              <w:t>11</w:t>
            </w:r>
            <w:r>
              <w:rPr>
                <w:noProof/>
                <w:webHidden/>
              </w:rPr>
              <w:fldChar w:fldCharType="end"/>
            </w:r>
          </w:hyperlink>
        </w:p>
        <w:p w:rsidR="00D33E5D" w:rsidRDefault="005535A0">
          <w:pPr>
            <w:pStyle w:val="20"/>
            <w:rPr>
              <w:rFonts w:asciiTheme="minorHAnsi" w:hAnsiTheme="minorHAnsi"/>
              <w:noProof/>
            </w:rPr>
          </w:pPr>
          <w:hyperlink w:anchor="_Toc460329483" w:history="1">
            <w:r w:rsidR="00D33E5D" w:rsidRPr="00771519">
              <w:rPr>
                <w:rStyle w:val="a7"/>
                <w:rFonts w:ascii="Times New Roman" w:hAnsi="Times New Roman" w:cs="Times New Roman"/>
                <w:noProof/>
                <w:snapToGrid w:val="0"/>
                <w:w w:val="0"/>
                <w:kern w:val="0"/>
              </w:rPr>
              <w:t>4.1</w:t>
            </w:r>
            <w:r w:rsidR="00D33E5D">
              <w:rPr>
                <w:rFonts w:asciiTheme="minorHAnsi" w:hAnsiTheme="minorHAnsi"/>
                <w:noProof/>
              </w:rPr>
              <w:tab/>
            </w:r>
            <w:r w:rsidR="00D33E5D" w:rsidRPr="00771519">
              <w:rPr>
                <w:rStyle w:val="a7"/>
                <w:rFonts w:hint="eastAsia"/>
                <w:noProof/>
              </w:rPr>
              <w:t>补码加减法运算</w:t>
            </w:r>
            <w:r w:rsidR="00D33E5D">
              <w:rPr>
                <w:noProof/>
                <w:webHidden/>
              </w:rPr>
              <w:tab/>
            </w:r>
            <w:r>
              <w:rPr>
                <w:noProof/>
                <w:webHidden/>
              </w:rPr>
              <w:fldChar w:fldCharType="begin"/>
            </w:r>
            <w:r w:rsidR="00D33E5D">
              <w:rPr>
                <w:noProof/>
                <w:webHidden/>
              </w:rPr>
              <w:instrText xml:space="preserve"> PAGEREF _Toc460329483 \h </w:instrText>
            </w:r>
            <w:r>
              <w:rPr>
                <w:noProof/>
                <w:webHidden/>
              </w:rPr>
            </w:r>
            <w:r>
              <w:rPr>
                <w:noProof/>
                <w:webHidden/>
              </w:rPr>
              <w:fldChar w:fldCharType="separate"/>
            </w:r>
            <w:r w:rsidR="00D33E5D">
              <w:rPr>
                <w:noProof/>
                <w:webHidden/>
              </w:rPr>
              <w:t>11</w:t>
            </w:r>
            <w:r>
              <w:rPr>
                <w:noProof/>
                <w:webHidden/>
              </w:rPr>
              <w:fldChar w:fldCharType="end"/>
            </w:r>
          </w:hyperlink>
        </w:p>
        <w:p w:rsidR="00D33E5D" w:rsidRDefault="005535A0">
          <w:pPr>
            <w:pStyle w:val="20"/>
            <w:rPr>
              <w:rFonts w:asciiTheme="minorHAnsi" w:hAnsiTheme="minorHAnsi"/>
              <w:noProof/>
            </w:rPr>
          </w:pPr>
          <w:hyperlink w:anchor="_Toc460329484" w:history="1">
            <w:r w:rsidR="00D33E5D" w:rsidRPr="00771519">
              <w:rPr>
                <w:rStyle w:val="a7"/>
                <w:rFonts w:ascii="Times New Roman" w:hAnsi="Times New Roman" w:cs="Times New Roman"/>
                <w:noProof/>
                <w:snapToGrid w:val="0"/>
                <w:w w:val="0"/>
                <w:kern w:val="0"/>
              </w:rPr>
              <w:t>4.2</w:t>
            </w:r>
            <w:r w:rsidR="00D33E5D">
              <w:rPr>
                <w:rFonts w:asciiTheme="minorHAnsi" w:hAnsiTheme="minorHAnsi"/>
                <w:noProof/>
              </w:rPr>
              <w:tab/>
            </w:r>
            <w:r w:rsidR="00D33E5D" w:rsidRPr="00771519">
              <w:rPr>
                <w:rStyle w:val="a7"/>
                <w:rFonts w:hint="eastAsia"/>
                <w:noProof/>
              </w:rPr>
              <w:t>除法溢出</w:t>
            </w:r>
            <w:r w:rsidR="00D33E5D">
              <w:rPr>
                <w:noProof/>
                <w:webHidden/>
              </w:rPr>
              <w:tab/>
            </w:r>
            <w:r>
              <w:rPr>
                <w:noProof/>
                <w:webHidden/>
              </w:rPr>
              <w:fldChar w:fldCharType="begin"/>
            </w:r>
            <w:r w:rsidR="00D33E5D">
              <w:rPr>
                <w:noProof/>
                <w:webHidden/>
              </w:rPr>
              <w:instrText xml:space="preserve"> PAGEREF _Toc460329484 \h </w:instrText>
            </w:r>
            <w:r>
              <w:rPr>
                <w:noProof/>
                <w:webHidden/>
              </w:rPr>
            </w:r>
            <w:r>
              <w:rPr>
                <w:noProof/>
                <w:webHidden/>
              </w:rPr>
              <w:fldChar w:fldCharType="separate"/>
            </w:r>
            <w:r w:rsidR="00D33E5D">
              <w:rPr>
                <w:noProof/>
                <w:webHidden/>
              </w:rPr>
              <w:t>15</w:t>
            </w:r>
            <w:r>
              <w:rPr>
                <w:noProof/>
                <w:webHidden/>
              </w:rPr>
              <w:fldChar w:fldCharType="end"/>
            </w:r>
          </w:hyperlink>
        </w:p>
        <w:p w:rsidR="00D33E5D" w:rsidRDefault="005535A0">
          <w:pPr>
            <w:pStyle w:val="11"/>
            <w:rPr>
              <w:rFonts w:asciiTheme="minorHAnsi" w:hAnsiTheme="minorHAnsi"/>
              <w:noProof/>
            </w:rPr>
          </w:pPr>
          <w:hyperlink w:anchor="_Toc460329485" w:history="1">
            <w:r w:rsidR="00D33E5D" w:rsidRPr="00771519">
              <w:rPr>
                <w:rStyle w:val="a7"/>
                <w:rFonts w:ascii="Times New Roman" w:hAnsi="Times New Roman" w:cs="Times New Roman"/>
                <w:noProof/>
                <w:snapToGrid w:val="0"/>
                <w:w w:val="0"/>
                <w:kern w:val="0"/>
              </w:rPr>
              <w:t>5</w:t>
            </w:r>
            <w:r w:rsidR="00D33E5D">
              <w:rPr>
                <w:rFonts w:asciiTheme="minorHAnsi" w:hAnsiTheme="minorHAnsi"/>
                <w:noProof/>
              </w:rPr>
              <w:tab/>
            </w:r>
            <w:r w:rsidR="00D33E5D" w:rsidRPr="00771519">
              <w:rPr>
                <w:rStyle w:val="a7"/>
                <w:rFonts w:hint="eastAsia"/>
                <w:noProof/>
              </w:rPr>
              <w:t>溢出防范</w:t>
            </w:r>
            <w:r w:rsidR="00D33E5D">
              <w:rPr>
                <w:noProof/>
                <w:webHidden/>
              </w:rPr>
              <w:tab/>
            </w:r>
            <w:r>
              <w:rPr>
                <w:noProof/>
                <w:webHidden/>
              </w:rPr>
              <w:fldChar w:fldCharType="begin"/>
            </w:r>
            <w:r w:rsidR="00D33E5D">
              <w:rPr>
                <w:noProof/>
                <w:webHidden/>
              </w:rPr>
              <w:instrText xml:space="preserve"> PAGEREF _Toc460329485 \h </w:instrText>
            </w:r>
            <w:r>
              <w:rPr>
                <w:noProof/>
                <w:webHidden/>
              </w:rPr>
            </w:r>
            <w:r>
              <w:rPr>
                <w:noProof/>
                <w:webHidden/>
              </w:rPr>
              <w:fldChar w:fldCharType="separate"/>
            </w:r>
            <w:r w:rsidR="00D33E5D">
              <w:rPr>
                <w:noProof/>
                <w:webHidden/>
              </w:rPr>
              <w:t>16</w:t>
            </w:r>
            <w:r>
              <w:rPr>
                <w:noProof/>
                <w:webHidden/>
              </w:rPr>
              <w:fldChar w:fldCharType="end"/>
            </w:r>
          </w:hyperlink>
        </w:p>
        <w:p w:rsidR="00D33E5D" w:rsidRDefault="005535A0">
          <w:pPr>
            <w:pStyle w:val="11"/>
            <w:rPr>
              <w:rFonts w:asciiTheme="minorHAnsi" w:hAnsiTheme="minorHAnsi"/>
              <w:noProof/>
            </w:rPr>
          </w:pPr>
          <w:hyperlink w:anchor="_Toc460329486" w:history="1">
            <w:r w:rsidR="00D33E5D" w:rsidRPr="00771519">
              <w:rPr>
                <w:rStyle w:val="a7"/>
                <w:rFonts w:ascii="Times New Roman" w:hAnsi="Times New Roman" w:cs="Times New Roman"/>
                <w:noProof/>
                <w:snapToGrid w:val="0"/>
                <w:w w:val="0"/>
                <w:kern w:val="0"/>
              </w:rPr>
              <w:t>6</w:t>
            </w:r>
            <w:r w:rsidR="00D33E5D">
              <w:rPr>
                <w:rFonts w:asciiTheme="minorHAnsi" w:hAnsiTheme="minorHAnsi"/>
                <w:noProof/>
              </w:rPr>
              <w:tab/>
            </w:r>
            <w:r w:rsidR="00D33E5D" w:rsidRPr="00771519">
              <w:rPr>
                <w:rStyle w:val="a7"/>
                <w:rFonts w:hint="eastAsia"/>
                <w:noProof/>
              </w:rPr>
              <w:t>附录：</w:t>
            </w:r>
            <w:r w:rsidR="00D33E5D">
              <w:rPr>
                <w:noProof/>
                <w:webHidden/>
              </w:rPr>
              <w:tab/>
            </w:r>
            <w:r>
              <w:rPr>
                <w:noProof/>
                <w:webHidden/>
              </w:rPr>
              <w:fldChar w:fldCharType="begin"/>
            </w:r>
            <w:r w:rsidR="00D33E5D">
              <w:rPr>
                <w:noProof/>
                <w:webHidden/>
              </w:rPr>
              <w:instrText xml:space="preserve"> PAGEREF _Toc460329486 \h </w:instrText>
            </w:r>
            <w:r>
              <w:rPr>
                <w:noProof/>
                <w:webHidden/>
              </w:rPr>
            </w:r>
            <w:r>
              <w:rPr>
                <w:noProof/>
                <w:webHidden/>
              </w:rPr>
              <w:fldChar w:fldCharType="separate"/>
            </w:r>
            <w:r w:rsidR="00D33E5D">
              <w:rPr>
                <w:noProof/>
                <w:webHidden/>
              </w:rPr>
              <w:t>17</w:t>
            </w:r>
            <w:r>
              <w:rPr>
                <w:noProof/>
                <w:webHidden/>
              </w:rPr>
              <w:fldChar w:fldCharType="end"/>
            </w:r>
          </w:hyperlink>
        </w:p>
        <w:p w:rsidR="0074518B" w:rsidRDefault="005535A0" w:rsidP="0074518B">
          <w:pPr>
            <w:rPr>
              <w:lang w:val="zh-CN"/>
            </w:rPr>
          </w:pPr>
          <w:r>
            <w:rPr>
              <w:lang w:val="zh-CN"/>
            </w:rPr>
            <w:fldChar w:fldCharType="end"/>
          </w:r>
        </w:p>
      </w:sdtContent>
    </w:sdt>
    <w:bookmarkStart w:id="1" w:name="_Toc356309929" w:displacedByCustomXml="prev"/>
    <w:bookmarkEnd w:id="1" w:displacedByCustomXml="prev"/>
    <w:bookmarkStart w:id="2" w:name="_Toc356142930" w:displacedByCustomXml="prev"/>
    <w:bookmarkEnd w:id="2" w:displacedByCustomXml="prev"/>
    <w:bookmarkStart w:id="3" w:name="_Toc353973257" w:displacedByCustomXml="prev"/>
    <w:bookmarkEnd w:id="3" w:displacedByCustomXml="prev"/>
    <w:bookmarkStart w:id="4" w:name="_Toc353109699" w:displacedByCustomXml="prev"/>
    <w:bookmarkEnd w:id="4" w:displacedByCustomXml="prev"/>
    <w:bookmarkStart w:id="5" w:name="_Toc349636358" w:displacedByCustomXml="prev"/>
    <w:bookmarkEnd w:id="5" w:displacedByCustomXml="prev"/>
    <w:bookmarkStart w:id="6" w:name="_Toc349636357" w:displacedByCustomXml="prev"/>
    <w:bookmarkEnd w:id="6" w:displacedByCustomXml="prev"/>
    <w:p w:rsidR="0074518B" w:rsidRDefault="0074518B" w:rsidP="0074518B">
      <w:pPr>
        <w:pStyle w:val="10"/>
        <w:sectPr w:rsidR="0074518B" w:rsidSect="000F5F4A">
          <w:headerReference w:type="even" r:id="rId17"/>
          <w:headerReference w:type="default" r:id="rId18"/>
          <w:headerReference w:type="first" r:id="rId19"/>
          <w:pgSz w:w="11906" w:h="16838" w:code="9"/>
          <w:pgMar w:top="1440" w:right="1080" w:bottom="1440" w:left="1080" w:header="851" w:footer="992" w:gutter="0"/>
          <w:cols w:space="425"/>
          <w:docGrid w:type="lines" w:linePitch="312"/>
        </w:sectPr>
      </w:pPr>
      <w:bookmarkStart w:id="7" w:name="_Toc333355519"/>
      <w:bookmarkStart w:id="8" w:name="_Toc333410941"/>
      <w:bookmarkStart w:id="9" w:name="_Toc260820551"/>
      <w:bookmarkStart w:id="10" w:name="_Toc321264312"/>
      <w:bookmarkStart w:id="11" w:name="_Toc321264846"/>
      <w:bookmarkStart w:id="12" w:name="_Toc321390364"/>
    </w:p>
    <w:p w:rsidR="00D33E5D" w:rsidRDefault="00D33E5D" w:rsidP="00D33E5D">
      <w:pPr>
        <w:pStyle w:val="10"/>
      </w:pPr>
      <w:bookmarkStart w:id="13" w:name="_Toc460329476"/>
      <w:bookmarkEnd w:id="7"/>
      <w:bookmarkEnd w:id="8"/>
      <w:bookmarkEnd w:id="9"/>
      <w:bookmarkEnd w:id="10"/>
      <w:bookmarkEnd w:id="11"/>
      <w:bookmarkEnd w:id="12"/>
      <w:r>
        <w:rPr>
          <w:rFonts w:hint="eastAsia"/>
        </w:rPr>
        <w:lastRenderedPageBreak/>
        <w:t>溢出原理</w:t>
      </w:r>
      <w:bookmarkEnd w:id="13"/>
    </w:p>
    <w:p w:rsidR="00D33E5D" w:rsidRDefault="00D33E5D" w:rsidP="00D33E5D">
      <w:r>
        <w:rPr>
          <w:rFonts w:hint="eastAsia"/>
        </w:rPr>
        <w:t>1</w:t>
      </w:r>
      <w:r>
        <w:rPr>
          <w:rFonts w:hint="eastAsia"/>
        </w:rPr>
        <w:t>）计算机中整数都有一个宽度，当试图保存一个比它可以表示的最大值还大的数时，就会发生整数溢出。运算结果超出机器所能表示的范围，即为溢出。（通常讲的最高位进位或借位就溢出，这种表述是不正确的）</w:t>
      </w:r>
    </w:p>
    <w:p w:rsidR="00D33E5D" w:rsidRDefault="00D33E5D" w:rsidP="00D33E5D">
      <w:r>
        <w:rPr>
          <w:rFonts w:hint="eastAsia"/>
        </w:rPr>
        <w:t>2</w:t>
      </w:r>
      <w:r>
        <w:rPr>
          <w:rFonts w:hint="eastAsia"/>
        </w:rPr>
        <w:t>）整数溢出将导致“不确定行为”。比如完全忽略该溢出或终止进程。大多数编译器都会忽略这种溢出，这可能会导致不确定或错误的值保存在整数变量中。</w:t>
      </w:r>
    </w:p>
    <w:p w:rsidR="00D33E5D" w:rsidRDefault="00D33E5D" w:rsidP="00D33E5D">
      <w:r>
        <w:rPr>
          <w:rFonts w:hint="eastAsia"/>
        </w:rPr>
        <w:t>3</w:t>
      </w:r>
      <w:r>
        <w:rPr>
          <w:rFonts w:hint="eastAsia"/>
        </w:rPr>
        <w:t>）常见整型的表示范围：</w:t>
      </w:r>
    </w:p>
    <w:p w:rsidR="00D33E5D" w:rsidRPr="00F64AEB" w:rsidRDefault="00D33E5D" w:rsidP="00D33E5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49717" cy="2369383"/>
            <wp:effectExtent l="19050" t="0" r="0" b="0"/>
            <wp:docPr id="2" name="图片 1" descr="C:\Users\Administrator\AppData\Roaming\Tencent\Users\2769319886\QQ\WinTemp\RichOle\RFTIH)CYKC2G779VK}@EM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769319886\QQ\WinTemp\RichOle\RFTIH)CYKC2G779VK}@EMJJ.png"/>
                    <pic:cNvPicPr>
                      <a:picLocks noChangeAspect="1" noChangeArrowheads="1"/>
                    </pic:cNvPicPr>
                  </pic:nvPicPr>
                  <pic:blipFill>
                    <a:blip r:embed="rId20" cstate="print"/>
                    <a:srcRect/>
                    <a:stretch>
                      <a:fillRect/>
                    </a:stretch>
                  </pic:blipFill>
                  <pic:spPr bwMode="auto">
                    <a:xfrm>
                      <a:off x="0" y="0"/>
                      <a:ext cx="5948060" cy="2368723"/>
                    </a:xfrm>
                    <a:prstGeom prst="rect">
                      <a:avLst/>
                    </a:prstGeom>
                    <a:noFill/>
                    <a:ln w="9525">
                      <a:noFill/>
                      <a:miter lim="800000"/>
                      <a:headEnd/>
                      <a:tailEnd/>
                    </a:ln>
                  </pic:spPr>
                </pic:pic>
              </a:graphicData>
            </a:graphic>
          </wp:inline>
        </w:drawing>
      </w:r>
    </w:p>
    <w:p w:rsidR="00D33E5D" w:rsidRPr="00167047" w:rsidRDefault="00D33E5D" w:rsidP="00D33E5D">
      <w:pPr>
        <w:widowControl/>
        <w:jc w:val="left"/>
        <w:rPr>
          <w:rFonts w:ascii="宋体" w:eastAsia="宋体" w:hAnsi="宋体" w:cs="宋体"/>
          <w:kern w:val="0"/>
          <w:sz w:val="24"/>
          <w:szCs w:val="24"/>
        </w:rPr>
      </w:pPr>
    </w:p>
    <w:p w:rsidR="00D33E5D" w:rsidRDefault="00D33E5D" w:rsidP="00D33E5D">
      <w:r>
        <w:rPr>
          <w:rFonts w:hint="eastAsia"/>
        </w:rPr>
        <w:t>4</w:t>
      </w:r>
      <w:r>
        <w:rPr>
          <w:rFonts w:hint="eastAsia"/>
        </w:rPr>
        <w:t>）整数的存储方式</w:t>
      </w:r>
    </w:p>
    <w:p w:rsidR="00D33E5D" w:rsidRDefault="00D33E5D" w:rsidP="00D33E5D">
      <w:r>
        <w:rPr>
          <w:rFonts w:hint="eastAsia"/>
        </w:rPr>
        <w:t>在实际使用的过程中，人们经常使用的整数表达</w:t>
      </w:r>
      <w:r>
        <w:rPr>
          <w:rFonts w:hint="eastAsia"/>
        </w:rPr>
        <w:t>(</w:t>
      </w:r>
      <w:r>
        <w:rPr>
          <w:rFonts w:hint="eastAsia"/>
        </w:rPr>
        <w:t>编码</w:t>
      </w:r>
      <w:r>
        <w:rPr>
          <w:rFonts w:hint="eastAsia"/>
        </w:rPr>
        <w:t>)</w:t>
      </w:r>
      <w:r>
        <w:rPr>
          <w:rFonts w:hint="eastAsia"/>
        </w:rPr>
        <w:t>方式是</w:t>
      </w:r>
      <w:r>
        <w:rPr>
          <w:rFonts w:hint="eastAsia"/>
        </w:rPr>
        <w:t>10</w:t>
      </w:r>
      <w:r>
        <w:rPr>
          <w:rFonts w:hint="eastAsia"/>
        </w:rPr>
        <w:t>进制，因此，通常用</w:t>
      </w:r>
      <w:r>
        <w:rPr>
          <w:rFonts w:hint="eastAsia"/>
        </w:rPr>
        <w:t>10</w:t>
      </w:r>
      <w:r>
        <w:rPr>
          <w:rFonts w:hint="eastAsia"/>
        </w:rPr>
        <w:t>进制来表示整数。但是计算机不能直接处理</w:t>
      </w:r>
      <w:r>
        <w:rPr>
          <w:rFonts w:hint="eastAsia"/>
        </w:rPr>
        <w:t>10</w:t>
      </w:r>
      <w:r>
        <w:rPr>
          <w:rFonts w:hint="eastAsia"/>
        </w:rPr>
        <w:t>进制，所以在计算机中，整数以</w:t>
      </w:r>
      <w:r>
        <w:rPr>
          <w:rFonts w:hint="eastAsia"/>
        </w:rPr>
        <w:t>2</w:t>
      </w:r>
      <w:r>
        <w:rPr>
          <w:rFonts w:hint="eastAsia"/>
        </w:rPr>
        <w:t>进制进行存储。但是，</w:t>
      </w:r>
      <w:r>
        <w:rPr>
          <w:rFonts w:hint="eastAsia"/>
        </w:rPr>
        <w:t>2</w:t>
      </w:r>
      <w:r>
        <w:rPr>
          <w:rFonts w:hint="eastAsia"/>
        </w:rPr>
        <w:t>进制又太长，不好表达，因此，有时候又用</w:t>
      </w:r>
      <w:r>
        <w:rPr>
          <w:rFonts w:hint="eastAsia"/>
        </w:rPr>
        <w:t>16</w:t>
      </w:r>
      <w:r>
        <w:rPr>
          <w:rFonts w:hint="eastAsia"/>
        </w:rPr>
        <w:t>进制表示，因为</w:t>
      </w:r>
      <w:r>
        <w:rPr>
          <w:rFonts w:hint="eastAsia"/>
        </w:rPr>
        <w:t>2</w:t>
      </w:r>
      <w:r>
        <w:rPr>
          <w:rFonts w:hint="eastAsia"/>
        </w:rPr>
        <w:t>进制和</w:t>
      </w:r>
      <w:r>
        <w:rPr>
          <w:rFonts w:hint="eastAsia"/>
        </w:rPr>
        <w:t>16</w:t>
      </w:r>
      <w:r>
        <w:rPr>
          <w:rFonts w:hint="eastAsia"/>
        </w:rPr>
        <w:t>进制能够很方便地转换。</w:t>
      </w:r>
      <w:r>
        <w:rPr>
          <w:rFonts w:hint="eastAsia"/>
        </w:rPr>
        <w:t xml:space="preserve">  </w:t>
      </w:r>
    </w:p>
    <w:p w:rsidR="00D33E5D" w:rsidRDefault="00D33E5D" w:rsidP="00D33E5D">
      <w:r>
        <w:rPr>
          <w:rFonts w:hint="eastAsia"/>
        </w:rPr>
        <w:t xml:space="preserve">  </w:t>
      </w:r>
      <w:r>
        <w:rPr>
          <w:rFonts w:hint="eastAsia"/>
        </w:rPr>
        <w:t>对于有符号的整数，在</w:t>
      </w:r>
      <w:r>
        <w:rPr>
          <w:rFonts w:hint="eastAsia"/>
        </w:rPr>
        <w:t>32</w:t>
      </w:r>
      <w:r>
        <w:rPr>
          <w:rFonts w:hint="eastAsia"/>
        </w:rPr>
        <w:t>位系统下，正数的存储方式就是其二进制，如</w:t>
      </w:r>
      <w:r>
        <w:rPr>
          <w:rFonts w:hint="eastAsia"/>
        </w:rPr>
        <w:t>2</w:t>
      </w:r>
      <w:r>
        <w:rPr>
          <w:rFonts w:hint="eastAsia"/>
        </w:rPr>
        <w:t>，在内存中的存储方式为：</w:t>
      </w:r>
      <w:r>
        <w:rPr>
          <w:rFonts w:hint="eastAsia"/>
        </w:rPr>
        <w:t xml:space="preserve"> </w:t>
      </w:r>
    </w:p>
    <w:p w:rsidR="00D33E5D" w:rsidRDefault="00D33E5D" w:rsidP="00D33E5D">
      <w:r>
        <w:t xml:space="preserve"> 00000000 </w:t>
      </w:r>
      <w:proofErr w:type="spellStart"/>
      <w:r>
        <w:t>00000000</w:t>
      </w:r>
      <w:proofErr w:type="spellEnd"/>
      <w:r>
        <w:t xml:space="preserve"> </w:t>
      </w:r>
      <w:proofErr w:type="spellStart"/>
      <w:r>
        <w:t>00000000</w:t>
      </w:r>
      <w:proofErr w:type="spellEnd"/>
      <w:r>
        <w:t xml:space="preserve"> 00000010 </w:t>
      </w:r>
    </w:p>
    <w:p w:rsidR="00D33E5D" w:rsidRDefault="00D33E5D" w:rsidP="00D33E5D">
      <w:r>
        <w:rPr>
          <w:rFonts w:hint="eastAsia"/>
        </w:rPr>
        <w:t xml:space="preserve"> 16</w:t>
      </w:r>
      <w:r>
        <w:rPr>
          <w:rFonts w:hint="eastAsia"/>
        </w:rPr>
        <w:t>进制表示为：</w:t>
      </w:r>
      <w:r>
        <w:rPr>
          <w:rFonts w:hint="eastAsia"/>
        </w:rPr>
        <w:t xml:space="preserve">0x00000002  </w:t>
      </w:r>
    </w:p>
    <w:p w:rsidR="00D33E5D" w:rsidRDefault="00D33E5D" w:rsidP="00D33E5D">
      <w:r>
        <w:rPr>
          <w:rFonts w:hint="eastAsia"/>
        </w:rPr>
        <w:t>负数的存储一般是其补码</w:t>
      </w:r>
      <w:r>
        <w:rPr>
          <w:rFonts w:hint="eastAsia"/>
        </w:rPr>
        <w:t>(</w:t>
      </w:r>
      <w:r>
        <w:rPr>
          <w:rFonts w:hint="eastAsia"/>
        </w:rPr>
        <w:t>绝对值取反</w:t>
      </w:r>
      <w:r>
        <w:rPr>
          <w:rFonts w:hint="eastAsia"/>
        </w:rPr>
        <w:t>+1)</w:t>
      </w:r>
      <w:r>
        <w:rPr>
          <w:rFonts w:hint="eastAsia"/>
        </w:rPr>
        <w:t>。</w:t>
      </w:r>
    </w:p>
    <w:p w:rsidR="00D33E5D" w:rsidRDefault="00D33E5D" w:rsidP="00D33E5D">
      <w:r>
        <w:rPr>
          <w:rFonts w:hint="eastAsia"/>
        </w:rPr>
        <w:lastRenderedPageBreak/>
        <w:t>如</w:t>
      </w:r>
      <w:r>
        <w:rPr>
          <w:rFonts w:hint="eastAsia"/>
        </w:rPr>
        <w:t>-2</w:t>
      </w:r>
      <w:r>
        <w:rPr>
          <w:rFonts w:hint="eastAsia"/>
        </w:rPr>
        <w:t>的存储方法是：</w:t>
      </w:r>
      <w:r>
        <w:rPr>
          <w:rFonts w:hint="eastAsia"/>
        </w:rPr>
        <w:t xml:space="preserve"> </w:t>
      </w:r>
      <w:r>
        <w:rPr>
          <w:rFonts w:hint="eastAsia"/>
        </w:rPr>
        <w:t>首先取绝对值，</w:t>
      </w:r>
      <w:r>
        <w:rPr>
          <w:rFonts w:hint="eastAsia"/>
        </w:rPr>
        <w:t>2</w:t>
      </w:r>
      <w:r>
        <w:rPr>
          <w:rFonts w:hint="eastAsia"/>
        </w:rPr>
        <w:t>，</w:t>
      </w:r>
    </w:p>
    <w:p w:rsidR="00D33E5D" w:rsidRDefault="00D33E5D" w:rsidP="00D33E5D">
      <w:r>
        <w:rPr>
          <w:rFonts w:hint="eastAsia"/>
        </w:rPr>
        <w:t xml:space="preserve">  </w:t>
      </w:r>
      <w:r>
        <w:rPr>
          <w:rFonts w:hint="eastAsia"/>
        </w:rPr>
        <w:t>存储方式为：</w:t>
      </w:r>
      <w:r>
        <w:rPr>
          <w:rFonts w:hint="eastAsia"/>
        </w:rPr>
        <w:t xml:space="preserve">  00000000 </w:t>
      </w:r>
      <w:proofErr w:type="spellStart"/>
      <w:r>
        <w:rPr>
          <w:rFonts w:hint="eastAsia"/>
        </w:rPr>
        <w:t>00000000</w:t>
      </w:r>
      <w:proofErr w:type="spellEnd"/>
      <w:r>
        <w:rPr>
          <w:rFonts w:hint="eastAsia"/>
        </w:rPr>
        <w:t xml:space="preserve"> </w:t>
      </w:r>
      <w:proofErr w:type="spellStart"/>
      <w:r>
        <w:rPr>
          <w:rFonts w:hint="eastAsia"/>
        </w:rPr>
        <w:t>00000000</w:t>
      </w:r>
      <w:proofErr w:type="spellEnd"/>
      <w:r>
        <w:rPr>
          <w:rFonts w:hint="eastAsia"/>
        </w:rPr>
        <w:t xml:space="preserve"> 00000010  </w:t>
      </w:r>
    </w:p>
    <w:p w:rsidR="00D33E5D" w:rsidRDefault="00D33E5D" w:rsidP="00D33E5D">
      <w:r>
        <w:rPr>
          <w:rFonts w:hint="eastAsia"/>
        </w:rPr>
        <w:t xml:space="preserve">  </w:t>
      </w:r>
      <w:r>
        <w:rPr>
          <w:rFonts w:hint="eastAsia"/>
        </w:rPr>
        <w:t>取反，成为：</w:t>
      </w:r>
      <w:r>
        <w:rPr>
          <w:rFonts w:hint="eastAsia"/>
        </w:rPr>
        <w:t xml:space="preserve">  11111111 </w:t>
      </w:r>
      <w:proofErr w:type="spellStart"/>
      <w:r>
        <w:rPr>
          <w:rFonts w:hint="eastAsia"/>
        </w:rPr>
        <w:t>11111111</w:t>
      </w:r>
      <w:proofErr w:type="spellEnd"/>
      <w:r>
        <w:rPr>
          <w:rFonts w:hint="eastAsia"/>
        </w:rPr>
        <w:t xml:space="preserve"> </w:t>
      </w:r>
      <w:proofErr w:type="spellStart"/>
      <w:r>
        <w:rPr>
          <w:rFonts w:hint="eastAsia"/>
        </w:rPr>
        <w:t>11111111</w:t>
      </w:r>
      <w:proofErr w:type="spellEnd"/>
      <w:r>
        <w:rPr>
          <w:rFonts w:hint="eastAsia"/>
        </w:rPr>
        <w:t xml:space="preserve"> 11111101 </w:t>
      </w:r>
    </w:p>
    <w:p w:rsidR="00D33E5D" w:rsidRDefault="00D33E5D" w:rsidP="00D33E5D">
      <w:r>
        <w:rPr>
          <w:rFonts w:hint="eastAsia"/>
        </w:rPr>
        <w:t xml:space="preserve">  </w:t>
      </w:r>
      <w:r>
        <w:rPr>
          <w:rFonts w:hint="eastAsia"/>
        </w:rPr>
        <w:t>加</w:t>
      </w:r>
      <w:r>
        <w:rPr>
          <w:rFonts w:hint="eastAsia"/>
        </w:rPr>
        <w:t>1</w:t>
      </w:r>
      <w:r>
        <w:rPr>
          <w:rFonts w:hint="eastAsia"/>
        </w:rPr>
        <w:t>，成为：</w:t>
      </w:r>
      <w:r>
        <w:rPr>
          <w:rFonts w:hint="eastAsia"/>
        </w:rPr>
        <w:t xml:space="preserve">  11111111 </w:t>
      </w:r>
      <w:proofErr w:type="spellStart"/>
      <w:r>
        <w:rPr>
          <w:rFonts w:hint="eastAsia"/>
        </w:rPr>
        <w:t>11111111</w:t>
      </w:r>
      <w:proofErr w:type="spellEnd"/>
      <w:r>
        <w:rPr>
          <w:rFonts w:hint="eastAsia"/>
        </w:rPr>
        <w:t xml:space="preserve"> </w:t>
      </w:r>
      <w:proofErr w:type="spellStart"/>
      <w:r>
        <w:rPr>
          <w:rFonts w:hint="eastAsia"/>
        </w:rPr>
        <w:t>11111111</w:t>
      </w:r>
      <w:proofErr w:type="spellEnd"/>
      <w:r>
        <w:rPr>
          <w:rFonts w:hint="eastAsia"/>
        </w:rPr>
        <w:t xml:space="preserve"> 11111110  </w:t>
      </w:r>
    </w:p>
    <w:p w:rsidR="00D33E5D" w:rsidRDefault="00D33E5D" w:rsidP="00D33E5D">
      <w:r>
        <w:rPr>
          <w:rFonts w:hint="eastAsia"/>
        </w:rPr>
        <w:t xml:space="preserve">  16</w:t>
      </w:r>
      <w:r>
        <w:rPr>
          <w:rFonts w:hint="eastAsia"/>
        </w:rPr>
        <w:t>进制表示为：</w:t>
      </w:r>
      <w:r>
        <w:rPr>
          <w:rFonts w:hint="eastAsia"/>
        </w:rPr>
        <w:t>0xFFFFFFFE</w:t>
      </w:r>
      <w:r>
        <w:rPr>
          <w:rFonts w:hint="eastAsia"/>
        </w:rPr>
        <w:t>。</w:t>
      </w:r>
      <w:r>
        <w:rPr>
          <w:rFonts w:hint="eastAsia"/>
        </w:rPr>
        <w:t xml:space="preserve">  </w:t>
      </w:r>
    </w:p>
    <w:p w:rsidR="00D33E5D" w:rsidRDefault="00D33E5D" w:rsidP="00D33E5D">
      <w:r>
        <w:rPr>
          <w:rFonts w:hint="eastAsia"/>
        </w:rPr>
        <w:t>一般说来，如果最高位置</w:t>
      </w:r>
      <w:r>
        <w:rPr>
          <w:rFonts w:hint="eastAsia"/>
        </w:rPr>
        <w:t>1</w:t>
      </w:r>
      <w:r>
        <w:rPr>
          <w:rFonts w:hint="eastAsia"/>
        </w:rPr>
        <w:t>，这个变量就被解释为负数；如果置</w:t>
      </w:r>
      <w:r>
        <w:rPr>
          <w:rFonts w:hint="eastAsia"/>
        </w:rPr>
        <w:t>0</w:t>
      </w:r>
      <w:r>
        <w:rPr>
          <w:rFonts w:hint="eastAsia"/>
        </w:rPr>
        <w:t>，这个变量就解释为正数。</w:t>
      </w:r>
      <w:r>
        <w:rPr>
          <w:rFonts w:hint="eastAsia"/>
        </w:rPr>
        <w:t xml:space="preserve">  </w:t>
      </w:r>
      <w:r>
        <w:rPr>
          <w:rFonts w:hint="eastAsia"/>
        </w:rPr>
        <w:t>还有一种是无符号整数，不管最高位是</w:t>
      </w:r>
      <w:r>
        <w:rPr>
          <w:rFonts w:hint="eastAsia"/>
        </w:rPr>
        <w:t>1</w:t>
      </w:r>
      <w:r>
        <w:rPr>
          <w:rFonts w:hint="eastAsia"/>
        </w:rPr>
        <w:t>还是</w:t>
      </w:r>
      <w:r>
        <w:rPr>
          <w:rFonts w:hint="eastAsia"/>
        </w:rPr>
        <w:t>0</w:t>
      </w:r>
      <w:r>
        <w:rPr>
          <w:rFonts w:hint="eastAsia"/>
        </w:rPr>
        <w:t>，都理解为正数。</w:t>
      </w:r>
    </w:p>
    <w:p w:rsidR="00D33E5D" w:rsidRDefault="00D33E5D" w:rsidP="00D33E5D">
      <w:r>
        <w:rPr>
          <w:rFonts w:hint="eastAsia"/>
        </w:rPr>
        <w:t xml:space="preserve">  </w:t>
      </w:r>
      <w:r>
        <w:rPr>
          <w:rFonts w:hint="eastAsia"/>
        </w:rPr>
        <w:t>如：</w:t>
      </w:r>
      <w:r>
        <w:rPr>
          <w:rFonts w:hint="eastAsia"/>
        </w:rPr>
        <w:t xml:space="preserve"> 11111111 </w:t>
      </w:r>
      <w:proofErr w:type="spellStart"/>
      <w:r>
        <w:rPr>
          <w:rFonts w:hint="eastAsia"/>
        </w:rPr>
        <w:t>11111111</w:t>
      </w:r>
      <w:proofErr w:type="spellEnd"/>
      <w:r>
        <w:rPr>
          <w:rFonts w:hint="eastAsia"/>
        </w:rPr>
        <w:t xml:space="preserve"> </w:t>
      </w:r>
      <w:proofErr w:type="spellStart"/>
      <w:r>
        <w:rPr>
          <w:rFonts w:hint="eastAsia"/>
        </w:rPr>
        <w:t>11111111</w:t>
      </w:r>
      <w:proofErr w:type="spellEnd"/>
      <w:r>
        <w:rPr>
          <w:rFonts w:hint="eastAsia"/>
        </w:rPr>
        <w:t xml:space="preserve"> 11111110  </w:t>
      </w:r>
    </w:p>
    <w:p w:rsidR="00D33E5D" w:rsidRDefault="00D33E5D" w:rsidP="00D33E5D">
      <w:r>
        <w:rPr>
          <w:rFonts w:hint="eastAsia"/>
        </w:rPr>
        <w:t xml:space="preserve">  </w:t>
      </w:r>
      <w:r>
        <w:rPr>
          <w:rFonts w:hint="eastAsia"/>
        </w:rPr>
        <w:t>如果理解为无符号类型，将是一个很大的数。</w:t>
      </w:r>
    </w:p>
    <w:p w:rsidR="00D33E5D" w:rsidRDefault="00D33E5D" w:rsidP="00D33E5D"/>
    <w:p w:rsidR="00D33E5D" w:rsidRDefault="00D33E5D" w:rsidP="00D33E5D">
      <w:r>
        <w:rPr>
          <w:rFonts w:hint="eastAsia"/>
        </w:rPr>
        <w:t xml:space="preserve">  </w:t>
      </w:r>
      <w:r>
        <w:rPr>
          <w:rFonts w:hint="eastAsia"/>
        </w:rPr>
        <w:t>什么情况下会出现整数溢出呢</w:t>
      </w:r>
      <w:r>
        <w:rPr>
          <w:rFonts w:hint="eastAsia"/>
        </w:rPr>
        <w:t xml:space="preserve">?  </w:t>
      </w:r>
      <w:r>
        <w:rPr>
          <w:rFonts w:hint="eastAsia"/>
        </w:rPr>
        <w:t>由于整数在内存里面保存在一个固定长度</w:t>
      </w:r>
      <w:r>
        <w:rPr>
          <w:rFonts w:hint="eastAsia"/>
        </w:rPr>
        <w:t xml:space="preserve"> (</w:t>
      </w:r>
      <w:r>
        <w:rPr>
          <w:rFonts w:hint="eastAsia"/>
        </w:rPr>
        <w:t>在本章中使用</w:t>
      </w:r>
      <w:r>
        <w:rPr>
          <w:rFonts w:hint="eastAsia"/>
        </w:rPr>
        <w:t>32</w:t>
      </w:r>
      <w:r>
        <w:rPr>
          <w:rFonts w:hint="eastAsia"/>
        </w:rPr>
        <w:t>位</w:t>
      </w:r>
      <w:r>
        <w:rPr>
          <w:rFonts w:hint="eastAsia"/>
        </w:rPr>
        <w:t>)</w:t>
      </w:r>
      <w:r>
        <w:rPr>
          <w:rFonts w:hint="eastAsia"/>
        </w:rPr>
        <w:t>的空间内，它能存储的最大值就是固定的，当尝试去存储一个数，而这个数又大于这个固定的最大值时，将会导致整数溢出。</w:t>
      </w:r>
      <w:r>
        <w:rPr>
          <w:rFonts w:hint="eastAsia"/>
        </w:rPr>
        <w:t xml:space="preserve"> </w:t>
      </w:r>
    </w:p>
    <w:p w:rsidR="00D33E5D" w:rsidRDefault="00D33E5D" w:rsidP="00D33E5D">
      <w:r>
        <w:rPr>
          <w:rFonts w:hint="eastAsia"/>
        </w:rPr>
        <w:t xml:space="preserve"> </w:t>
      </w:r>
      <w:r>
        <w:rPr>
          <w:rFonts w:hint="eastAsia"/>
        </w:rPr>
        <w:t>举个例子，有两个无符号的整数，</w:t>
      </w:r>
      <w:r>
        <w:rPr>
          <w:rFonts w:hint="eastAsia"/>
        </w:rPr>
        <w:t>num1</w:t>
      </w:r>
      <w:r>
        <w:rPr>
          <w:rFonts w:hint="eastAsia"/>
        </w:rPr>
        <w:t>和</w:t>
      </w:r>
      <w:r>
        <w:rPr>
          <w:rFonts w:hint="eastAsia"/>
        </w:rPr>
        <w:t>num2</w:t>
      </w:r>
      <w:r>
        <w:rPr>
          <w:rFonts w:hint="eastAsia"/>
        </w:rPr>
        <w:t>，两个数都是</w:t>
      </w:r>
      <w:r>
        <w:rPr>
          <w:rFonts w:hint="eastAsia"/>
        </w:rPr>
        <w:t>32</w:t>
      </w:r>
      <w:r>
        <w:rPr>
          <w:rFonts w:hint="eastAsia"/>
        </w:rPr>
        <w:t>位长，首先赋值给</w:t>
      </w:r>
      <w:r>
        <w:rPr>
          <w:rFonts w:hint="eastAsia"/>
        </w:rPr>
        <w:t xml:space="preserve">num1 </w:t>
      </w:r>
      <w:r>
        <w:rPr>
          <w:rFonts w:hint="eastAsia"/>
        </w:rPr>
        <w:t>一个</w:t>
      </w:r>
      <w:r>
        <w:rPr>
          <w:rFonts w:hint="eastAsia"/>
        </w:rPr>
        <w:t>32</w:t>
      </w:r>
      <w:r>
        <w:rPr>
          <w:rFonts w:hint="eastAsia"/>
        </w:rPr>
        <w:t>位整数的最大值，</w:t>
      </w:r>
      <w:r>
        <w:rPr>
          <w:rFonts w:hint="eastAsia"/>
        </w:rPr>
        <w:t>num2</w:t>
      </w:r>
      <w:r>
        <w:rPr>
          <w:rFonts w:hint="eastAsia"/>
        </w:rPr>
        <w:t>被赋值为</w:t>
      </w:r>
      <w:r>
        <w:rPr>
          <w:rFonts w:hint="eastAsia"/>
        </w:rPr>
        <w:t>1</w:t>
      </w:r>
      <w:r>
        <w:rPr>
          <w:rFonts w:hint="eastAsia"/>
        </w:rPr>
        <w:t>。</w:t>
      </w:r>
    </w:p>
    <w:p w:rsidR="00D33E5D" w:rsidRDefault="00D33E5D" w:rsidP="00D33E5D">
      <w:r>
        <w:rPr>
          <w:rFonts w:hint="eastAsia"/>
        </w:rPr>
        <w:t>然后让</w:t>
      </w:r>
      <w:r>
        <w:rPr>
          <w:rFonts w:hint="eastAsia"/>
        </w:rPr>
        <w:t>num1</w:t>
      </w:r>
      <w:r>
        <w:rPr>
          <w:rFonts w:hint="eastAsia"/>
        </w:rPr>
        <w:t>和</w:t>
      </w:r>
      <w:r>
        <w:rPr>
          <w:rFonts w:hint="eastAsia"/>
        </w:rPr>
        <w:t>num2</w:t>
      </w:r>
      <w:r>
        <w:rPr>
          <w:rFonts w:hint="eastAsia"/>
        </w:rPr>
        <w:t>相加，然后存储结果到第</w:t>
      </w:r>
      <w:r>
        <w:rPr>
          <w:rFonts w:hint="eastAsia"/>
        </w:rPr>
        <w:t>3</w:t>
      </w:r>
      <w:r>
        <w:rPr>
          <w:rFonts w:hint="eastAsia"/>
        </w:rPr>
        <w:t>个无符号</w:t>
      </w:r>
      <w:r>
        <w:rPr>
          <w:rFonts w:hint="eastAsia"/>
        </w:rPr>
        <w:t>32</w:t>
      </w:r>
      <w:r>
        <w:rPr>
          <w:rFonts w:hint="eastAsia"/>
        </w:rPr>
        <w:t>位的整数</w:t>
      </w:r>
      <w:r>
        <w:rPr>
          <w:rFonts w:hint="eastAsia"/>
        </w:rPr>
        <w:t>num3</w:t>
      </w:r>
      <w:r>
        <w:rPr>
          <w:rFonts w:hint="eastAsia"/>
        </w:rPr>
        <w:t>，</w:t>
      </w:r>
    </w:p>
    <w:p w:rsidR="00D33E5D" w:rsidRDefault="00D33E5D" w:rsidP="00D33E5D">
      <w:r>
        <w:rPr>
          <w:rFonts w:hint="eastAsia"/>
        </w:rPr>
        <w:t>代码如下：</w:t>
      </w:r>
      <w:r>
        <w:rPr>
          <w:rFonts w:hint="eastAsia"/>
        </w:rPr>
        <w:t xml:space="preserve">  </w:t>
      </w:r>
    </w:p>
    <w:p w:rsidR="00D33E5D" w:rsidRDefault="00D33E5D" w:rsidP="00D33E5D">
      <w:r>
        <w:rPr>
          <w:rFonts w:hint="eastAsia"/>
        </w:rPr>
        <w:t xml:space="preserve">  </w:t>
      </w:r>
      <w:r>
        <w:t xml:space="preserve">num1 = 0xFFFFFFFF; </w:t>
      </w:r>
    </w:p>
    <w:p w:rsidR="00D33E5D" w:rsidRDefault="00D33E5D" w:rsidP="00D33E5D">
      <w:r>
        <w:rPr>
          <w:rFonts w:hint="eastAsia"/>
        </w:rPr>
        <w:t xml:space="preserve">  </w:t>
      </w:r>
      <w:r>
        <w:t xml:space="preserve">num2 = 0x00000001; </w:t>
      </w:r>
    </w:p>
    <w:p w:rsidR="00D33E5D" w:rsidRDefault="00D33E5D" w:rsidP="00D33E5D">
      <w:r>
        <w:rPr>
          <w:rFonts w:hint="eastAsia"/>
        </w:rPr>
        <w:t xml:space="preserve">  </w:t>
      </w:r>
      <w:r>
        <w:t xml:space="preserve">num3 = num1 + num2;  </w:t>
      </w:r>
    </w:p>
    <w:p w:rsidR="00D33E5D" w:rsidRDefault="00D33E5D" w:rsidP="00D33E5D">
      <w:r>
        <w:rPr>
          <w:rFonts w:hint="eastAsia"/>
        </w:rPr>
        <w:t>很显然，</w:t>
      </w:r>
    </w:p>
    <w:p w:rsidR="00D33E5D" w:rsidRDefault="00D33E5D" w:rsidP="00D33E5D">
      <w:r>
        <w:rPr>
          <w:rFonts w:hint="eastAsia"/>
        </w:rPr>
        <w:t xml:space="preserve">  num1</w:t>
      </w:r>
      <w:r>
        <w:rPr>
          <w:rFonts w:hint="eastAsia"/>
        </w:rPr>
        <w:t>的值是：</w:t>
      </w:r>
      <w:r>
        <w:rPr>
          <w:rFonts w:hint="eastAsia"/>
        </w:rPr>
        <w:t xml:space="preserve">11111111 </w:t>
      </w:r>
      <w:proofErr w:type="spellStart"/>
      <w:r>
        <w:rPr>
          <w:rFonts w:hint="eastAsia"/>
        </w:rPr>
        <w:t>11111111</w:t>
      </w:r>
      <w:proofErr w:type="spellEnd"/>
      <w:r>
        <w:rPr>
          <w:rFonts w:hint="eastAsia"/>
        </w:rPr>
        <w:t xml:space="preserve"> </w:t>
      </w:r>
      <w:proofErr w:type="spellStart"/>
      <w:r>
        <w:rPr>
          <w:rFonts w:hint="eastAsia"/>
        </w:rPr>
        <w:t>11111111</w:t>
      </w:r>
      <w:proofErr w:type="spellEnd"/>
      <w:r>
        <w:rPr>
          <w:rFonts w:hint="eastAsia"/>
        </w:rPr>
        <w:t xml:space="preserve"> </w:t>
      </w:r>
      <w:proofErr w:type="spellStart"/>
      <w:r>
        <w:rPr>
          <w:rFonts w:hint="eastAsia"/>
        </w:rPr>
        <w:t>11111111</w:t>
      </w:r>
      <w:proofErr w:type="spellEnd"/>
      <w:r>
        <w:rPr>
          <w:rFonts w:hint="eastAsia"/>
        </w:rPr>
        <w:t>；</w:t>
      </w:r>
      <w:r>
        <w:rPr>
          <w:rFonts w:hint="eastAsia"/>
        </w:rPr>
        <w:t xml:space="preserve"> </w:t>
      </w:r>
    </w:p>
    <w:p w:rsidR="00D33E5D" w:rsidRDefault="00D33E5D" w:rsidP="00D33E5D">
      <w:r>
        <w:rPr>
          <w:rFonts w:hint="eastAsia"/>
        </w:rPr>
        <w:t xml:space="preserve">  num2</w:t>
      </w:r>
      <w:r>
        <w:rPr>
          <w:rFonts w:hint="eastAsia"/>
        </w:rPr>
        <w:t>的值是：</w:t>
      </w:r>
      <w:r>
        <w:rPr>
          <w:rFonts w:hint="eastAsia"/>
        </w:rPr>
        <w:t xml:space="preserve">00000000 </w:t>
      </w:r>
      <w:proofErr w:type="spellStart"/>
      <w:r>
        <w:rPr>
          <w:rFonts w:hint="eastAsia"/>
        </w:rPr>
        <w:t>00000000</w:t>
      </w:r>
      <w:proofErr w:type="spellEnd"/>
      <w:r>
        <w:rPr>
          <w:rFonts w:hint="eastAsia"/>
        </w:rPr>
        <w:t xml:space="preserve"> </w:t>
      </w:r>
      <w:proofErr w:type="spellStart"/>
      <w:r>
        <w:rPr>
          <w:rFonts w:hint="eastAsia"/>
        </w:rPr>
        <w:t>00000000</w:t>
      </w:r>
      <w:proofErr w:type="spellEnd"/>
      <w:r>
        <w:rPr>
          <w:rFonts w:hint="eastAsia"/>
        </w:rPr>
        <w:t xml:space="preserve"> 00000001</w:t>
      </w:r>
      <w:r>
        <w:rPr>
          <w:rFonts w:hint="eastAsia"/>
        </w:rPr>
        <w:t>；</w:t>
      </w:r>
      <w:r>
        <w:rPr>
          <w:rFonts w:hint="eastAsia"/>
        </w:rPr>
        <w:t xml:space="preserve">  </w:t>
      </w:r>
    </w:p>
    <w:p w:rsidR="00D33E5D" w:rsidRDefault="00D33E5D" w:rsidP="00D33E5D">
      <w:r>
        <w:rPr>
          <w:rFonts w:hint="eastAsia"/>
        </w:rPr>
        <w:t xml:space="preserve">  </w:t>
      </w:r>
      <w:r>
        <w:rPr>
          <w:rFonts w:hint="eastAsia"/>
        </w:rPr>
        <w:t>两者相加，得到结果为：</w:t>
      </w:r>
      <w:r>
        <w:rPr>
          <w:rFonts w:hint="eastAsia"/>
        </w:rPr>
        <w:t xml:space="preserve">00000000 </w:t>
      </w:r>
      <w:proofErr w:type="spellStart"/>
      <w:r>
        <w:rPr>
          <w:rFonts w:hint="eastAsia"/>
        </w:rPr>
        <w:t>00000000</w:t>
      </w:r>
      <w:proofErr w:type="spellEnd"/>
      <w:r>
        <w:rPr>
          <w:rFonts w:hint="eastAsia"/>
        </w:rPr>
        <w:t xml:space="preserve"> </w:t>
      </w:r>
      <w:proofErr w:type="spellStart"/>
      <w:r>
        <w:rPr>
          <w:rFonts w:hint="eastAsia"/>
        </w:rPr>
        <w:t>00000000</w:t>
      </w:r>
      <w:proofErr w:type="spellEnd"/>
      <w:r>
        <w:rPr>
          <w:rFonts w:hint="eastAsia"/>
        </w:rPr>
        <w:t xml:space="preserve"> </w:t>
      </w:r>
      <w:proofErr w:type="spellStart"/>
      <w:r>
        <w:rPr>
          <w:rFonts w:hint="eastAsia"/>
        </w:rPr>
        <w:t>00000000</w:t>
      </w:r>
      <w:proofErr w:type="spellEnd"/>
      <w:r>
        <w:rPr>
          <w:rFonts w:hint="eastAsia"/>
        </w:rPr>
        <w:t>。</w:t>
      </w:r>
    </w:p>
    <w:p w:rsidR="00D33E5D" w:rsidRDefault="00D33E5D" w:rsidP="00D33E5D">
      <w:r>
        <w:rPr>
          <w:rFonts w:hint="eastAsia"/>
        </w:rPr>
        <w:lastRenderedPageBreak/>
        <w:t xml:space="preserve">  </w:t>
      </w:r>
      <w:r>
        <w:rPr>
          <w:rFonts w:hint="eastAsia"/>
        </w:rPr>
        <w:t>因此，</w:t>
      </w:r>
      <w:r>
        <w:rPr>
          <w:rFonts w:hint="eastAsia"/>
        </w:rPr>
        <w:t>num3</w:t>
      </w:r>
      <w:r>
        <w:rPr>
          <w:rFonts w:hint="eastAsia"/>
        </w:rPr>
        <w:t>中的值是</w:t>
      </w:r>
      <w:r>
        <w:rPr>
          <w:rFonts w:hint="eastAsia"/>
        </w:rPr>
        <w:t>0</w:t>
      </w:r>
      <w:r>
        <w:rPr>
          <w:rFonts w:hint="eastAsia"/>
        </w:rPr>
        <w:t>，发生了整数溢出。</w:t>
      </w:r>
      <w:r>
        <w:rPr>
          <w:rFonts w:hint="eastAsia"/>
        </w:rPr>
        <w:t xml:space="preserve">  </w:t>
      </w:r>
    </w:p>
    <w:p w:rsidR="00D33E5D" w:rsidRDefault="00D33E5D" w:rsidP="00D33E5D">
      <w:r>
        <w:rPr>
          <w:rFonts w:hint="eastAsia"/>
        </w:rPr>
        <w:t>此时，如果一个整数用来计算一些敏感数值，如缓冲区大小或数组索引，就会产生潜在的危险。</w:t>
      </w:r>
      <w:r>
        <w:rPr>
          <w:rFonts w:hint="eastAsia"/>
        </w:rPr>
        <w:t xml:space="preserve">  </w:t>
      </w:r>
    </w:p>
    <w:p w:rsidR="00D33E5D" w:rsidRDefault="00D33E5D" w:rsidP="00D33E5D">
      <w:r>
        <w:rPr>
          <w:rFonts w:hint="eastAsia"/>
        </w:rPr>
        <w:t>不过，并不是所有的整数溢出都可以被利用，毕竟，整数溢出并没有改写额外的内存；但是，在有些情况下，整数溢出将会导致“不能确定的行为”，由于整数溢出出现之后，很难被被立即察觉，比较难用一个有效的办法去判断是否出现或者可能出现整数溢出。</w:t>
      </w:r>
      <w:r>
        <w:rPr>
          <w:rFonts w:hint="eastAsia"/>
        </w:rPr>
        <w:t xml:space="preserve">  </w:t>
      </w:r>
      <w:r>
        <w:rPr>
          <w:rFonts w:hint="eastAsia"/>
        </w:rPr>
        <w:t>就发现的难度而言，和缓冲区溢出相比，整数溢出更加难被发现。因此，即使是审核过的代码，有时候也难以幸免。</w:t>
      </w:r>
      <w:r>
        <w:rPr>
          <w:rFonts w:hint="eastAsia"/>
        </w:rPr>
        <w:t xml:space="preserve">  </w:t>
      </w:r>
    </w:p>
    <w:p w:rsidR="00D33E5D" w:rsidRDefault="00D33E5D" w:rsidP="00D33E5D">
      <w:r>
        <w:rPr>
          <w:rFonts w:hint="eastAsia"/>
        </w:rPr>
        <w:t xml:space="preserve">  </w:t>
      </w:r>
      <w:r>
        <w:rPr>
          <w:rFonts w:hint="eastAsia"/>
        </w:rPr>
        <w:t>综上所述，一言以蔽之，整数溢出是尝试存储一个很大的数到一个变量中，由于这个变量能够存储的数值范围太小，不足以存储那个很大的数，造成溢出。</w:t>
      </w:r>
    </w:p>
    <w:p w:rsidR="00D33E5D" w:rsidRDefault="00D33E5D" w:rsidP="00D33E5D"/>
    <w:p w:rsidR="00D33E5D" w:rsidRDefault="00D33E5D" w:rsidP="00D33E5D">
      <w:pPr>
        <w:pStyle w:val="10"/>
      </w:pPr>
      <w:bookmarkStart w:id="14" w:name="_Toc460329477"/>
      <w:r>
        <w:rPr>
          <w:rFonts w:hint="eastAsia"/>
        </w:rPr>
        <w:t>溢出例子</w:t>
      </w:r>
      <w:bookmarkEnd w:id="14"/>
    </w:p>
    <w:p w:rsidR="00D33E5D" w:rsidRDefault="00D33E5D" w:rsidP="00D33E5D"/>
    <w:p w:rsidR="00D33E5D" w:rsidRDefault="00D33E5D" w:rsidP="00D33E5D">
      <w:pPr>
        <w:pStyle w:val="2"/>
        <w:spacing w:before="156"/>
      </w:pPr>
      <w:bookmarkStart w:id="15" w:name="_Toc460329478"/>
      <w:r>
        <w:rPr>
          <w:rFonts w:hint="eastAsia"/>
        </w:rPr>
        <w:t>加法溢出</w:t>
      </w:r>
      <w:bookmarkEnd w:id="15"/>
    </w:p>
    <w:p w:rsidR="00D33E5D" w:rsidRDefault="00D33E5D" w:rsidP="00D33E5D">
      <w:r>
        <w:rPr>
          <w:rFonts w:hint="eastAsia"/>
        </w:rPr>
        <w:t>unsigned __int8 i1 = 250;</w:t>
      </w:r>
    </w:p>
    <w:p w:rsidR="00D33E5D" w:rsidRDefault="00D33E5D" w:rsidP="00D33E5D">
      <w:r>
        <w:rPr>
          <w:rFonts w:hint="eastAsia"/>
        </w:rPr>
        <w:t>unsigned __int8 i2 = 150;</w:t>
      </w:r>
    </w:p>
    <w:p w:rsidR="00D33E5D" w:rsidRDefault="00D33E5D" w:rsidP="00D33E5D">
      <w:pPr>
        <w:pStyle w:val="aa"/>
        <w:numPr>
          <w:ilvl w:val="0"/>
          <w:numId w:val="9"/>
        </w:numPr>
        <w:spacing w:before="0" w:beforeAutospacing="0" w:after="0" w:afterAutospacing="0"/>
        <w:ind w:firstLineChars="0"/>
      </w:pPr>
      <w:r>
        <w:rPr>
          <w:rFonts w:hint="eastAsia"/>
        </w:rPr>
        <w:t>unsigned __int8 ret = i1 + i2;</w:t>
      </w:r>
      <w:r w:rsidRPr="00EA106A">
        <w:t xml:space="preserve"> </w:t>
      </w:r>
      <w:r w:rsidRPr="00E31672">
        <w:t>//overflow!</w:t>
      </w:r>
      <w:r>
        <w:rPr>
          <w:rFonts w:hint="eastAsia"/>
        </w:rPr>
        <w:t xml:space="preserve"> 144</w:t>
      </w:r>
    </w:p>
    <w:p w:rsidR="00D33E5D" w:rsidRDefault="00D33E5D" w:rsidP="00D33E5D"/>
    <w:p w:rsidR="00D33E5D" w:rsidRDefault="00D33E5D" w:rsidP="00D33E5D">
      <w:r w:rsidRPr="00E31672">
        <w:t xml:space="preserve">char </w:t>
      </w:r>
      <w:proofErr w:type="spellStart"/>
      <w:r w:rsidRPr="00E31672">
        <w:t>i</w:t>
      </w:r>
      <w:proofErr w:type="spellEnd"/>
      <w:r w:rsidRPr="00E31672">
        <w:t xml:space="preserve"> = (char)64 + (char)64; //overflow!</w:t>
      </w:r>
      <w:r>
        <w:rPr>
          <w:rFonts w:hint="eastAsia"/>
        </w:rPr>
        <w:t>//-128</w:t>
      </w:r>
    </w:p>
    <w:p w:rsidR="00D33E5D" w:rsidRDefault="00D33E5D" w:rsidP="00D33E5D">
      <w:r>
        <w:rPr>
          <w:rFonts w:hint="eastAsia"/>
        </w:rPr>
        <w:t xml:space="preserve"> 0x8000</w:t>
      </w:r>
    </w:p>
    <w:p w:rsidR="00D33E5D" w:rsidRDefault="00D33E5D" w:rsidP="00D33E5D">
      <w:pPr>
        <w:pStyle w:val="10"/>
      </w:pPr>
      <w:bookmarkStart w:id="16" w:name="_Toc460329479"/>
      <w:r>
        <w:rPr>
          <w:rFonts w:hint="eastAsia"/>
        </w:rPr>
        <w:t>取绝对值时溢出</w:t>
      </w:r>
      <w:bookmarkEnd w:id="16"/>
    </w:p>
    <w:p w:rsidR="00D33E5D" w:rsidRDefault="00D33E5D" w:rsidP="00D33E5D">
      <w:r>
        <w:t>template &lt;</w:t>
      </w:r>
      <w:proofErr w:type="spellStart"/>
      <w:r>
        <w:t>typename</w:t>
      </w:r>
      <w:proofErr w:type="spellEnd"/>
      <w:r>
        <w:t xml:space="preserve"> T&gt;</w:t>
      </w:r>
    </w:p>
    <w:p w:rsidR="00D33E5D" w:rsidRDefault="00D33E5D" w:rsidP="00D33E5D">
      <w:r>
        <w:lastRenderedPageBreak/>
        <w:t xml:space="preserve">unsigned __int64 </w:t>
      </w:r>
      <w:proofErr w:type="spellStart"/>
      <w:r>
        <w:t>AbsVal</w:t>
      </w:r>
      <w:proofErr w:type="spellEnd"/>
      <w:r>
        <w:t>(T t)</w:t>
      </w:r>
    </w:p>
    <w:p w:rsidR="00D33E5D" w:rsidRDefault="00D33E5D" w:rsidP="00D33E5D">
      <w:r>
        <w:t>{</w:t>
      </w:r>
    </w:p>
    <w:p w:rsidR="00D33E5D" w:rsidRDefault="00D33E5D" w:rsidP="00D33E5D">
      <w:r>
        <w:t xml:space="preserve"> if(t &lt; 0)</w:t>
      </w:r>
    </w:p>
    <w:p w:rsidR="00D33E5D" w:rsidRDefault="00D33E5D" w:rsidP="00D33E5D">
      <w:r>
        <w:t xml:space="preserve">    return (unsigned __int64)-t;</w:t>
      </w:r>
    </w:p>
    <w:p w:rsidR="00D33E5D" w:rsidRDefault="00D33E5D" w:rsidP="00D33E5D"/>
    <w:p w:rsidR="00D33E5D" w:rsidRDefault="00D33E5D" w:rsidP="00D33E5D">
      <w:r>
        <w:t xml:space="preserve"> return t;</w:t>
      </w:r>
    </w:p>
    <w:p w:rsidR="00D33E5D" w:rsidRDefault="00D33E5D" w:rsidP="00D33E5D">
      <w:r>
        <w:t>}</w:t>
      </w:r>
    </w:p>
    <w:p w:rsidR="00D33E5D" w:rsidRDefault="00D33E5D" w:rsidP="00D33E5D"/>
    <w:p w:rsidR="00D33E5D" w:rsidRDefault="00D33E5D" w:rsidP="00D33E5D">
      <w:r>
        <w:t xml:space="preserve">unsigned __int64 result = </w:t>
      </w:r>
      <w:proofErr w:type="spellStart"/>
      <w:r>
        <w:t>AbsVal</w:t>
      </w:r>
      <w:proofErr w:type="spellEnd"/>
      <w:r>
        <w:t>(-128);</w:t>
      </w:r>
    </w:p>
    <w:p w:rsidR="00D33E5D" w:rsidRDefault="00D33E5D" w:rsidP="00D33E5D">
      <w:proofErr w:type="spellStart"/>
      <w:r>
        <w:t>cout</w:t>
      </w:r>
      <w:proofErr w:type="spellEnd"/>
      <w:r>
        <w:t xml:space="preserve"> &lt;&lt; result &lt;&lt; endl;</w:t>
      </w:r>
      <w:r>
        <w:rPr>
          <w:rFonts w:hint="eastAsia"/>
        </w:rPr>
        <w:t>//128</w:t>
      </w:r>
    </w:p>
    <w:p w:rsidR="00D33E5D" w:rsidRDefault="00D33E5D" w:rsidP="00D33E5D">
      <w:r>
        <w:tab/>
      </w:r>
    </w:p>
    <w:p w:rsidR="00D33E5D" w:rsidRDefault="00D33E5D" w:rsidP="00D33E5D">
      <w:proofErr w:type="spellStart"/>
      <w:r>
        <w:t>int</w:t>
      </w:r>
      <w:proofErr w:type="spellEnd"/>
      <w:r>
        <w:t xml:space="preserve"> a = 0x80000000;</w:t>
      </w:r>
    </w:p>
    <w:p w:rsidR="00D33E5D" w:rsidRDefault="00D33E5D" w:rsidP="00D33E5D">
      <w:proofErr w:type="spellStart"/>
      <w:r>
        <w:rPr>
          <w:rFonts w:hint="eastAsia"/>
        </w:rPr>
        <w:t>floatl</w:t>
      </w:r>
      <w:proofErr w:type="spellEnd"/>
      <w:r>
        <w:rPr>
          <w:rFonts w:hint="eastAsia"/>
        </w:rPr>
        <w:t xml:space="preserve"> a = 0x4588e</w:t>
      </w:r>
    </w:p>
    <w:p w:rsidR="00D33E5D" w:rsidRDefault="00D33E5D" w:rsidP="00D33E5D">
      <w:r>
        <w:t xml:space="preserve">result = </w:t>
      </w:r>
      <w:proofErr w:type="spellStart"/>
      <w:r>
        <w:t>AbsVal</w:t>
      </w:r>
      <w:proofErr w:type="spellEnd"/>
      <w:r>
        <w:t>(a);</w:t>
      </w:r>
    </w:p>
    <w:p w:rsidR="00D33E5D" w:rsidRDefault="00D33E5D" w:rsidP="00D33E5D">
      <w:proofErr w:type="spellStart"/>
      <w:r>
        <w:t>cout</w:t>
      </w:r>
      <w:proofErr w:type="spellEnd"/>
      <w:r>
        <w:t xml:space="preserve"> &lt;&lt; result &lt;&lt; </w:t>
      </w:r>
      <w:proofErr w:type="spellStart"/>
      <w:r>
        <w:t>endl</w:t>
      </w:r>
      <w:proofErr w:type="spellEnd"/>
      <w:r>
        <w:t>;</w:t>
      </w:r>
      <w:r>
        <w:rPr>
          <w:rFonts w:hint="eastAsia"/>
        </w:rPr>
        <w:t xml:space="preserve"> //0xffffffff80000000</w:t>
      </w:r>
    </w:p>
    <w:p w:rsidR="00D33E5D" w:rsidRDefault="00D33E5D" w:rsidP="00D33E5D"/>
    <w:p w:rsidR="00D33E5D" w:rsidRDefault="00D33E5D" w:rsidP="00D33E5D">
      <w:r>
        <w:rPr>
          <w:rFonts w:hint="eastAsia"/>
        </w:rPr>
        <w:t>3</w:t>
      </w:r>
      <w:r>
        <w:rPr>
          <w:rFonts w:hint="eastAsia"/>
        </w:rPr>
        <w:t>）</w:t>
      </w:r>
      <w:r>
        <w:rPr>
          <w:rFonts w:hint="eastAsia"/>
        </w:rPr>
        <w:t>double</w:t>
      </w:r>
      <w:r>
        <w:rPr>
          <w:rFonts w:hint="eastAsia"/>
        </w:rPr>
        <w:t>和</w:t>
      </w:r>
      <w:r>
        <w:rPr>
          <w:rFonts w:hint="eastAsia"/>
        </w:rPr>
        <w:t>i</w:t>
      </w:r>
      <w:r>
        <w:t>nt64_t</w:t>
      </w:r>
      <w:r>
        <w:rPr>
          <w:rFonts w:hint="eastAsia"/>
        </w:rPr>
        <w:t>比较时，由于浮点数精度问题导致两数相等</w:t>
      </w:r>
    </w:p>
    <w:p w:rsidR="00D33E5D" w:rsidRDefault="00D33E5D" w:rsidP="00D33E5D">
      <w:r>
        <w:t xml:space="preserve">double  d = </w:t>
      </w:r>
      <w:proofErr w:type="spellStart"/>
      <w:r>
        <w:t>pow</w:t>
      </w:r>
      <w:proofErr w:type="spellEnd"/>
      <w:r>
        <w:t>(2, 63);</w:t>
      </w:r>
    </w:p>
    <w:p w:rsidR="00D33E5D" w:rsidRDefault="00D33E5D" w:rsidP="00D33E5D">
      <w:r>
        <w:rPr>
          <w:rFonts w:hint="eastAsia"/>
        </w:rPr>
        <w:t>i</w:t>
      </w:r>
      <w:r>
        <w:t xml:space="preserve">nt64_t </w:t>
      </w:r>
      <w:proofErr w:type="spellStart"/>
      <w:r>
        <w:t>i</w:t>
      </w:r>
      <w:proofErr w:type="spellEnd"/>
      <w:r>
        <w:t xml:space="preserve"> = INT64_MAX;</w:t>
      </w:r>
    </w:p>
    <w:p w:rsidR="00D33E5D" w:rsidRDefault="00D33E5D" w:rsidP="00D33E5D">
      <w:proofErr w:type="spellStart"/>
      <w:r>
        <w:t>printf</w:t>
      </w:r>
      <w:proofErr w:type="spellEnd"/>
      <w:r>
        <w:t>("%f &gt; %</w:t>
      </w:r>
      <w:proofErr w:type="spellStart"/>
      <w:r>
        <w:t>lld</w:t>
      </w:r>
      <w:proofErr w:type="spellEnd"/>
      <w:r>
        <w:t xml:space="preserve"> is %s\n", d, </w:t>
      </w:r>
      <w:proofErr w:type="spellStart"/>
      <w:r>
        <w:t>i</w:t>
      </w:r>
      <w:proofErr w:type="spellEnd"/>
      <w:r>
        <w:t xml:space="preserve">, d &gt; </w:t>
      </w:r>
      <w:proofErr w:type="spellStart"/>
      <w:r>
        <w:t>i</w:t>
      </w:r>
      <w:proofErr w:type="spellEnd"/>
      <w:r>
        <w:t xml:space="preserve"> ? "true" : "false");</w:t>
      </w:r>
    </w:p>
    <w:p w:rsidR="00D33E5D" w:rsidRDefault="00D33E5D" w:rsidP="00D33E5D">
      <w:r>
        <w:tab/>
      </w:r>
    </w:p>
    <w:p w:rsidR="00D33E5D" w:rsidRDefault="00D33E5D" w:rsidP="00D33E5D">
      <w:r>
        <w:t>double d2 = 9223372036854775808.000000;</w:t>
      </w:r>
    </w:p>
    <w:p w:rsidR="00D33E5D" w:rsidRDefault="00D33E5D" w:rsidP="00D33E5D">
      <w:r>
        <w:t>int64_t i2 = 9223372036854775807;</w:t>
      </w:r>
    </w:p>
    <w:p w:rsidR="00D33E5D" w:rsidRDefault="00D33E5D" w:rsidP="00D33E5D">
      <w:proofErr w:type="spellStart"/>
      <w:r>
        <w:lastRenderedPageBreak/>
        <w:t>printf</w:t>
      </w:r>
      <w:proofErr w:type="spellEnd"/>
      <w:r>
        <w:t>("%s\n", d2 &gt; i2 ? "true" : "false");</w:t>
      </w:r>
    </w:p>
    <w:p w:rsidR="00D33E5D" w:rsidRDefault="00D33E5D" w:rsidP="00D33E5D"/>
    <w:p w:rsidR="00D33E5D" w:rsidRDefault="00D33E5D" w:rsidP="00D33E5D">
      <w:pPr>
        <w:pStyle w:val="2"/>
        <w:spacing w:before="156"/>
      </w:pPr>
      <w:bookmarkStart w:id="17" w:name="_Toc460329480"/>
      <w:r>
        <w:rPr>
          <w:rFonts w:hint="eastAsia"/>
        </w:rPr>
        <w:t>除法溢出</w:t>
      </w:r>
      <w:bookmarkEnd w:id="17"/>
    </w:p>
    <w:p w:rsidR="00D33E5D" w:rsidRDefault="00D33E5D" w:rsidP="00D33E5D">
      <w:r>
        <w:t xml:space="preserve">char </w:t>
      </w:r>
      <w:proofErr w:type="spellStart"/>
      <w:r>
        <w:t>c_a</w:t>
      </w:r>
      <w:proofErr w:type="spellEnd"/>
      <w:r>
        <w:t xml:space="preserve"> = -128;</w:t>
      </w:r>
    </w:p>
    <w:p w:rsidR="00D33E5D" w:rsidRDefault="00D33E5D" w:rsidP="00D33E5D">
      <w:r>
        <w:t xml:space="preserve">char </w:t>
      </w:r>
      <w:proofErr w:type="spellStart"/>
      <w:r>
        <w:t>c_b</w:t>
      </w:r>
      <w:proofErr w:type="spellEnd"/>
      <w:r>
        <w:t xml:space="preserve"> = -1;</w:t>
      </w:r>
    </w:p>
    <w:p w:rsidR="00D33E5D" w:rsidRDefault="00D33E5D" w:rsidP="00D33E5D">
      <w:r>
        <w:t xml:space="preserve">char </w:t>
      </w:r>
      <w:proofErr w:type="spellStart"/>
      <w:r>
        <w:t>c_result</w:t>
      </w:r>
      <w:proofErr w:type="spellEnd"/>
      <w:r>
        <w:t xml:space="preserve"> = </w:t>
      </w:r>
      <w:proofErr w:type="spellStart"/>
      <w:r>
        <w:t>c_a</w:t>
      </w:r>
      <w:proofErr w:type="spellEnd"/>
      <w:r>
        <w:t xml:space="preserve"> / </w:t>
      </w:r>
      <w:proofErr w:type="spellStart"/>
      <w:r>
        <w:t>c_b</w:t>
      </w:r>
      <w:proofErr w:type="spellEnd"/>
      <w:r>
        <w:t>;</w:t>
      </w:r>
    </w:p>
    <w:p w:rsidR="00D33E5D" w:rsidRDefault="00D33E5D" w:rsidP="00D33E5D">
      <w:r>
        <w:tab/>
      </w:r>
    </w:p>
    <w:p w:rsidR="00D33E5D" w:rsidRDefault="00D33E5D" w:rsidP="00D33E5D">
      <w:proofErr w:type="spellStart"/>
      <w:r>
        <w:t>printf</w:t>
      </w:r>
      <w:proofErr w:type="spellEnd"/>
      <w:r>
        <w:t>("</w:t>
      </w:r>
      <w:proofErr w:type="spellStart"/>
      <w:r>
        <w:t>c_a</w:t>
      </w:r>
      <w:proofErr w:type="spellEnd"/>
      <w:r>
        <w:t xml:space="preserve"> = %d, </w:t>
      </w:r>
      <w:proofErr w:type="spellStart"/>
      <w:r>
        <w:t>c_b</w:t>
      </w:r>
      <w:proofErr w:type="spellEnd"/>
      <w:r>
        <w:t xml:space="preserve"> = %d, </w:t>
      </w:r>
      <w:proofErr w:type="spellStart"/>
      <w:r>
        <w:t>c_result</w:t>
      </w:r>
      <w:proofErr w:type="spellEnd"/>
      <w:r>
        <w:t xml:space="preserve"> = %d\n", </w:t>
      </w:r>
      <w:proofErr w:type="spellStart"/>
      <w:r>
        <w:t>c_a</w:t>
      </w:r>
      <w:proofErr w:type="spellEnd"/>
      <w:r>
        <w:t xml:space="preserve">, </w:t>
      </w:r>
      <w:proofErr w:type="spellStart"/>
      <w:r>
        <w:t>c_b</w:t>
      </w:r>
      <w:proofErr w:type="spellEnd"/>
      <w:r>
        <w:t xml:space="preserve">, </w:t>
      </w:r>
      <w:proofErr w:type="spellStart"/>
      <w:r>
        <w:t>c_result</w:t>
      </w:r>
      <w:proofErr w:type="spellEnd"/>
      <w:r>
        <w:t>);</w:t>
      </w:r>
      <w:r>
        <w:rPr>
          <w:rFonts w:hint="eastAsia"/>
        </w:rPr>
        <w:t xml:space="preserve"> //-128</w:t>
      </w:r>
    </w:p>
    <w:p w:rsidR="00D33E5D" w:rsidRDefault="00D33E5D" w:rsidP="00D33E5D"/>
    <w:p w:rsidR="00D33E5D" w:rsidRDefault="00D33E5D" w:rsidP="00D33E5D">
      <w:r>
        <w:rPr>
          <w:rFonts w:hint="eastAsia"/>
        </w:rPr>
        <w:t>5</w:t>
      </w:r>
      <w:r>
        <w:rPr>
          <w:rFonts w:hint="eastAsia"/>
        </w:rPr>
        <w:t>）运算时，类型提升导致两数相等</w:t>
      </w:r>
    </w:p>
    <w:p w:rsidR="00D33E5D" w:rsidRDefault="00D33E5D" w:rsidP="00D33E5D">
      <w:r>
        <w:t>signed char a = 0xff;</w:t>
      </w:r>
    </w:p>
    <w:p w:rsidR="00D33E5D" w:rsidRDefault="00D33E5D" w:rsidP="00D33E5D">
      <w:r>
        <w:t xml:space="preserve">unsigned </w:t>
      </w:r>
      <w:proofErr w:type="spellStart"/>
      <w:r>
        <w:t>int</w:t>
      </w:r>
      <w:proofErr w:type="spellEnd"/>
      <w:r>
        <w:t xml:space="preserve"> b = 0xffffffff;</w:t>
      </w:r>
    </w:p>
    <w:p w:rsidR="00D33E5D" w:rsidRDefault="00D33E5D" w:rsidP="00D33E5D">
      <w:proofErr w:type="spellStart"/>
      <w:r>
        <w:t>printf</w:t>
      </w:r>
      <w:proofErr w:type="spellEnd"/>
      <w:r>
        <w:t xml:space="preserve">("result = %d\n", ((unsigned </w:t>
      </w:r>
      <w:proofErr w:type="spellStart"/>
      <w:r>
        <w:t>int</w:t>
      </w:r>
      <w:proofErr w:type="spellEnd"/>
      <w:r>
        <w:t>) a) &lt; b );</w:t>
      </w:r>
    </w:p>
    <w:p w:rsidR="00D33E5D" w:rsidRDefault="00D33E5D" w:rsidP="00D33E5D"/>
    <w:p w:rsidR="00D33E5D" w:rsidRDefault="00D33E5D" w:rsidP="00D33E5D">
      <w:r>
        <w:rPr>
          <w:rFonts w:hint="eastAsia"/>
        </w:rPr>
        <w:t>6</w:t>
      </w:r>
      <w:r>
        <w:rPr>
          <w:rFonts w:hint="eastAsia"/>
        </w:rPr>
        <w:t>）默认类型为</w:t>
      </w:r>
      <w:proofErr w:type="spellStart"/>
      <w:r>
        <w:rPr>
          <w:rFonts w:hint="eastAsia"/>
        </w:rPr>
        <w:t>int</w:t>
      </w:r>
      <w:proofErr w:type="spellEnd"/>
      <w:r>
        <w:rPr>
          <w:rFonts w:hint="eastAsia"/>
        </w:rPr>
        <w:t>，</w:t>
      </w:r>
      <w:r>
        <w:t xml:space="preserve"> </w:t>
      </w:r>
    </w:p>
    <w:p w:rsidR="00D33E5D" w:rsidRDefault="00D33E5D" w:rsidP="00D33E5D">
      <w:r>
        <w:t xml:space="preserve">  void </w:t>
      </w:r>
      <w:proofErr w:type="spellStart"/>
      <w:r>
        <w:t>foo</w:t>
      </w:r>
      <w:proofErr w:type="spellEnd"/>
      <w:r>
        <w:t>()</w:t>
      </w:r>
    </w:p>
    <w:p w:rsidR="00D33E5D" w:rsidRDefault="00D33E5D" w:rsidP="00D33E5D">
      <w:r>
        <w:t xml:space="preserve"> {</w:t>
      </w:r>
    </w:p>
    <w:p w:rsidR="00D33E5D" w:rsidRDefault="00D33E5D" w:rsidP="00D33E5D">
      <w:r>
        <w:t xml:space="preserve">    </w:t>
      </w:r>
      <w:proofErr w:type="spellStart"/>
      <w:r>
        <w:t>int</w:t>
      </w:r>
      <w:proofErr w:type="spellEnd"/>
      <w:r>
        <w:t xml:space="preserve"> </w:t>
      </w:r>
      <w:proofErr w:type="spellStart"/>
      <w:r>
        <w:t>i</w:t>
      </w:r>
      <w:proofErr w:type="spellEnd"/>
      <w:r>
        <w:t>;</w:t>
      </w:r>
    </w:p>
    <w:p w:rsidR="00D33E5D" w:rsidRDefault="00D33E5D" w:rsidP="00D33E5D"/>
    <w:p w:rsidR="00D33E5D" w:rsidRDefault="00D33E5D" w:rsidP="00D33E5D">
      <w:r>
        <w:t xml:space="preserve">   </w:t>
      </w:r>
      <w:r>
        <w:rPr>
          <w:rFonts w:hint="eastAsia"/>
        </w:rPr>
        <w:t xml:space="preserve"> </w:t>
      </w:r>
      <w:r>
        <w:t>for(</w:t>
      </w:r>
      <w:proofErr w:type="spellStart"/>
      <w:r>
        <w:t>i</w:t>
      </w:r>
      <w:proofErr w:type="spellEnd"/>
      <w:r>
        <w:t xml:space="preserve"> = 0; </w:t>
      </w:r>
      <w:proofErr w:type="spellStart"/>
      <w:r>
        <w:t>i</w:t>
      </w:r>
      <w:proofErr w:type="spellEnd"/>
      <w:r>
        <w:t xml:space="preserve"> &lt; 0xffff; </w:t>
      </w:r>
      <w:proofErr w:type="spellStart"/>
      <w:r>
        <w:t>i</w:t>
      </w:r>
      <w:proofErr w:type="spellEnd"/>
      <w:r>
        <w:t>++)</w:t>
      </w:r>
    </w:p>
    <w:p w:rsidR="00D33E5D" w:rsidRDefault="00D33E5D" w:rsidP="00D33E5D">
      <w:r>
        <w:t xml:space="preserve">      ....</w:t>
      </w:r>
    </w:p>
    <w:p w:rsidR="00D33E5D" w:rsidRDefault="00D33E5D" w:rsidP="00D33E5D">
      <w:r>
        <w:t xml:space="preserve"> }</w:t>
      </w:r>
    </w:p>
    <w:p w:rsidR="00D33E5D" w:rsidRDefault="00D33E5D" w:rsidP="00D33E5D"/>
    <w:p w:rsidR="00D33E5D" w:rsidRDefault="00D33E5D" w:rsidP="00D33E5D"/>
    <w:p w:rsidR="00D33E5D" w:rsidRDefault="00D33E5D" w:rsidP="00D33E5D">
      <w:r>
        <w:rPr>
          <w:rFonts w:hint="eastAsia"/>
        </w:rPr>
        <w:t>7</w:t>
      </w:r>
      <w:r>
        <w:rPr>
          <w:rFonts w:hint="eastAsia"/>
        </w:rPr>
        <w:t>）运算时，类型提升导致两数相等</w:t>
      </w:r>
    </w:p>
    <w:p w:rsidR="00D33E5D" w:rsidRDefault="00D33E5D" w:rsidP="00D33E5D">
      <w:r>
        <w:t xml:space="preserve">unsigned </w:t>
      </w:r>
      <w:proofErr w:type="spellStart"/>
      <w:r>
        <w:t>int</w:t>
      </w:r>
      <w:proofErr w:type="spellEnd"/>
      <w:r>
        <w:t xml:space="preserve"> l = 0xffffffff;</w:t>
      </w:r>
    </w:p>
    <w:p w:rsidR="00D33E5D" w:rsidRDefault="00D33E5D" w:rsidP="00D33E5D">
      <w:r>
        <w:t>char c = -1;</w:t>
      </w:r>
    </w:p>
    <w:p w:rsidR="00D33E5D" w:rsidRDefault="00D33E5D" w:rsidP="00D33E5D"/>
    <w:p w:rsidR="00D33E5D" w:rsidRDefault="00D33E5D" w:rsidP="00D33E5D">
      <w:r>
        <w:t xml:space="preserve"> if(c == l)</w:t>
      </w:r>
    </w:p>
    <w:p w:rsidR="00D33E5D" w:rsidRDefault="00D33E5D" w:rsidP="00D33E5D">
      <w:r>
        <w:t xml:space="preserve">   </w:t>
      </w:r>
      <w:proofErr w:type="spellStart"/>
      <w:r>
        <w:t>printf</w:t>
      </w:r>
      <w:proofErr w:type="spellEnd"/>
      <w:r>
        <w:t>("Why is -1 equal to 4 billion???\n");</w:t>
      </w:r>
    </w:p>
    <w:p w:rsidR="00D33E5D" w:rsidRDefault="00D33E5D" w:rsidP="00D33E5D"/>
    <w:p w:rsidR="00D33E5D" w:rsidRDefault="00D33E5D" w:rsidP="00D33E5D"/>
    <w:p w:rsidR="00D33E5D" w:rsidRDefault="00D33E5D" w:rsidP="00D33E5D"/>
    <w:p w:rsidR="00D33E5D" w:rsidRDefault="00D33E5D" w:rsidP="00D33E5D">
      <w:r>
        <w:t>if((__int64)c == (__int64)l)</w:t>
      </w:r>
    </w:p>
    <w:p w:rsidR="00D33E5D" w:rsidRDefault="00D33E5D" w:rsidP="00D33E5D">
      <w:r>
        <w:t xml:space="preserve">    </w:t>
      </w:r>
      <w:proofErr w:type="spellStart"/>
      <w:r>
        <w:t>printf</w:t>
      </w:r>
      <w:proofErr w:type="spellEnd"/>
      <w:r>
        <w:t>("Why is -1 equal to 4 billion???\n");</w:t>
      </w:r>
    </w:p>
    <w:p w:rsidR="00D33E5D" w:rsidRDefault="00D33E5D" w:rsidP="00D33E5D">
      <w:r>
        <w:t>else</w:t>
      </w:r>
    </w:p>
    <w:p w:rsidR="00D33E5D" w:rsidRDefault="00D33E5D" w:rsidP="00D33E5D">
      <w:r>
        <w:t xml:space="preserve">    </w:t>
      </w:r>
      <w:proofErr w:type="spellStart"/>
      <w:r>
        <w:t>printf</w:t>
      </w:r>
      <w:proofErr w:type="spellEnd"/>
      <w:r>
        <w:t xml:space="preserve">("Why doesn't the compiler </w:t>
      </w:r>
      <w:proofErr w:type="spellStart"/>
      <w:r>
        <w:t>upcast</w:t>
      </w:r>
      <w:proofErr w:type="spellEnd"/>
      <w:r>
        <w:t xml:space="preserve"> to 64-bits when needed?\n");</w:t>
      </w:r>
    </w:p>
    <w:p w:rsidR="00D33E5D" w:rsidRDefault="00D33E5D" w:rsidP="00D33E5D">
      <w:r>
        <w:rPr>
          <w:rFonts w:hint="eastAsia"/>
        </w:rPr>
        <w:t>符号位扩展：</w:t>
      </w:r>
    </w:p>
    <w:p w:rsidR="00D33E5D" w:rsidRDefault="00D33E5D" w:rsidP="00D33E5D">
      <w:r>
        <w:rPr>
          <w:rFonts w:hint="eastAsia"/>
        </w:rPr>
        <w:t xml:space="preserve">  </w:t>
      </w:r>
      <w:r>
        <w:rPr>
          <w:rFonts w:hint="eastAsia"/>
        </w:rPr>
        <w:t>所谓符号扩展问题是指一个数从位数较少扩展到位数较多</w:t>
      </w:r>
      <w:r>
        <w:rPr>
          <w:rFonts w:hint="eastAsia"/>
        </w:rPr>
        <w:t>(</w:t>
      </w:r>
      <w:r>
        <w:rPr>
          <w:rFonts w:hint="eastAsia"/>
        </w:rPr>
        <w:t>如从</w:t>
      </w:r>
      <w:r>
        <w:rPr>
          <w:rFonts w:hint="eastAsia"/>
        </w:rPr>
        <w:t>8</w:t>
      </w:r>
      <w:r>
        <w:rPr>
          <w:rFonts w:hint="eastAsia"/>
        </w:rPr>
        <w:t>位扩展到</w:t>
      </w:r>
      <w:r>
        <w:rPr>
          <w:rFonts w:hint="eastAsia"/>
        </w:rPr>
        <w:t>16</w:t>
      </w:r>
      <w:r>
        <w:rPr>
          <w:rFonts w:hint="eastAsia"/>
        </w:rPr>
        <w:t>位，或从</w:t>
      </w:r>
      <w:r>
        <w:rPr>
          <w:rFonts w:hint="eastAsia"/>
        </w:rPr>
        <w:t>16</w:t>
      </w:r>
      <w:r>
        <w:rPr>
          <w:rFonts w:hint="eastAsia"/>
        </w:rPr>
        <w:t>位扩展到</w:t>
      </w:r>
      <w:r>
        <w:rPr>
          <w:rFonts w:hint="eastAsia"/>
        </w:rPr>
        <w:t>32</w:t>
      </w:r>
      <w:r>
        <w:rPr>
          <w:rFonts w:hint="eastAsia"/>
        </w:rPr>
        <w:t>位</w:t>
      </w:r>
      <w:r>
        <w:rPr>
          <w:rFonts w:hint="eastAsia"/>
        </w:rPr>
        <w:t>)</w:t>
      </w:r>
      <w:r>
        <w:rPr>
          <w:rFonts w:hint="eastAsia"/>
        </w:rPr>
        <w:t>时应该注意的问题。</w:t>
      </w:r>
      <w:r>
        <w:rPr>
          <w:rFonts w:hint="eastAsia"/>
        </w:rPr>
        <w:t>  </w:t>
      </w:r>
    </w:p>
    <w:p w:rsidR="00D33E5D" w:rsidRDefault="00D33E5D" w:rsidP="00D33E5D">
      <w:r>
        <w:rPr>
          <w:rFonts w:hint="eastAsia"/>
        </w:rPr>
        <w:t xml:space="preserve">  </w:t>
      </w:r>
      <w:r>
        <w:rPr>
          <w:rFonts w:hint="eastAsia"/>
        </w:rPr>
        <w:t>有符号数是用最高位是</w:t>
      </w:r>
      <w:r>
        <w:rPr>
          <w:rFonts w:hint="eastAsia"/>
        </w:rPr>
        <w:t>0</w:t>
      </w:r>
      <w:r>
        <w:rPr>
          <w:rFonts w:hint="eastAsia"/>
        </w:rPr>
        <w:t>或</w:t>
      </w:r>
      <w:r>
        <w:rPr>
          <w:rFonts w:hint="eastAsia"/>
        </w:rPr>
        <w:t>1</w:t>
      </w:r>
      <w:r>
        <w:rPr>
          <w:rFonts w:hint="eastAsia"/>
        </w:rPr>
        <w:t>来标记正负的，如果最高位是</w:t>
      </w:r>
      <w:r>
        <w:rPr>
          <w:rFonts w:hint="eastAsia"/>
        </w:rPr>
        <w:t>0</w:t>
      </w:r>
      <w:r>
        <w:rPr>
          <w:rFonts w:hint="eastAsia"/>
        </w:rPr>
        <w:t>（如</w:t>
      </w:r>
      <w:r>
        <w:rPr>
          <w:rFonts w:hint="eastAsia"/>
        </w:rPr>
        <w:t>8</w:t>
      </w:r>
      <w:r>
        <w:rPr>
          <w:rFonts w:hint="eastAsia"/>
        </w:rPr>
        <w:t>位数中的第</w:t>
      </w:r>
      <w:r>
        <w:rPr>
          <w:rFonts w:hint="eastAsia"/>
        </w:rPr>
        <w:t>7</w:t>
      </w:r>
      <w:r>
        <w:rPr>
          <w:rFonts w:hint="eastAsia"/>
        </w:rPr>
        <w:t>位，从</w:t>
      </w:r>
      <w:r>
        <w:rPr>
          <w:rFonts w:hint="eastAsia"/>
        </w:rPr>
        <w:t>0</w:t>
      </w:r>
      <w:r>
        <w:rPr>
          <w:rFonts w:hint="eastAsia"/>
        </w:rPr>
        <w:t>位开始算的）表示正数，而是</w:t>
      </w:r>
      <w:r>
        <w:rPr>
          <w:rFonts w:hint="eastAsia"/>
        </w:rPr>
        <w:t>1</w:t>
      </w:r>
      <w:r>
        <w:rPr>
          <w:rFonts w:hint="eastAsia"/>
        </w:rPr>
        <w:t>表示负数。</w:t>
      </w:r>
      <w:r>
        <w:rPr>
          <w:rFonts w:hint="eastAsia"/>
        </w:rPr>
        <w:t>16</w:t>
      </w:r>
      <w:r>
        <w:rPr>
          <w:rFonts w:hint="eastAsia"/>
        </w:rPr>
        <w:t>位数中的第</w:t>
      </w:r>
      <w:r>
        <w:rPr>
          <w:rFonts w:hint="eastAsia"/>
        </w:rPr>
        <w:t>15</w:t>
      </w:r>
      <w:r>
        <w:rPr>
          <w:rFonts w:hint="eastAsia"/>
        </w:rPr>
        <w:t>位控制符号。符号数扩展实称为带符号扩展。只是位数的扩展，不能改变原值的！</w:t>
      </w:r>
      <w:r>
        <w:rPr>
          <w:rFonts w:hint="eastAsia"/>
        </w:rPr>
        <w:t> </w:t>
      </w:r>
    </w:p>
    <w:p w:rsidR="00D33E5D" w:rsidRDefault="00D33E5D" w:rsidP="00D33E5D">
      <w:r>
        <w:rPr>
          <w:rFonts w:hint="eastAsia"/>
        </w:rPr>
        <w:t xml:space="preserve">  </w:t>
      </w:r>
      <w:r>
        <w:rPr>
          <w:rFonts w:hint="eastAsia"/>
        </w:rPr>
        <w:t>如</w:t>
      </w:r>
      <w:r>
        <w:rPr>
          <w:rFonts w:hint="eastAsia"/>
        </w:rPr>
        <w:t>0000 1101</w:t>
      </w:r>
      <w:r>
        <w:rPr>
          <w:rFonts w:hint="eastAsia"/>
        </w:rPr>
        <w:t>这个数是带符号数为</w:t>
      </w:r>
      <w:r>
        <w:rPr>
          <w:rFonts w:hint="eastAsia"/>
        </w:rPr>
        <w:t>13</w:t>
      </w:r>
      <w:r>
        <w:rPr>
          <w:rFonts w:hint="eastAsia"/>
        </w:rPr>
        <w:t>，扩展为</w:t>
      </w:r>
      <w:r>
        <w:rPr>
          <w:rFonts w:hint="eastAsia"/>
        </w:rPr>
        <w:t>16</w:t>
      </w:r>
      <w:r>
        <w:rPr>
          <w:rFonts w:hint="eastAsia"/>
        </w:rPr>
        <w:t>位时，一个</w:t>
      </w:r>
      <w:r>
        <w:rPr>
          <w:rFonts w:hint="eastAsia"/>
        </w:rPr>
        <w:t>16</w:t>
      </w:r>
      <w:r>
        <w:rPr>
          <w:rFonts w:hint="eastAsia"/>
        </w:rPr>
        <w:t>位数也要是</w:t>
      </w:r>
      <w:r>
        <w:rPr>
          <w:rFonts w:hint="eastAsia"/>
        </w:rPr>
        <w:t>13</w:t>
      </w:r>
      <w:r>
        <w:rPr>
          <w:rFonts w:hint="eastAsia"/>
        </w:rPr>
        <w:t>的！而这个数是</w:t>
      </w:r>
      <w:r>
        <w:rPr>
          <w:rFonts w:hint="eastAsia"/>
        </w:rPr>
        <w:t>0000 0000 0000 1101</w:t>
      </w:r>
      <w:r>
        <w:rPr>
          <w:rFonts w:hint="eastAsia"/>
        </w:rPr>
        <w:t>就可以了！所以正数的带符号扩展前边是加</w:t>
      </w:r>
      <w:r>
        <w:rPr>
          <w:rFonts w:hint="eastAsia"/>
        </w:rPr>
        <w:t>0</w:t>
      </w:r>
      <w:r>
        <w:rPr>
          <w:rFonts w:hint="eastAsia"/>
        </w:rPr>
        <w:t>，这只是一个规律而不是本质，本质就是数大小不改变！</w:t>
      </w:r>
      <w:r>
        <w:rPr>
          <w:rFonts w:hint="eastAsia"/>
        </w:rPr>
        <w:t> </w:t>
      </w:r>
    </w:p>
    <w:p w:rsidR="00D33E5D" w:rsidRDefault="00D33E5D" w:rsidP="00D33E5D">
      <w:r>
        <w:rPr>
          <w:rFonts w:hint="eastAsia"/>
        </w:rPr>
        <w:t xml:space="preserve">  </w:t>
      </w:r>
      <w:r>
        <w:rPr>
          <w:rFonts w:hint="eastAsia"/>
        </w:rPr>
        <w:t>而</w:t>
      </w:r>
      <w:r>
        <w:rPr>
          <w:rFonts w:hint="eastAsia"/>
        </w:rPr>
        <w:t>1000 1101</w:t>
      </w:r>
      <w:r>
        <w:rPr>
          <w:rFonts w:hint="eastAsia"/>
        </w:rPr>
        <w:t>带符号数不是</w:t>
      </w:r>
      <w:r>
        <w:rPr>
          <w:rFonts w:hint="eastAsia"/>
        </w:rPr>
        <w:t>-13</w:t>
      </w:r>
      <w:r>
        <w:rPr>
          <w:rFonts w:hint="eastAsia"/>
        </w:rPr>
        <w:t>的！而是将其取补加</w:t>
      </w:r>
      <w:r>
        <w:rPr>
          <w:rFonts w:hint="eastAsia"/>
        </w:rPr>
        <w:t>1</w:t>
      </w:r>
      <w:r>
        <w:rPr>
          <w:rFonts w:hint="eastAsia"/>
        </w:rPr>
        <w:t>就是负数结果，即</w:t>
      </w:r>
      <w:r>
        <w:rPr>
          <w:rFonts w:hint="eastAsia"/>
        </w:rPr>
        <w:t>-0111 0010 + 1</w:t>
      </w:r>
      <w:r>
        <w:rPr>
          <w:rFonts w:hint="eastAsia"/>
        </w:rPr>
        <w:t>，</w:t>
      </w:r>
      <w:r>
        <w:rPr>
          <w:rFonts w:hint="eastAsia"/>
        </w:rPr>
        <w:lastRenderedPageBreak/>
        <w:t>结果就是</w:t>
      </w:r>
      <w:r>
        <w:rPr>
          <w:rFonts w:hint="eastAsia"/>
        </w:rPr>
        <w:t>-115</w:t>
      </w:r>
      <w:r>
        <w:rPr>
          <w:rFonts w:hint="eastAsia"/>
        </w:rPr>
        <w:t>，如果将这个带符号数扩展时，只有</w:t>
      </w:r>
      <w:r>
        <w:rPr>
          <w:rFonts w:hint="eastAsia"/>
        </w:rPr>
        <w:t>16</w:t>
      </w:r>
      <w:r>
        <w:rPr>
          <w:rFonts w:hint="eastAsia"/>
        </w:rPr>
        <w:t>位</w:t>
      </w:r>
      <w:r>
        <w:rPr>
          <w:rFonts w:hint="eastAsia"/>
        </w:rPr>
        <w:t>1111 1111 1000 1101</w:t>
      </w:r>
      <w:r>
        <w:rPr>
          <w:rFonts w:hint="eastAsia"/>
        </w:rPr>
        <w:t>才是</w:t>
      </w:r>
      <w:r>
        <w:rPr>
          <w:rFonts w:hint="eastAsia"/>
        </w:rPr>
        <w:t>-115</w:t>
      </w:r>
      <w:r>
        <w:rPr>
          <w:rFonts w:hint="eastAsia"/>
        </w:rPr>
        <w:t>，扩展只是表示范围大了，而不是改变数值的。如果是正数前</w:t>
      </w:r>
      <w:r>
        <w:rPr>
          <w:rFonts w:hint="eastAsia"/>
        </w:rPr>
        <w:t>8</w:t>
      </w:r>
      <w:r>
        <w:rPr>
          <w:rFonts w:hint="eastAsia"/>
        </w:rPr>
        <w:t>位是</w:t>
      </w:r>
      <w:r>
        <w:rPr>
          <w:rFonts w:hint="eastAsia"/>
        </w:rPr>
        <w:t>0</w:t>
      </w:r>
      <w:r>
        <w:rPr>
          <w:rFonts w:hint="eastAsia"/>
        </w:rPr>
        <w:t>，如果是负数，前</w:t>
      </w:r>
      <w:r>
        <w:rPr>
          <w:rFonts w:hint="eastAsia"/>
        </w:rPr>
        <w:t>8</w:t>
      </w:r>
      <w:r>
        <w:rPr>
          <w:rFonts w:hint="eastAsia"/>
        </w:rPr>
        <w:t>位是</w:t>
      </w:r>
      <w:r>
        <w:rPr>
          <w:rFonts w:hint="eastAsia"/>
        </w:rPr>
        <w:t>1</w:t>
      </w:r>
      <w:r>
        <w:rPr>
          <w:rFonts w:hint="eastAsia"/>
        </w:rPr>
        <w:t>，这样才是带符号扩展的。这不是本质，只是一个规律而已！</w:t>
      </w:r>
      <w:r>
        <w:rPr>
          <w:rFonts w:hint="eastAsia"/>
        </w:rPr>
        <w:t> </w:t>
      </w:r>
    </w:p>
    <w:p w:rsidR="00D33E5D" w:rsidRDefault="00D33E5D" w:rsidP="00D33E5D">
      <w:r>
        <w:rPr>
          <w:rFonts w:hint="eastAsia"/>
        </w:rPr>
        <w:t xml:space="preserve">  </w:t>
      </w:r>
      <w:r>
        <w:rPr>
          <w:rFonts w:hint="eastAsia"/>
        </w:rPr>
        <w:t>在汇编语言中，我们经常要对字</w:t>
      </w:r>
      <w:r>
        <w:rPr>
          <w:rFonts w:hint="eastAsia"/>
        </w:rPr>
        <w:t>/</w:t>
      </w:r>
      <w:r>
        <w:rPr>
          <w:rFonts w:hint="eastAsia"/>
        </w:rPr>
        <w:t>字节的数据进行操作。当把“字节”转换成“字”，或“字”转换成“双字”时，就需要进行符号扩展。符号扩展的具体操作就是把已知信息的最高位扩展到所有更高位。</w:t>
      </w:r>
    </w:p>
    <w:p w:rsidR="00D33E5D" w:rsidRPr="00682C4D" w:rsidRDefault="00D33E5D" w:rsidP="00D33E5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23058" cy="4198690"/>
            <wp:effectExtent l="19050" t="0" r="6292" b="0"/>
            <wp:docPr id="11" name="图片 11" descr="C:\Users\Administrator\AppData\Roaming\Tencent\Users\349131184\QQ\WinTemp\RichOle\D_YW]4FH42JDJR(5TIP2GW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349131184\QQ\WinTemp\RichOle\D_YW]4FH42JDJR(5TIP2GW7.png"/>
                    <pic:cNvPicPr>
                      <a:picLocks noChangeAspect="1" noChangeArrowheads="1"/>
                    </pic:cNvPicPr>
                  </pic:nvPicPr>
                  <pic:blipFill>
                    <a:blip r:embed="rId21" cstate="print"/>
                    <a:srcRect/>
                    <a:stretch>
                      <a:fillRect/>
                    </a:stretch>
                  </pic:blipFill>
                  <pic:spPr bwMode="auto">
                    <a:xfrm>
                      <a:off x="0" y="0"/>
                      <a:ext cx="6222954" cy="4198620"/>
                    </a:xfrm>
                    <a:prstGeom prst="rect">
                      <a:avLst/>
                    </a:prstGeom>
                    <a:noFill/>
                    <a:ln w="9525">
                      <a:noFill/>
                      <a:miter lim="800000"/>
                      <a:headEnd/>
                      <a:tailEnd/>
                    </a:ln>
                  </pic:spPr>
                </pic:pic>
              </a:graphicData>
            </a:graphic>
          </wp:inline>
        </w:drawing>
      </w:r>
    </w:p>
    <w:p w:rsidR="00D33E5D" w:rsidRDefault="00D33E5D" w:rsidP="00D33E5D"/>
    <w:p w:rsidR="00D33E5D" w:rsidRDefault="00D33E5D" w:rsidP="00D33E5D">
      <w:pPr>
        <w:pStyle w:val="2"/>
        <w:spacing w:before="156"/>
      </w:pPr>
      <w:bookmarkStart w:id="18" w:name="_Toc460329481"/>
      <w:r>
        <w:rPr>
          <w:rFonts w:hint="eastAsia"/>
        </w:rPr>
        <w:t>减法溢出</w:t>
      </w:r>
      <w:bookmarkEnd w:id="18"/>
    </w:p>
    <w:p w:rsidR="00D33E5D" w:rsidRDefault="00D33E5D" w:rsidP="00D33E5D">
      <w:r>
        <w:t>char a1 = 126;</w:t>
      </w:r>
    </w:p>
    <w:p w:rsidR="00D33E5D" w:rsidRDefault="00D33E5D" w:rsidP="00D33E5D">
      <w:r>
        <w:t>unsigned char b = 255;</w:t>
      </w:r>
    </w:p>
    <w:p w:rsidR="00D33E5D" w:rsidRDefault="00D33E5D" w:rsidP="00D33E5D">
      <w:r>
        <w:t>char ret = 0;</w:t>
      </w:r>
    </w:p>
    <w:p w:rsidR="00D33E5D" w:rsidRDefault="00D33E5D" w:rsidP="00D33E5D">
      <w:r>
        <w:t>ret = a1 - b;</w:t>
      </w:r>
    </w:p>
    <w:p w:rsidR="00D33E5D" w:rsidRDefault="00D33E5D" w:rsidP="00D33E5D">
      <w:proofErr w:type="spellStart"/>
      <w:r>
        <w:lastRenderedPageBreak/>
        <w:t>printf</w:t>
      </w:r>
      <w:proofErr w:type="spellEnd"/>
      <w:r>
        <w:t>("%d\n", ret);</w:t>
      </w:r>
      <w:r>
        <w:rPr>
          <w:rFonts w:hint="eastAsia"/>
        </w:rPr>
        <w:t xml:space="preserve"> //127</w:t>
      </w:r>
    </w:p>
    <w:p w:rsidR="00D33E5D" w:rsidRDefault="00D33E5D" w:rsidP="00D33E5D"/>
    <w:p w:rsidR="00D33E5D" w:rsidRDefault="00D33E5D" w:rsidP="00D33E5D">
      <w:r>
        <w:rPr>
          <w:rFonts w:hint="eastAsia"/>
        </w:rPr>
        <w:t>0111 1110</w:t>
      </w:r>
    </w:p>
    <w:p w:rsidR="00D33E5D" w:rsidRDefault="00D33E5D" w:rsidP="00D33E5D">
      <w:r>
        <w:rPr>
          <w:rFonts w:hint="eastAsia"/>
        </w:rPr>
        <w:t>1111 111 1</w:t>
      </w:r>
    </w:p>
    <w:p w:rsidR="00D33E5D" w:rsidRDefault="00D33E5D" w:rsidP="00D33E5D"/>
    <w:p w:rsidR="00D33E5D" w:rsidRDefault="00D33E5D" w:rsidP="00D33E5D">
      <w:r>
        <w:rPr>
          <w:rFonts w:hint="eastAsia"/>
        </w:rPr>
        <w:t>0111 1111</w:t>
      </w:r>
    </w:p>
    <w:p w:rsidR="00D33E5D" w:rsidRDefault="00D33E5D" w:rsidP="00D33E5D"/>
    <w:p w:rsidR="00D33E5D" w:rsidRDefault="00D33E5D" w:rsidP="00D33E5D">
      <w:r>
        <w:rPr>
          <w:rFonts w:hint="eastAsia"/>
        </w:rPr>
        <w:t>三</w:t>
      </w:r>
      <w:r>
        <w:rPr>
          <w:rFonts w:hint="eastAsia"/>
        </w:rPr>
        <w:t>.</w:t>
      </w:r>
      <w:r>
        <w:rPr>
          <w:rFonts w:hint="eastAsia"/>
        </w:rPr>
        <w:t>实例分析</w:t>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Pr>
          <w:rFonts w:ascii="microsoft yahei" w:eastAsia="宋体" w:hAnsi="microsoft yahei" w:cs="宋体" w:hint="eastAsia"/>
          <w:color w:val="555555"/>
          <w:kern w:val="0"/>
          <w:sz w:val="23"/>
          <w:szCs w:val="23"/>
        </w:rPr>
        <w:t xml:space="preserve">  </w:t>
      </w:r>
      <w:r w:rsidRPr="00154CCF">
        <w:rPr>
          <w:rFonts w:ascii="microsoft yahei" w:eastAsia="宋体" w:hAnsi="microsoft yahei" w:cs="宋体"/>
          <w:color w:val="555555"/>
          <w:kern w:val="0"/>
          <w:sz w:val="23"/>
          <w:szCs w:val="23"/>
        </w:rPr>
        <w:t>C++</w:t>
      </w:r>
      <w:r w:rsidRPr="00154CCF">
        <w:rPr>
          <w:rFonts w:ascii="microsoft yahei" w:eastAsia="宋体" w:hAnsi="microsoft yahei" w:cs="宋体"/>
          <w:color w:val="555555"/>
          <w:kern w:val="0"/>
          <w:sz w:val="23"/>
          <w:szCs w:val="23"/>
        </w:rPr>
        <w:t>中常用的数据类型有整形，字符型，浮点型（单精度和双精度）等等。其中基本整形（按长度递增的顺序排列）分别是</w:t>
      </w:r>
      <w:r w:rsidRPr="00154CCF">
        <w:rPr>
          <w:rFonts w:ascii="microsoft yahei" w:eastAsia="宋体" w:hAnsi="microsoft yahei" w:cs="宋体"/>
          <w:color w:val="555555"/>
          <w:kern w:val="0"/>
          <w:sz w:val="23"/>
          <w:szCs w:val="23"/>
        </w:rPr>
        <w:t xml:space="preserve"> char</w:t>
      </w:r>
      <w:r w:rsidRPr="00154CCF">
        <w:rPr>
          <w:rFonts w:ascii="microsoft yahei" w:eastAsia="宋体" w:hAnsi="microsoft yahei" w:cs="宋体"/>
          <w:color w:val="555555"/>
          <w:kern w:val="0"/>
          <w:sz w:val="23"/>
          <w:szCs w:val="23"/>
        </w:rPr>
        <w:t>、</w:t>
      </w:r>
      <w:r w:rsidRPr="00154CCF">
        <w:rPr>
          <w:rFonts w:ascii="microsoft yahei" w:eastAsia="宋体" w:hAnsi="microsoft yahei" w:cs="宋体"/>
          <w:color w:val="555555"/>
          <w:kern w:val="0"/>
          <w:sz w:val="23"/>
          <w:szCs w:val="23"/>
        </w:rPr>
        <w:t>short</w:t>
      </w:r>
      <w:r w:rsidRPr="00154CCF">
        <w:rPr>
          <w:rFonts w:ascii="microsoft yahei" w:eastAsia="宋体" w:hAnsi="microsoft yahei" w:cs="宋体"/>
          <w:color w:val="555555"/>
          <w:kern w:val="0"/>
          <w:sz w:val="23"/>
          <w:szCs w:val="23"/>
        </w:rPr>
        <w:t>、</w:t>
      </w:r>
      <w:proofErr w:type="spellStart"/>
      <w:r w:rsidRPr="00154CCF">
        <w:rPr>
          <w:rFonts w:ascii="microsoft yahei" w:eastAsia="宋体" w:hAnsi="microsoft yahei" w:cs="宋体"/>
          <w:color w:val="555555"/>
          <w:kern w:val="0"/>
          <w:sz w:val="23"/>
          <w:szCs w:val="23"/>
        </w:rPr>
        <w:t>int</w:t>
      </w:r>
      <w:proofErr w:type="spellEnd"/>
      <w:r w:rsidRPr="00154CCF">
        <w:rPr>
          <w:rFonts w:ascii="microsoft yahei" w:eastAsia="宋体" w:hAnsi="microsoft yahei" w:cs="宋体"/>
          <w:color w:val="555555"/>
          <w:kern w:val="0"/>
          <w:sz w:val="23"/>
          <w:szCs w:val="23"/>
        </w:rPr>
        <w:t>和</w:t>
      </w:r>
      <w:r w:rsidRPr="00154CCF">
        <w:rPr>
          <w:rFonts w:ascii="microsoft yahei" w:eastAsia="宋体" w:hAnsi="microsoft yahei" w:cs="宋体"/>
          <w:color w:val="555555"/>
          <w:kern w:val="0"/>
          <w:sz w:val="23"/>
          <w:szCs w:val="23"/>
        </w:rPr>
        <w:t>long</w:t>
      </w:r>
      <w:r w:rsidRPr="00154CCF">
        <w:rPr>
          <w:rFonts w:ascii="microsoft yahei" w:eastAsia="宋体" w:hAnsi="microsoft yahei" w:cs="宋体"/>
          <w:color w:val="555555"/>
          <w:kern w:val="0"/>
          <w:sz w:val="23"/>
          <w:szCs w:val="23"/>
        </w:rPr>
        <w:t>，其中每种类型都有符号版本和无符号版本，因此总共有</w:t>
      </w:r>
      <w:r w:rsidRPr="00154CCF">
        <w:rPr>
          <w:rFonts w:ascii="microsoft yahei" w:eastAsia="宋体" w:hAnsi="microsoft yahei" w:cs="宋体"/>
          <w:color w:val="555555"/>
          <w:kern w:val="0"/>
          <w:sz w:val="23"/>
          <w:szCs w:val="23"/>
        </w:rPr>
        <w:t>8</w:t>
      </w:r>
      <w:r w:rsidRPr="00154CCF">
        <w:rPr>
          <w:rFonts w:ascii="microsoft yahei" w:eastAsia="宋体" w:hAnsi="microsoft yahei" w:cs="宋体"/>
          <w:color w:val="555555"/>
          <w:kern w:val="0"/>
          <w:sz w:val="23"/>
          <w:szCs w:val="23"/>
        </w:rPr>
        <w:t>种类型可供选择。但是</w:t>
      </w:r>
      <w:r w:rsidRPr="00154CCF">
        <w:rPr>
          <w:rFonts w:ascii="microsoft yahei" w:eastAsia="宋体" w:hAnsi="microsoft yahei" w:cs="宋体"/>
          <w:color w:val="555555"/>
          <w:kern w:val="0"/>
          <w:sz w:val="23"/>
          <w:szCs w:val="23"/>
        </w:rPr>
        <w:t>char</w:t>
      </w:r>
      <w:r w:rsidRPr="00154CCF">
        <w:rPr>
          <w:rFonts w:ascii="microsoft yahei" w:eastAsia="宋体" w:hAnsi="microsoft yahei" w:cs="宋体"/>
          <w:color w:val="555555"/>
          <w:kern w:val="0"/>
          <w:sz w:val="23"/>
          <w:szCs w:val="23"/>
        </w:rPr>
        <w:t>类型常用来表示字符，而不是数字。</w:t>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t>在</w:t>
      </w:r>
      <w:r w:rsidRPr="00154CCF">
        <w:rPr>
          <w:rFonts w:ascii="microsoft yahei" w:eastAsia="宋体" w:hAnsi="microsoft yahei" w:cs="宋体"/>
          <w:color w:val="555555"/>
          <w:kern w:val="0"/>
          <w:sz w:val="23"/>
          <w:szCs w:val="23"/>
        </w:rPr>
        <w:t>C++</w:t>
      </w:r>
      <w:r w:rsidRPr="00154CCF">
        <w:rPr>
          <w:rFonts w:ascii="microsoft yahei" w:eastAsia="宋体" w:hAnsi="microsoft yahei" w:cs="宋体"/>
          <w:color w:val="555555"/>
          <w:kern w:val="0"/>
          <w:sz w:val="23"/>
          <w:szCs w:val="23"/>
        </w:rPr>
        <w:t>中</w:t>
      </w:r>
      <w:r w:rsidRPr="00154CCF">
        <w:rPr>
          <w:rFonts w:ascii="microsoft yahei" w:eastAsia="宋体" w:hAnsi="microsoft yahei" w:cs="宋体"/>
          <w:color w:val="555555"/>
          <w:kern w:val="0"/>
          <w:sz w:val="23"/>
          <w:szCs w:val="23"/>
        </w:rPr>
        <w:t>short</w:t>
      </w:r>
      <w:r w:rsidRPr="00154CCF">
        <w:rPr>
          <w:rFonts w:ascii="microsoft yahei" w:eastAsia="宋体" w:hAnsi="microsoft yahei" w:cs="宋体"/>
          <w:color w:val="555555"/>
          <w:kern w:val="0"/>
          <w:sz w:val="23"/>
          <w:szCs w:val="23"/>
        </w:rPr>
        <w:t>、</w:t>
      </w:r>
      <w:proofErr w:type="spellStart"/>
      <w:r w:rsidRPr="00154CCF">
        <w:rPr>
          <w:rFonts w:ascii="microsoft yahei" w:eastAsia="宋体" w:hAnsi="microsoft yahei" w:cs="宋体"/>
          <w:color w:val="555555"/>
          <w:kern w:val="0"/>
          <w:sz w:val="23"/>
          <w:szCs w:val="23"/>
        </w:rPr>
        <w:t>int</w:t>
      </w:r>
      <w:proofErr w:type="spellEnd"/>
      <w:r w:rsidRPr="00154CCF">
        <w:rPr>
          <w:rFonts w:ascii="microsoft yahei" w:eastAsia="宋体" w:hAnsi="microsoft yahei" w:cs="宋体"/>
          <w:color w:val="555555"/>
          <w:kern w:val="0"/>
          <w:sz w:val="23"/>
          <w:szCs w:val="23"/>
        </w:rPr>
        <w:t>、</w:t>
      </w:r>
      <w:r w:rsidRPr="00154CCF">
        <w:rPr>
          <w:rFonts w:ascii="microsoft yahei" w:eastAsia="宋体" w:hAnsi="microsoft yahei" w:cs="宋体"/>
          <w:color w:val="555555"/>
          <w:kern w:val="0"/>
          <w:sz w:val="23"/>
          <w:szCs w:val="23"/>
        </w:rPr>
        <w:t>long</w:t>
      </w:r>
      <w:r w:rsidRPr="00154CCF">
        <w:rPr>
          <w:rFonts w:ascii="microsoft yahei" w:eastAsia="宋体" w:hAnsi="microsoft yahei" w:cs="宋体"/>
          <w:color w:val="555555"/>
          <w:kern w:val="0"/>
          <w:sz w:val="23"/>
          <w:szCs w:val="23"/>
        </w:rPr>
        <w:t>它们的长度：</w:t>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t>  short</w:t>
      </w:r>
      <w:r w:rsidRPr="00154CCF">
        <w:rPr>
          <w:rFonts w:ascii="microsoft yahei" w:eastAsia="宋体" w:hAnsi="microsoft yahei" w:cs="宋体"/>
          <w:color w:val="555555"/>
          <w:kern w:val="0"/>
          <w:sz w:val="23"/>
          <w:szCs w:val="23"/>
        </w:rPr>
        <w:t>至少</w:t>
      </w:r>
      <w:r w:rsidRPr="00154CCF">
        <w:rPr>
          <w:rFonts w:ascii="microsoft yahei" w:eastAsia="宋体" w:hAnsi="microsoft yahei" w:cs="宋体"/>
          <w:color w:val="555555"/>
          <w:kern w:val="0"/>
          <w:sz w:val="23"/>
          <w:szCs w:val="23"/>
        </w:rPr>
        <w:t>16</w:t>
      </w:r>
      <w:r w:rsidRPr="00154CCF">
        <w:rPr>
          <w:rFonts w:ascii="microsoft yahei" w:eastAsia="宋体" w:hAnsi="microsoft yahei" w:cs="宋体"/>
          <w:color w:val="555555"/>
          <w:kern w:val="0"/>
          <w:sz w:val="23"/>
          <w:szCs w:val="23"/>
        </w:rPr>
        <w:t>位（</w:t>
      </w:r>
      <w:r w:rsidRPr="00154CCF">
        <w:rPr>
          <w:rFonts w:ascii="microsoft yahei" w:eastAsia="宋体" w:hAnsi="microsoft yahei" w:cs="宋体"/>
          <w:color w:val="555555"/>
          <w:kern w:val="0"/>
          <w:sz w:val="23"/>
          <w:szCs w:val="23"/>
        </w:rPr>
        <w:t>8</w:t>
      </w:r>
      <w:r w:rsidRPr="00154CCF">
        <w:rPr>
          <w:rFonts w:ascii="microsoft yahei" w:eastAsia="宋体" w:hAnsi="microsoft yahei" w:cs="宋体"/>
          <w:color w:val="555555"/>
          <w:kern w:val="0"/>
          <w:sz w:val="23"/>
          <w:szCs w:val="23"/>
        </w:rPr>
        <w:t>位</w:t>
      </w:r>
      <w:r w:rsidRPr="00154CCF">
        <w:rPr>
          <w:rFonts w:ascii="microsoft yahei" w:eastAsia="宋体" w:hAnsi="microsoft yahei" w:cs="宋体"/>
          <w:color w:val="555555"/>
          <w:kern w:val="0"/>
          <w:sz w:val="23"/>
          <w:szCs w:val="23"/>
        </w:rPr>
        <w:t>=1</w:t>
      </w:r>
      <w:r w:rsidRPr="00154CCF">
        <w:rPr>
          <w:rFonts w:ascii="microsoft yahei" w:eastAsia="宋体" w:hAnsi="microsoft yahei" w:cs="宋体"/>
          <w:color w:val="555555"/>
          <w:kern w:val="0"/>
          <w:sz w:val="23"/>
          <w:szCs w:val="23"/>
        </w:rPr>
        <w:t>个字节）；</w:t>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t xml:space="preserve">  </w:t>
      </w:r>
      <w:proofErr w:type="spellStart"/>
      <w:r w:rsidRPr="00154CCF">
        <w:rPr>
          <w:rFonts w:ascii="microsoft yahei" w:eastAsia="宋体" w:hAnsi="microsoft yahei" w:cs="宋体"/>
          <w:color w:val="555555"/>
          <w:kern w:val="0"/>
          <w:sz w:val="23"/>
          <w:szCs w:val="23"/>
        </w:rPr>
        <w:t>int</w:t>
      </w:r>
      <w:proofErr w:type="spellEnd"/>
      <w:r w:rsidRPr="00154CCF">
        <w:rPr>
          <w:rFonts w:ascii="microsoft yahei" w:eastAsia="宋体" w:hAnsi="microsoft yahei" w:cs="宋体"/>
          <w:color w:val="555555"/>
          <w:kern w:val="0"/>
          <w:sz w:val="23"/>
          <w:szCs w:val="23"/>
        </w:rPr>
        <w:t>至少与</w:t>
      </w:r>
      <w:r w:rsidRPr="00154CCF">
        <w:rPr>
          <w:rFonts w:ascii="microsoft yahei" w:eastAsia="宋体" w:hAnsi="microsoft yahei" w:cs="宋体"/>
          <w:color w:val="555555"/>
          <w:kern w:val="0"/>
          <w:sz w:val="23"/>
          <w:szCs w:val="23"/>
        </w:rPr>
        <w:t>short</w:t>
      </w:r>
      <w:r w:rsidRPr="00154CCF">
        <w:rPr>
          <w:rFonts w:ascii="microsoft yahei" w:eastAsia="宋体" w:hAnsi="microsoft yahei" w:cs="宋体"/>
          <w:color w:val="555555"/>
          <w:kern w:val="0"/>
          <w:sz w:val="23"/>
          <w:szCs w:val="23"/>
        </w:rPr>
        <w:t>一样长；</w:t>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t>  long</w:t>
      </w:r>
      <w:r w:rsidRPr="00154CCF">
        <w:rPr>
          <w:rFonts w:ascii="microsoft yahei" w:eastAsia="宋体" w:hAnsi="microsoft yahei" w:cs="宋体"/>
          <w:color w:val="555555"/>
          <w:kern w:val="0"/>
          <w:sz w:val="23"/>
          <w:szCs w:val="23"/>
        </w:rPr>
        <w:t>至少</w:t>
      </w:r>
      <w:r w:rsidRPr="00154CCF">
        <w:rPr>
          <w:rFonts w:ascii="microsoft yahei" w:eastAsia="宋体" w:hAnsi="microsoft yahei" w:cs="宋体"/>
          <w:color w:val="555555"/>
          <w:kern w:val="0"/>
          <w:sz w:val="23"/>
          <w:szCs w:val="23"/>
        </w:rPr>
        <w:t>32</w:t>
      </w:r>
      <w:r w:rsidRPr="00154CCF">
        <w:rPr>
          <w:rFonts w:ascii="microsoft yahei" w:eastAsia="宋体" w:hAnsi="microsoft yahei" w:cs="宋体"/>
          <w:color w:val="555555"/>
          <w:kern w:val="0"/>
          <w:sz w:val="23"/>
          <w:szCs w:val="23"/>
        </w:rPr>
        <w:t>位，且至少与</w:t>
      </w:r>
      <w:proofErr w:type="spellStart"/>
      <w:r w:rsidRPr="00154CCF">
        <w:rPr>
          <w:rFonts w:ascii="microsoft yahei" w:eastAsia="宋体" w:hAnsi="microsoft yahei" w:cs="宋体"/>
          <w:color w:val="555555"/>
          <w:kern w:val="0"/>
          <w:sz w:val="23"/>
          <w:szCs w:val="23"/>
        </w:rPr>
        <w:t>int</w:t>
      </w:r>
      <w:proofErr w:type="spellEnd"/>
      <w:r w:rsidRPr="00154CCF">
        <w:rPr>
          <w:rFonts w:ascii="microsoft yahei" w:eastAsia="宋体" w:hAnsi="microsoft yahei" w:cs="宋体"/>
          <w:color w:val="555555"/>
          <w:kern w:val="0"/>
          <w:sz w:val="23"/>
          <w:szCs w:val="23"/>
        </w:rPr>
        <w:t>一样长。</w:t>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t>介绍了一些基本知识，现在来说说溢出吧：</w:t>
      </w:r>
    </w:p>
    <w:p w:rsidR="00D33E5D"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t>看下面这段代码</w:t>
      </w:r>
    </w:p>
    <w:p w:rsidR="00D33E5D" w:rsidRPr="0057351E"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p>
    <w:p w:rsidR="00D33E5D" w:rsidRPr="00154CCF" w:rsidRDefault="00D33E5D" w:rsidP="00D33E5D">
      <w:pPr>
        <w:widowControl/>
        <w:numPr>
          <w:ilvl w:val="0"/>
          <w:numId w:val="8"/>
        </w:numPr>
        <w:pBdr>
          <w:left w:val="single" w:sz="12" w:space="0" w:color="6CE26C"/>
        </w:pBdr>
        <w:shd w:val="clear" w:color="auto" w:fill="FFFFFF"/>
        <w:spacing w:line="225" w:lineRule="atLeast"/>
        <w:jc w:val="left"/>
        <w:rPr>
          <w:rFonts w:ascii="Consolas" w:eastAsia="宋体" w:hAnsi="Consolas" w:cs="宋体"/>
          <w:color w:val="5C5C5C"/>
          <w:kern w:val="0"/>
          <w:sz w:val="15"/>
          <w:szCs w:val="15"/>
        </w:rPr>
      </w:pPr>
      <w:r w:rsidRPr="00154CCF">
        <w:rPr>
          <w:rFonts w:ascii="Consolas" w:eastAsia="宋体" w:hAnsi="Consolas" w:cs="宋体"/>
          <w:color w:val="808080"/>
          <w:kern w:val="0"/>
          <w:sz w:val="15"/>
        </w:rPr>
        <w:t>#include &lt;</w:t>
      </w:r>
      <w:proofErr w:type="spellStart"/>
      <w:r w:rsidRPr="00154CCF">
        <w:rPr>
          <w:rFonts w:ascii="Consolas" w:eastAsia="宋体" w:hAnsi="Consolas" w:cs="宋体"/>
          <w:color w:val="808080"/>
          <w:kern w:val="0"/>
          <w:sz w:val="15"/>
        </w:rPr>
        <w:t>iostream</w:t>
      </w:r>
      <w:proofErr w:type="spellEnd"/>
      <w:r w:rsidRPr="00154CCF">
        <w:rPr>
          <w:rFonts w:ascii="Consolas" w:eastAsia="宋体" w:hAnsi="Consolas" w:cs="宋体"/>
          <w:color w:val="808080"/>
          <w:kern w:val="0"/>
          <w:sz w:val="15"/>
        </w:rPr>
        <w:t>&gt;</w:t>
      </w:r>
      <w:r w:rsidRPr="00154CCF">
        <w:rPr>
          <w:rFonts w:ascii="Consolas" w:eastAsia="宋体" w:hAnsi="Consolas" w:cs="宋体"/>
          <w:color w:val="000000"/>
          <w:kern w:val="0"/>
          <w:sz w:val="15"/>
          <w:szCs w:val="15"/>
          <w:bdr w:val="none" w:sz="0" w:space="0" w:color="auto" w:frame="1"/>
        </w:rPr>
        <w:t>  </w:t>
      </w:r>
    </w:p>
    <w:p w:rsidR="00D33E5D" w:rsidRPr="00154CCF" w:rsidRDefault="00D33E5D" w:rsidP="00D33E5D">
      <w:pPr>
        <w:widowControl/>
        <w:numPr>
          <w:ilvl w:val="0"/>
          <w:numId w:val="8"/>
        </w:numPr>
        <w:pBdr>
          <w:left w:val="single" w:sz="12" w:space="0" w:color="6CE26C"/>
        </w:pBdr>
        <w:shd w:val="clear" w:color="auto" w:fill="F8F8F8"/>
        <w:spacing w:line="225" w:lineRule="atLeast"/>
        <w:jc w:val="left"/>
        <w:rPr>
          <w:rFonts w:ascii="Consolas" w:eastAsia="宋体" w:hAnsi="Consolas" w:cs="宋体"/>
          <w:color w:val="5C5C5C"/>
          <w:kern w:val="0"/>
          <w:sz w:val="15"/>
          <w:szCs w:val="15"/>
        </w:rPr>
      </w:pPr>
      <w:r w:rsidRPr="00154CCF">
        <w:rPr>
          <w:rFonts w:ascii="Consolas" w:eastAsia="宋体" w:hAnsi="Consolas" w:cs="宋体"/>
          <w:b/>
          <w:bCs/>
          <w:color w:val="006699"/>
          <w:kern w:val="0"/>
          <w:sz w:val="15"/>
        </w:rPr>
        <w:t>using</w:t>
      </w:r>
      <w:r w:rsidRPr="00154CCF">
        <w:rPr>
          <w:rFonts w:ascii="Consolas" w:eastAsia="宋体" w:hAnsi="Consolas" w:cs="宋体"/>
          <w:color w:val="000000"/>
          <w:kern w:val="0"/>
          <w:sz w:val="15"/>
          <w:szCs w:val="15"/>
          <w:bdr w:val="none" w:sz="0" w:space="0" w:color="auto" w:frame="1"/>
        </w:rPr>
        <w:t> </w:t>
      </w:r>
      <w:r w:rsidRPr="00154CCF">
        <w:rPr>
          <w:rFonts w:ascii="Consolas" w:eastAsia="宋体" w:hAnsi="Consolas" w:cs="宋体"/>
          <w:b/>
          <w:bCs/>
          <w:color w:val="006699"/>
          <w:kern w:val="0"/>
          <w:sz w:val="15"/>
        </w:rPr>
        <w:t>namespace</w:t>
      </w:r>
      <w:r w:rsidRPr="00154CCF">
        <w:rPr>
          <w:rFonts w:ascii="Consolas" w:eastAsia="宋体" w:hAnsi="Consolas" w:cs="宋体"/>
          <w:color w:val="000000"/>
          <w:kern w:val="0"/>
          <w:sz w:val="15"/>
          <w:szCs w:val="15"/>
          <w:bdr w:val="none" w:sz="0" w:space="0" w:color="auto" w:frame="1"/>
        </w:rPr>
        <w:t> std;  </w:t>
      </w:r>
    </w:p>
    <w:p w:rsidR="00D33E5D" w:rsidRPr="00154CCF" w:rsidRDefault="00D33E5D" w:rsidP="00D33E5D">
      <w:pPr>
        <w:widowControl/>
        <w:numPr>
          <w:ilvl w:val="0"/>
          <w:numId w:val="8"/>
        </w:numPr>
        <w:pBdr>
          <w:left w:val="single" w:sz="12" w:space="0" w:color="6CE26C"/>
        </w:pBdr>
        <w:shd w:val="clear" w:color="auto" w:fill="FFFFFF"/>
        <w:spacing w:line="225" w:lineRule="atLeast"/>
        <w:jc w:val="left"/>
        <w:rPr>
          <w:rFonts w:ascii="Consolas" w:eastAsia="宋体" w:hAnsi="Consolas" w:cs="宋体"/>
          <w:color w:val="5C5C5C"/>
          <w:kern w:val="0"/>
          <w:sz w:val="15"/>
          <w:szCs w:val="15"/>
        </w:rPr>
      </w:pPr>
      <w:proofErr w:type="spellStart"/>
      <w:r w:rsidRPr="00154CCF">
        <w:rPr>
          <w:rFonts w:ascii="Consolas" w:eastAsia="宋体" w:hAnsi="Consolas" w:cs="宋体"/>
          <w:b/>
          <w:bCs/>
          <w:color w:val="2E8B57"/>
          <w:kern w:val="0"/>
          <w:sz w:val="15"/>
        </w:rPr>
        <w:t>int</w:t>
      </w:r>
      <w:proofErr w:type="spellEnd"/>
      <w:r w:rsidRPr="00154CCF">
        <w:rPr>
          <w:rFonts w:ascii="Consolas" w:eastAsia="宋体" w:hAnsi="Consolas" w:cs="宋体"/>
          <w:color w:val="000000"/>
          <w:kern w:val="0"/>
          <w:sz w:val="15"/>
          <w:szCs w:val="15"/>
          <w:bdr w:val="none" w:sz="0" w:space="0" w:color="auto" w:frame="1"/>
        </w:rPr>
        <w:t> main()  </w:t>
      </w:r>
    </w:p>
    <w:p w:rsidR="00D33E5D" w:rsidRPr="00154CCF" w:rsidRDefault="00D33E5D" w:rsidP="00D33E5D">
      <w:pPr>
        <w:widowControl/>
        <w:numPr>
          <w:ilvl w:val="0"/>
          <w:numId w:val="8"/>
        </w:numPr>
        <w:pBdr>
          <w:left w:val="single" w:sz="12" w:space="0" w:color="6CE26C"/>
        </w:pBdr>
        <w:shd w:val="clear" w:color="auto" w:fill="F8F8F8"/>
        <w:spacing w:line="225" w:lineRule="atLeast"/>
        <w:jc w:val="left"/>
        <w:rPr>
          <w:rFonts w:ascii="Consolas" w:eastAsia="宋体" w:hAnsi="Consolas" w:cs="宋体"/>
          <w:color w:val="5C5C5C"/>
          <w:kern w:val="0"/>
          <w:sz w:val="15"/>
          <w:szCs w:val="15"/>
        </w:rPr>
      </w:pPr>
      <w:r w:rsidRPr="00154CCF">
        <w:rPr>
          <w:rFonts w:ascii="Consolas" w:eastAsia="宋体" w:hAnsi="Consolas" w:cs="宋体"/>
          <w:color w:val="000000"/>
          <w:kern w:val="0"/>
          <w:sz w:val="15"/>
          <w:szCs w:val="15"/>
          <w:bdr w:val="none" w:sz="0" w:space="0" w:color="auto" w:frame="1"/>
        </w:rPr>
        <w:t>{  </w:t>
      </w:r>
    </w:p>
    <w:p w:rsidR="00D33E5D" w:rsidRPr="00154CCF" w:rsidRDefault="00D33E5D" w:rsidP="00D33E5D">
      <w:pPr>
        <w:widowControl/>
        <w:numPr>
          <w:ilvl w:val="0"/>
          <w:numId w:val="8"/>
        </w:numPr>
        <w:pBdr>
          <w:left w:val="single" w:sz="12" w:space="0" w:color="6CE26C"/>
        </w:pBdr>
        <w:shd w:val="clear" w:color="auto" w:fill="FFFFFF"/>
        <w:spacing w:line="225" w:lineRule="atLeast"/>
        <w:jc w:val="left"/>
        <w:rPr>
          <w:rFonts w:ascii="Consolas" w:eastAsia="宋体" w:hAnsi="Consolas" w:cs="宋体"/>
          <w:color w:val="5C5C5C"/>
          <w:kern w:val="0"/>
          <w:sz w:val="15"/>
          <w:szCs w:val="15"/>
        </w:rPr>
      </w:pPr>
      <w:r w:rsidRPr="00154CCF">
        <w:rPr>
          <w:rFonts w:ascii="Consolas" w:eastAsia="宋体" w:hAnsi="Consolas" w:cs="宋体"/>
          <w:color w:val="000000"/>
          <w:kern w:val="0"/>
          <w:sz w:val="15"/>
          <w:szCs w:val="15"/>
          <w:bdr w:val="none" w:sz="0" w:space="0" w:color="auto" w:frame="1"/>
        </w:rPr>
        <w:t>    </w:t>
      </w:r>
      <w:r w:rsidRPr="00154CCF">
        <w:rPr>
          <w:rFonts w:ascii="Consolas" w:eastAsia="宋体" w:hAnsi="Consolas" w:cs="宋体"/>
          <w:b/>
          <w:bCs/>
          <w:color w:val="2E8B57"/>
          <w:kern w:val="0"/>
          <w:sz w:val="15"/>
        </w:rPr>
        <w:t>short</w:t>
      </w:r>
      <w:r w:rsidRPr="00154CCF">
        <w:rPr>
          <w:rFonts w:ascii="Consolas" w:eastAsia="宋体" w:hAnsi="Consolas" w:cs="宋体"/>
          <w:color w:val="000000"/>
          <w:kern w:val="0"/>
          <w:sz w:val="15"/>
          <w:szCs w:val="15"/>
          <w:bdr w:val="none" w:sz="0" w:space="0" w:color="auto" w:frame="1"/>
        </w:rPr>
        <w:t> a = SHRT_MAX; </w:t>
      </w:r>
      <w:r w:rsidRPr="00154CCF">
        <w:rPr>
          <w:rFonts w:ascii="Consolas" w:eastAsia="宋体" w:hAnsi="Consolas" w:cs="宋体"/>
          <w:color w:val="008200"/>
          <w:kern w:val="0"/>
          <w:sz w:val="15"/>
        </w:rPr>
        <w:t>//</w:t>
      </w:r>
      <w:r w:rsidRPr="00154CCF">
        <w:rPr>
          <w:rFonts w:ascii="Consolas" w:eastAsia="宋体" w:hAnsi="Consolas" w:cs="宋体"/>
          <w:color w:val="008200"/>
          <w:kern w:val="0"/>
          <w:sz w:val="15"/>
        </w:rPr>
        <w:t>此处</w:t>
      </w:r>
      <w:r w:rsidRPr="00154CCF">
        <w:rPr>
          <w:rFonts w:ascii="Consolas" w:eastAsia="宋体" w:hAnsi="Consolas" w:cs="宋体"/>
          <w:color w:val="008200"/>
          <w:kern w:val="0"/>
          <w:sz w:val="15"/>
        </w:rPr>
        <w:t> SHRT_MAX</w:t>
      </w:r>
      <w:r w:rsidRPr="00154CCF">
        <w:rPr>
          <w:rFonts w:ascii="Consolas" w:eastAsia="宋体" w:hAnsi="Consolas" w:cs="宋体"/>
          <w:color w:val="008200"/>
          <w:kern w:val="0"/>
          <w:sz w:val="15"/>
        </w:rPr>
        <w:t>表示有符号</w:t>
      </w:r>
      <w:r w:rsidRPr="00154CCF">
        <w:rPr>
          <w:rFonts w:ascii="Consolas" w:eastAsia="宋体" w:hAnsi="Consolas" w:cs="宋体"/>
          <w:color w:val="008200"/>
          <w:kern w:val="0"/>
          <w:sz w:val="15"/>
        </w:rPr>
        <w:t>short</w:t>
      </w:r>
      <w:r w:rsidRPr="00154CCF">
        <w:rPr>
          <w:rFonts w:ascii="Consolas" w:eastAsia="宋体" w:hAnsi="Consolas" w:cs="宋体"/>
          <w:color w:val="008200"/>
          <w:kern w:val="0"/>
          <w:sz w:val="15"/>
        </w:rPr>
        <w:t>数据类型的最大值</w:t>
      </w:r>
      <w:r w:rsidRPr="00154CCF">
        <w:rPr>
          <w:rFonts w:ascii="Consolas" w:eastAsia="宋体" w:hAnsi="Consolas" w:cs="宋体"/>
          <w:color w:val="000000"/>
          <w:kern w:val="0"/>
          <w:sz w:val="15"/>
          <w:szCs w:val="15"/>
          <w:bdr w:val="none" w:sz="0" w:space="0" w:color="auto" w:frame="1"/>
        </w:rPr>
        <w:t>  </w:t>
      </w:r>
    </w:p>
    <w:p w:rsidR="00D33E5D" w:rsidRPr="00154CCF" w:rsidRDefault="00D33E5D" w:rsidP="00D33E5D">
      <w:pPr>
        <w:widowControl/>
        <w:numPr>
          <w:ilvl w:val="0"/>
          <w:numId w:val="8"/>
        </w:numPr>
        <w:pBdr>
          <w:left w:val="single" w:sz="12" w:space="0" w:color="6CE26C"/>
        </w:pBdr>
        <w:shd w:val="clear" w:color="auto" w:fill="F8F8F8"/>
        <w:spacing w:line="225" w:lineRule="atLeast"/>
        <w:jc w:val="left"/>
        <w:rPr>
          <w:rFonts w:ascii="Consolas" w:eastAsia="宋体" w:hAnsi="Consolas" w:cs="宋体"/>
          <w:color w:val="5C5C5C"/>
          <w:kern w:val="0"/>
          <w:sz w:val="15"/>
          <w:szCs w:val="15"/>
        </w:rPr>
      </w:pPr>
      <w:r w:rsidRPr="00154CCF">
        <w:rPr>
          <w:rFonts w:ascii="Consolas" w:eastAsia="宋体" w:hAnsi="Consolas" w:cs="宋体"/>
          <w:color w:val="000000"/>
          <w:kern w:val="0"/>
          <w:sz w:val="15"/>
          <w:szCs w:val="15"/>
          <w:bdr w:val="none" w:sz="0" w:space="0" w:color="auto" w:frame="1"/>
        </w:rPr>
        <w:lastRenderedPageBreak/>
        <w:t>    unsigned </w:t>
      </w:r>
      <w:r w:rsidRPr="00154CCF">
        <w:rPr>
          <w:rFonts w:ascii="Consolas" w:eastAsia="宋体" w:hAnsi="Consolas" w:cs="宋体"/>
          <w:b/>
          <w:bCs/>
          <w:color w:val="2E8B57"/>
          <w:kern w:val="0"/>
          <w:sz w:val="15"/>
        </w:rPr>
        <w:t>short</w:t>
      </w:r>
      <w:r w:rsidRPr="00154CCF">
        <w:rPr>
          <w:rFonts w:ascii="Consolas" w:eastAsia="宋体" w:hAnsi="Consolas" w:cs="宋体"/>
          <w:color w:val="000000"/>
          <w:kern w:val="0"/>
          <w:sz w:val="15"/>
          <w:szCs w:val="15"/>
          <w:bdr w:val="none" w:sz="0" w:space="0" w:color="auto" w:frame="1"/>
        </w:rPr>
        <w:t> b = a;  </w:t>
      </w:r>
    </w:p>
    <w:p w:rsidR="00D33E5D" w:rsidRPr="00154CCF" w:rsidRDefault="00D33E5D" w:rsidP="00D33E5D">
      <w:pPr>
        <w:widowControl/>
        <w:numPr>
          <w:ilvl w:val="0"/>
          <w:numId w:val="8"/>
        </w:numPr>
        <w:pBdr>
          <w:left w:val="single" w:sz="12" w:space="0" w:color="6CE26C"/>
        </w:pBdr>
        <w:shd w:val="clear" w:color="auto" w:fill="FFFFFF"/>
        <w:spacing w:line="225" w:lineRule="atLeast"/>
        <w:jc w:val="left"/>
        <w:rPr>
          <w:rFonts w:ascii="Consolas" w:eastAsia="宋体" w:hAnsi="Consolas" w:cs="宋体"/>
          <w:color w:val="5C5C5C"/>
          <w:kern w:val="0"/>
          <w:sz w:val="15"/>
          <w:szCs w:val="15"/>
        </w:rPr>
      </w:pPr>
      <w:r w:rsidRPr="00154CCF">
        <w:rPr>
          <w:rFonts w:ascii="Consolas" w:eastAsia="宋体" w:hAnsi="Consolas" w:cs="宋体"/>
          <w:color w:val="000000"/>
          <w:kern w:val="0"/>
          <w:sz w:val="15"/>
          <w:szCs w:val="15"/>
          <w:bdr w:val="none" w:sz="0" w:space="0" w:color="auto" w:frame="1"/>
        </w:rPr>
        <w:t>    </w:t>
      </w:r>
      <w:proofErr w:type="spellStart"/>
      <w:r w:rsidRPr="00154CCF">
        <w:rPr>
          <w:rFonts w:ascii="Consolas" w:eastAsia="宋体" w:hAnsi="Consolas" w:cs="宋体"/>
          <w:color w:val="000000"/>
          <w:kern w:val="0"/>
          <w:sz w:val="15"/>
          <w:szCs w:val="15"/>
          <w:bdr w:val="none" w:sz="0" w:space="0" w:color="auto" w:frame="1"/>
        </w:rPr>
        <w:t>cout</w:t>
      </w:r>
      <w:proofErr w:type="spellEnd"/>
      <w:r w:rsidRPr="00154CCF">
        <w:rPr>
          <w:rFonts w:ascii="Consolas" w:eastAsia="宋体" w:hAnsi="Consolas" w:cs="宋体"/>
          <w:color w:val="000000"/>
          <w:kern w:val="0"/>
          <w:sz w:val="15"/>
          <w:szCs w:val="15"/>
          <w:bdr w:val="none" w:sz="0" w:space="0" w:color="auto" w:frame="1"/>
        </w:rPr>
        <w:t> &lt;&lt; </w:t>
      </w:r>
      <w:r w:rsidRPr="00154CCF">
        <w:rPr>
          <w:rFonts w:ascii="Consolas" w:eastAsia="宋体" w:hAnsi="Consolas" w:cs="宋体"/>
          <w:color w:val="0000FF"/>
          <w:kern w:val="0"/>
          <w:sz w:val="15"/>
        </w:rPr>
        <w:t>"a = "</w:t>
      </w:r>
      <w:r w:rsidRPr="00154CCF">
        <w:rPr>
          <w:rFonts w:ascii="Consolas" w:eastAsia="宋体" w:hAnsi="Consolas" w:cs="宋体"/>
          <w:color w:val="000000"/>
          <w:kern w:val="0"/>
          <w:sz w:val="15"/>
          <w:szCs w:val="15"/>
          <w:bdr w:val="none" w:sz="0" w:space="0" w:color="auto" w:frame="1"/>
        </w:rPr>
        <w:t> &lt;&lt; a &lt;&lt; </w:t>
      </w:r>
      <w:r w:rsidRPr="00154CCF">
        <w:rPr>
          <w:rFonts w:ascii="Consolas" w:eastAsia="宋体" w:hAnsi="Consolas" w:cs="宋体"/>
          <w:color w:val="0000FF"/>
          <w:kern w:val="0"/>
          <w:sz w:val="15"/>
        </w:rPr>
        <w:t>" b = "</w:t>
      </w:r>
      <w:r w:rsidRPr="00154CCF">
        <w:rPr>
          <w:rFonts w:ascii="Consolas" w:eastAsia="宋体" w:hAnsi="Consolas" w:cs="宋体"/>
          <w:color w:val="000000"/>
          <w:kern w:val="0"/>
          <w:sz w:val="15"/>
          <w:szCs w:val="15"/>
          <w:bdr w:val="none" w:sz="0" w:space="0" w:color="auto" w:frame="1"/>
        </w:rPr>
        <w:t> &lt;&lt; b &lt;&lt; </w:t>
      </w:r>
      <w:proofErr w:type="spellStart"/>
      <w:r w:rsidRPr="00154CCF">
        <w:rPr>
          <w:rFonts w:ascii="Consolas" w:eastAsia="宋体" w:hAnsi="Consolas" w:cs="宋体"/>
          <w:color w:val="000000"/>
          <w:kern w:val="0"/>
          <w:sz w:val="15"/>
          <w:szCs w:val="15"/>
          <w:bdr w:val="none" w:sz="0" w:space="0" w:color="auto" w:frame="1"/>
        </w:rPr>
        <w:t>endl</w:t>
      </w:r>
      <w:proofErr w:type="spellEnd"/>
      <w:r w:rsidRPr="00154CCF">
        <w:rPr>
          <w:rFonts w:ascii="Consolas" w:eastAsia="宋体" w:hAnsi="Consolas" w:cs="宋体"/>
          <w:color w:val="000000"/>
          <w:kern w:val="0"/>
          <w:sz w:val="15"/>
          <w:szCs w:val="15"/>
          <w:bdr w:val="none" w:sz="0" w:space="0" w:color="auto" w:frame="1"/>
        </w:rPr>
        <w:t>;  </w:t>
      </w:r>
    </w:p>
    <w:p w:rsidR="00D33E5D" w:rsidRPr="00154CCF" w:rsidRDefault="00D33E5D" w:rsidP="00D33E5D">
      <w:pPr>
        <w:widowControl/>
        <w:numPr>
          <w:ilvl w:val="0"/>
          <w:numId w:val="8"/>
        </w:numPr>
        <w:pBdr>
          <w:left w:val="single" w:sz="12" w:space="0" w:color="6CE26C"/>
        </w:pBdr>
        <w:shd w:val="clear" w:color="auto" w:fill="F8F8F8"/>
        <w:spacing w:line="225" w:lineRule="atLeast"/>
        <w:jc w:val="left"/>
        <w:rPr>
          <w:rFonts w:ascii="Consolas" w:eastAsia="宋体" w:hAnsi="Consolas" w:cs="宋体"/>
          <w:color w:val="5C5C5C"/>
          <w:kern w:val="0"/>
          <w:sz w:val="15"/>
          <w:szCs w:val="15"/>
        </w:rPr>
      </w:pPr>
      <w:r w:rsidRPr="00154CCF">
        <w:rPr>
          <w:rFonts w:ascii="Consolas" w:eastAsia="宋体" w:hAnsi="Consolas" w:cs="宋体"/>
          <w:color w:val="000000"/>
          <w:kern w:val="0"/>
          <w:sz w:val="15"/>
          <w:szCs w:val="15"/>
          <w:bdr w:val="none" w:sz="0" w:space="0" w:color="auto" w:frame="1"/>
        </w:rPr>
        <w:t>    a++;  </w:t>
      </w:r>
    </w:p>
    <w:p w:rsidR="00D33E5D" w:rsidRPr="00154CCF" w:rsidRDefault="00D33E5D" w:rsidP="00D33E5D">
      <w:pPr>
        <w:widowControl/>
        <w:numPr>
          <w:ilvl w:val="0"/>
          <w:numId w:val="8"/>
        </w:numPr>
        <w:pBdr>
          <w:left w:val="single" w:sz="12" w:space="0" w:color="6CE26C"/>
        </w:pBdr>
        <w:shd w:val="clear" w:color="auto" w:fill="FFFFFF"/>
        <w:spacing w:line="225" w:lineRule="atLeast"/>
        <w:jc w:val="left"/>
        <w:rPr>
          <w:rFonts w:ascii="Consolas" w:eastAsia="宋体" w:hAnsi="Consolas" w:cs="宋体"/>
          <w:color w:val="5C5C5C"/>
          <w:kern w:val="0"/>
          <w:sz w:val="15"/>
          <w:szCs w:val="15"/>
        </w:rPr>
      </w:pPr>
      <w:r w:rsidRPr="00154CCF">
        <w:rPr>
          <w:rFonts w:ascii="Consolas" w:eastAsia="宋体" w:hAnsi="Consolas" w:cs="宋体"/>
          <w:color w:val="000000"/>
          <w:kern w:val="0"/>
          <w:sz w:val="15"/>
          <w:szCs w:val="15"/>
          <w:bdr w:val="none" w:sz="0" w:space="0" w:color="auto" w:frame="1"/>
        </w:rPr>
        <w:t>    b++;  </w:t>
      </w:r>
    </w:p>
    <w:p w:rsidR="00D33E5D" w:rsidRPr="00154CCF" w:rsidRDefault="00D33E5D" w:rsidP="00D33E5D">
      <w:pPr>
        <w:widowControl/>
        <w:numPr>
          <w:ilvl w:val="0"/>
          <w:numId w:val="8"/>
        </w:numPr>
        <w:pBdr>
          <w:left w:val="single" w:sz="12" w:space="0" w:color="6CE26C"/>
        </w:pBdr>
        <w:shd w:val="clear" w:color="auto" w:fill="F8F8F8"/>
        <w:spacing w:line="225" w:lineRule="atLeast"/>
        <w:jc w:val="left"/>
        <w:rPr>
          <w:rFonts w:ascii="Consolas" w:eastAsia="宋体" w:hAnsi="Consolas" w:cs="宋体"/>
          <w:color w:val="5C5C5C"/>
          <w:kern w:val="0"/>
          <w:sz w:val="15"/>
          <w:szCs w:val="15"/>
        </w:rPr>
      </w:pPr>
      <w:r w:rsidRPr="00154CCF">
        <w:rPr>
          <w:rFonts w:ascii="Consolas" w:eastAsia="宋体" w:hAnsi="Consolas" w:cs="宋体"/>
          <w:color w:val="000000"/>
          <w:kern w:val="0"/>
          <w:sz w:val="15"/>
          <w:szCs w:val="15"/>
          <w:bdr w:val="none" w:sz="0" w:space="0" w:color="auto" w:frame="1"/>
        </w:rPr>
        <w:t>    </w:t>
      </w:r>
      <w:proofErr w:type="spellStart"/>
      <w:r w:rsidRPr="00154CCF">
        <w:rPr>
          <w:rFonts w:ascii="Consolas" w:eastAsia="宋体" w:hAnsi="Consolas" w:cs="宋体"/>
          <w:color w:val="000000"/>
          <w:kern w:val="0"/>
          <w:sz w:val="15"/>
          <w:szCs w:val="15"/>
          <w:bdr w:val="none" w:sz="0" w:space="0" w:color="auto" w:frame="1"/>
        </w:rPr>
        <w:t>cout</w:t>
      </w:r>
      <w:proofErr w:type="spellEnd"/>
      <w:r w:rsidRPr="00154CCF">
        <w:rPr>
          <w:rFonts w:ascii="Consolas" w:eastAsia="宋体" w:hAnsi="Consolas" w:cs="宋体"/>
          <w:color w:val="000000"/>
          <w:kern w:val="0"/>
          <w:sz w:val="15"/>
          <w:szCs w:val="15"/>
          <w:bdr w:val="none" w:sz="0" w:space="0" w:color="auto" w:frame="1"/>
        </w:rPr>
        <w:t> &lt;&lt; </w:t>
      </w:r>
      <w:r w:rsidRPr="00154CCF">
        <w:rPr>
          <w:rFonts w:ascii="Consolas" w:eastAsia="宋体" w:hAnsi="Consolas" w:cs="宋体"/>
          <w:color w:val="0000FF"/>
          <w:kern w:val="0"/>
          <w:sz w:val="15"/>
        </w:rPr>
        <w:t>"a = "</w:t>
      </w:r>
      <w:r w:rsidRPr="00154CCF">
        <w:rPr>
          <w:rFonts w:ascii="Consolas" w:eastAsia="宋体" w:hAnsi="Consolas" w:cs="宋体"/>
          <w:color w:val="000000"/>
          <w:kern w:val="0"/>
          <w:sz w:val="15"/>
          <w:szCs w:val="15"/>
          <w:bdr w:val="none" w:sz="0" w:space="0" w:color="auto" w:frame="1"/>
        </w:rPr>
        <w:t> &lt;&lt; a &lt;&lt; </w:t>
      </w:r>
      <w:r w:rsidRPr="00154CCF">
        <w:rPr>
          <w:rFonts w:ascii="Consolas" w:eastAsia="宋体" w:hAnsi="Consolas" w:cs="宋体"/>
          <w:color w:val="0000FF"/>
          <w:kern w:val="0"/>
          <w:sz w:val="15"/>
        </w:rPr>
        <w:t>" b = "</w:t>
      </w:r>
      <w:r w:rsidRPr="00154CCF">
        <w:rPr>
          <w:rFonts w:ascii="Consolas" w:eastAsia="宋体" w:hAnsi="Consolas" w:cs="宋体"/>
          <w:color w:val="000000"/>
          <w:kern w:val="0"/>
          <w:sz w:val="15"/>
          <w:szCs w:val="15"/>
          <w:bdr w:val="none" w:sz="0" w:space="0" w:color="auto" w:frame="1"/>
        </w:rPr>
        <w:t> &lt;&lt; b &lt;&lt; </w:t>
      </w:r>
      <w:proofErr w:type="spellStart"/>
      <w:r w:rsidRPr="00154CCF">
        <w:rPr>
          <w:rFonts w:ascii="Consolas" w:eastAsia="宋体" w:hAnsi="Consolas" w:cs="宋体"/>
          <w:color w:val="000000"/>
          <w:kern w:val="0"/>
          <w:sz w:val="15"/>
          <w:szCs w:val="15"/>
          <w:bdr w:val="none" w:sz="0" w:space="0" w:color="auto" w:frame="1"/>
        </w:rPr>
        <w:t>endl</w:t>
      </w:r>
      <w:proofErr w:type="spellEnd"/>
      <w:r w:rsidRPr="00154CCF">
        <w:rPr>
          <w:rFonts w:ascii="Consolas" w:eastAsia="宋体" w:hAnsi="Consolas" w:cs="宋体"/>
          <w:color w:val="000000"/>
          <w:kern w:val="0"/>
          <w:sz w:val="15"/>
          <w:szCs w:val="15"/>
          <w:bdr w:val="none" w:sz="0" w:space="0" w:color="auto" w:frame="1"/>
        </w:rPr>
        <w:t>;  </w:t>
      </w:r>
    </w:p>
    <w:p w:rsidR="00D33E5D" w:rsidRPr="00154CCF" w:rsidRDefault="00D33E5D" w:rsidP="00D33E5D">
      <w:pPr>
        <w:widowControl/>
        <w:numPr>
          <w:ilvl w:val="0"/>
          <w:numId w:val="8"/>
        </w:numPr>
        <w:pBdr>
          <w:left w:val="single" w:sz="12" w:space="0" w:color="6CE26C"/>
        </w:pBdr>
        <w:shd w:val="clear" w:color="auto" w:fill="FFFFFF"/>
        <w:spacing w:line="225" w:lineRule="atLeast"/>
        <w:jc w:val="left"/>
        <w:rPr>
          <w:rFonts w:ascii="Consolas" w:eastAsia="宋体" w:hAnsi="Consolas" w:cs="宋体"/>
          <w:color w:val="5C5C5C"/>
          <w:kern w:val="0"/>
          <w:sz w:val="15"/>
          <w:szCs w:val="15"/>
        </w:rPr>
      </w:pPr>
      <w:r w:rsidRPr="00154CCF">
        <w:rPr>
          <w:rFonts w:ascii="Consolas" w:eastAsia="宋体" w:hAnsi="Consolas" w:cs="宋体"/>
          <w:color w:val="000000"/>
          <w:kern w:val="0"/>
          <w:sz w:val="15"/>
          <w:szCs w:val="15"/>
          <w:bdr w:val="none" w:sz="0" w:space="0" w:color="auto" w:frame="1"/>
        </w:rPr>
        <w:t>    </w:t>
      </w:r>
      <w:r w:rsidRPr="00154CCF">
        <w:rPr>
          <w:rFonts w:ascii="Consolas" w:eastAsia="宋体" w:hAnsi="Consolas" w:cs="宋体"/>
          <w:b/>
          <w:bCs/>
          <w:color w:val="006699"/>
          <w:kern w:val="0"/>
          <w:sz w:val="15"/>
        </w:rPr>
        <w:t>return</w:t>
      </w:r>
      <w:r w:rsidRPr="00154CCF">
        <w:rPr>
          <w:rFonts w:ascii="Consolas" w:eastAsia="宋体" w:hAnsi="Consolas" w:cs="宋体"/>
          <w:color w:val="000000"/>
          <w:kern w:val="0"/>
          <w:sz w:val="15"/>
          <w:szCs w:val="15"/>
          <w:bdr w:val="none" w:sz="0" w:space="0" w:color="auto" w:frame="1"/>
        </w:rPr>
        <w:t> 0;  </w:t>
      </w:r>
    </w:p>
    <w:p w:rsidR="00D33E5D" w:rsidRPr="00154CCF" w:rsidRDefault="00D33E5D" w:rsidP="00D33E5D">
      <w:pPr>
        <w:widowControl/>
        <w:numPr>
          <w:ilvl w:val="0"/>
          <w:numId w:val="8"/>
        </w:numPr>
        <w:pBdr>
          <w:left w:val="single" w:sz="12" w:space="0" w:color="6CE26C"/>
        </w:pBdr>
        <w:shd w:val="clear" w:color="auto" w:fill="F8F8F8"/>
        <w:spacing w:line="225" w:lineRule="atLeast"/>
        <w:jc w:val="left"/>
        <w:rPr>
          <w:rFonts w:ascii="Consolas" w:eastAsia="宋体" w:hAnsi="Consolas" w:cs="宋体"/>
          <w:color w:val="5C5C5C"/>
          <w:kern w:val="0"/>
          <w:sz w:val="15"/>
          <w:szCs w:val="15"/>
        </w:rPr>
      </w:pPr>
      <w:r w:rsidRPr="00154CCF">
        <w:rPr>
          <w:rFonts w:ascii="Consolas" w:eastAsia="宋体" w:hAnsi="Consolas" w:cs="宋体"/>
          <w:color w:val="000000"/>
          <w:kern w:val="0"/>
          <w:sz w:val="15"/>
          <w:szCs w:val="15"/>
          <w:bdr w:val="none" w:sz="0" w:space="0" w:color="auto" w:frame="1"/>
        </w:rPr>
        <w:t>}  </w:t>
      </w:r>
    </w:p>
    <w:p w:rsidR="00D33E5D" w:rsidRPr="00154CCF" w:rsidRDefault="00D33E5D" w:rsidP="00D33E5D">
      <w:pPr>
        <w:widowControl/>
        <w:jc w:val="left"/>
        <w:rPr>
          <w:rFonts w:ascii="宋体" w:eastAsia="宋体" w:hAnsi="宋体" w:cs="宋体"/>
          <w:kern w:val="0"/>
          <w:sz w:val="24"/>
          <w:szCs w:val="24"/>
        </w:rPr>
      </w:pPr>
      <w:r w:rsidRPr="00154CCF">
        <w:rPr>
          <w:rFonts w:ascii="microsoft yahei" w:eastAsia="宋体" w:hAnsi="microsoft yahei" w:cs="宋体"/>
          <w:color w:val="555555"/>
          <w:kern w:val="0"/>
          <w:sz w:val="19"/>
          <w:szCs w:val="19"/>
        </w:rPr>
        <w:br/>
      </w:r>
      <w:r w:rsidRPr="00154CCF">
        <w:rPr>
          <w:rFonts w:ascii="microsoft yahei" w:eastAsia="宋体" w:hAnsi="microsoft yahei" w:cs="宋体"/>
          <w:color w:val="555555"/>
          <w:kern w:val="0"/>
          <w:sz w:val="19"/>
          <w:szCs w:val="19"/>
          <w:shd w:val="clear" w:color="auto" w:fill="FFFFFF"/>
        </w:rPr>
        <w:t>输出结果为：</w:t>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t>a = 32767 b = 32767</w:t>
      </w:r>
      <w:r w:rsidRPr="00154CCF">
        <w:rPr>
          <w:rFonts w:ascii="microsoft yahei" w:eastAsia="宋体" w:hAnsi="microsoft yahei" w:cs="宋体"/>
          <w:color w:val="555555"/>
          <w:kern w:val="0"/>
          <w:sz w:val="23"/>
          <w:szCs w:val="23"/>
        </w:rPr>
        <w:br/>
        <w:t>a = -32768 b = 32768</w:t>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t>a</w:t>
      </w:r>
      <w:r w:rsidRPr="00154CCF">
        <w:rPr>
          <w:rFonts w:ascii="microsoft yahei" w:eastAsia="宋体" w:hAnsi="microsoft yahei" w:cs="宋体"/>
          <w:color w:val="555555"/>
          <w:kern w:val="0"/>
          <w:sz w:val="23"/>
          <w:szCs w:val="23"/>
        </w:rPr>
        <w:t>和</w:t>
      </w:r>
      <w:r w:rsidRPr="00154CCF">
        <w:rPr>
          <w:rFonts w:ascii="microsoft yahei" w:eastAsia="宋体" w:hAnsi="microsoft yahei" w:cs="宋体"/>
          <w:color w:val="555555"/>
          <w:kern w:val="0"/>
          <w:sz w:val="23"/>
          <w:szCs w:val="23"/>
        </w:rPr>
        <w:t>b</w:t>
      </w:r>
      <w:r w:rsidRPr="00154CCF">
        <w:rPr>
          <w:rFonts w:ascii="microsoft yahei" w:eastAsia="宋体" w:hAnsi="microsoft yahei" w:cs="宋体"/>
          <w:color w:val="555555"/>
          <w:kern w:val="0"/>
          <w:sz w:val="23"/>
          <w:szCs w:val="23"/>
        </w:rPr>
        <w:t>都只进行了一次自加运算为什么得到的结果不同呢？</w:t>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t>因为</w:t>
      </w:r>
      <w:r w:rsidRPr="00154CCF">
        <w:rPr>
          <w:rFonts w:ascii="microsoft yahei" w:eastAsia="宋体" w:hAnsi="microsoft yahei" w:cs="宋体"/>
          <w:color w:val="555555"/>
          <w:kern w:val="0"/>
          <w:sz w:val="23"/>
          <w:szCs w:val="23"/>
        </w:rPr>
        <w:t>a</w:t>
      </w:r>
      <w:r w:rsidRPr="00154CCF">
        <w:rPr>
          <w:rFonts w:ascii="microsoft yahei" w:eastAsia="宋体" w:hAnsi="microsoft yahei" w:cs="宋体"/>
          <w:color w:val="555555"/>
          <w:kern w:val="0"/>
          <w:sz w:val="23"/>
          <w:szCs w:val="23"/>
        </w:rPr>
        <w:t>是有符号的整形变量而</w:t>
      </w:r>
      <w:r w:rsidRPr="00154CCF">
        <w:rPr>
          <w:rFonts w:ascii="microsoft yahei" w:eastAsia="宋体" w:hAnsi="microsoft yahei" w:cs="宋体"/>
          <w:color w:val="555555"/>
          <w:kern w:val="0"/>
          <w:sz w:val="23"/>
          <w:szCs w:val="23"/>
        </w:rPr>
        <w:t>b</w:t>
      </w:r>
      <w:r w:rsidRPr="00154CCF">
        <w:rPr>
          <w:rFonts w:ascii="microsoft yahei" w:eastAsia="宋体" w:hAnsi="microsoft yahei" w:cs="宋体"/>
          <w:color w:val="555555"/>
          <w:kern w:val="0"/>
          <w:sz w:val="23"/>
          <w:szCs w:val="23"/>
        </w:rPr>
        <w:t>是无符号的整形变量而</w:t>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t>一个</w:t>
      </w:r>
      <w:r w:rsidRPr="00154CCF">
        <w:rPr>
          <w:rFonts w:ascii="microsoft yahei" w:eastAsia="宋体" w:hAnsi="microsoft yahei" w:cs="宋体"/>
          <w:color w:val="555555"/>
          <w:kern w:val="0"/>
          <w:sz w:val="23"/>
          <w:szCs w:val="23"/>
        </w:rPr>
        <w:t>short</w:t>
      </w:r>
      <w:r w:rsidRPr="00154CCF">
        <w:rPr>
          <w:rFonts w:ascii="microsoft yahei" w:eastAsia="宋体" w:hAnsi="microsoft yahei" w:cs="宋体"/>
          <w:color w:val="555555"/>
          <w:kern w:val="0"/>
          <w:sz w:val="23"/>
          <w:szCs w:val="23"/>
        </w:rPr>
        <w:t>变量和一个</w:t>
      </w:r>
      <w:r w:rsidRPr="00154CCF">
        <w:rPr>
          <w:rFonts w:ascii="microsoft yahei" w:eastAsia="宋体" w:hAnsi="microsoft yahei" w:cs="宋体"/>
          <w:color w:val="555555"/>
          <w:kern w:val="0"/>
          <w:sz w:val="23"/>
          <w:szCs w:val="23"/>
        </w:rPr>
        <w:t>unsigned short</w:t>
      </w:r>
      <w:r w:rsidRPr="00154CCF">
        <w:rPr>
          <w:rFonts w:ascii="microsoft yahei" w:eastAsia="宋体" w:hAnsi="microsoft yahei" w:cs="宋体"/>
          <w:color w:val="555555"/>
          <w:kern w:val="0"/>
          <w:sz w:val="23"/>
          <w:szCs w:val="23"/>
        </w:rPr>
        <w:t>变量它们的长度都为</w:t>
      </w:r>
      <w:r w:rsidRPr="00154CCF">
        <w:rPr>
          <w:rFonts w:ascii="microsoft yahei" w:eastAsia="宋体" w:hAnsi="microsoft yahei" w:cs="宋体"/>
          <w:color w:val="555555"/>
          <w:kern w:val="0"/>
          <w:sz w:val="23"/>
          <w:szCs w:val="23"/>
        </w:rPr>
        <w:t>16</w:t>
      </w:r>
      <w:r w:rsidRPr="00154CCF">
        <w:rPr>
          <w:rFonts w:ascii="microsoft yahei" w:eastAsia="宋体" w:hAnsi="microsoft yahei" w:cs="宋体"/>
          <w:color w:val="555555"/>
          <w:kern w:val="0"/>
          <w:sz w:val="23"/>
          <w:szCs w:val="23"/>
        </w:rPr>
        <w:t>位，</w:t>
      </w:r>
      <w:r w:rsidRPr="00154CCF">
        <w:rPr>
          <w:rFonts w:ascii="microsoft yahei" w:eastAsia="宋体" w:hAnsi="microsoft yahei" w:cs="宋体"/>
          <w:color w:val="555555"/>
          <w:kern w:val="0"/>
          <w:sz w:val="23"/>
          <w:szCs w:val="23"/>
        </w:rPr>
        <w:t>short</w:t>
      </w:r>
      <w:r w:rsidRPr="00154CCF">
        <w:rPr>
          <w:rFonts w:ascii="microsoft yahei" w:eastAsia="宋体" w:hAnsi="microsoft yahei" w:cs="宋体"/>
          <w:color w:val="555555"/>
          <w:kern w:val="0"/>
          <w:sz w:val="23"/>
          <w:szCs w:val="23"/>
        </w:rPr>
        <w:t>变量的取值范范围是</w:t>
      </w:r>
      <w:r w:rsidRPr="00154CCF">
        <w:rPr>
          <w:rFonts w:ascii="microsoft yahei" w:eastAsia="宋体" w:hAnsi="microsoft yahei" w:cs="宋体"/>
          <w:color w:val="555555"/>
          <w:kern w:val="0"/>
          <w:sz w:val="23"/>
          <w:szCs w:val="23"/>
        </w:rPr>
        <w:t>-32768~+32767</w:t>
      </w:r>
      <w:r w:rsidRPr="00154CCF">
        <w:rPr>
          <w:rFonts w:ascii="microsoft yahei" w:eastAsia="宋体" w:hAnsi="microsoft yahei" w:cs="宋体"/>
          <w:color w:val="555555"/>
          <w:kern w:val="0"/>
          <w:sz w:val="23"/>
          <w:szCs w:val="23"/>
        </w:rPr>
        <w:t>（</w:t>
      </w:r>
      <w:r>
        <w:rPr>
          <w:rFonts w:ascii="microsoft yahei" w:eastAsia="宋体" w:hAnsi="microsoft yahei" w:cs="宋体"/>
          <w:color w:val="555555"/>
          <w:kern w:val="0"/>
          <w:sz w:val="23"/>
          <w:szCs w:val="23"/>
        </w:rPr>
        <w:t>-2^15</w:t>
      </w:r>
      <w:r>
        <w:rPr>
          <w:rFonts w:ascii="microsoft yahei" w:eastAsia="宋体" w:hAnsi="microsoft yahei" w:cs="宋体" w:hint="eastAsia"/>
          <w:color w:val="555555"/>
          <w:kern w:val="0"/>
          <w:sz w:val="23"/>
          <w:szCs w:val="23"/>
        </w:rPr>
        <w:t xml:space="preserve"> </w:t>
      </w:r>
      <w:r w:rsidRPr="00154CCF">
        <w:rPr>
          <w:rFonts w:ascii="microsoft yahei" w:eastAsia="宋体" w:hAnsi="microsoft yahei" w:cs="宋体"/>
          <w:color w:val="555555"/>
          <w:kern w:val="0"/>
          <w:sz w:val="23"/>
          <w:szCs w:val="23"/>
        </w:rPr>
        <w:t>~</w:t>
      </w:r>
      <w:r>
        <w:rPr>
          <w:rFonts w:ascii="microsoft yahei" w:eastAsia="宋体" w:hAnsi="microsoft yahei" w:cs="宋体" w:hint="eastAsia"/>
          <w:color w:val="555555"/>
          <w:kern w:val="0"/>
          <w:sz w:val="23"/>
          <w:szCs w:val="23"/>
        </w:rPr>
        <w:t xml:space="preserve"> </w:t>
      </w:r>
      <w:r w:rsidRPr="00154CCF">
        <w:rPr>
          <w:rFonts w:ascii="microsoft yahei" w:eastAsia="宋体" w:hAnsi="microsoft yahei" w:cs="宋体"/>
          <w:color w:val="555555"/>
          <w:kern w:val="0"/>
          <w:sz w:val="23"/>
          <w:szCs w:val="23"/>
        </w:rPr>
        <w:t>2^15-1</w:t>
      </w:r>
      <w:r w:rsidRPr="00154CCF">
        <w:rPr>
          <w:rFonts w:ascii="microsoft yahei" w:eastAsia="宋体" w:hAnsi="microsoft yahei" w:cs="宋体"/>
          <w:color w:val="555555"/>
          <w:kern w:val="0"/>
          <w:sz w:val="23"/>
          <w:szCs w:val="23"/>
        </w:rPr>
        <w:t>），而</w:t>
      </w:r>
      <w:r w:rsidRPr="00154CCF">
        <w:rPr>
          <w:rFonts w:ascii="microsoft yahei" w:eastAsia="宋体" w:hAnsi="microsoft yahei" w:cs="宋体"/>
          <w:color w:val="555555"/>
          <w:kern w:val="0"/>
          <w:sz w:val="23"/>
          <w:szCs w:val="23"/>
        </w:rPr>
        <w:t>unsigned</w:t>
      </w:r>
      <w:r w:rsidRPr="00154CCF">
        <w:rPr>
          <w:rFonts w:ascii="microsoft yahei" w:eastAsia="宋体" w:hAnsi="microsoft yahei" w:cs="宋体"/>
          <w:color w:val="555555"/>
          <w:kern w:val="0"/>
          <w:sz w:val="23"/>
          <w:szCs w:val="23"/>
        </w:rPr>
        <w:t>的取值范围是</w:t>
      </w:r>
      <w:r w:rsidRPr="00154CCF">
        <w:rPr>
          <w:rFonts w:ascii="microsoft yahei" w:eastAsia="宋体" w:hAnsi="microsoft yahei" w:cs="宋体"/>
          <w:color w:val="555555"/>
          <w:kern w:val="0"/>
          <w:sz w:val="23"/>
          <w:szCs w:val="23"/>
        </w:rPr>
        <w:t>0~65535</w:t>
      </w:r>
      <w:r w:rsidRPr="00154CCF">
        <w:rPr>
          <w:rFonts w:ascii="microsoft yahei" w:eastAsia="宋体" w:hAnsi="microsoft yahei" w:cs="宋体"/>
          <w:color w:val="555555"/>
          <w:kern w:val="0"/>
          <w:sz w:val="23"/>
          <w:szCs w:val="23"/>
        </w:rPr>
        <w:t>（</w:t>
      </w:r>
      <w:r w:rsidRPr="00154CCF">
        <w:rPr>
          <w:rFonts w:ascii="microsoft yahei" w:eastAsia="宋体" w:hAnsi="microsoft yahei" w:cs="宋体"/>
          <w:color w:val="555555"/>
          <w:kern w:val="0"/>
          <w:sz w:val="23"/>
          <w:szCs w:val="23"/>
        </w:rPr>
        <w:t>0~2^16-1</w:t>
      </w:r>
      <w:r w:rsidRPr="00154CCF">
        <w:rPr>
          <w:rFonts w:ascii="microsoft yahei" w:eastAsia="宋体" w:hAnsi="microsoft yahei" w:cs="宋体"/>
          <w:color w:val="555555"/>
          <w:kern w:val="0"/>
          <w:sz w:val="23"/>
          <w:szCs w:val="23"/>
        </w:rPr>
        <w:t>）</w:t>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lastRenderedPageBreak/>
        <w:t>                          </w:t>
      </w:r>
      <w:r>
        <w:rPr>
          <w:rFonts w:ascii="microsoft yahei" w:eastAsia="宋体" w:hAnsi="microsoft yahei" w:cs="宋体" w:hint="eastAsia"/>
          <w:noProof/>
          <w:color w:val="555555"/>
          <w:kern w:val="0"/>
          <w:sz w:val="23"/>
          <w:szCs w:val="23"/>
        </w:rPr>
        <w:drawing>
          <wp:inline distT="0" distB="0" distL="0" distR="0">
            <wp:extent cx="2759075" cy="4723130"/>
            <wp:effectExtent l="19050" t="0" r="3175" b="0"/>
            <wp:docPr id="1" name="图片 1" descr="http://img.blog.csdn.net/2015080918272296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809182722960?watermark/2/text/aHR0cDovL2Jsb2cuY3Nkbi5uZXQv/font/5a6L5L2T/fontsize/400/fill/I0JBQkFCMA==/dissolve/70/gravity/Center"/>
                    <pic:cNvPicPr>
                      <a:picLocks noChangeAspect="1" noChangeArrowheads="1"/>
                    </pic:cNvPicPr>
                  </pic:nvPicPr>
                  <pic:blipFill>
                    <a:blip r:embed="rId22" cstate="print"/>
                    <a:srcRect/>
                    <a:stretch>
                      <a:fillRect/>
                    </a:stretch>
                  </pic:blipFill>
                  <pic:spPr bwMode="auto">
                    <a:xfrm>
                      <a:off x="0" y="0"/>
                      <a:ext cx="2759075" cy="4723130"/>
                    </a:xfrm>
                    <a:prstGeom prst="rect">
                      <a:avLst/>
                    </a:prstGeom>
                    <a:noFill/>
                    <a:ln w="9525">
                      <a:noFill/>
                      <a:miter lim="800000"/>
                      <a:headEnd/>
                      <a:tailEnd/>
                    </a:ln>
                  </pic:spPr>
                </pic:pic>
              </a:graphicData>
            </a:graphic>
          </wp:inline>
        </w:drawing>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t>上面这幅图表示出了有符号和无符号</w:t>
      </w:r>
      <w:r w:rsidRPr="00154CCF">
        <w:rPr>
          <w:rFonts w:ascii="microsoft yahei" w:eastAsia="宋体" w:hAnsi="microsoft yahei" w:cs="宋体"/>
          <w:color w:val="555555"/>
          <w:kern w:val="0"/>
          <w:sz w:val="23"/>
          <w:szCs w:val="23"/>
        </w:rPr>
        <w:t>short</w:t>
      </w:r>
      <w:r w:rsidRPr="00154CCF">
        <w:rPr>
          <w:rFonts w:ascii="microsoft yahei" w:eastAsia="宋体" w:hAnsi="microsoft yahei" w:cs="宋体"/>
          <w:color w:val="555555"/>
          <w:kern w:val="0"/>
          <w:sz w:val="23"/>
          <w:szCs w:val="23"/>
        </w:rPr>
        <w:t>类型的的溢出情况：</w:t>
      </w:r>
    </w:p>
    <w:p w:rsidR="00D33E5D" w:rsidRPr="00154CCF" w:rsidRDefault="00D33E5D" w:rsidP="00D33E5D">
      <w:pPr>
        <w:widowControl/>
        <w:shd w:val="clear" w:color="auto" w:fill="FFFFFF"/>
        <w:spacing w:line="438" w:lineRule="atLeast"/>
        <w:jc w:val="left"/>
        <w:rPr>
          <w:rFonts w:ascii="microsoft yahei" w:eastAsia="宋体" w:hAnsi="microsoft yahei" w:cs="宋体" w:hint="eastAsia"/>
          <w:color w:val="555555"/>
          <w:kern w:val="0"/>
          <w:sz w:val="19"/>
          <w:szCs w:val="19"/>
        </w:rPr>
      </w:pPr>
      <w:r w:rsidRPr="00154CCF">
        <w:rPr>
          <w:rFonts w:ascii="microsoft yahei" w:eastAsia="宋体" w:hAnsi="microsoft yahei" w:cs="宋体"/>
          <w:color w:val="555555"/>
          <w:kern w:val="0"/>
          <w:sz w:val="23"/>
          <w:szCs w:val="23"/>
        </w:rPr>
        <w:t>当是有符号整数时，其最大值为</w:t>
      </w:r>
      <w:r w:rsidRPr="00154CCF">
        <w:rPr>
          <w:rFonts w:ascii="microsoft yahei" w:eastAsia="宋体" w:hAnsi="microsoft yahei" w:cs="宋体"/>
          <w:color w:val="555555"/>
          <w:kern w:val="0"/>
          <w:sz w:val="23"/>
          <w:szCs w:val="23"/>
        </w:rPr>
        <w:t>+32767</w:t>
      </w:r>
      <w:r w:rsidRPr="00154CCF">
        <w:rPr>
          <w:rFonts w:ascii="microsoft yahei" w:eastAsia="宋体" w:hAnsi="microsoft yahei" w:cs="宋体"/>
          <w:color w:val="555555"/>
          <w:kern w:val="0"/>
          <w:sz w:val="23"/>
          <w:szCs w:val="23"/>
        </w:rPr>
        <w:t>，再</w:t>
      </w:r>
      <w:r w:rsidRPr="00154CCF">
        <w:rPr>
          <w:rFonts w:ascii="microsoft yahei" w:eastAsia="宋体" w:hAnsi="microsoft yahei" w:cs="宋体"/>
          <w:color w:val="555555"/>
          <w:kern w:val="0"/>
          <w:sz w:val="23"/>
          <w:szCs w:val="23"/>
        </w:rPr>
        <w:t>+1</w:t>
      </w:r>
      <w:r w:rsidRPr="00154CCF">
        <w:rPr>
          <w:rFonts w:ascii="microsoft yahei" w:eastAsia="宋体" w:hAnsi="microsoft yahei" w:cs="宋体"/>
          <w:color w:val="555555"/>
          <w:kern w:val="0"/>
          <w:sz w:val="23"/>
          <w:szCs w:val="23"/>
        </w:rPr>
        <w:t>之后就会溢出为</w:t>
      </w:r>
      <w:r w:rsidRPr="00154CCF">
        <w:rPr>
          <w:rFonts w:ascii="microsoft yahei" w:eastAsia="宋体" w:hAnsi="microsoft yahei" w:cs="宋体"/>
          <w:color w:val="555555"/>
          <w:kern w:val="0"/>
          <w:sz w:val="23"/>
          <w:szCs w:val="23"/>
        </w:rPr>
        <w:t>-32768</w:t>
      </w:r>
      <w:r w:rsidRPr="00154CCF">
        <w:rPr>
          <w:rFonts w:ascii="microsoft yahei" w:eastAsia="宋体" w:hAnsi="microsoft yahei" w:cs="宋体"/>
          <w:color w:val="555555"/>
          <w:kern w:val="0"/>
          <w:sz w:val="23"/>
          <w:szCs w:val="23"/>
        </w:rPr>
        <w:t>；当为无符号整数时就无影响，继续</w:t>
      </w:r>
      <w:r w:rsidRPr="00154CCF">
        <w:rPr>
          <w:rFonts w:ascii="microsoft yahei" w:eastAsia="宋体" w:hAnsi="microsoft yahei" w:cs="宋体"/>
          <w:color w:val="555555"/>
          <w:kern w:val="0"/>
          <w:sz w:val="23"/>
          <w:szCs w:val="23"/>
        </w:rPr>
        <w:t>+1</w:t>
      </w:r>
      <w:r w:rsidRPr="00154CCF">
        <w:rPr>
          <w:rFonts w:ascii="microsoft yahei" w:eastAsia="宋体" w:hAnsi="microsoft yahei" w:cs="宋体"/>
          <w:color w:val="555555"/>
          <w:kern w:val="0"/>
          <w:sz w:val="23"/>
          <w:szCs w:val="23"/>
        </w:rPr>
        <w:t>为</w:t>
      </w:r>
      <w:r w:rsidRPr="00154CCF">
        <w:rPr>
          <w:rFonts w:ascii="microsoft yahei" w:eastAsia="宋体" w:hAnsi="microsoft yahei" w:cs="宋体"/>
          <w:color w:val="555555"/>
          <w:kern w:val="0"/>
          <w:sz w:val="23"/>
          <w:szCs w:val="23"/>
        </w:rPr>
        <w:t>32768</w:t>
      </w:r>
      <w:r w:rsidRPr="00154CCF">
        <w:rPr>
          <w:rFonts w:ascii="microsoft yahei" w:eastAsia="宋体" w:hAnsi="microsoft yahei" w:cs="宋体"/>
          <w:color w:val="555555"/>
          <w:kern w:val="0"/>
          <w:sz w:val="23"/>
          <w:szCs w:val="23"/>
        </w:rPr>
        <w:t>。</w:t>
      </w:r>
    </w:p>
    <w:p w:rsidR="00D33E5D" w:rsidRDefault="00D33E5D" w:rsidP="00D33E5D"/>
    <w:p w:rsidR="00D33E5D" w:rsidRDefault="00D33E5D" w:rsidP="00D33E5D">
      <w:pPr>
        <w:pStyle w:val="10"/>
      </w:pPr>
      <w:bookmarkStart w:id="19" w:name="_Toc460329482"/>
      <w:r>
        <w:rPr>
          <w:rFonts w:hint="eastAsia"/>
        </w:rPr>
        <w:t>溢出判断</w:t>
      </w:r>
      <w:bookmarkEnd w:id="19"/>
    </w:p>
    <w:p w:rsidR="00D33E5D" w:rsidRDefault="00D33E5D" w:rsidP="00D33E5D">
      <w:pPr>
        <w:pStyle w:val="2"/>
        <w:spacing w:before="156"/>
      </w:pPr>
      <w:bookmarkStart w:id="20" w:name="_Toc460329483"/>
      <w:r>
        <w:rPr>
          <w:rFonts w:hint="eastAsia"/>
        </w:rPr>
        <w:t>补码加减法运算</w:t>
      </w:r>
      <w:bookmarkEnd w:id="20"/>
    </w:p>
    <w:p w:rsidR="00D33E5D" w:rsidRDefault="00D33E5D" w:rsidP="00D33E5D">
      <w:r>
        <w:rPr>
          <w:rFonts w:hint="eastAsia"/>
        </w:rPr>
        <w:t>1</w:t>
      </w:r>
      <w:r>
        <w:rPr>
          <w:rFonts w:hint="eastAsia"/>
        </w:rPr>
        <w:t>）两个异号数相加或两个同号数相减，不会溢出。</w:t>
      </w:r>
    </w:p>
    <w:p w:rsidR="00D33E5D" w:rsidRDefault="00D33E5D" w:rsidP="00D33E5D">
      <w:r>
        <w:rPr>
          <w:rFonts w:hint="eastAsia"/>
        </w:rPr>
        <w:lastRenderedPageBreak/>
        <w:t>2</w:t>
      </w:r>
      <w:r>
        <w:rPr>
          <w:rFonts w:hint="eastAsia"/>
        </w:rPr>
        <w:t>）两个同号数相加或两个异号数相减，有可能溢出。</w:t>
      </w:r>
    </w:p>
    <w:p w:rsidR="00D33E5D" w:rsidRPr="00783ABB" w:rsidRDefault="00D33E5D" w:rsidP="00D33E5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33961" cy="5938105"/>
            <wp:effectExtent l="19050" t="0" r="0" b="0"/>
            <wp:docPr id="6" name="图片 5" descr="C:\Users\Administrator\AppData\Roaming\Tencent\Users\349131184\QQ\WinTemp\RichOle\2~GM`EK(O)}4%VK~GLYN@4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349131184\QQ\WinTemp\RichOle\2~GM`EK(O)}4%VK~GLYN@4L.png"/>
                    <pic:cNvPicPr>
                      <a:picLocks noChangeAspect="1" noChangeArrowheads="1"/>
                    </pic:cNvPicPr>
                  </pic:nvPicPr>
                  <pic:blipFill>
                    <a:blip r:embed="rId23" cstate="print"/>
                    <a:srcRect/>
                    <a:stretch>
                      <a:fillRect/>
                    </a:stretch>
                  </pic:blipFill>
                  <pic:spPr bwMode="auto">
                    <a:xfrm>
                      <a:off x="0" y="0"/>
                      <a:ext cx="5535140" cy="5939370"/>
                    </a:xfrm>
                    <a:prstGeom prst="rect">
                      <a:avLst/>
                    </a:prstGeom>
                    <a:noFill/>
                    <a:ln w="9525">
                      <a:noFill/>
                      <a:miter lim="800000"/>
                      <a:headEnd/>
                      <a:tailEnd/>
                    </a:ln>
                  </pic:spPr>
                </pic:pic>
              </a:graphicData>
            </a:graphic>
          </wp:inline>
        </w:drawing>
      </w:r>
    </w:p>
    <w:p w:rsidR="00D33E5D" w:rsidRPr="00FC16EE" w:rsidRDefault="00D33E5D" w:rsidP="00D33E5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631504" cy="5633208"/>
            <wp:effectExtent l="19050" t="0" r="7296" b="0"/>
            <wp:docPr id="7" name="图片 7" descr="C:\Users\Administrator\AppData\Roaming\Tencent\Users\349131184\QQ\WinTemp\RichOle\T]W$TTOE%2VI8KG`GDIW~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349131184\QQ\WinTemp\RichOle\T]W$TTOE%2VI8KG`GDIW~YM.png"/>
                    <pic:cNvPicPr>
                      <a:picLocks noChangeAspect="1" noChangeArrowheads="1"/>
                    </pic:cNvPicPr>
                  </pic:nvPicPr>
                  <pic:blipFill>
                    <a:blip r:embed="rId24" cstate="print"/>
                    <a:srcRect/>
                    <a:stretch>
                      <a:fillRect/>
                    </a:stretch>
                  </pic:blipFill>
                  <pic:spPr bwMode="auto">
                    <a:xfrm>
                      <a:off x="0" y="0"/>
                      <a:ext cx="5635330" cy="5637035"/>
                    </a:xfrm>
                    <a:prstGeom prst="rect">
                      <a:avLst/>
                    </a:prstGeom>
                    <a:noFill/>
                    <a:ln w="9525">
                      <a:noFill/>
                      <a:miter lim="800000"/>
                      <a:headEnd/>
                      <a:tailEnd/>
                    </a:ln>
                  </pic:spPr>
                </pic:pic>
              </a:graphicData>
            </a:graphic>
          </wp:inline>
        </w:drawing>
      </w:r>
    </w:p>
    <w:p w:rsidR="00D33E5D" w:rsidRPr="00FC16EE" w:rsidRDefault="00D33E5D" w:rsidP="00D33E5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45550" cy="2969703"/>
            <wp:effectExtent l="19050" t="0" r="7500" b="0"/>
            <wp:docPr id="9" name="图片 9" descr="C:\Users\Administrator\AppData\Roaming\Tencent\Users\349131184\QQ\WinTemp\RichOle\%%M90FY3UE$HX[6A}K_T4(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349131184\QQ\WinTemp\RichOle\%%M90FY3UE$HX[6A}K_T4(J.png"/>
                    <pic:cNvPicPr>
                      <a:picLocks noChangeAspect="1" noChangeArrowheads="1"/>
                    </pic:cNvPicPr>
                  </pic:nvPicPr>
                  <pic:blipFill>
                    <a:blip r:embed="rId25" cstate="print"/>
                    <a:srcRect/>
                    <a:stretch>
                      <a:fillRect/>
                    </a:stretch>
                  </pic:blipFill>
                  <pic:spPr bwMode="auto">
                    <a:xfrm>
                      <a:off x="0" y="0"/>
                      <a:ext cx="5345939" cy="2969919"/>
                    </a:xfrm>
                    <a:prstGeom prst="rect">
                      <a:avLst/>
                    </a:prstGeom>
                    <a:noFill/>
                    <a:ln w="9525">
                      <a:noFill/>
                      <a:miter lim="800000"/>
                      <a:headEnd/>
                      <a:tailEnd/>
                    </a:ln>
                  </pic:spPr>
                </pic:pic>
              </a:graphicData>
            </a:graphic>
          </wp:inline>
        </w:drawing>
      </w:r>
    </w:p>
    <w:p w:rsidR="00D33E5D" w:rsidRDefault="00D33E5D" w:rsidP="00D33E5D">
      <w:r>
        <w:rPr>
          <w:rFonts w:hint="eastAsia"/>
        </w:rPr>
        <w:t>提升类型去判断溢出：</w:t>
      </w:r>
    </w:p>
    <w:p w:rsidR="00D33E5D" w:rsidRDefault="00D33E5D" w:rsidP="00D33E5D">
      <w:r>
        <w:rPr>
          <w:rFonts w:hint="eastAsia"/>
        </w:rPr>
        <w:t>加法：</w:t>
      </w:r>
    </w:p>
    <w:p w:rsidR="00D33E5D" w:rsidRDefault="00D33E5D" w:rsidP="00D33E5D">
      <w:proofErr w:type="spellStart"/>
      <w:r>
        <w:rPr>
          <w:rFonts w:hint="eastAsia"/>
        </w:rPr>
        <w:t>ushort</w:t>
      </w:r>
      <w:proofErr w:type="spellEnd"/>
      <w:r>
        <w:rPr>
          <w:rFonts w:hint="eastAsia"/>
        </w:rPr>
        <w:t xml:space="preserve"> a, b, c;</w:t>
      </w:r>
    </w:p>
    <w:p w:rsidR="00D33E5D" w:rsidRDefault="00D33E5D" w:rsidP="00D33E5D">
      <w:r>
        <w:rPr>
          <w:rFonts w:hint="eastAsia"/>
        </w:rPr>
        <w:t>c = a + b;</w:t>
      </w:r>
    </w:p>
    <w:p w:rsidR="00D33E5D" w:rsidRDefault="00D33E5D" w:rsidP="00D33E5D">
      <w:r>
        <w:rPr>
          <w:rFonts w:hint="eastAsia"/>
        </w:rPr>
        <w:t>将转换为：</w:t>
      </w:r>
    </w:p>
    <w:p w:rsidR="00D33E5D" w:rsidRDefault="00D33E5D" w:rsidP="00D33E5D">
      <w:proofErr w:type="spellStart"/>
      <w:r>
        <w:rPr>
          <w:rFonts w:hint="eastAsia"/>
        </w:rPr>
        <w:t>int</w:t>
      </w:r>
      <w:proofErr w:type="spellEnd"/>
      <w:r>
        <w:rPr>
          <w:rFonts w:hint="eastAsia"/>
        </w:rPr>
        <w:t xml:space="preserve"> </w:t>
      </w:r>
      <w:proofErr w:type="spellStart"/>
      <w:r>
        <w:rPr>
          <w:rFonts w:hint="eastAsia"/>
        </w:rPr>
        <w:t>tmp</w:t>
      </w:r>
      <w:proofErr w:type="spellEnd"/>
      <w:r>
        <w:rPr>
          <w:rFonts w:hint="eastAsia"/>
        </w:rPr>
        <w:t xml:space="preserve"> = a + b;</w:t>
      </w:r>
    </w:p>
    <w:p w:rsidR="00D33E5D" w:rsidRDefault="00D33E5D" w:rsidP="00D33E5D">
      <w:r>
        <w:rPr>
          <w:rFonts w:hint="eastAsia"/>
        </w:rPr>
        <w:t xml:space="preserve">if( </w:t>
      </w:r>
      <w:proofErr w:type="spellStart"/>
      <w:r>
        <w:rPr>
          <w:rFonts w:hint="eastAsia"/>
        </w:rPr>
        <w:t>tmp</w:t>
      </w:r>
      <w:proofErr w:type="spellEnd"/>
      <w:r>
        <w:rPr>
          <w:rFonts w:hint="eastAsia"/>
        </w:rPr>
        <w:t xml:space="preserve"> &lt;= (</w:t>
      </w:r>
      <w:proofErr w:type="spellStart"/>
      <w:r>
        <w:rPr>
          <w:rFonts w:hint="eastAsia"/>
        </w:rPr>
        <w:t>int</w:t>
      </w:r>
      <w:proofErr w:type="spellEnd"/>
      <w:r>
        <w:rPr>
          <w:rFonts w:hint="eastAsia"/>
        </w:rPr>
        <w:t>)USHORT_MAX)</w:t>
      </w:r>
    </w:p>
    <w:p w:rsidR="00D33E5D" w:rsidRDefault="00D33E5D" w:rsidP="00D33E5D">
      <w:r>
        <w:rPr>
          <w:rFonts w:hint="eastAsia"/>
        </w:rPr>
        <w:tab/>
        <w:t>c = (</w:t>
      </w:r>
      <w:proofErr w:type="spellStart"/>
      <w:r>
        <w:rPr>
          <w:rFonts w:hint="eastAsia"/>
        </w:rPr>
        <w:t>ushort</w:t>
      </w:r>
      <w:proofErr w:type="spellEnd"/>
      <w:r>
        <w:rPr>
          <w:rFonts w:hint="eastAsia"/>
        </w:rPr>
        <w:t>)</w:t>
      </w:r>
      <w:proofErr w:type="spellStart"/>
      <w:r>
        <w:rPr>
          <w:rFonts w:hint="eastAsia"/>
        </w:rPr>
        <w:t>tmp</w:t>
      </w:r>
      <w:proofErr w:type="spellEnd"/>
      <w:r>
        <w:rPr>
          <w:rFonts w:hint="eastAsia"/>
        </w:rPr>
        <w:t>;</w:t>
      </w:r>
    </w:p>
    <w:p w:rsidR="00D33E5D" w:rsidRDefault="00D33E5D" w:rsidP="00D33E5D">
      <w:r>
        <w:rPr>
          <w:rFonts w:hint="eastAsia"/>
        </w:rPr>
        <w:t>else</w:t>
      </w:r>
    </w:p>
    <w:p w:rsidR="00D33E5D" w:rsidRDefault="00D33E5D" w:rsidP="00D33E5D">
      <w:r>
        <w:rPr>
          <w:rFonts w:hint="eastAsia"/>
        </w:rPr>
        <w:tab/>
      </w:r>
      <w:r>
        <w:rPr>
          <w:rFonts w:hint="eastAsia"/>
        </w:rPr>
        <w:t>溢出</w:t>
      </w:r>
    </w:p>
    <w:p w:rsidR="00D33E5D" w:rsidRDefault="00D33E5D" w:rsidP="00D33E5D"/>
    <w:p w:rsidR="00D33E5D" w:rsidRDefault="00D33E5D" w:rsidP="00D33E5D">
      <w:r>
        <w:rPr>
          <w:rFonts w:hint="eastAsia"/>
        </w:rPr>
        <w:t>减法：</w:t>
      </w:r>
    </w:p>
    <w:p w:rsidR="00D33E5D" w:rsidRDefault="00D33E5D" w:rsidP="00D33E5D">
      <w:r>
        <w:rPr>
          <w:rFonts w:hint="eastAsia"/>
        </w:rPr>
        <w:t>short a;</w:t>
      </w:r>
    </w:p>
    <w:p w:rsidR="00D33E5D" w:rsidRDefault="00D33E5D" w:rsidP="00D33E5D">
      <w:r>
        <w:rPr>
          <w:rFonts w:hint="eastAsia"/>
        </w:rPr>
        <w:t>unsigned short b;</w:t>
      </w:r>
    </w:p>
    <w:p w:rsidR="00D33E5D" w:rsidRDefault="00D33E5D" w:rsidP="00D33E5D">
      <w:r>
        <w:rPr>
          <w:rFonts w:hint="eastAsia"/>
        </w:rPr>
        <w:lastRenderedPageBreak/>
        <w:t>short c = a - b;</w:t>
      </w:r>
    </w:p>
    <w:p w:rsidR="00D33E5D" w:rsidRDefault="00D33E5D" w:rsidP="00D33E5D">
      <w:r>
        <w:rPr>
          <w:rFonts w:hint="eastAsia"/>
        </w:rPr>
        <w:t>将转换为：</w:t>
      </w:r>
    </w:p>
    <w:p w:rsidR="00D33E5D" w:rsidRDefault="00D33E5D" w:rsidP="00D33E5D">
      <w:proofErr w:type="spellStart"/>
      <w:r>
        <w:rPr>
          <w:rFonts w:hint="eastAsia"/>
        </w:rPr>
        <w:t>int</w:t>
      </w:r>
      <w:proofErr w:type="spellEnd"/>
      <w:r>
        <w:rPr>
          <w:rFonts w:hint="eastAsia"/>
        </w:rPr>
        <w:t xml:space="preserve"> </w:t>
      </w:r>
      <w:proofErr w:type="spellStart"/>
      <w:r>
        <w:rPr>
          <w:rFonts w:hint="eastAsia"/>
        </w:rPr>
        <w:t>tmp</w:t>
      </w:r>
      <w:proofErr w:type="spellEnd"/>
      <w:r>
        <w:rPr>
          <w:rFonts w:hint="eastAsia"/>
        </w:rPr>
        <w:t xml:space="preserve"> = a - b;</w:t>
      </w:r>
    </w:p>
    <w:p w:rsidR="00D33E5D" w:rsidRDefault="00D33E5D" w:rsidP="00D33E5D">
      <w:r>
        <w:rPr>
          <w:rFonts w:hint="eastAsia"/>
        </w:rPr>
        <w:t xml:space="preserve">if( </w:t>
      </w:r>
      <w:proofErr w:type="spellStart"/>
      <w:r>
        <w:rPr>
          <w:rFonts w:hint="eastAsia"/>
        </w:rPr>
        <w:t>tmp</w:t>
      </w:r>
      <w:proofErr w:type="spellEnd"/>
      <w:r>
        <w:rPr>
          <w:rFonts w:hint="eastAsia"/>
        </w:rPr>
        <w:t xml:space="preserve"> &gt;= (</w:t>
      </w:r>
      <w:proofErr w:type="spellStart"/>
      <w:r>
        <w:rPr>
          <w:rFonts w:hint="eastAsia"/>
        </w:rPr>
        <w:t>int</w:t>
      </w:r>
      <w:proofErr w:type="spellEnd"/>
      <w:r>
        <w:rPr>
          <w:rFonts w:hint="eastAsia"/>
        </w:rPr>
        <w:t>)SHORT_MIN)</w:t>
      </w:r>
    </w:p>
    <w:p w:rsidR="00D33E5D" w:rsidRDefault="00D33E5D" w:rsidP="00D33E5D">
      <w:r>
        <w:rPr>
          <w:rFonts w:hint="eastAsia"/>
        </w:rPr>
        <w:tab/>
        <w:t>c = (short)</w:t>
      </w:r>
      <w:proofErr w:type="spellStart"/>
      <w:r>
        <w:rPr>
          <w:rFonts w:hint="eastAsia"/>
        </w:rPr>
        <w:t>tmp</w:t>
      </w:r>
      <w:proofErr w:type="spellEnd"/>
      <w:r>
        <w:rPr>
          <w:rFonts w:hint="eastAsia"/>
        </w:rPr>
        <w:t>;</w:t>
      </w:r>
    </w:p>
    <w:p w:rsidR="00D33E5D" w:rsidRDefault="00D33E5D" w:rsidP="00D33E5D">
      <w:r>
        <w:rPr>
          <w:rFonts w:hint="eastAsia"/>
        </w:rPr>
        <w:t>else</w:t>
      </w:r>
    </w:p>
    <w:p w:rsidR="00D33E5D" w:rsidRDefault="00D33E5D" w:rsidP="00D33E5D">
      <w:r>
        <w:rPr>
          <w:rFonts w:hint="eastAsia"/>
        </w:rPr>
        <w:tab/>
      </w:r>
      <w:r>
        <w:rPr>
          <w:rFonts w:hint="eastAsia"/>
        </w:rPr>
        <w:t>溢出</w:t>
      </w:r>
    </w:p>
    <w:p w:rsidR="00D33E5D" w:rsidRPr="00F7722F" w:rsidRDefault="00D33E5D" w:rsidP="00D33E5D"/>
    <w:p w:rsidR="00D33E5D" w:rsidRDefault="00D33E5D" w:rsidP="00D33E5D">
      <w:r>
        <w:rPr>
          <w:rFonts w:hint="eastAsia"/>
        </w:rPr>
        <w:t>上述判断只是特例，根据</w:t>
      </w:r>
      <w:r>
        <w:rPr>
          <w:rFonts w:hint="eastAsia"/>
        </w:rPr>
        <w:t>a, b</w:t>
      </w:r>
      <w:r>
        <w:rPr>
          <w:rFonts w:hint="eastAsia"/>
        </w:rPr>
        <w:t>的类型，有无符号，溢出判断比较复杂，但基本都是提升类型后，再根据具体情况判断。</w:t>
      </w:r>
    </w:p>
    <w:p w:rsidR="00D33E5D" w:rsidRPr="00BA64B5" w:rsidRDefault="00D33E5D" w:rsidP="00D33E5D"/>
    <w:p w:rsidR="00D33E5D" w:rsidRDefault="00D33E5D" w:rsidP="00D33E5D">
      <w:pPr>
        <w:pStyle w:val="2"/>
        <w:spacing w:before="156"/>
      </w:pPr>
      <w:bookmarkStart w:id="21" w:name="_Toc460329484"/>
      <w:r>
        <w:rPr>
          <w:rFonts w:hint="eastAsia"/>
        </w:rPr>
        <w:t>除法溢出</w:t>
      </w:r>
      <w:bookmarkEnd w:id="21"/>
    </w:p>
    <w:p w:rsidR="00D33E5D" w:rsidRDefault="00D33E5D" w:rsidP="00D33E5D">
      <w:r>
        <w:rPr>
          <w:rFonts w:hint="eastAsia"/>
        </w:rPr>
        <w:t>如：</w:t>
      </w:r>
    </w:p>
    <w:p w:rsidR="00D33E5D" w:rsidRDefault="00D33E5D" w:rsidP="00D33E5D">
      <w:proofErr w:type="spellStart"/>
      <w:r>
        <w:rPr>
          <w:rFonts w:hint="eastAsia"/>
        </w:rPr>
        <w:t>int</w:t>
      </w:r>
      <w:proofErr w:type="spellEnd"/>
      <w:r>
        <w:rPr>
          <w:rFonts w:hint="eastAsia"/>
        </w:rPr>
        <w:t xml:space="preserve"> a, b, c;</w:t>
      </w:r>
    </w:p>
    <w:p w:rsidR="00D33E5D" w:rsidRDefault="00D33E5D" w:rsidP="00D33E5D">
      <w:r>
        <w:rPr>
          <w:rFonts w:hint="eastAsia"/>
        </w:rPr>
        <w:t>c = a / b;</w:t>
      </w:r>
    </w:p>
    <w:p w:rsidR="00D33E5D" w:rsidRDefault="00D33E5D" w:rsidP="00D33E5D">
      <w:r>
        <w:rPr>
          <w:rFonts w:hint="eastAsia"/>
        </w:rPr>
        <w:t>只有</w:t>
      </w:r>
      <w:r>
        <w:rPr>
          <w:rFonts w:hint="eastAsia"/>
        </w:rPr>
        <w:t>a = INT_MIN</w:t>
      </w:r>
      <w:r>
        <w:rPr>
          <w:rFonts w:hint="eastAsia"/>
        </w:rPr>
        <w:t>并且</w:t>
      </w:r>
      <w:r>
        <w:rPr>
          <w:rFonts w:hint="eastAsia"/>
        </w:rPr>
        <w:t>b = -1</w:t>
      </w:r>
      <w:r>
        <w:rPr>
          <w:rFonts w:hint="eastAsia"/>
        </w:rPr>
        <w:t>时，才会溢出。</w:t>
      </w:r>
    </w:p>
    <w:p w:rsidR="00D33E5D" w:rsidRDefault="00D33E5D" w:rsidP="00D33E5D"/>
    <w:p w:rsidR="00D33E5D" w:rsidRDefault="00D33E5D" w:rsidP="00D33E5D">
      <w:r>
        <w:rPr>
          <w:rFonts w:hint="eastAsia"/>
        </w:rPr>
        <w:t>3.</w:t>
      </w:r>
      <w:r>
        <w:rPr>
          <w:rFonts w:hint="eastAsia"/>
        </w:rPr>
        <w:t>乘法溢出</w:t>
      </w:r>
    </w:p>
    <w:p w:rsidR="00D33E5D" w:rsidRDefault="00D33E5D" w:rsidP="00D33E5D">
      <w:r>
        <w:rPr>
          <w:rFonts w:hint="eastAsia"/>
        </w:rPr>
        <w:t>一般通过类型提升去判断溢出如：</w:t>
      </w:r>
    </w:p>
    <w:p w:rsidR="00D33E5D" w:rsidRDefault="00D33E5D" w:rsidP="00D33E5D">
      <w:proofErr w:type="spellStart"/>
      <w:r>
        <w:rPr>
          <w:rFonts w:hint="eastAsia"/>
        </w:rPr>
        <w:t>int</w:t>
      </w:r>
      <w:proofErr w:type="spellEnd"/>
      <w:r>
        <w:rPr>
          <w:rFonts w:hint="eastAsia"/>
        </w:rPr>
        <w:t xml:space="preserve"> a, b, c;</w:t>
      </w:r>
    </w:p>
    <w:p w:rsidR="00D33E5D" w:rsidRDefault="00D33E5D" w:rsidP="00D33E5D">
      <w:r>
        <w:rPr>
          <w:rFonts w:hint="eastAsia"/>
        </w:rPr>
        <w:t>c = a * b;</w:t>
      </w:r>
    </w:p>
    <w:p w:rsidR="00D33E5D" w:rsidRDefault="00D33E5D" w:rsidP="00D33E5D"/>
    <w:p w:rsidR="00D33E5D" w:rsidRDefault="00D33E5D" w:rsidP="00D33E5D">
      <w:r>
        <w:rPr>
          <w:rFonts w:hint="eastAsia"/>
        </w:rPr>
        <w:lastRenderedPageBreak/>
        <w:t>将转换为：</w:t>
      </w:r>
    </w:p>
    <w:p w:rsidR="00D33E5D" w:rsidRDefault="00D33E5D" w:rsidP="00D33E5D">
      <w:r>
        <w:rPr>
          <w:rFonts w:hint="eastAsia"/>
        </w:rPr>
        <w:t xml:space="preserve">int64 </w:t>
      </w:r>
      <w:proofErr w:type="spellStart"/>
      <w:r>
        <w:rPr>
          <w:rFonts w:hint="eastAsia"/>
        </w:rPr>
        <w:t>tmp</w:t>
      </w:r>
      <w:proofErr w:type="spellEnd"/>
      <w:r>
        <w:rPr>
          <w:rFonts w:hint="eastAsia"/>
        </w:rPr>
        <w:t xml:space="preserve"> = (int64)a * (int64)b;</w:t>
      </w:r>
    </w:p>
    <w:p w:rsidR="00D33E5D" w:rsidRDefault="00D33E5D" w:rsidP="00D33E5D">
      <w:r>
        <w:rPr>
          <w:rFonts w:hint="eastAsia"/>
        </w:rPr>
        <w:t>if(</w:t>
      </w:r>
      <w:proofErr w:type="spellStart"/>
      <w:r>
        <w:rPr>
          <w:rFonts w:hint="eastAsia"/>
        </w:rPr>
        <w:t>tmp</w:t>
      </w:r>
      <w:proofErr w:type="spellEnd"/>
      <w:r>
        <w:rPr>
          <w:rFonts w:hint="eastAsia"/>
        </w:rPr>
        <w:t xml:space="preserve"> &gt; INT32_MAX || </w:t>
      </w:r>
      <w:proofErr w:type="spellStart"/>
      <w:r>
        <w:rPr>
          <w:rFonts w:hint="eastAsia"/>
        </w:rPr>
        <w:t>tmp</w:t>
      </w:r>
      <w:proofErr w:type="spellEnd"/>
      <w:r>
        <w:rPr>
          <w:rFonts w:hint="eastAsia"/>
        </w:rPr>
        <w:t xml:space="preserve"> &lt; INT32_MIN)</w:t>
      </w:r>
    </w:p>
    <w:p w:rsidR="00D33E5D" w:rsidRDefault="00D33E5D" w:rsidP="00D33E5D">
      <w:r>
        <w:rPr>
          <w:rFonts w:hint="eastAsia"/>
        </w:rPr>
        <w:tab/>
      </w:r>
      <w:r>
        <w:rPr>
          <w:rFonts w:hint="eastAsia"/>
        </w:rPr>
        <w:t>溢出</w:t>
      </w:r>
      <w:r>
        <w:rPr>
          <w:rFonts w:hint="eastAsia"/>
        </w:rPr>
        <w:t>!!!</w:t>
      </w:r>
    </w:p>
    <w:p w:rsidR="00D33E5D" w:rsidRDefault="00D33E5D" w:rsidP="00D33E5D">
      <w:r>
        <w:rPr>
          <w:rFonts w:hint="eastAsia"/>
        </w:rPr>
        <w:t>else</w:t>
      </w:r>
    </w:p>
    <w:p w:rsidR="00D33E5D" w:rsidRDefault="00D33E5D" w:rsidP="00D33E5D">
      <w:r>
        <w:rPr>
          <w:rFonts w:hint="eastAsia"/>
        </w:rPr>
        <w:tab/>
        <w:t>c = (</w:t>
      </w:r>
      <w:proofErr w:type="spellStart"/>
      <w:r>
        <w:rPr>
          <w:rFonts w:hint="eastAsia"/>
        </w:rPr>
        <w:t>int</w:t>
      </w:r>
      <w:proofErr w:type="spellEnd"/>
      <w:r>
        <w:rPr>
          <w:rFonts w:hint="eastAsia"/>
        </w:rPr>
        <w:t>)</w:t>
      </w:r>
      <w:proofErr w:type="spellStart"/>
      <w:r>
        <w:rPr>
          <w:rFonts w:hint="eastAsia"/>
        </w:rPr>
        <w:t>tmp</w:t>
      </w:r>
      <w:proofErr w:type="spellEnd"/>
      <w:r>
        <w:rPr>
          <w:rFonts w:hint="eastAsia"/>
        </w:rPr>
        <w:t>;</w:t>
      </w:r>
    </w:p>
    <w:p w:rsidR="00D33E5D" w:rsidRDefault="00D33E5D" w:rsidP="00D33E5D">
      <w:r>
        <w:rPr>
          <w:rFonts w:hint="eastAsia"/>
        </w:rPr>
        <w:t>上述判断只是特例，根据</w:t>
      </w:r>
      <w:r>
        <w:rPr>
          <w:rFonts w:hint="eastAsia"/>
        </w:rPr>
        <w:t>a, b</w:t>
      </w:r>
      <w:r>
        <w:rPr>
          <w:rFonts w:hint="eastAsia"/>
        </w:rPr>
        <w:t>的类型，有无符号，溢出判断比较复杂，但基本都是提升类型后，再根据具体情况判断。</w:t>
      </w:r>
    </w:p>
    <w:p w:rsidR="00D33E5D" w:rsidRPr="00C21EDE" w:rsidRDefault="00D33E5D" w:rsidP="00D33E5D"/>
    <w:p w:rsidR="00D33E5D" w:rsidRDefault="00D33E5D" w:rsidP="00D33E5D">
      <w:pPr>
        <w:pStyle w:val="10"/>
      </w:pPr>
      <w:bookmarkStart w:id="22" w:name="_Toc460329485"/>
      <w:r>
        <w:rPr>
          <w:rFonts w:hint="eastAsia"/>
        </w:rPr>
        <w:t>溢出防范</w:t>
      </w:r>
      <w:bookmarkEnd w:id="22"/>
    </w:p>
    <w:p w:rsidR="00D33E5D" w:rsidRDefault="00D33E5D" w:rsidP="00D33E5D">
      <w:r>
        <w:rPr>
          <w:rFonts w:hint="eastAsia"/>
        </w:rPr>
        <w:t xml:space="preserve">  </w:t>
      </w:r>
      <w:r w:rsidRPr="00B71DE9">
        <w:rPr>
          <w:rFonts w:hint="eastAsia"/>
        </w:rPr>
        <w:t>整数溢出是非常危险的，部分原因是因为它在发生后不可能被发现，也就是说，一个整数溢出发生了，应用程序并不知道它的计算是错误的。因此应用程序在假定它是正确的情况下，会继续运行下去。在安全的系统中，这种结果具有巨大的危害，有时甚至能够造成系统崩溃。</w:t>
      </w:r>
    </w:p>
    <w:p w:rsidR="00D33E5D" w:rsidRPr="00F569A6" w:rsidRDefault="00D33E5D" w:rsidP="00D33E5D">
      <w:r>
        <w:rPr>
          <w:rFonts w:hint="eastAsia"/>
        </w:rPr>
        <w:t xml:space="preserve">  </w:t>
      </w:r>
      <w:r>
        <w:rPr>
          <w:rFonts w:hint="eastAsia"/>
        </w:rPr>
        <w:t>整数溢出在很大程度上，是因为不好的编程习惯和疏忽。</w:t>
      </w:r>
      <w:r w:rsidRPr="00F569A6">
        <w:rPr>
          <w:rFonts w:hint="eastAsia"/>
        </w:rPr>
        <w:t>解决整数溢出的方案，主要是编程之前必须进行详细的预测，多考虑一些问题，</w:t>
      </w:r>
      <w:r w:rsidRPr="00F569A6">
        <w:rPr>
          <w:rFonts w:hint="eastAsia"/>
        </w:rPr>
        <w:t xml:space="preserve"> </w:t>
      </w:r>
      <w:r w:rsidRPr="00F569A6">
        <w:rPr>
          <w:rFonts w:hint="eastAsia"/>
        </w:rPr>
        <w:t>在编程时将各种问题考虑到并且进行相应的处理</w:t>
      </w:r>
      <w:r>
        <w:rPr>
          <w:rFonts w:hint="eastAsia"/>
        </w:rPr>
        <w:t>。</w:t>
      </w:r>
    </w:p>
    <w:p w:rsidR="00D33E5D" w:rsidRDefault="00D33E5D" w:rsidP="00D33E5D">
      <w:r>
        <w:rPr>
          <w:rFonts w:hint="eastAsia"/>
        </w:rPr>
        <w:t>1</w:t>
      </w:r>
      <w:r>
        <w:rPr>
          <w:rFonts w:hint="eastAsia"/>
        </w:rPr>
        <w:t>）形成关于特殊数据输入的意识，比如之前先确定最大和最小输入，充分考虑各种数据的取值范围，使用合适的数据类型。</w:t>
      </w:r>
    </w:p>
    <w:p w:rsidR="00D33E5D" w:rsidRDefault="00D33E5D" w:rsidP="00D33E5D">
      <w:r>
        <w:rPr>
          <w:rFonts w:hint="eastAsia"/>
        </w:rPr>
        <w:t>2</w:t>
      </w:r>
      <w:r>
        <w:rPr>
          <w:rFonts w:hint="eastAsia"/>
        </w:rPr>
        <w:t>）尽量避免对两个整数相加之后，再取结果比较，上例应该改成：</w:t>
      </w:r>
    </w:p>
    <w:p w:rsidR="00D33E5D" w:rsidRDefault="00D33E5D" w:rsidP="00D33E5D">
      <w:r>
        <w:rPr>
          <w:rFonts w:hint="eastAsia"/>
        </w:rPr>
        <w:t xml:space="preserve">if(MAX_INFO &gt; len1 + len2) </w:t>
      </w:r>
      <w:r>
        <w:rPr>
          <w:rFonts w:hint="eastAsia"/>
        </w:rPr>
        <w:t>改为：</w:t>
      </w:r>
    </w:p>
    <w:p w:rsidR="00D33E5D" w:rsidRDefault="00D33E5D" w:rsidP="00D33E5D">
      <w:r>
        <w:rPr>
          <w:rFonts w:hint="eastAsia"/>
        </w:rPr>
        <w:t>if(MAX_INFO - len1 &gt; len2)</w:t>
      </w:r>
    </w:p>
    <w:p w:rsidR="00D33E5D" w:rsidRDefault="00D33E5D" w:rsidP="00D33E5D">
      <w:r>
        <w:rPr>
          <w:rFonts w:hint="eastAsia"/>
        </w:rPr>
        <w:tab/>
        <w:t>......</w:t>
      </w:r>
    </w:p>
    <w:p w:rsidR="00D33E5D" w:rsidRDefault="00D33E5D" w:rsidP="00D33E5D">
      <w:r>
        <w:rPr>
          <w:rFonts w:hint="eastAsia"/>
        </w:rPr>
        <w:t>3</w:t>
      </w:r>
      <w:r>
        <w:rPr>
          <w:rFonts w:hint="eastAsia"/>
        </w:rPr>
        <w:t>）在使用变量申请内存，或者作为数组下标时，注意对越界的监测。</w:t>
      </w:r>
    </w:p>
    <w:p w:rsidR="00D33E5D" w:rsidRDefault="00D33E5D" w:rsidP="00D33E5D">
      <w:r>
        <w:rPr>
          <w:rFonts w:hint="eastAsia"/>
        </w:rPr>
        <w:t>4</w:t>
      </w:r>
      <w:r>
        <w:rPr>
          <w:rFonts w:hint="eastAsia"/>
        </w:rPr>
        <w:t>）尽量不要在不同范围的数据类型之间进行赋值。</w:t>
      </w:r>
    </w:p>
    <w:p w:rsidR="00D33E5D" w:rsidRDefault="00D33E5D" w:rsidP="00D33E5D"/>
    <w:p w:rsidR="00D33E5D" w:rsidRDefault="00D33E5D" w:rsidP="00D33E5D">
      <w:pPr>
        <w:pStyle w:val="10"/>
      </w:pPr>
      <w:bookmarkStart w:id="23" w:name="_Toc460329486"/>
      <w:r>
        <w:rPr>
          <w:rFonts w:hint="eastAsia"/>
        </w:rPr>
        <w:t>附录：</w:t>
      </w:r>
      <w:bookmarkEnd w:id="23"/>
    </w:p>
    <w:p w:rsidR="00D33E5D" w:rsidRDefault="00D33E5D" w:rsidP="00D33E5D">
      <w:r>
        <w:rPr>
          <w:rFonts w:hint="eastAsia"/>
        </w:rPr>
        <w:t>（摘自</w:t>
      </w:r>
      <w:r w:rsidRPr="00007071">
        <w:t>INT32-C. Ensure that operations on signed integers do not result in overflow</w:t>
      </w:r>
      <w:r>
        <w:rPr>
          <w:rFonts w:hint="eastAsia"/>
        </w:rPr>
        <w:t>）</w:t>
      </w:r>
    </w:p>
    <w:p w:rsidR="00D33E5D" w:rsidRDefault="00D33E5D" w:rsidP="00D33E5D">
      <w:r>
        <w:rPr>
          <w:rFonts w:hint="eastAsia"/>
        </w:rPr>
        <w:t>1</w:t>
      </w:r>
      <w:r>
        <w:rPr>
          <w:rFonts w:hint="eastAsia"/>
        </w:rPr>
        <w:t>）</w:t>
      </w:r>
      <w:r>
        <w:t>Addition</w:t>
      </w:r>
    </w:p>
    <w:p w:rsidR="00D33E5D" w:rsidRDefault="00D33E5D" w:rsidP="00D33E5D">
      <w:r>
        <w:t>Addition is between two operands of arithmetic type or between a pointer to an object type and an integer type. This rule applies only to addition between two operands of arithmetic type. (See ARR37-C. Do not add or subtract an integer to a pointer to a non-array object and ARR30-C. Do not form or use out-of-bounds pointers or array subscripts.)</w:t>
      </w:r>
    </w:p>
    <w:p w:rsidR="00D33E5D" w:rsidRDefault="00D33E5D" w:rsidP="00D33E5D">
      <w:r>
        <w:t>Incrementing is equivalent to adding 1.</w:t>
      </w:r>
    </w:p>
    <w:p w:rsidR="00D33E5D" w:rsidRDefault="00D33E5D" w:rsidP="00D33E5D">
      <w:r>
        <w:t>Noncompliant Code Example</w:t>
      </w:r>
    </w:p>
    <w:p w:rsidR="00D33E5D" w:rsidRDefault="00D33E5D" w:rsidP="00D33E5D">
      <w:r>
        <w:t xml:space="preserve">This noncompliant code example can result in a signed integer overflow during the addition of the signed operands </w:t>
      </w:r>
      <w:proofErr w:type="spellStart"/>
      <w:r>
        <w:t>si_a</w:t>
      </w:r>
      <w:proofErr w:type="spellEnd"/>
      <w:r>
        <w:t xml:space="preserve"> and </w:t>
      </w:r>
      <w:proofErr w:type="spellStart"/>
      <w:r>
        <w:t>si_b</w:t>
      </w:r>
      <w:proofErr w:type="spellEnd"/>
      <w:r>
        <w:t>:</w:t>
      </w:r>
    </w:p>
    <w:p w:rsidR="00D33E5D" w:rsidRDefault="00D33E5D" w:rsidP="00D33E5D">
      <w:r>
        <w:t xml:space="preserve">void </w:t>
      </w:r>
      <w:proofErr w:type="spellStart"/>
      <w:r>
        <w:t>func</w:t>
      </w:r>
      <w:proofErr w:type="spellEnd"/>
      <w:r>
        <w:t xml:space="preserve">(signed </w:t>
      </w:r>
      <w:proofErr w:type="spellStart"/>
      <w:r>
        <w:t>int</w:t>
      </w:r>
      <w:proofErr w:type="spellEnd"/>
      <w:r>
        <w:t xml:space="preserve"> </w:t>
      </w:r>
      <w:proofErr w:type="spellStart"/>
      <w:r>
        <w:t>si_a</w:t>
      </w:r>
      <w:proofErr w:type="spellEnd"/>
      <w:r>
        <w:t xml:space="preserve">, signed </w:t>
      </w:r>
      <w:proofErr w:type="spellStart"/>
      <w:r>
        <w:t>int</w:t>
      </w:r>
      <w:proofErr w:type="spellEnd"/>
      <w:r>
        <w:t xml:space="preserve"> </w:t>
      </w:r>
      <w:proofErr w:type="spellStart"/>
      <w:r>
        <w:t>si_b</w:t>
      </w:r>
      <w:proofErr w:type="spellEnd"/>
      <w:r>
        <w:t>) {</w:t>
      </w:r>
    </w:p>
    <w:p w:rsidR="00D33E5D" w:rsidRDefault="00D33E5D" w:rsidP="00D33E5D">
      <w:r>
        <w:t xml:space="preserve">  signed </w:t>
      </w:r>
      <w:proofErr w:type="spellStart"/>
      <w:r>
        <w:t>int</w:t>
      </w:r>
      <w:proofErr w:type="spellEnd"/>
      <w:r>
        <w:t xml:space="preserve"> sum = </w:t>
      </w:r>
      <w:proofErr w:type="spellStart"/>
      <w:r>
        <w:t>si_a</w:t>
      </w:r>
      <w:proofErr w:type="spellEnd"/>
      <w:r>
        <w:t xml:space="preserve"> + </w:t>
      </w:r>
      <w:proofErr w:type="spellStart"/>
      <w:r>
        <w:t>si_b</w:t>
      </w:r>
      <w:proofErr w:type="spellEnd"/>
      <w:r>
        <w:t>;</w:t>
      </w:r>
    </w:p>
    <w:p w:rsidR="00D33E5D" w:rsidRDefault="00D33E5D" w:rsidP="00D33E5D">
      <w:r>
        <w:t xml:space="preserve">  /* ... */</w:t>
      </w:r>
    </w:p>
    <w:p w:rsidR="00D33E5D" w:rsidRDefault="00D33E5D" w:rsidP="00D33E5D">
      <w:r>
        <w:t>}</w:t>
      </w:r>
    </w:p>
    <w:p w:rsidR="00D33E5D" w:rsidRDefault="00D33E5D" w:rsidP="00D33E5D">
      <w:r>
        <w:t>Compliant Solution</w:t>
      </w:r>
    </w:p>
    <w:p w:rsidR="00D33E5D" w:rsidRDefault="00D33E5D" w:rsidP="00D33E5D">
      <w:r>
        <w:t>This compliant solution ensures that the addition operation cannot overflow, regardless of representation:</w:t>
      </w:r>
    </w:p>
    <w:p w:rsidR="00D33E5D" w:rsidRDefault="00D33E5D" w:rsidP="00D33E5D">
      <w:r>
        <w:t>#include &lt;</w:t>
      </w:r>
      <w:proofErr w:type="spellStart"/>
      <w:r>
        <w:t>limits.h</w:t>
      </w:r>
      <w:proofErr w:type="spellEnd"/>
      <w:r>
        <w:t>&gt;</w:t>
      </w:r>
    </w:p>
    <w:p w:rsidR="00D33E5D" w:rsidRDefault="00D33E5D" w:rsidP="00D33E5D">
      <w:r>
        <w:t xml:space="preserve"> </w:t>
      </w:r>
    </w:p>
    <w:p w:rsidR="00D33E5D" w:rsidRDefault="00D33E5D" w:rsidP="00D33E5D">
      <w:r>
        <w:t xml:space="preserve">void f(signed </w:t>
      </w:r>
      <w:proofErr w:type="spellStart"/>
      <w:r>
        <w:t>int</w:t>
      </w:r>
      <w:proofErr w:type="spellEnd"/>
      <w:r>
        <w:t xml:space="preserve"> </w:t>
      </w:r>
      <w:proofErr w:type="spellStart"/>
      <w:r>
        <w:t>si_a</w:t>
      </w:r>
      <w:proofErr w:type="spellEnd"/>
      <w:r>
        <w:t xml:space="preserve">, signed </w:t>
      </w:r>
      <w:proofErr w:type="spellStart"/>
      <w:r>
        <w:t>int</w:t>
      </w:r>
      <w:proofErr w:type="spellEnd"/>
      <w:r>
        <w:t xml:space="preserve"> </w:t>
      </w:r>
      <w:proofErr w:type="spellStart"/>
      <w:r>
        <w:t>si_b</w:t>
      </w:r>
      <w:proofErr w:type="spellEnd"/>
      <w:r>
        <w:t>) {</w:t>
      </w:r>
    </w:p>
    <w:p w:rsidR="00D33E5D" w:rsidRDefault="00D33E5D" w:rsidP="00D33E5D">
      <w:r>
        <w:t xml:space="preserve">  signed </w:t>
      </w:r>
      <w:proofErr w:type="spellStart"/>
      <w:r>
        <w:t>int</w:t>
      </w:r>
      <w:proofErr w:type="spellEnd"/>
      <w:r>
        <w:t xml:space="preserve"> sum;</w:t>
      </w:r>
    </w:p>
    <w:p w:rsidR="00D33E5D" w:rsidRDefault="00D33E5D" w:rsidP="00D33E5D">
      <w:r>
        <w:t xml:space="preserve">  if (((</w:t>
      </w:r>
      <w:proofErr w:type="spellStart"/>
      <w:r>
        <w:t>si_b</w:t>
      </w:r>
      <w:proofErr w:type="spellEnd"/>
      <w:r>
        <w:t xml:space="preserve"> &gt; 0) &amp;&amp; (</w:t>
      </w:r>
      <w:proofErr w:type="spellStart"/>
      <w:r>
        <w:t>si_a</w:t>
      </w:r>
      <w:proofErr w:type="spellEnd"/>
      <w:r>
        <w:t xml:space="preserve"> &gt; (INT_MAX - </w:t>
      </w:r>
      <w:proofErr w:type="spellStart"/>
      <w:r>
        <w:t>si_b</w:t>
      </w:r>
      <w:proofErr w:type="spellEnd"/>
      <w:r>
        <w:t>))) ||</w:t>
      </w:r>
    </w:p>
    <w:p w:rsidR="00D33E5D" w:rsidRDefault="00D33E5D" w:rsidP="00D33E5D">
      <w:r>
        <w:lastRenderedPageBreak/>
        <w:t xml:space="preserve">      ((</w:t>
      </w:r>
      <w:proofErr w:type="spellStart"/>
      <w:r>
        <w:t>si_b</w:t>
      </w:r>
      <w:proofErr w:type="spellEnd"/>
      <w:r>
        <w:t xml:space="preserve"> &lt; 0) &amp;&amp; (</w:t>
      </w:r>
      <w:proofErr w:type="spellStart"/>
      <w:r>
        <w:t>si_a</w:t>
      </w:r>
      <w:proofErr w:type="spellEnd"/>
      <w:r>
        <w:t xml:space="preserve"> &lt; (INT_MIN - </w:t>
      </w:r>
      <w:proofErr w:type="spellStart"/>
      <w:r>
        <w:t>si_b</w:t>
      </w:r>
      <w:proofErr w:type="spellEnd"/>
      <w:r>
        <w:t>)))) {</w:t>
      </w:r>
    </w:p>
    <w:p w:rsidR="00D33E5D" w:rsidRDefault="00D33E5D" w:rsidP="00D33E5D">
      <w:r>
        <w:t xml:space="preserve">    /* Handle error */</w:t>
      </w:r>
    </w:p>
    <w:p w:rsidR="00D33E5D" w:rsidRDefault="00D33E5D" w:rsidP="00D33E5D">
      <w:r>
        <w:t xml:space="preserve">  } else {</w:t>
      </w:r>
    </w:p>
    <w:p w:rsidR="00D33E5D" w:rsidRDefault="00D33E5D" w:rsidP="00D33E5D">
      <w:r>
        <w:t xml:space="preserve">    sum = </w:t>
      </w:r>
      <w:proofErr w:type="spellStart"/>
      <w:r>
        <w:t>si_a</w:t>
      </w:r>
      <w:proofErr w:type="spellEnd"/>
      <w:r>
        <w:t xml:space="preserve"> + </w:t>
      </w:r>
      <w:proofErr w:type="spellStart"/>
      <w:r>
        <w:t>si_b</w:t>
      </w:r>
      <w:proofErr w:type="spellEnd"/>
      <w:r>
        <w:t>;</w:t>
      </w:r>
    </w:p>
    <w:p w:rsidR="00D33E5D" w:rsidRDefault="00D33E5D" w:rsidP="00D33E5D">
      <w:r>
        <w:t xml:space="preserve">  }</w:t>
      </w:r>
    </w:p>
    <w:p w:rsidR="00D33E5D" w:rsidRDefault="00D33E5D" w:rsidP="00D33E5D">
      <w:r>
        <w:t xml:space="preserve">  /* ... */</w:t>
      </w:r>
    </w:p>
    <w:p w:rsidR="00D33E5D" w:rsidRDefault="00D33E5D" w:rsidP="00D33E5D">
      <w:r>
        <w:t>}</w:t>
      </w:r>
    </w:p>
    <w:p w:rsidR="00D33E5D" w:rsidRDefault="00D33E5D" w:rsidP="00D33E5D">
      <w:r>
        <w:t xml:space="preserve"> </w:t>
      </w:r>
    </w:p>
    <w:p w:rsidR="00D33E5D" w:rsidRDefault="00D33E5D" w:rsidP="00D33E5D">
      <w:r>
        <w:rPr>
          <w:rFonts w:hint="eastAsia"/>
        </w:rPr>
        <w:t>2</w:t>
      </w:r>
      <w:r>
        <w:rPr>
          <w:rFonts w:hint="eastAsia"/>
        </w:rPr>
        <w:t>）</w:t>
      </w:r>
      <w:r>
        <w:t>Subtraction</w:t>
      </w:r>
    </w:p>
    <w:p w:rsidR="00D33E5D" w:rsidRDefault="00D33E5D" w:rsidP="00D33E5D">
      <w:r>
        <w:t>Subtraction is between two operands of arithmetic type, two pointers to qualified or unqualified versions of compatible object types, or a pointer to an object type and an integer type. This rule applies only to subtraction between two operands of arithmetic type. (See ARR36-C. Do not subtract or compare two pointers that do not refer to the same array, ARR37-C. Do not add or subtract an integer to a pointer to a non-array object, and ARR30-C. Do not form or use out-of-bounds pointers or array subscripts for information about pointer subtraction.)</w:t>
      </w:r>
    </w:p>
    <w:p w:rsidR="00D33E5D" w:rsidRDefault="00D33E5D" w:rsidP="00D33E5D">
      <w:r>
        <w:t>Decrementing is equivalent to subtracting 1.</w:t>
      </w:r>
    </w:p>
    <w:p w:rsidR="00D33E5D" w:rsidRDefault="00D33E5D" w:rsidP="00D33E5D">
      <w:r>
        <w:t>Noncompliant Code Example</w:t>
      </w:r>
    </w:p>
    <w:p w:rsidR="00D33E5D" w:rsidRDefault="00D33E5D" w:rsidP="00D33E5D">
      <w:r>
        <w:t xml:space="preserve">This noncompliant code example can result in a signed integer overflow during the subtraction of the signed operands </w:t>
      </w:r>
      <w:proofErr w:type="spellStart"/>
      <w:r>
        <w:t>si_a</w:t>
      </w:r>
      <w:proofErr w:type="spellEnd"/>
      <w:r>
        <w:t xml:space="preserve"> and </w:t>
      </w:r>
      <w:proofErr w:type="spellStart"/>
      <w:r>
        <w:t>si_b</w:t>
      </w:r>
      <w:proofErr w:type="spellEnd"/>
      <w:r>
        <w:t>:</w:t>
      </w:r>
    </w:p>
    <w:p w:rsidR="00D33E5D" w:rsidRDefault="00D33E5D" w:rsidP="00D33E5D">
      <w:r>
        <w:t xml:space="preserve">void </w:t>
      </w:r>
      <w:proofErr w:type="spellStart"/>
      <w:r>
        <w:t>func</w:t>
      </w:r>
      <w:proofErr w:type="spellEnd"/>
      <w:r>
        <w:t xml:space="preserve">(signed </w:t>
      </w:r>
      <w:proofErr w:type="spellStart"/>
      <w:r>
        <w:t>int</w:t>
      </w:r>
      <w:proofErr w:type="spellEnd"/>
      <w:r>
        <w:t xml:space="preserve"> </w:t>
      </w:r>
      <w:proofErr w:type="spellStart"/>
      <w:r>
        <w:t>si_a</w:t>
      </w:r>
      <w:proofErr w:type="spellEnd"/>
      <w:r>
        <w:t xml:space="preserve">, signed </w:t>
      </w:r>
      <w:proofErr w:type="spellStart"/>
      <w:r>
        <w:t>int</w:t>
      </w:r>
      <w:proofErr w:type="spellEnd"/>
      <w:r>
        <w:t xml:space="preserve"> </w:t>
      </w:r>
      <w:proofErr w:type="spellStart"/>
      <w:r>
        <w:t>si_b</w:t>
      </w:r>
      <w:proofErr w:type="spellEnd"/>
      <w:r>
        <w:t>) {</w:t>
      </w:r>
    </w:p>
    <w:p w:rsidR="00D33E5D" w:rsidRDefault="00D33E5D" w:rsidP="00D33E5D">
      <w:r>
        <w:t xml:space="preserve">  signed </w:t>
      </w:r>
      <w:proofErr w:type="spellStart"/>
      <w:r>
        <w:t>int</w:t>
      </w:r>
      <w:proofErr w:type="spellEnd"/>
      <w:r>
        <w:t xml:space="preserve"> diff = </w:t>
      </w:r>
      <w:proofErr w:type="spellStart"/>
      <w:r>
        <w:t>si_a</w:t>
      </w:r>
      <w:proofErr w:type="spellEnd"/>
      <w:r>
        <w:t xml:space="preserve"> - </w:t>
      </w:r>
      <w:proofErr w:type="spellStart"/>
      <w:r>
        <w:t>si_b</w:t>
      </w:r>
      <w:proofErr w:type="spellEnd"/>
      <w:r>
        <w:t>;</w:t>
      </w:r>
    </w:p>
    <w:p w:rsidR="00D33E5D" w:rsidRDefault="00D33E5D" w:rsidP="00D33E5D">
      <w:r>
        <w:t xml:space="preserve">  /* ... */</w:t>
      </w:r>
    </w:p>
    <w:p w:rsidR="00D33E5D" w:rsidRDefault="00D33E5D" w:rsidP="00D33E5D">
      <w:r>
        <w:t>}</w:t>
      </w:r>
    </w:p>
    <w:p w:rsidR="00D33E5D" w:rsidRDefault="00D33E5D" w:rsidP="00D33E5D">
      <w:r>
        <w:t>Compliant Solution</w:t>
      </w:r>
    </w:p>
    <w:p w:rsidR="00D33E5D" w:rsidRDefault="00D33E5D" w:rsidP="00D33E5D">
      <w:r>
        <w:t xml:space="preserve">This compliant solution tests the operands of the subtraction to guarantee there is no </w:t>
      </w:r>
      <w:r>
        <w:lastRenderedPageBreak/>
        <w:t>possibility of signed overflow, regardless of representation:</w:t>
      </w:r>
    </w:p>
    <w:p w:rsidR="00D33E5D" w:rsidRDefault="00D33E5D" w:rsidP="00D33E5D">
      <w:r>
        <w:t>#include &lt;</w:t>
      </w:r>
      <w:proofErr w:type="spellStart"/>
      <w:r>
        <w:t>limits.h</w:t>
      </w:r>
      <w:proofErr w:type="spellEnd"/>
      <w:r>
        <w:t>&gt;</w:t>
      </w:r>
    </w:p>
    <w:p w:rsidR="00D33E5D" w:rsidRDefault="00D33E5D" w:rsidP="00D33E5D">
      <w:r>
        <w:t xml:space="preserve"> </w:t>
      </w:r>
    </w:p>
    <w:p w:rsidR="00D33E5D" w:rsidRDefault="00D33E5D" w:rsidP="00D33E5D">
      <w:r>
        <w:t xml:space="preserve">void </w:t>
      </w:r>
      <w:proofErr w:type="spellStart"/>
      <w:r>
        <w:t>func</w:t>
      </w:r>
      <w:proofErr w:type="spellEnd"/>
      <w:r>
        <w:t xml:space="preserve">(signed </w:t>
      </w:r>
      <w:proofErr w:type="spellStart"/>
      <w:r>
        <w:t>int</w:t>
      </w:r>
      <w:proofErr w:type="spellEnd"/>
      <w:r>
        <w:t xml:space="preserve"> </w:t>
      </w:r>
      <w:proofErr w:type="spellStart"/>
      <w:r>
        <w:t>si_a</w:t>
      </w:r>
      <w:proofErr w:type="spellEnd"/>
      <w:r>
        <w:t xml:space="preserve">, signed </w:t>
      </w:r>
      <w:proofErr w:type="spellStart"/>
      <w:r>
        <w:t>int</w:t>
      </w:r>
      <w:proofErr w:type="spellEnd"/>
      <w:r>
        <w:t xml:space="preserve"> </w:t>
      </w:r>
      <w:proofErr w:type="spellStart"/>
      <w:r>
        <w:t>si_b</w:t>
      </w:r>
      <w:proofErr w:type="spellEnd"/>
      <w:r>
        <w:t>) {</w:t>
      </w:r>
    </w:p>
    <w:p w:rsidR="00D33E5D" w:rsidRDefault="00D33E5D" w:rsidP="00D33E5D">
      <w:r>
        <w:t xml:space="preserve">  signed </w:t>
      </w:r>
      <w:proofErr w:type="spellStart"/>
      <w:r>
        <w:t>int</w:t>
      </w:r>
      <w:proofErr w:type="spellEnd"/>
      <w:r>
        <w:t xml:space="preserve"> diff;</w:t>
      </w:r>
    </w:p>
    <w:p w:rsidR="00D33E5D" w:rsidRDefault="00D33E5D" w:rsidP="00D33E5D">
      <w:r>
        <w:t xml:space="preserve">  if ((</w:t>
      </w:r>
      <w:proofErr w:type="spellStart"/>
      <w:r>
        <w:t>si_b</w:t>
      </w:r>
      <w:proofErr w:type="spellEnd"/>
      <w:r>
        <w:t xml:space="preserve"> &gt; 0 &amp;&amp; </w:t>
      </w:r>
      <w:proofErr w:type="spellStart"/>
      <w:r>
        <w:t>si_a</w:t>
      </w:r>
      <w:proofErr w:type="spellEnd"/>
      <w:r>
        <w:t xml:space="preserve"> &lt; INT_MIN + </w:t>
      </w:r>
      <w:proofErr w:type="spellStart"/>
      <w:r>
        <w:t>si_b</w:t>
      </w:r>
      <w:proofErr w:type="spellEnd"/>
      <w:r>
        <w:t>) ||</w:t>
      </w:r>
    </w:p>
    <w:p w:rsidR="00D33E5D" w:rsidRDefault="00D33E5D" w:rsidP="00D33E5D">
      <w:r>
        <w:t xml:space="preserve">      (</w:t>
      </w:r>
      <w:proofErr w:type="spellStart"/>
      <w:r>
        <w:t>si_b</w:t>
      </w:r>
      <w:proofErr w:type="spellEnd"/>
      <w:r>
        <w:t xml:space="preserve"> &lt; 0 &amp;&amp; </w:t>
      </w:r>
      <w:proofErr w:type="spellStart"/>
      <w:r>
        <w:t>si_a</w:t>
      </w:r>
      <w:proofErr w:type="spellEnd"/>
      <w:r>
        <w:t xml:space="preserve"> &gt; INT_MAX + </w:t>
      </w:r>
      <w:proofErr w:type="spellStart"/>
      <w:r>
        <w:t>si_b</w:t>
      </w:r>
      <w:proofErr w:type="spellEnd"/>
      <w:r>
        <w:t>)) {</w:t>
      </w:r>
    </w:p>
    <w:p w:rsidR="00D33E5D" w:rsidRDefault="00D33E5D" w:rsidP="00D33E5D">
      <w:r>
        <w:t xml:space="preserve">    /* Handle error */</w:t>
      </w:r>
    </w:p>
    <w:p w:rsidR="00D33E5D" w:rsidRDefault="00D33E5D" w:rsidP="00D33E5D">
      <w:r>
        <w:t xml:space="preserve">  } else {</w:t>
      </w:r>
    </w:p>
    <w:p w:rsidR="00D33E5D" w:rsidRDefault="00D33E5D" w:rsidP="00D33E5D">
      <w:r>
        <w:t xml:space="preserve">    diff = </w:t>
      </w:r>
      <w:proofErr w:type="spellStart"/>
      <w:r>
        <w:t>si_a</w:t>
      </w:r>
      <w:proofErr w:type="spellEnd"/>
      <w:r>
        <w:t xml:space="preserve"> - </w:t>
      </w:r>
      <w:proofErr w:type="spellStart"/>
      <w:r>
        <w:t>si_b</w:t>
      </w:r>
      <w:proofErr w:type="spellEnd"/>
      <w:r>
        <w:t>;</w:t>
      </w:r>
    </w:p>
    <w:p w:rsidR="00D33E5D" w:rsidRDefault="00D33E5D" w:rsidP="00D33E5D">
      <w:r>
        <w:t xml:space="preserve">  }</w:t>
      </w:r>
    </w:p>
    <w:p w:rsidR="00D33E5D" w:rsidRDefault="00D33E5D" w:rsidP="00D33E5D">
      <w:r>
        <w:t xml:space="preserve"> </w:t>
      </w:r>
    </w:p>
    <w:p w:rsidR="00D33E5D" w:rsidRDefault="00D33E5D" w:rsidP="00D33E5D">
      <w:r>
        <w:t xml:space="preserve">  /* ... */</w:t>
      </w:r>
    </w:p>
    <w:p w:rsidR="00D33E5D" w:rsidRDefault="00D33E5D" w:rsidP="00D33E5D">
      <w:r>
        <w:t>}</w:t>
      </w:r>
    </w:p>
    <w:p w:rsidR="00D33E5D" w:rsidRDefault="00D33E5D" w:rsidP="00D33E5D">
      <w:r>
        <w:t xml:space="preserve"> </w:t>
      </w:r>
    </w:p>
    <w:p w:rsidR="00D33E5D" w:rsidRDefault="00D33E5D" w:rsidP="00D33E5D">
      <w:r>
        <w:rPr>
          <w:rFonts w:hint="eastAsia"/>
        </w:rPr>
        <w:t>3</w:t>
      </w:r>
      <w:r>
        <w:rPr>
          <w:rFonts w:hint="eastAsia"/>
        </w:rPr>
        <w:t>）</w:t>
      </w:r>
      <w:r>
        <w:t>Multiplication</w:t>
      </w:r>
    </w:p>
    <w:p w:rsidR="00D33E5D" w:rsidRDefault="00D33E5D" w:rsidP="00D33E5D">
      <w:r>
        <w:t>Multiplication is between two operands of arithmetic type.</w:t>
      </w:r>
    </w:p>
    <w:p w:rsidR="00D33E5D" w:rsidRDefault="00D33E5D" w:rsidP="00D33E5D">
      <w:r>
        <w:t>Noncompliant Code Example</w:t>
      </w:r>
    </w:p>
    <w:p w:rsidR="00D33E5D" w:rsidRDefault="00D33E5D" w:rsidP="00D33E5D">
      <w:r>
        <w:t xml:space="preserve">This noncompliant code example can result in a signed integer overflow during the multiplication of the signed operands </w:t>
      </w:r>
      <w:proofErr w:type="spellStart"/>
      <w:r>
        <w:t>si_a</w:t>
      </w:r>
      <w:proofErr w:type="spellEnd"/>
      <w:r>
        <w:t xml:space="preserve"> and </w:t>
      </w:r>
      <w:proofErr w:type="spellStart"/>
      <w:r>
        <w:t>si_b</w:t>
      </w:r>
      <w:proofErr w:type="spellEnd"/>
      <w:r>
        <w:t>:</w:t>
      </w:r>
    </w:p>
    <w:p w:rsidR="00D33E5D" w:rsidRDefault="00D33E5D" w:rsidP="00D33E5D">
      <w:r>
        <w:t xml:space="preserve">void </w:t>
      </w:r>
      <w:proofErr w:type="spellStart"/>
      <w:r>
        <w:t>func</w:t>
      </w:r>
      <w:proofErr w:type="spellEnd"/>
      <w:r>
        <w:t xml:space="preserve">(signed </w:t>
      </w:r>
      <w:proofErr w:type="spellStart"/>
      <w:r>
        <w:t>int</w:t>
      </w:r>
      <w:proofErr w:type="spellEnd"/>
      <w:r>
        <w:t xml:space="preserve"> </w:t>
      </w:r>
      <w:proofErr w:type="spellStart"/>
      <w:r>
        <w:t>si_a</w:t>
      </w:r>
      <w:proofErr w:type="spellEnd"/>
      <w:r>
        <w:t xml:space="preserve">, signed </w:t>
      </w:r>
      <w:proofErr w:type="spellStart"/>
      <w:r>
        <w:t>int</w:t>
      </w:r>
      <w:proofErr w:type="spellEnd"/>
      <w:r>
        <w:t xml:space="preserve"> </w:t>
      </w:r>
      <w:proofErr w:type="spellStart"/>
      <w:r>
        <w:t>si_b</w:t>
      </w:r>
      <w:proofErr w:type="spellEnd"/>
      <w:r>
        <w:t>) {</w:t>
      </w:r>
    </w:p>
    <w:p w:rsidR="00D33E5D" w:rsidRDefault="00D33E5D" w:rsidP="00D33E5D">
      <w:r>
        <w:t xml:space="preserve">  signed </w:t>
      </w:r>
      <w:proofErr w:type="spellStart"/>
      <w:r>
        <w:t>int</w:t>
      </w:r>
      <w:proofErr w:type="spellEnd"/>
      <w:r>
        <w:t xml:space="preserve"> result = </w:t>
      </w:r>
      <w:proofErr w:type="spellStart"/>
      <w:r>
        <w:t>si_a</w:t>
      </w:r>
      <w:proofErr w:type="spellEnd"/>
      <w:r>
        <w:t xml:space="preserve"> * </w:t>
      </w:r>
      <w:proofErr w:type="spellStart"/>
      <w:r>
        <w:t>si_b</w:t>
      </w:r>
      <w:proofErr w:type="spellEnd"/>
      <w:r>
        <w:t>;</w:t>
      </w:r>
    </w:p>
    <w:p w:rsidR="00D33E5D" w:rsidRDefault="00D33E5D" w:rsidP="00D33E5D">
      <w:r>
        <w:t xml:space="preserve">  /* ... */</w:t>
      </w:r>
    </w:p>
    <w:p w:rsidR="00D33E5D" w:rsidRDefault="00D33E5D" w:rsidP="00D33E5D">
      <w:r>
        <w:lastRenderedPageBreak/>
        <w:t>}</w:t>
      </w:r>
    </w:p>
    <w:p w:rsidR="00D33E5D" w:rsidRDefault="00D33E5D" w:rsidP="00D33E5D">
      <w:r>
        <w:t>Compliant Solution</w:t>
      </w:r>
    </w:p>
    <w:p w:rsidR="00D33E5D" w:rsidRDefault="00D33E5D" w:rsidP="00D33E5D">
      <w:r>
        <w:t xml:space="preserve">The product of two operands can always be represented using twice the number of bits than exist in the precision of the larger of the two operands. This compliant solution eliminates signed overflow on systems where long </w:t>
      </w:r>
      <w:proofErr w:type="spellStart"/>
      <w:r>
        <w:t>long</w:t>
      </w:r>
      <w:proofErr w:type="spellEnd"/>
      <w:r>
        <w:t xml:space="preserve"> is at least twice the precision of </w:t>
      </w:r>
      <w:proofErr w:type="spellStart"/>
      <w:r>
        <w:t>int</w:t>
      </w:r>
      <w:proofErr w:type="spellEnd"/>
      <w:r>
        <w:t>:</w:t>
      </w:r>
    </w:p>
    <w:p w:rsidR="00D33E5D" w:rsidRDefault="00D33E5D" w:rsidP="00D33E5D">
      <w:r>
        <w:t>#include &lt;</w:t>
      </w:r>
      <w:proofErr w:type="spellStart"/>
      <w:r>
        <w:t>stddef.h</w:t>
      </w:r>
      <w:proofErr w:type="spellEnd"/>
      <w:r>
        <w:t>&gt;</w:t>
      </w:r>
    </w:p>
    <w:p w:rsidR="00D33E5D" w:rsidRDefault="00D33E5D" w:rsidP="00D33E5D">
      <w:r>
        <w:t>#include &lt;</w:t>
      </w:r>
      <w:proofErr w:type="spellStart"/>
      <w:r>
        <w:t>assert.h</w:t>
      </w:r>
      <w:proofErr w:type="spellEnd"/>
      <w:r>
        <w:t>&gt;</w:t>
      </w:r>
    </w:p>
    <w:p w:rsidR="00D33E5D" w:rsidRDefault="00D33E5D" w:rsidP="00D33E5D">
      <w:r>
        <w:t>#include &lt;</w:t>
      </w:r>
      <w:proofErr w:type="spellStart"/>
      <w:r>
        <w:t>limits.h</w:t>
      </w:r>
      <w:proofErr w:type="spellEnd"/>
      <w:r>
        <w:t>&gt;</w:t>
      </w:r>
    </w:p>
    <w:p w:rsidR="00D33E5D" w:rsidRDefault="00D33E5D" w:rsidP="00D33E5D">
      <w:r>
        <w:t>#include &lt;</w:t>
      </w:r>
      <w:proofErr w:type="spellStart"/>
      <w:r>
        <w:t>inttypes.h</w:t>
      </w:r>
      <w:proofErr w:type="spellEnd"/>
      <w:r>
        <w:t>&gt;</w:t>
      </w:r>
    </w:p>
    <w:p w:rsidR="00D33E5D" w:rsidRDefault="00D33E5D" w:rsidP="00D33E5D">
      <w:r>
        <w:t xml:space="preserve"> </w:t>
      </w:r>
    </w:p>
    <w:p w:rsidR="00D33E5D" w:rsidRDefault="00D33E5D" w:rsidP="00D33E5D">
      <w:r>
        <w:t xml:space="preserve">extern </w:t>
      </w:r>
      <w:proofErr w:type="spellStart"/>
      <w:r>
        <w:t>size_t</w:t>
      </w:r>
      <w:proofErr w:type="spellEnd"/>
      <w:r>
        <w:t xml:space="preserve"> </w:t>
      </w:r>
      <w:proofErr w:type="spellStart"/>
      <w:r>
        <w:t>popcount</w:t>
      </w:r>
      <w:proofErr w:type="spellEnd"/>
      <w:r>
        <w:t>(</w:t>
      </w:r>
      <w:proofErr w:type="spellStart"/>
      <w:r>
        <w:t>uintmax_t</w:t>
      </w:r>
      <w:proofErr w:type="spellEnd"/>
      <w:r>
        <w:t>);</w:t>
      </w:r>
    </w:p>
    <w:p w:rsidR="00D33E5D" w:rsidRDefault="00D33E5D" w:rsidP="00D33E5D">
      <w:r>
        <w:t>#define PRECISION(</w:t>
      </w:r>
      <w:proofErr w:type="spellStart"/>
      <w:r>
        <w:t>umax_value</w:t>
      </w:r>
      <w:proofErr w:type="spellEnd"/>
      <w:r>
        <w:t xml:space="preserve">) </w:t>
      </w:r>
      <w:proofErr w:type="spellStart"/>
      <w:r>
        <w:t>popcount</w:t>
      </w:r>
      <w:proofErr w:type="spellEnd"/>
      <w:r>
        <w:t>(</w:t>
      </w:r>
      <w:proofErr w:type="spellStart"/>
      <w:r>
        <w:t>umax_value</w:t>
      </w:r>
      <w:proofErr w:type="spellEnd"/>
      <w:r>
        <w:t>)</w:t>
      </w:r>
    </w:p>
    <w:p w:rsidR="00D33E5D" w:rsidRDefault="00D33E5D" w:rsidP="00D33E5D">
      <w:r>
        <w:t xml:space="preserve"> </w:t>
      </w:r>
    </w:p>
    <w:p w:rsidR="00D33E5D" w:rsidRDefault="00D33E5D" w:rsidP="00D33E5D">
      <w:r>
        <w:t xml:space="preserve">void </w:t>
      </w:r>
      <w:proofErr w:type="spellStart"/>
      <w:r>
        <w:t>func</w:t>
      </w:r>
      <w:proofErr w:type="spellEnd"/>
      <w:r>
        <w:t xml:space="preserve">(signed </w:t>
      </w:r>
      <w:proofErr w:type="spellStart"/>
      <w:r>
        <w:t>int</w:t>
      </w:r>
      <w:proofErr w:type="spellEnd"/>
      <w:r>
        <w:t xml:space="preserve"> </w:t>
      </w:r>
      <w:proofErr w:type="spellStart"/>
      <w:r>
        <w:t>si_a</w:t>
      </w:r>
      <w:proofErr w:type="spellEnd"/>
      <w:r>
        <w:t xml:space="preserve">, signed </w:t>
      </w:r>
      <w:proofErr w:type="spellStart"/>
      <w:r>
        <w:t>int</w:t>
      </w:r>
      <w:proofErr w:type="spellEnd"/>
      <w:r>
        <w:t xml:space="preserve"> </w:t>
      </w:r>
      <w:proofErr w:type="spellStart"/>
      <w:r>
        <w:t>si_b</w:t>
      </w:r>
      <w:proofErr w:type="spellEnd"/>
      <w:r>
        <w:t>) {</w:t>
      </w:r>
    </w:p>
    <w:p w:rsidR="00D33E5D" w:rsidRDefault="00D33E5D" w:rsidP="00D33E5D">
      <w:r>
        <w:t xml:space="preserve">  signed </w:t>
      </w:r>
      <w:proofErr w:type="spellStart"/>
      <w:r>
        <w:t>int</w:t>
      </w:r>
      <w:proofErr w:type="spellEnd"/>
      <w:r>
        <w:t xml:space="preserve"> result;</w:t>
      </w:r>
    </w:p>
    <w:p w:rsidR="00D33E5D" w:rsidRDefault="00D33E5D" w:rsidP="00D33E5D">
      <w:r>
        <w:t xml:space="preserve">  signed long </w:t>
      </w:r>
      <w:proofErr w:type="spellStart"/>
      <w:r>
        <w:t>long</w:t>
      </w:r>
      <w:proofErr w:type="spellEnd"/>
      <w:r>
        <w:t xml:space="preserve"> </w:t>
      </w:r>
      <w:proofErr w:type="spellStart"/>
      <w:r>
        <w:t>tmp</w:t>
      </w:r>
      <w:proofErr w:type="spellEnd"/>
      <w:r>
        <w:t>;</w:t>
      </w:r>
    </w:p>
    <w:p w:rsidR="00D33E5D" w:rsidRDefault="00D33E5D" w:rsidP="00D33E5D">
      <w:r>
        <w:t xml:space="preserve">  assert(PRECISION(ULLONG_MAX) &gt;= 2 * PRECISION(UINT_MAX));</w:t>
      </w:r>
    </w:p>
    <w:p w:rsidR="00D33E5D" w:rsidRDefault="00D33E5D" w:rsidP="00D33E5D">
      <w:r>
        <w:t xml:space="preserve">  </w:t>
      </w:r>
      <w:proofErr w:type="spellStart"/>
      <w:r>
        <w:t>tmp</w:t>
      </w:r>
      <w:proofErr w:type="spellEnd"/>
      <w:r>
        <w:t xml:space="preserve"> = (signed long long)</w:t>
      </w:r>
      <w:proofErr w:type="spellStart"/>
      <w:r>
        <w:t>si_a</w:t>
      </w:r>
      <w:proofErr w:type="spellEnd"/>
      <w:r>
        <w:t xml:space="preserve"> * (signed long long)</w:t>
      </w:r>
      <w:proofErr w:type="spellStart"/>
      <w:r>
        <w:t>si_b</w:t>
      </w:r>
      <w:proofErr w:type="spellEnd"/>
      <w:r>
        <w:t>;</w:t>
      </w:r>
    </w:p>
    <w:p w:rsidR="00D33E5D" w:rsidRDefault="00D33E5D" w:rsidP="00D33E5D">
      <w:r>
        <w:t xml:space="preserve"> </w:t>
      </w:r>
    </w:p>
    <w:p w:rsidR="00D33E5D" w:rsidRDefault="00D33E5D" w:rsidP="00D33E5D">
      <w:r>
        <w:t xml:space="preserve">  /*</w:t>
      </w:r>
    </w:p>
    <w:p w:rsidR="00D33E5D" w:rsidRDefault="00D33E5D" w:rsidP="00D33E5D">
      <w:r>
        <w:t xml:space="preserve">   * If the product cannot be represented as a 32-bit integer,</w:t>
      </w:r>
    </w:p>
    <w:p w:rsidR="00D33E5D" w:rsidRDefault="00D33E5D" w:rsidP="00D33E5D">
      <w:r>
        <w:t xml:space="preserve">   * handle as an error condition.</w:t>
      </w:r>
    </w:p>
    <w:p w:rsidR="00D33E5D" w:rsidRDefault="00D33E5D" w:rsidP="00D33E5D">
      <w:r>
        <w:t xml:space="preserve">   */</w:t>
      </w:r>
    </w:p>
    <w:p w:rsidR="00D33E5D" w:rsidRDefault="00D33E5D" w:rsidP="00D33E5D">
      <w:r>
        <w:lastRenderedPageBreak/>
        <w:t xml:space="preserve">  if ((</w:t>
      </w:r>
      <w:proofErr w:type="spellStart"/>
      <w:r>
        <w:t>tmp</w:t>
      </w:r>
      <w:proofErr w:type="spellEnd"/>
      <w:r>
        <w:t xml:space="preserve"> &gt; INT_MAX) || (</w:t>
      </w:r>
      <w:proofErr w:type="spellStart"/>
      <w:r>
        <w:t>tmp</w:t>
      </w:r>
      <w:proofErr w:type="spellEnd"/>
      <w:r>
        <w:t xml:space="preserve"> &lt; INT_MIN)) {</w:t>
      </w:r>
    </w:p>
    <w:p w:rsidR="00D33E5D" w:rsidRDefault="00D33E5D" w:rsidP="00D33E5D">
      <w:r>
        <w:t xml:space="preserve">    /* Handle error */</w:t>
      </w:r>
    </w:p>
    <w:p w:rsidR="00D33E5D" w:rsidRDefault="00D33E5D" w:rsidP="00D33E5D">
      <w:r>
        <w:t xml:space="preserve">  } else {</w:t>
      </w:r>
    </w:p>
    <w:p w:rsidR="00D33E5D" w:rsidRDefault="00D33E5D" w:rsidP="00D33E5D">
      <w:r>
        <w:t xml:space="preserve">    result = (</w:t>
      </w:r>
      <w:proofErr w:type="spellStart"/>
      <w:r>
        <w:t>int</w:t>
      </w:r>
      <w:proofErr w:type="spellEnd"/>
      <w:r>
        <w:t>)</w:t>
      </w:r>
      <w:proofErr w:type="spellStart"/>
      <w:r>
        <w:t>tmp</w:t>
      </w:r>
      <w:proofErr w:type="spellEnd"/>
      <w:r>
        <w:t>;</w:t>
      </w:r>
    </w:p>
    <w:p w:rsidR="00D33E5D" w:rsidRDefault="00D33E5D" w:rsidP="00D33E5D">
      <w:r>
        <w:t xml:space="preserve">  }</w:t>
      </w:r>
    </w:p>
    <w:p w:rsidR="00D33E5D" w:rsidRDefault="00D33E5D" w:rsidP="00D33E5D">
      <w:r>
        <w:t xml:space="preserve">  /* ... */</w:t>
      </w:r>
    </w:p>
    <w:p w:rsidR="00D33E5D" w:rsidRDefault="00D33E5D" w:rsidP="00D33E5D">
      <w:r>
        <w:t>}</w:t>
      </w:r>
    </w:p>
    <w:p w:rsidR="00D33E5D" w:rsidRDefault="00D33E5D" w:rsidP="00D33E5D">
      <w:r>
        <w:t xml:space="preserve">The assertion fails if long </w:t>
      </w:r>
      <w:proofErr w:type="spellStart"/>
      <w:r>
        <w:t>long</w:t>
      </w:r>
      <w:proofErr w:type="spellEnd"/>
      <w:r>
        <w:t xml:space="preserve"> has less than twice the precision of int. The  PRECISION() macro and </w:t>
      </w:r>
      <w:proofErr w:type="spellStart"/>
      <w:r>
        <w:t>popcount</w:t>
      </w:r>
      <w:proofErr w:type="spellEnd"/>
      <w:r>
        <w:t xml:space="preserve">() function provide the correct precision for any integer type. (See INT35-C. Use correct integer precisions.) </w:t>
      </w:r>
    </w:p>
    <w:p w:rsidR="00D33E5D" w:rsidRDefault="00D33E5D" w:rsidP="00D33E5D">
      <w:r>
        <w:t>Compliant Solution</w:t>
      </w:r>
    </w:p>
    <w:p w:rsidR="00D33E5D" w:rsidRDefault="00D33E5D" w:rsidP="00D33E5D">
      <w:r>
        <w:t xml:space="preserve">The following portable compliant solution can be used with any conforming implementation, including those that do not have an integer type that is at least twice the precision of </w:t>
      </w:r>
      <w:proofErr w:type="spellStart"/>
      <w:r>
        <w:t>int</w:t>
      </w:r>
      <w:proofErr w:type="spellEnd"/>
      <w:r>
        <w:t>:</w:t>
      </w:r>
    </w:p>
    <w:p w:rsidR="00D33E5D" w:rsidRDefault="00D33E5D" w:rsidP="00D33E5D">
      <w:r>
        <w:t>#include &lt;</w:t>
      </w:r>
      <w:proofErr w:type="spellStart"/>
      <w:r>
        <w:t>limits.h</w:t>
      </w:r>
      <w:proofErr w:type="spellEnd"/>
      <w:r>
        <w:t>&gt;</w:t>
      </w:r>
    </w:p>
    <w:p w:rsidR="00D33E5D" w:rsidRDefault="00D33E5D" w:rsidP="00D33E5D">
      <w:r>
        <w:t xml:space="preserve"> </w:t>
      </w:r>
    </w:p>
    <w:p w:rsidR="00D33E5D" w:rsidRDefault="00D33E5D" w:rsidP="00D33E5D">
      <w:r>
        <w:t xml:space="preserve">void </w:t>
      </w:r>
      <w:proofErr w:type="spellStart"/>
      <w:r>
        <w:t>func</w:t>
      </w:r>
      <w:proofErr w:type="spellEnd"/>
      <w:r>
        <w:t xml:space="preserve">(signed </w:t>
      </w:r>
      <w:proofErr w:type="spellStart"/>
      <w:r>
        <w:t>int</w:t>
      </w:r>
      <w:proofErr w:type="spellEnd"/>
      <w:r>
        <w:t xml:space="preserve"> </w:t>
      </w:r>
      <w:proofErr w:type="spellStart"/>
      <w:r>
        <w:t>si_a</w:t>
      </w:r>
      <w:proofErr w:type="spellEnd"/>
      <w:r>
        <w:t xml:space="preserve">, signed </w:t>
      </w:r>
      <w:proofErr w:type="spellStart"/>
      <w:r>
        <w:t>int</w:t>
      </w:r>
      <w:proofErr w:type="spellEnd"/>
      <w:r>
        <w:t xml:space="preserve"> </w:t>
      </w:r>
      <w:proofErr w:type="spellStart"/>
      <w:r>
        <w:t>si_b</w:t>
      </w:r>
      <w:proofErr w:type="spellEnd"/>
      <w:r>
        <w:t>) {</w:t>
      </w:r>
    </w:p>
    <w:p w:rsidR="00D33E5D" w:rsidRDefault="00D33E5D" w:rsidP="00D33E5D">
      <w:r>
        <w:t xml:space="preserve">  signed </w:t>
      </w:r>
      <w:proofErr w:type="spellStart"/>
      <w:r>
        <w:t>int</w:t>
      </w:r>
      <w:proofErr w:type="spellEnd"/>
      <w:r>
        <w:t xml:space="preserve"> result; </w:t>
      </w:r>
    </w:p>
    <w:p w:rsidR="00D33E5D" w:rsidRDefault="00D33E5D" w:rsidP="00D33E5D">
      <w:r>
        <w:t xml:space="preserve">  if (</w:t>
      </w:r>
      <w:proofErr w:type="spellStart"/>
      <w:r>
        <w:t>si_a</w:t>
      </w:r>
      <w:proofErr w:type="spellEnd"/>
      <w:r>
        <w:t xml:space="preserve"> &gt; 0) {  /* </w:t>
      </w:r>
      <w:proofErr w:type="spellStart"/>
      <w:r>
        <w:t>si_a</w:t>
      </w:r>
      <w:proofErr w:type="spellEnd"/>
      <w:r>
        <w:t xml:space="preserve"> is positive */</w:t>
      </w:r>
    </w:p>
    <w:p w:rsidR="00D33E5D" w:rsidRDefault="00D33E5D" w:rsidP="00D33E5D">
      <w:r>
        <w:t xml:space="preserve">    if (</w:t>
      </w:r>
      <w:proofErr w:type="spellStart"/>
      <w:r>
        <w:t>si_b</w:t>
      </w:r>
      <w:proofErr w:type="spellEnd"/>
      <w:r>
        <w:t xml:space="preserve"> &gt; 0) {  /* </w:t>
      </w:r>
      <w:proofErr w:type="spellStart"/>
      <w:r>
        <w:t>si_a</w:t>
      </w:r>
      <w:proofErr w:type="spellEnd"/>
      <w:r>
        <w:t xml:space="preserve"> and </w:t>
      </w:r>
      <w:proofErr w:type="spellStart"/>
      <w:r>
        <w:t>si_b</w:t>
      </w:r>
      <w:proofErr w:type="spellEnd"/>
      <w:r>
        <w:t xml:space="preserve"> are positive */</w:t>
      </w:r>
    </w:p>
    <w:p w:rsidR="00D33E5D" w:rsidRDefault="00D33E5D" w:rsidP="00D33E5D">
      <w:r>
        <w:t xml:space="preserve">      if (</w:t>
      </w:r>
      <w:proofErr w:type="spellStart"/>
      <w:r>
        <w:t>si_a</w:t>
      </w:r>
      <w:proofErr w:type="spellEnd"/>
      <w:r>
        <w:t xml:space="preserve"> &gt; (INT_MAX / </w:t>
      </w:r>
      <w:proofErr w:type="spellStart"/>
      <w:r>
        <w:t>si_b</w:t>
      </w:r>
      <w:proofErr w:type="spellEnd"/>
      <w:r>
        <w:t>)) {</w:t>
      </w:r>
    </w:p>
    <w:p w:rsidR="00D33E5D" w:rsidRDefault="00D33E5D" w:rsidP="00D33E5D">
      <w:r>
        <w:t xml:space="preserve">        /* Handle error */</w:t>
      </w:r>
    </w:p>
    <w:p w:rsidR="00D33E5D" w:rsidRDefault="00D33E5D" w:rsidP="00D33E5D">
      <w:r>
        <w:t xml:space="preserve">      }</w:t>
      </w:r>
    </w:p>
    <w:p w:rsidR="00D33E5D" w:rsidRDefault="00D33E5D" w:rsidP="00D33E5D">
      <w:r>
        <w:t xml:space="preserve">    } else { /* </w:t>
      </w:r>
      <w:proofErr w:type="spellStart"/>
      <w:r>
        <w:t>si_a</w:t>
      </w:r>
      <w:proofErr w:type="spellEnd"/>
      <w:r>
        <w:t xml:space="preserve"> positive, </w:t>
      </w:r>
      <w:proofErr w:type="spellStart"/>
      <w:r>
        <w:t>si_b</w:t>
      </w:r>
      <w:proofErr w:type="spellEnd"/>
      <w:r>
        <w:t xml:space="preserve"> </w:t>
      </w:r>
      <w:proofErr w:type="spellStart"/>
      <w:r>
        <w:t>nonpositive</w:t>
      </w:r>
      <w:proofErr w:type="spellEnd"/>
      <w:r>
        <w:t xml:space="preserve"> */</w:t>
      </w:r>
    </w:p>
    <w:p w:rsidR="00D33E5D" w:rsidRDefault="00D33E5D" w:rsidP="00D33E5D">
      <w:r>
        <w:t xml:space="preserve">      if (</w:t>
      </w:r>
      <w:proofErr w:type="spellStart"/>
      <w:r>
        <w:t>si_b</w:t>
      </w:r>
      <w:proofErr w:type="spellEnd"/>
      <w:r>
        <w:t xml:space="preserve"> &lt; (INT_MIN / </w:t>
      </w:r>
      <w:proofErr w:type="spellStart"/>
      <w:r>
        <w:t>si_a</w:t>
      </w:r>
      <w:proofErr w:type="spellEnd"/>
      <w:r>
        <w:t>)) {</w:t>
      </w:r>
    </w:p>
    <w:p w:rsidR="00D33E5D" w:rsidRDefault="00D33E5D" w:rsidP="00D33E5D">
      <w:r>
        <w:lastRenderedPageBreak/>
        <w:t xml:space="preserve">        /* Handle error */</w:t>
      </w:r>
    </w:p>
    <w:p w:rsidR="00D33E5D" w:rsidRDefault="00D33E5D" w:rsidP="00D33E5D">
      <w:r>
        <w:t xml:space="preserve">      }</w:t>
      </w:r>
    </w:p>
    <w:p w:rsidR="00D33E5D" w:rsidRDefault="00D33E5D" w:rsidP="00D33E5D">
      <w:r>
        <w:t xml:space="preserve">    } /* </w:t>
      </w:r>
      <w:proofErr w:type="spellStart"/>
      <w:r>
        <w:t>si_a</w:t>
      </w:r>
      <w:proofErr w:type="spellEnd"/>
      <w:r>
        <w:t xml:space="preserve"> positive, </w:t>
      </w:r>
      <w:proofErr w:type="spellStart"/>
      <w:r>
        <w:t>si_b</w:t>
      </w:r>
      <w:proofErr w:type="spellEnd"/>
      <w:r>
        <w:t xml:space="preserve"> </w:t>
      </w:r>
      <w:proofErr w:type="spellStart"/>
      <w:r>
        <w:t>nonpositive</w:t>
      </w:r>
      <w:proofErr w:type="spellEnd"/>
      <w:r>
        <w:t xml:space="preserve"> */</w:t>
      </w:r>
    </w:p>
    <w:p w:rsidR="00D33E5D" w:rsidRDefault="00D33E5D" w:rsidP="00D33E5D">
      <w:r>
        <w:t xml:space="preserve">  } else { /* </w:t>
      </w:r>
      <w:proofErr w:type="spellStart"/>
      <w:r>
        <w:t>si_a</w:t>
      </w:r>
      <w:proofErr w:type="spellEnd"/>
      <w:r>
        <w:t xml:space="preserve"> is </w:t>
      </w:r>
      <w:proofErr w:type="spellStart"/>
      <w:r>
        <w:t>nonpositive</w:t>
      </w:r>
      <w:proofErr w:type="spellEnd"/>
      <w:r>
        <w:t xml:space="preserve"> */</w:t>
      </w:r>
    </w:p>
    <w:p w:rsidR="00D33E5D" w:rsidRDefault="00D33E5D" w:rsidP="00D33E5D">
      <w:r>
        <w:t xml:space="preserve">    if (</w:t>
      </w:r>
      <w:proofErr w:type="spellStart"/>
      <w:r>
        <w:t>si_b</w:t>
      </w:r>
      <w:proofErr w:type="spellEnd"/>
      <w:r>
        <w:t xml:space="preserve"> &gt; 0) { /* </w:t>
      </w:r>
      <w:proofErr w:type="spellStart"/>
      <w:r>
        <w:t>si_a</w:t>
      </w:r>
      <w:proofErr w:type="spellEnd"/>
      <w:r>
        <w:t xml:space="preserve"> is </w:t>
      </w:r>
      <w:proofErr w:type="spellStart"/>
      <w:r>
        <w:t>nonpositive</w:t>
      </w:r>
      <w:proofErr w:type="spellEnd"/>
      <w:r>
        <w:t xml:space="preserve">, </w:t>
      </w:r>
      <w:proofErr w:type="spellStart"/>
      <w:r>
        <w:t>si_b</w:t>
      </w:r>
      <w:proofErr w:type="spellEnd"/>
      <w:r>
        <w:t xml:space="preserve"> is positive */</w:t>
      </w:r>
    </w:p>
    <w:p w:rsidR="00D33E5D" w:rsidRDefault="00D33E5D" w:rsidP="00D33E5D">
      <w:r>
        <w:t xml:space="preserve">      if (</w:t>
      </w:r>
      <w:proofErr w:type="spellStart"/>
      <w:r>
        <w:t>si_a</w:t>
      </w:r>
      <w:proofErr w:type="spellEnd"/>
      <w:r>
        <w:t xml:space="preserve"> &lt; (INT_MIN / </w:t>
      </w:r>
      <w:proofErr w:type="spellStart"/>
      <w:r>
        <w:t>si_b</w:t>
      </w:r>
      <w:proofErr w:type="spellEnd"/>
      <w:r>
        <w:t>)) {</w:t>
      </w:r>
    </w:p>
    <w:p w:rsidR="00D33E5D" w:rsidRDefault="00D33E5D" w:rsidP="00D33E5D">
      <w:r>
        <w:t xml:space="preserve">        /* Handle error */</w:t>
      </w:r>
    </w:p>
    <w:p w:rsidR="00D33E5D" w:rsidRDefault="00D33E5D" w:rsidP="00D33E5D">
      <w:r>
        <w:t xml:space="preserve">      }</w:t>
      </w:r>
    </w:p>
    <w:p w:rsidR="00D33E5D" w:rsidRDefault="00D33E5D" w:rsidP="00D33E5D">
      <w:r>
        <w:t xml:space="preserve">    } else { /* </w:t>
      </w:r>
      <w:proofErr w:type="spellStart"/>
      <w:r>
        <w:t>si_a</w:t>
      </w:r>
      <w:proofErr w:type="spellEnd"/>
      <w:r>
        <w:t xml:space="preserve"> and </w:t>
      </w:r>
      <w:proofErr w:type="spellStart"/>
      <w:r>
        <w:t>si_b</w:t>
      </w:r>
      <w:proofErr w:type="spellEnd"/>
      <w:r>
        <w:t xml:space="preserve"> are </w:t>
      </w:r>
      <w:proofErr w:type="spellStart"/>
      <w:r>
        <w:t>nonpositive</w:t>
      </w:r>
      <w:proofErr w:type="spellEnd"/>
      <w:r>
        <w:t xml:space="preserve"> */</w:t>
      </w:r>
    </w:p>
    <w:p w:rsidR="00D33E5D" w:rsidRDefault="00D33E5D" w:rsidP="00D33E5D">
      <w:r>
        <w:t xml:space="preserve">      if ( (</w:t>
      </w:r>
      <w:proofErr w:type="spellStart"/>
      <w:r>
        <w:t>si_a</w:t>
      </w:r>
      <w:proofErr w:type="spellEnd"/>
      <w:r>
        <w:t xml:space="preserve"> != 0) &amp;&amp; (</w:t>
      </w:r>
      <w:proofErr w:type="spellStart"/>
      <w:r>
        <w:t>si_b</w:t>
      </w:r>
      <w:proofErr w:type="spellEnd"/>
      <w:r>
        <w:t xml:space="preserve"> &lt; (INT_MAX / </w:t>
      </w:r>
      <w:proofErr w:type="spellStart"/>
      <w:r>
        <w:t>si_a</w:t>
      </w:r>
      <w:proofErr w:type="spellEnd"/>
      <w:r>
        <w:t>))) {</w:t>
      </w:r>
    </w:p>
    <w:p w:rsidR="00D33E5D" w:rsidRDefault="00D33E5D" w:rsidP="00D33E5D">
      <w:r>
        <w:t xml:space="preserve">        /* Handle error */</w:t>
      </w:r>
    </w:p>
    <w:p w:rsidR="00D33E5D" w:rsidRDefault="00D33E5D" w:rsidP="00D33E5D">
      <w:r>
        <w:t xml:space="preserve">      }</w:t>
      </w:r>
    </w:p>
    <w:p w:rsidR="00D33E5D" w:rsidRDefault="00D33E5D" w:rsidP="00D33E5D">
      <w:r>
        <w:t xml:space="preserve">    } /* End if </w:t>
      </w:r>
      <w:proofErr w:type="spellStart"/>
      <w:r>
        <w:t>si_a</w:t>
      </w:r>
      <w:proofErr w:type="spellEnd"/>
      <w:r>
        <w:t xml:space="preserve"> and </w:t>
      </w:r>
      <w:proofErr w:type="spellStart"/>
      <w:r>
        <w:t>si_b</w:t>
      </w:r>
      <w:proofErr w:type="spellEnd"/>
      <w:r>
        <w:t xml:space="preserve"> are </w:t>
      </w:r>
      <w:proofErr w:type="spellStart"/>
      <w:r>
        <w:t>nonpositive</w:t>
      </w:r>
      <w:proofErr w:type="spellEnd"/>
      <w:r>
        <w:t xml:space="preserve"> */</w:t>
      </w:r>
    </w:p>
    <w:p w:rsidR="00D33E5D" w:rsidRDefault="00D33E5D" w:rsidP="00D33E5D">
      <w:r>
        <w:t xml:space="preserve">  } /* End if </w:t>
      </w:r>
      <w:proofErr w:type="spellStart"/>
      <w:r>
        <w:t>si_a</w:t>
      </w:r>
      <w:proofErr w:type="spellEnd"/>
      <w:r>
        <w:t xml:space="preserve"> is </w:t>
      </w:r>
      <w:proofErr w:type="spellStart"/>
      <w:r>
        <w:t>nonpositive</w:t>
      </w:r>
      <w:proofErr w:type="spellEnd"/>
      <w:r>
        <w:t xml:space="preserve"> */</w:t>
      </w:r>
    </w:p>
    <w:p w:rsidR="00D33E5D" w:rsidRDefault="00D33E5D" w:rsidP="00D33E5D">
      <w:r>
        <w:t xml:space="preserve"> </w:t>
      </w:r>
    </w:p>
    <w:p w:rsidR="00D33E5D" w:rsidRDefault="00D33E5D" w:rsidP="00D33E5D">
      <w:r>
        <w:t xml:space="preserve">  result = </w:t>
      </w:r>
      <w:proofErr w:type="spellStart"/>
      <w:r>
        <w:t>si_a</w:t>
      </w:r>
      <w:proofErr w:type="spellEnd"/>
      <w:r>
        <w:t xml:space="preserve"> * </w:t>
      </w:r>
      <w:proofErr w:type="spellStart"/>
      <w:r>
        <w:t>si_b</w:t>
      </w:r>
      <w:proofErr w:type="spellEnd"/>
      <w:r>
        <w:t>;</w:t>
      </w:r>
    </w:p>
    <w:p w:rsidR="00D33E5D" w:rsidRDefault="00D33E5D" w:rsidP="00D33E5D">
      <w:r>
        <w:t>}</w:t>
      </w:r>
    </w:p>
    <w:p w:rsidR="00D33E5D" w:rsidRDefault="00D33E5D" w:rsidP="00D33E5D">
      <w:r>
        <w:t xml:space="preserve"> </w:t>
      </w:r>
    </w:p>
    <w:p w:rsidR="00D33E5D" w:rsidRDefault="00D33E5D" w:rsidP="00D33E5D">
      <w:r>
        <w:rPr>
          <w:rFonts w:hint="eastAsia"/>
        </w:rPr>
        <w:t>4</w:t>
      </w:r>
      <w:r>
        <w:rPr>
          <w:rFonts w:hint="eastAsia"/>
        </w:rPr>
        <w:t>）</w:t>
      </w:r>
      <w:r>
        <w:t>Division</w:t>
      </w:r>
    </w:p>
    <w:p w:rsidR="00D33E5D" w:rsidRDefault="00D33E5D" w:rsidP="00D33E5D">
      <w:r>
        <w:t>Division is between two operands of arithmetic type. Overflow can occur during two's complement signed integer division when the dividend is equal to the minimum (negative) value for the signed integer type and the divisor is equal to ?1. Division operations are also susceptible to divide-by-zero errors. (See INT33-C. Ensure that division and remainder operations do not result in divide-by-zero errors.)</w:t>
      </w:r>
    </w:p>
    <w:p w:rsidR="00D33E5D" w:rsidRDefault="00D33E5D" w:rsidP="00D33E5D">
      <w:r>
        <w:t>Noncompliant Code Example</w:t>
      </w:r>
    </w:p>
    <w:p w:rsidR="00D33E5D" w:rsidRDefault="00D33E5D" w:rsidP="00D33E5D">
      <w:r>
        <w:lastRenderedPageBreak/>
        <w:t xml:space="preserve">This noncompliant code example prevents divide-by-zero errors in compliance with  INT33-C. Ensure that division and remainder operations do not result in divide-by-zero errors but does not prevent a signed integer overflow error in two's-complement. </w:t>
      </w:r>
    </w:p>
    <w:p w:rsidR="00D33E5D" w:rsidRDefault="00D33E5D" w:rsidP="00D33E5D">
      <w:r>
        <w:t xml:space="preserve">void </w:t>
      </w:r>
      <w:proofErr w:type="spellStart"/>
      <w:r>
        <w:t>func</w:t>
      </w:r>
      <w:proofErr w:type="spellEnd"/>
      <w:r>
        <w:t xml:space="preserve">(signed long </w:t>
      </w:r>
      <w:proofErr w:type="spellStart"/>
      <w:r>
        <w:t>s_a</w:t>
      </w:r>
      <w:proofErr w:type="spellEnd"/>
      <w:r>
        <w:t xml:space="preserve">, signed long </w:t>
      </w:r>
      <w:proofErr w:type="spellStart"/>
      <w:r>
        <w:t>s_b</w:t>
      </w:r>
      <w:proofErr w:type="spellEnd"/>
      <w:r>
        <w:t>) {</w:t>
      </w:r>
    </w:p>
    <w:p w:rsidR="00D33E5D" w:rsidRDefault="00D33E5D" w:rsidP="00D33E5D">
      <w:r>
        <w:t xml:space="preserve">  signed long result;</w:t>
      </w:r>
    </w:p>
    <w:p w:rsidR="00D33E5D" w:rsidRDefault="00D33E5D" w:rsidP="00D33E5D">
      <w:r>
        <w:t xml:space="preserve">  if (</w:t>
      </w:r>
      <w:proofErr w:type="spellStart"/>
      <w:r>
        <w:t>s_b</w:t>
      </w:r>
      <w:proofErr w:type="spellEnd"/>
      <w:r>
        <w:t xml:space="preserve"> == 0) {</w:t>
      </w:r>
    </w:p>
    <w:p w:rsidR="00D33E5D" w:rsidRDefault="00D33E5D" w:rsidP="00D33E5D">
      <w:r>
        <w:t xml:space="preserve">    /* Handle error */</w:t>
      </w:r>
    </w:p>
    <w:p w:rsidR="00D33E5D" w:rsidRDefault="00D33E5D" w:rsidP="00D33E5D">
      <w:r>
        <w:t xml:space="preserve">  } else {</w:t>
      </w:r>
    </w:p>
    <w:p w:rsidR="00D33E5D" w:rsidRDefault="00D33E5D" w:rsidP="00D33E5D">
      <w:r>
        <w:t xml:space="preserve">    result = </w:t>
      </w:r>
      <w:proofErr w:type="spellStart"/>
      <w:r>
        <w:t>s_a</w:t>
      </w:r>
      <w:proofErr w:type="spellEnd"/>
      <w:r>
        <w:t xml:space="preserve"> / </w:t>
      </w:r>
      <w:proofErr w:type="spellStart"/>
      <w:r>
        <w:t>s_b</w:t>
      </w:r>
      <w:proofErr w:type="spellEnd"/>
      <w:r>
        <w:t>;</w:t>
      </w:r>
    </w:p>
    <w:p w:rsidR="00D33E5D" w:rsidRDefault="00D33E5D" w:rsidP="00D33E5D">
      <w:r>
        <w:t xml:space="preserve">  }</w:t>
      </w:r>
    </w:p>
    <w:p w:rsidR="00D33E5D" w:rsidRDefault="00D33E5D" w:rsidP="00D33E5D">
      <w:r>
        <w:t xml:space="preserve">  /* ... */</w:t>
      </w:r>
    </w:p>
    <w:p w:rsidR="00D33E5D" w:rsidRDefault="00D33E5D" w:rsidP="00D33E5D">
      <w:r>
        <w:t>}</w:t>
      </w:r>
    </w:p>
    <w:p w:rsidR="00D33E5D" w:rsidRDefault="00D33E5D" w:rsidP="00D33E5D">
      <w:r>
        <w:t>Implementation Details</w:t>
      </w:r>
    </w:p>
    <w:p w:rsidR="00D33E5D" w:rsidRDefault="00D33E5D" w:rsidP="00D33E5D">
      <w:r>
        <w:t>On the x86-32 architecture, overflow results in a fault, which can be exploited as a  denial-of-service attack.</w:t>
      </w:r>
    </w:p>
    <w:p w:rsidR="00D33E5D" w:rsidRDefault="00D33E5D" w:rsidP="00D33E5D">
      <w:r>
        <w:t>Compliant Solution</w:t>
      </w:r>
    </w:p>
    <w:p w:rsidR="00D33E5D" w:rsidRDefault="00D33E5D" w:rsidP="00D33E5D">
      <w:r>
        <w:t>This compliant solution eliminates the possibility of divide-by-zero errors or signed overflow:</w:t>
      </w:r>
    </w:p>
    <w:p w:rsidR="00D33E5D" w:rsidRDefault="00D33E5D" w:rsidP="00D33E5D">
      <w:r>
        <w:t>#include &lt;</w:t>
      </w:r>
      <w:proofErr w:type="spellStart"/>
      <w:r>
        <w:t>limits.h</w:t>
      </w:r>
      <w:proofErr w:type="spellEnd"/>
      <w:r>
        <w:t>&gt;</w:t>
      </w:r>
    </w:p>
    <w:p w:rsidR="00D33E5D" w:rsidRDefault="00D33E5D" w:rsidP="00D33E5D">
      <w:r>
        <w:t xml:space="preserve"> </w:t>
      </w:r>
    </w:p>
    <w:p w:rsidR="00D33E5D" w:rsidRDefault="00D33E5D" w:rsidP="00D33E5D">
      <w:r>
        <w:t xml:space="preserve">void </w:t>
      </w:r>
      <w:proofErr w:type="spellStart"/>
      <w:r>
        <w:t>func</w:t>
      </w:r>
      <w:proofErr w:type="spellEnd"/>
      <w:r>
        <w:t xml:space="preserve">(signed long </w:t>
      </w:r>
      <w:proofErr w:type="spellStart"/>
      <w:r>
        <w:t>s_a</w:t>
      </w:r>
      <w:proofErr w:type="spellEnd"/>
      <w:r>
        <w:t xml:space="preserve">, signed long </w:t>
      </w:r>
      <w:proofErr w:type="spellStart"/>
      <w:r>
        <w:t>s_b</w:t>
      </w:r>
      <w:proofErr w:type="spellEnd"/>
      <w:r>
        <w:t>) {</w:t>
      </w:r>
    </w:p>
    <w:p w:rsidR="00D33E5D" w:rsidRDefault="00D33E5D" w:rsidP="00D33E5D">
      <w:r>
        <w:t xml:space="preserve">  signed long result;</w:t>
      </w:r>
    </w:p>
    <w:p w:rsidR="00D33E5D" w:rsidRDefault="00D33E5D" w:rsidP="00D33E5D">
      <w:r>
        <w:t xml:space="preserve">  if ((</w:t>
      </w:r>
      <w:proofErr w:type="spellStart"/>
      <w:r>
        <w:t>s_b</w:t>
      </w:r>
      <w:proofErr w:type="spellEnd"/>
      <w:r>
        <w:t xml:space="preserve"> == 0) || ((</w:t>
      </w:r>
      <w:proofErr w:type="spellStart"/>
      <w:r>
        <w:t>s_a</w:t>
      </w:r>
      <w:proofErr w:type="spellEnd"/>
      <w:r>
        <w:t xml:space="preserve"> == LONG_MIN) &amp;&amp; (</w:t>
      </w:r>
      <w:proofErr w:type="spellStart"/>
      <w:r>
        <w:t>s_b</w:t>
      </w:r>
      <w:proofErr w:type="spellEnd"/>
      <w:r>
        <w:t xml:space="preserve"> == -1))) {</w:t>
      </w:r>
    </w:p>
    <w:p w:rsidR="00D33E5D" w:rsidRDefault="00D33E5D" w:rsidP="00D33E5D">
      <w:r>
        <w:t xml:space="preserve">    /* Handle error */</w:t>
      </w:r>
    </w:p>
    <w:p w:rsidR="00D33E5D" w:rsidRDefault="00D33E5D" w:rsidP="00D33E5D">
      <w:r>
        <w:t xml:space="preserve">  } else {</w:t>
      </w:r>
    </w:p>
    <w:p w:rsidR="00D33E5D" w:rsidRDefault="00D33E5D" w:rsidP="00D33E5D">
      <w:r>
        <w:lastRenderedPageBreak/>
        <w:t xml:space="preserve">    result = </w:t>
      </w:r>
      <w:proofErr w:type="spellStart"/>
      <w:r>
        <w:t>s_a</w:t>
      </w:r>
      <w:proofErr w:type="spellEnd"/>
      <w:r>
        <w:t xml:space="preserve"> / </w:t>
      </w:r>
      <w:proofErr w:type="spellStart"/>
      <w:r>
        <w:t>s_b</w:t>
      </w:r>
      <w:proofErr w:type="spellEnd"/>
      <w:r>
        <w:t>;</w:t>
      </w:r>
    </w:p>
    <w:p w:rsidR="00D33E5D" w:rsidRDefault="00D33E5D" w:rsidP="00D33E5D">
      <w:r>
        <w:t xml:space="preserve">  }</w:t>
      </w:r>
    </w:p>
    <w:p w:rsidR="00D33E5D" w:rsidRDefault="00D33E5D" w:rsidP="00D33E5D">
      <w:r>
        <w:t xml:space="preserve">  /* ... */</w:t>
      </w:r>
    </w:p>
    <w:p w:rsidR="00D33E5D" w:rsidRDefault="00D33E5D" w:rsidP="00D33E5D">
      <w:r>
        <w:t>}</w:t>
      </w:r>
    </w:p>
    <w:p w:rsidR="00D33E5D" w:rsidRDefault="00D33E5D" w:rsidP="00D33E5D">
      <w:r>
        <w:t>Remainder</w:t>
      </w:r>
    </w:p>
    <w:p w:rsidR="00D33E5D" w:rsidRDefault="00D33E5D" w:rsidP="00D33E5D">
      <w:r>
        <w:t>The remainder operator provides the remainder when two operands of integer type are divided. Because many platforms implement remainder and division in the same instruction, the remainder operator is also susceptible to arithmetic overflow and division by zero. (See INT33-C. Ensure that division and remainder operations do not result in divide-by-zero errors.)</w:t>
      </w:r>
    </w:p>
    <w:p w:rsidR="00D33E5D" w:rsidRDefault="00D33E5D" w:rsidP="00D33E5D">
      <w:r>
        <w:t>Noncompliant Code Example</w:t>
      </w:r>
    </w:p>
    <w:p w:rsidR="00D33E5D" w:rsidRDefault="00D33E5D" w:rsidP="00D33E5D">
      <w:r>
        <w:t>Many hardware architectures implement remainder as part of the division operator, which can overflow. Overflow can occur during a remainder operation when the dividend is equal to the minimum (negative) value for the signed integer type and the divisor is equal to ?1. It occurs even though the result of such a remainder operation is mathematically 0. This noncompliant code example prevents divide-by-zero errors in compliance with INT33-C. Ensure that division and remainder operations do not result in divide-by-zero errors but does not prevent integer overflow:</w:t>
      </w:r>
    </w:p>
    <w:p w:rsidR="00D33E5D" w:rsidRDefault="00D33E5D" w:rsidP="00D33E5D">
      <w:r>
        <w:t xml:space="preserve">void </w:t>
      </w:r>
      <w:proofErr w:type="spellStart"/>
      <w:r>
        <w:t>func</w:t>
      </w:r>
      <w:proofErr w:type="spellEnd"/>
      <w:r>
        <w:t xml:space="preserve">(signed long </w:t>
      </w:r>
      <w:proofErr w:type="spellStart"/>
      <w:r>
        <w:t>s_a</w:t>
      </w:r>
      <w:proofErr w:type="spellEnd"/>
      <w:r>
        <w:t xml:space="preserve">, signed long </w:t>
      </w:r>
      <w:proofErr w:type="spellStart"/>
      <w:r>
        <w:t>s_b</w:t>
      </w:r>
      <w:proofErr w:type="spellEnd"/>
      <w:r>
        <w:t>) {</w:t>
      </w:r>
    </w:p>
    <w:p w:rsidR="00D33E5D" w:rsidRDefault="00D33E5D" w:rsidP="00D33E5D">
      <w:r>
        <w:t xml:space="preserve">  signed long result;</w:t>
      </w:r>
    </w:p>
    <w:p w:rsidR="00D33E5D" w:rsidRDefault="00D33E5D" w:rsidP="00D33E5D">
      <w:r>
        <w:t xml:space="preserve">  if (</w:t>
      </w:r>
      <w:proofErr w:type="spellStart"/>
      <w:r>
        <w:t>s_b</w:t>
      </w:r>
      <w:proofErr w:type="spellEnd"/>
      <w:r>
        <w:t xml:space="preserve"> == 0) {</w:t>
      </w:r>
    </w:p>
    <w:p w:rsidR="00D33E5D" w:rsidRDefault="00D33E5D" w:rsidP="00D33E5D">
      <w:r>
        <w:t xml:space="preserve">    /* Handle error */</w:t>
      </w:r>
    </w:p>
    <w:p w:rsidR="00D33E5D" w:rsidRDefault="00D33E5D" w:rsidP="00D33E5D">
      <w:r>
        <w:t xml:space="preserve">  } else {</w:t>
      </w:r>
    </w:p>
    <w:p w:rsidR="00D33E5D" w:rsidRDefault="00D33E5D" w:rsidP="00D33E5D">
      <w:r>
        <w:t xml:space="preserve">    result = </w:t>
      </w:r>
      <w:proofErr w:type="spellStart"/>
      <w:r>
        <w:t>s_a</w:t>
      </w:r>
      <w:proofErr w:type="spellEnd"/>
      <w:r>
        <w:t xml:space="preserve"> % </w:t>
      </w:r>
      <w:proofErr w:type="spellStart"/>
      <w:r>
        <w:t>s_b</w:t>
      </w:r>
      <w:proofErr w:type="spellEnd"/>
      <w:r>
        <w:t>;</w:t>
      </w:r>
    </w:p>
    <w:p w:rsidR="00D33E5D" w:rsidRDefault="00D33E5D" w:rsidP="00D33E5D">
      <w:r>
        <w:t xml:space="preserve">  }</w:t>
      </w:r>
    </w:p>
    <w:p w:rsidR="00D33E5D" w:rsidRDefault="00D33E5D" w:rsidP="00D33E5D">
      <w:r>
        <w:t xml:space="preserve">  /* ... */</w:t>
      </w:r>
    </w:p>
    <w:p w:rsidR="00D33E5D" w:rsidRDefault="00D33E5D" w:rsidP="00D33E5D">
      <w:r>
        <w:t>}</w:t>
      </w:r>
    </w:p>
    <w:p w:rsidR="00D33E5D" w:rsidRDefault="00D33E5D" w:rsidP="00D33E5D">
      <w:r>
        <w:lastRenderedPageBreak/>
        <w:t>Implementation Details</w:t>
      </w:r>
    </w:p>
    <w:p w:rsidR="00D33E5D" w:rsidRDefault="00D33E5D" w:rsidP="00D33E5D">
      <w:r>
        <w:t xml:space="preserve">On x86-32 platforms, the remainder operator for signed integers is implemented by the </w:t>
      </w:r>
      <w:proofErr w:type="spellStart"/>
      <w:r>
        <w:t>idiv</w:t>
      </w:r>
      <w:proofErr w:type="spellEnd"/>
      <w:r>
        <w:t xml:space="preserve"> instruction code, along with the divide operator. Because LONG_MIN / ?1 overflows, it results in a software exception with LONG_MIN % ?1 as well.</w:t>
      </w:r>
    </w:p>
    <w:p w:rsidR="00D33E5D" w:rsidRDefault="00D33E5D" w:rsidP="00D33E5D">
      <w:r>
        <w:t>Compliant Solution</w:t>
      </w:r>
    </w:p>
    <w:p w:rsidR="00D33E5D" w:rsidRDefault="00D33E5D" w:rsidP="00D33E5D">
      <w:r>
        <w:t>This compliant solution also tests the remainder operands to guarantee there is no possibility of an overflow:</w:t>
      </w:r>
    </w:p>
    <w:p w:rsidR="00D33E5D" w:rsidRDefault="00D33E5D" w:rsidP="00D33E5D">
      <w:r>
        <w:t>#include &lt;</w:t>
      </w:r>
      <w:proofErr w:type="spellStart"/>
      <w:r>
        <w:t>limits.h</w:t>
      </w:r>
      <w:proofErr w:type="spellEnd"/>
      <w:r>
        <w:t>&gt;</w:t>
      </w:r>
    </w:p>
    <w:p w:rsidR="00D33E5D" w:rsidRDefault="00D33E5D" w:rsidP="00D33E5D">
      <w:r>
        <w:t xml:space="preserve"> </w:t>
      </w:r>
    </w:p>
    <w:p w:rsidR="00D33E5D" w:rsidRDefault="00D33E5D" w:rsidP="00D33E5D">
      <w:r>
        <w:t xml:space="preserve">void </w:t>
      </w:r>
      <w:proofErr w:type="spellStart"/>
      <w:r>
        <w:t>func</w:t>
      </w:r>
      <w:proofErr w:type="spellEnd"/>
      <w:r>
        <w:t xml:space="preserve">(signed long </w:t>
      </w:r>
      <w:proofErr w:type="spellStart"/>
      <w:r>
        <w:t>s_a</w:t>
      </w:r>
      <w:proofErr w:type="spellEnd"/>
      <w:r>
        <w:t xml:space="preserve">, signed long </w:t>
      </w:r>
      <w:proofErr w:type="spellStart"/>
      <w:r>
        <w:t>s_b</w:t>
      </w:r>
      <w:proofErr w:type="spellEnd"/>
      <w:r>
        <w:t>) {</w:t>
      </w:r>
    </w:p>
    <w:p w:rsidR="00D33E5D" w:rsidRDefault="00D33E5D" w:rsidP="00D33E5D">
      <w:r>
        <w:t xml:space="preserve">  signed long result;</w:t>
      </w:r>
    </w:p>
    <w:p w:rsidR="00D33E5D" w:rsidRDefault="00D33E5D" w:rsidP="00D33E5D">
      <w:r>
        <w:t xml:space="preserve">  if ((</w:t>
      </w:r>
      <w:proofErr w:type="spellStart"/>
      <w:r>
        <w:t>s_b</w:t>
      </w:r>
      <w:proofErr w:type="spellEnd"/>
      <w:r>
        <w:t xml:space="preserve"> == 0 ) || ((</w:t>
      </w:r>
      <w:proofErr w:type="spellStart"/>
      <w:r>
        <w:t>s_a</w:t>
      </w:r>
      <w:proofErr w:type="spellEnd"/>
      <w:r>
        <w:t xml:space="preserve"> == LONG_MIN) &amp;&amp; (</w:t>
      </w:r>
      <w:proofErr w:type="spellStart"/>
      <w:r>
        <w:t>s_b</w:t>
      </w:r>
      <w:proofErr w:type="spellEnd"/>
      <w:r>
        <w:t xml:space="preserve"> == -1))) {</w:t>
      </w:r>
    </w:p>
    <w:p w:rsidR="00D33E5D" w:rsidRDefault="00D33E5D" w:rsidP="00D33E5D">
      <w:r>
        <w:t xml:space="preserve">    /* Handle error */</w:t>
      </w:r>
    </w:p>
    <w:p w:rsidR="00D33E5D" w:rsidRDefault="00D33E5D" w:rsidP="00D33E5D">
      <w:r>
        <w:t xml:space="preserve">  } else {</w:t>
      </w:r>
    </w:p>
    <w:p w:rsidR="00D33E5D" w:rsidRDefault="00D33E5D" w:rsidP="00D33E5D">
      <w:r>
        <w:t xml:space="preserve">    result = </w:t>
      </w:r>
      <w:proofErr w:type="spellStart"/>
      <w:r>
        <w:t>s_a</w:t>
      </w:r>
      <w:proofErr w:type="spellEnd"/>
      <w:r>
        <w:t xml:space="preserve"> % </w:t>
      </w:r>
      <w:proofErr w:type="spellStart"/>
      <w:r>
        <w:t>s_b</w:t>
      </w:r>
      <w:proofErr w:type="spellEnd"/>
      <w:r>
        <w:t>;</w:t>
      </w:r>
    </w:p>
    <w:p w:rsidR="00D33E5D" w:rsidRDefault="00D33E5D" w:rsidP="00D33E5D">
      <w:r>
        <w:t xml:space="preserve">  } </w:t>
      </w:r>
    </w:p>
    <w:p w:rsidR="00D33E5D" w:rsidRDefault="00D33E5D" w:rsidP="00D33E5D">
      <w:r>
        <w:t xml:space="preserve">  /* ... */</w:t>
      </w:r>
    </w:p>
    <w:p w:rsidR="00D33E5D" w:rsidRDefault="00D33E5D" w:rsidP="00D33E5D">
      <w:r>
        <w:t>}</w:t>
      </w:r>
    </w:p>
    <w:p w:rsidR="00D33E5D" w:rsidRDefault="00D33E5D" w:rsidP="00D33E5D"/>
    <w:p w:rsidR="00D33E5D" w:rsidRDefault="00D33E5D" w:rsidP="00D33E5D">
      <w:r>
        <w:rPr>
          <w:rFonts w:hint="eastAsia"/>
        </w:rPr>
        <w:t>5</w:t>
      </w:r>
      <w:r>
        <w:rPr>
          <w:rFonts w:hint="eastAsia"/>
        </w:rPr>
        <w:t>）</w:t>
      </w:r>
      <w:r>
        <w:t>Unary Negation</w:t>
      </w:r>
    </w:p>
    <w:p w:rsidR="00D33E5D" w:rsidRDefault="00D33E5D" w:rsidP="00D33E5D">
      <w:r>
        <w:t>The unary negation operator takes an operand of arithmetic type. Overflow can occur during two's complement unary negation when the operand is equal to the minimum (negative) value for the signed integer type.</w:t>
      </w:r>
    </w:p>
    <w:p w:rsidR="00D33E5D" w:rsidRDefault="00D33E5D" w:rsidP="00D33E5D">
      <w:r>
        <w:t>Noncompliant Code Example</w:t>
      </w:r>
    </w:p>
    <w:p w:rsidR="00D33E5D" w:rsidRDefault="00D33E5D" w:rsidP="00D33E5D">
      <w:r>
        <w:t xml:space="preserve">This noncompliant code example can result in a signed integer overflow during the unary </w:t>
      </w:r>
      <w:r>
        <w:lastRenderedPageBreak/>
        <w:t xml:space="preserve">negation of the signed operand </w:t>
      </w:r>
      <w:proofErr w:type="spellStart"/>
      <w:r>
        <w:t>s_a</w:t>
      </w:r>
      <w:proofErr w:type="spellEnd"/>
      <w:r>
        <w:t>:</w:t>
      </w:r>
    </w:p>
    <w:p w:rsidR="00D33E5D" w:rsidRDefault="00D33E5D" w:rsidP="00D33E5D">
      <w:r>
        <w:t xml:space="preserve">void </w:t>
      </w:r>
      <w:proofErr w:type="spellStart"/>
      <w:r>
        <w:t>func</w:t>
      </w:r>
      <w:proofErr w:type="spellEnd"/>
      <w:r>
        <w:t xml:space="preserve">(signed long </w:t>
      </w:r>
      <w:proofErr w:type="spellStart"/>
      <w:r>
        <w:t>s_a</w:t>
      </w:r>
      <w:proofErr w:type="spellEnd"/>
      <w:r>
        <w:t>) {</w:t>
      </w:r>
    </w:p>
    <w:p w:rsidR="00D33E5D" w:rsidRDefault="00D33E5D" w:rsidP="00D33E5D">
      <w:r>
        <w:t xml:space="preserve">  signed long result = -</w:t>
      </w:r>
      <w:proofErr w:type="spellStart"/>
      <w:r>
        <w:t>s_a</w:t>
      </w:r>
      <w:proofErr w:type="spellEnd"/>
      <w:r>
        <w:t>;</w:t>
      </w:r>
    </w:p>
    <w:p w:rsidR="00D33E5D" w:rsidRDefault="00D33E5D" w:rsidP="00D33E5D">
      <w:r>
        <w:t xml:space="preserve">  /* ... */</w:t>
      </w:r>
    </w:p>
    <w:p w:rsidR="00D33E5D" w:rsidRDefault="00D33E5D" w:rsidP="00D33E5D">
      <w:r>
        <w:t>}</w:t>
      </w:r>
    </w:p>
    <w:p w:rsidR="00D33E5D" w:rsidRDefault="00D33E5D" w:rsidP="00D33E5D">
      <w:r>
        <w:t>Compliant Solution</w:t>
      </w:r>
    </w:p>
    <w:p w:rsidR="00D33E5D" w:rsidRDefault="00D33E5D" w:rsidP="00D33E5D">
      <w:r>
        <w:t>This compliant solution tests the negation operation to guarantee there is no possibility of signed overflow:</w:t>
      </w:r>
    </w:p>
    <w:p w:rsidR="00D33E5D" w:rsidRDefault="00D33E5D" w:rsidP="00D33E5D">
      <w:r>
        <w:t>#include &lt;</w:t>
      </w:r>
      <w:proofErr w:type="spellStart"/>
      <w:r>
        <w:t>limits.h</w:t>
      </w:r>
      <w:proofErr w:type="spellEnd"/>
      <w:r>
        <w:t>&gt;</w:t>
      </w:r>
    </w:p>
    <w:p w:rsidR="00D33E5D" w:rsidRDefault="00D33E5D" w:rsidP="00D33E5D">
      <w:r>
        <w:t xml:space="preserve"> </w:t>
      </w:r>
    </w:p>
    <w:p w:rsidR="00D33E5D" w:rsidRDefault="00D33E5D" w:rsidP="00D33E5D">
      <w:r>
        <w:t xml:space="preserve">void </w:t>
      </w:r>
      <w:proofErr w:type="spellStart"/>
      <w:r>
        <w:t>func</w:t>
      </w:r>
      <w:proofErr w:type="spellEnd"/>
      <w:r>
        <w:t xml:space="preserve">(signed long </w:t>
      </w:r>
      <w:proofErr w:type="spellStart"/>
      <w:r>
        <w:t>s_a</w:t>
      </w:r>
      <w:proofErr w:type="spellEnd"/>
      <w:r>
        <w:t>) {</w:t>
      </w:r>
    </w:p>
    <w:p w:rsidR="00D33E5D" w:rsidRDefault="00D33E5D" w:rsidP="00D33E5D">
      <w:r>
        <w:t xml:space="preserve">  signed long result;</w:t>
      </w:r>
    </w:p>
    <w:p w:rsidR="00D33E5D" w:rsidRDefault="00D33E5D" w:rsidP="00D33E5D">
      <w:r>
        <w:t xml:space="preserve">  if (</w:t>
      </w:r>
      <w:proofErr w:type="spellStart"/>
      <w:r>
        <w:t>s_a</w:t>
      </w:r>
      <w:proofErr w:type="spellEnd"/>
      <w:r>
        <w:t xml:space="preserve"> == LONG_MIN) {</w:t>
      </w:r>
    </w:p>
    <w:p w:rsidR="00D33E5D" w:rsidRDefault="00D33E5D" w:rsidP="00D33E5D">
      <w:r>
        <w:t xml:space="preserve">    /* Handle error */</w:t>
      </w:r>
    </w:p>
    <w:p w:rsidR="00D33E5D" w:rsidRDefault="00D33E5D" w:rsidP="00D33E5D">
      <w:r>
        <w:t xml:space="preserve">  } else {</w:t>
      </w:r>
    </w:p>
    <w:p w:rsidR="00D33E5D" w:rsidRDefault="00D33E5D" w:rsidP="00D33E5D">
      <w:r>
        <w:t xml:space="preserve">    result = -</w:t>
      </w:r>
      <w:proofErr w:type="spellStart"/>
      <w:r>
        <w:t>s_a</w:t>
      </w:r>
      <w:proofErr w:type="spellEnd"/>
      <w:r>
        <w:t>;</w:t>
      </w:r>
    </w:p>
    <w:p w:rsidR="00D33E5D" w:rsidRDefault="00D33E5D" w:rsidP="00D33E5D">
      <w:r>
        <w:t xml:space="preserve">  }</w:t>
      </w:r>
    </w:p>
    <w:p w:rsidR="00D33E5D" w:rsidRDefault="00D33E5D" w:rsidP="00D33E5D">
      <w:r>
        <w:t xml:space="preserve">  /* ... */</w:t>
      </w:r>
    </w:p>
    <w:p w:rsidR="00D33E5D" w:rsidRDefault="00D33E5D" w:rsidP="00D33E5D">
      <w:r>
        <w:t>}</w:t>
      </w:r>
    </w:p>
    <w:p w:rsidR="00D33E5D" w:rsidRDefault="00D33E5D" w:rsidP="00D33E5D"/>
    <w:p w:rsidR="00D33E5D" w:rsidRPr="00F00563" w:rsidRDefault="00D33E5D" w:rsidP="00D33E5D">
      <w:r>
        <w:rPr>
          <w:rFonts w:hint="eastAsia"/>
        </w:rPr>
        <w:t>附录</w:t>
      </w:r>
      <w:r>
        <w:rPr>
          <w:rFonts w:hint="eastAsia"/>
        </w:rPr>
        <w:t>2</w:t>
      </w:r>
      <w:r>
        <w:rPr>
          <w:rFonts w:hint="eastAsia"/>
        </w:rPr>
        <w:t>：参看微软</w:t>
      </w:r>
      <w:r>
        <w:rPr>
          <w:rFonts w:hint="eastAsia"/>
        </w:rPr>
        <w:t>SafeInt3.hpp</w:t>
      </w:r>
      <w:r>
        <w:rPr>
          <w:rFonts w:hint="eastAsia"/>
        </w:rPr>
        <w:t>，该实现对各种情况都有讨论。此类已经集成在</w:t>
      </w:r>
      <w:r>
        <w:rPr>
          <w:rFonts w:hint="eastAsia"/>
        </w:rPr>
        <w:t>VS2010</w:t>
      </w:r>
      <w:r>
        <w:rPr>
          <w:rFonts w:hint="eastAsia"/>
        </w:rPr>
        <w:t>中。</w:t>
      </w:r>
    </w:p>
    <w:p w:rsidR="008F1E41" w:rsidRDefault="008F1E41" w:rsidP="00D33E5D">
      <w:pPr>
        <w:pStyle w:val="10"/>
        <w:numPr>
          <w:ilvl w:val="0"/>
          <w:numId w:val="0"/>
        </w:numPr>
        <w:ind w:left="425"/>
      </w:pPr>
    </w:p>
    <w:sectPr w:rsidR="008F1E41" w:rsidSect="00331D17">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077D8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98F" w:rsidRDefault="005E798F" w:rsidP="00506333">
      <w:r>
        <w:separator/>
      </w:r>
    </w:p>
  </w:endnote>
  <w:endnote w:type="continuationSeparator" w:id="0">
    <w:p w:rsidR="005E798F" w:rsidRDefault="005E798F" w:rsidP="005063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E41" w:rsidRDefault="008F1E4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3A6" w:rsidRPr="00A76964" w:rsidRDefault="001F73A6" w:rsidP="00C54E81">
    <w:pPr>
      <w:pStyle w:val="a4"/>
      <w:pBdr>
        <w:top w:val="single" w:sz="24" w:space="1" w:color="A6A6A6" w:themeColor="background1" w:themeShade="A6"/>
      </w:pBdr>
    </w:pPr>
    <w:r>
      <w:rPr>
        <w:rFonts w:cs="Arial" w:hint="eastAsia"/>
      </w:rPr>
      <w:tab/>
    </w:r>
    <w:r>
      <w:ptab w:relativeTo="margin" w:alignment="right" w:leader="none"/>
    </w:r>
    <w:fldSimple w:instr=" PAGE   \* MERGEFORMAT ">
      <w:r w:rsidR="00360F47">
        <w:rPr>
          <w:noProof/>
        </w:rPr>
        <w:t>26</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E41" w:rsidRDefault="008F1E4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98F" w:rsidRDefault="005E798F" w:rsidP="00506333">
      <w:r>
        <w:separator/>
      </w:r>
    </w:p>
  </w:footnote>
  <w:footnote w:type="continuationSeparator" w:id="0">
    <w:p w:rsidR="005E798F" w:rsidRDefault="005E798F" w:rsidP="005063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3A6" w:rsidRDefault="005535A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57692" o:spid="_x0000_s2063" type="#_x0000_t136" style="position:absolute;left:0;text-align:left;margin-left:0;margin-top:0;width:629.8pt;height:57.25pt;rotation:315;z-index:-251654144;mso-position-horizontal:center;mso-position-horizontal-relative:margin;mso-position-vertical:center;mso-position-vertical-relative:margin" o:allowincell="f" fillcolor="silver" stroked="f">
          <v:fill opacity=".5"/>
          <v:textpath style="font-family:&quot;宋体&quot;;font-size:1pt" string="深圳市智链科技有限公司"/>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56"/>
      <w:gridCol w:w="4261"/>
    </w:tblGrid>
    <w:tr w:rsidR="001F73A6" w:rsidTr="00C54E81">
      <w:trPr>
        <w:trHeight w:val="429"/>
      </w:trPr>
      <w:tc>
        <w:tcPr>
          <w:tcW w:w="4261" w:type="dxa"/>
          <w:hideMark/>
        </w:tcPr>
        <w:p w:rsidR="001F73A6" w:rsidRDefault="005535A0" w:rsidP="00C54E81">
          <w:pPr>
            <w:pStyle w:val="a3"/>
            <w:pBdr>
              <w:bottom w:val="none" w:sz="0" w:space="0" w:color="auto"/>
            </w:pBdr>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57693" o:spid="_x0000_s2064" type="#_x0000_t136" style="position:absolute;margin-left:0;margin-top:0;width:629.8pt;height:57.25pt;rotation:315;z-index:-251652096;mso-position-horizontal:center;mso-position-horizontal-relative:margin;mso-position-vertical:center;mso-position-vertical-relative:margin" o:allowincell="f" fillcolor="silver" stroked="f">
                <v:fill opacity=".5"/>
                <v:textpath style="font-family:&quot;宋体&quot;;font-size:1pt" string="深圳市智链科技有限公司"/>
                <w10:wrap anchorx="margin" anchory="margin"/>
              </v:shape>
            </w:pict>
          </w:r>
          <w:r w:rsidR="001F73A6">
            <w:rPr>
              <w:noProof/>
            </w:rPr>
            <w:drawing>
              <wp:inline distT="0" distB="0" distL="0" distR="0">
                <wp:extent cx="2601320" cy="447427"/>
                <wp:effectExtent l="19050" t="0" r="8530" b="0"/>
                <wp:docPr id="3" name="Picture 1" descr="D:\chenbilun\桌面\main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henbilun\桌面\main_0---1.jpg"/>
                        <pic:cNvPicPr>
                          <a:picLocks noChangeAspect="1" noChangeArrowheads="1"/>
                        </pic:cNvPicPr>
                      </pic:nvPicPr>
                      <pic:blipFill>
                        <a:blip r:embed="rId1"/>
                        <a:srcRect/>
                        <a:stretch>
                          <a:fillRect/>
                        </a:stretch>
                      </pic:blipFill>
                      <pic:spPr bwMode="auto">
                        <a:xfrm>
                          <a:off x="0" y="0"/>
                          <a:ext cx="2602223" cy="447582"/>
                        </a:xfrm>
                        <a:prstGeom prst="rect">
                          <a:avLst/>
                        </a:prstGeom>
                        <a:noFill/>
                        <a:ln w="9525">
                          <a:noFill/>
                          <a:miter lim="800000"/>
                          <a:headEnd/>
                          <a:tailEnd/>
                        </a:ln>
                      </pic:spPr>
                    </pic:pic>
                  </a:graphicData>
                </a:graphic>
              </wp:inline>
            </w:drawing>
          </w:r>
        </w:p>
      </w:tc>
      <w:sdt>
        <w:sdtPr>
          <w:rPr>
            <w:rFonts w:cs="Arial"/>
            <w:b/>
          </w:rPr>
          <w:alias w:val="Title"/>
          <w:id w:val="52906981"/>
          <w:dataBinding w:prefixMappings="xmlns:ns0='http://purl.org/dc/elements/1.1/' xmlns:ns1='http://schemas.openxmlformats.org/package/2006/metadata/core-properties' " w:xpath="/ns1:coreProperties[1]/ns0:title[1]" w:storeItemID="{6C3C8BC8-F283-45AE-878A-BAB7291924A1}"/>
          <w:text/>
        </w:sdtPr>
        <w:sdtContent>
          <w:tc>
            <w:tcPr>
              <w:tcW w:w="4261" w:type="dxa"/>
              <w:vAlign w:val="bottom"/>
              <w:hideMark/>
            </w:tcPr>
            <w:p w:rsidR="001F73A6" w:rsidRPr="00995E16" w:rsidRDefault="00360F47" w:rsidP="00C54E81">
              <w:pPr>
                <w:pStyle w:val="a3"/>
                <w:pBdr>
                  <w:bottom w:val="none" w:sz="0" w:space="0" w:color="auto"/>
                </w:pBdr>
                <w:jc w:val="right"/>
                <w:rPr>
                  <w:rFonts w:eastAsiaTheme="minorEastAsia" w:cs="Arial"/>
                  <w:b/>
                </w:rPr>
              </w:pPr>
              <w:r>
                <w:rPr>
                  <w:rFonts w:eastAsia="宋体" w:cs="Arial" w:hint="eastAsia"/>
                  <w:b/>
                </w:rPr>
                <w:t>溢出专题讨论</w:t>
              </w:r>
            </w:p>
          </w:tc>
        </w:sdtContent>
      </w:sdt>
    </w:tr>
  </w:tbl>
  <w:p w:rsidR="001F73A6" w:rsidRDefault="001F73A6" w:rsidP="00C54E81">
    <w:pPr>
      <w:pStyle w:val="a3"/>
      <w:pBdr>
        <w:bottom w:val="none" w:sz="0" w:space="0" w:color="auto"/>
      </w:pBdr>
      <w:tabs>
        <w:tab w:val="left" w:pos="2064"/>
      </w:tabs>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3A6" w:rsidRDefault="001F73A6" w:rsidP="00C54E81">
    <w:pPr>
      <w:pStyle w:val="a3"/>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3A6" w:rsidRDefault="005535A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57695" o:spid="_x0000_s2066" type="#_x0000_t136" style="position:absolute;left:0;text-align:left;margin-left:0;margin-top:0;width:629.8pt;height:57.25pt;rotation:315;z-index:-251648000;mso-position-horizontal:center;mso-position-horizontal-relative:margin;mso-position-vertical:center;mso-position-vertical-relative:margin" o:allowincell="f" fillcolor="silver" stroked="f">
          <v:fill opacity=".5"/>
          <v:textpath style="font-family:&quot;宋体&quot;;font-size:1pt" string="深圳市智链科技有限公司"/>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7"/>
      <w:gridCol w:w="5575"/>
    </w:tblGrid>
    <w:tr w:rsidR="001F73A6" w:rsidTr="00035DFF">
      <w:trPr>
        <w:trHeight w:val="848"/>
      </w:trPr>
      <w:tc>
        <w:tcPr>
          <w:tcW w:w="2202" w:type="pct"/>
          <w:hideMark/>
        </w:tcPr>
        <w:p w:rsidR="001F73A6" w:rsidRDefault="001F73A6" w:rsidP="00035DFF">
          <w:pPr>
            <w:pStyle w:val="a3"/>
            <w:pBdr>
              <w:bottom w:val="none" w:sz="0" w:space="0" w:color="auto"/>
            </w:pBdr>
            <w:jc w:val="left"/>
            <w:rPr>
              <w:rFonts w:eastAsiaTheme="minorEastAsia"/>
            </w:rPr>
          </w:pPr>
          <w:r>
            <w:rPr>
              <w:noProof/>
            </w:rPr>
            <w:drawing>
              <wp:inline distT="0" distB="0" distL="0" distR="0">
                <wp:extent cx="1757992" cy="346646"/>
                <wp:effectExtent l="19050" t="0" r="0" b="0"/>
                <wp:docPr id="5" name="Picture 2" descr="D:\chenbilun\我的文档\Work\文档\文档相关\logo-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henbilun\我的文档\Work\文档\文档相关\logo-透明.png"/>
                        <pic:cNvPicPr>
                          <a:picLocks noChangeAspect="1" noChangeArrowheads="1"/>
                        </pic:cNvPicPr>
                      </pic:nvPicPr>
                      <pic:blipFill>
                        <a:blip r:embed="rId1"/>
                        <a:stretch>
                          <a:fillRect/>
                        </a:stretch>
                      </pic:blipFill>
                      <pic:spPr bwMode="auto">
                        <a:xfrm>
                          <a:off x="0" y="0"/>
                          <a:ext cx="1757992" cy="346646"/>
                        </a:xfrm>
                        <a:prstGeom prst="rect">
                          <a:avLst/>
                        </a:prstGeom>
                        <a:noFill/>
                        <a:ln>
                          <a:noFill/>
                        </a:ln>
                      </pic:spPr>
                    </pic:pic>
                  </a:graphicData>
                </a:graphic>
              </wp:inline>
            </w:drawing>
          </w:r>
        </w:p>
      </w:tc>
      <w:tc>
        <w:tcPr>
          <w:tcW w:w="2798" w:type="pct"/>
          <w:vAlign w:val="bottom"/>
          <w:hideMark/>
        </w:tcPr>
        <w:p w:rsidR="001F73A6" w:rsidRPr="00995E16" w:rsidRDefault="001866BC" w:rsidP="00035DFF">
          <w:pPr>
            <w:pStyle w:val="a3"/>
            <w:pBdr>
              <w:bottom w:val="none" w:sz="0" w:space="0" w:color="auto"/>
            </w:pBdr>
            <w:tabs>
              <w:tab w:val="clear" w:pos="4153"/>
            </w:tabs>
            <w:ind w:left="420"/>
            <w:jc w:val="right"/>
            <w:rPr>
              <w:rFonts w:eastAsiaTheme="minorEastAsia"/>
              <w:b/>
            </w:rPr>
          </w:pPr>
          <w:r>
            <w:rPr>
              <w:rFonts w:eastAsiaTheme="minorEastAsia" w:hint="eastAsia"/>
              <w:b/>
            </w:rPr>
            <w:t>文档名称</w:t>
          </w:r>
        </w:p>
      </w:tc>
    </w:tr>
  </w:tbl>
  <w:p w:rsidR="001F73A6" w:rsidRDefault="005535A0" w:rsidP="00035DFF">
    <w:pPr>
      <w:pStyle w:val="a3"/>
      <w:pBdr>
        <w:bottom w:val="none" w:sz="0" w:space="0" w:color="auto"/>
      </w:pBdr>
      <w:spacing w:before="0" w:beforeAutospacing="0" w:after="0" w:afterAutospacing="0"/>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57696" o:spid="_x0000_s2067" type="#_x0000_t136" style="position:absolute;left:0;text-align:left;margin-left:0;margin-top:0;width:375.75pt;height:57.25pt;rotation:315;z-index:-251657217;mso-position-horizontal:center;mso-position-horizontal-relative:margin;mso-position-vertical:center;mso-position-vertical-relative:margin" o:allowincell="f" fillcolor="silver" stroked="f">
          <v:fill opacity=".5"/>
          <v:textpath style="font-family:&quot;宋体&quot;;font-size:1pt" string="智链科技"/>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3A6" w:rsidRDefault="005535A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57694" o:spid="_x0000_s2065" type="#_x0000_t136" style="position:absolute;left:0;text-align:left;margin-left:0;margin-top:0;width:629.8pt;height:57.25pt;rotation:315;z-index:-251650048;mso-position-horizontal:center;mso-position-horizontal-relative:margin;mso-position-vertical:center;mso-position-vertical-relative:margin" o:allowincell="f" fillcolor="silver" stroked="f">
          <v:fill opacity=".5"/>
          <v:textpath style="font-family:&quot;宋体&quot;;font-size:1pt" string="深圳市智链科技有限公司"/>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A24"/>
    <w:multiLevelType w:val="hybridMultilevel"/>
    <w:tmpl w:val="F5323AF2"/>
    <w:lvl w:ilvl="0" w:tplc="C58C0056">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174138"/>
    <w:multiLevelType w:val="hybridMultilevel"/>
    <w:tmpl w:val="81924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F96F59"/>
    <w:multiLevelType w:val="hybridMultilevel"/>
    <w:tmpl w:val="742EA48A"/>
    <w:lvl w:ilvl="0" w:tplc="0409000F">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EC32E0"/>
    <w:multiLevelType w:val="hybridMultilevel"/>
    <w:tmpl w:val="D5F81590"/>
    <w:lvl w:ilvl="0" w:tplc="246470C8">
      <w:start w:val="1"/>
      <w:numFmt w:val="decimal"/>
      <w:pStyle w:val="3XGDHeading315"/>
      <w:lvlText w:val="%1."/>
      <w:lvlJc w:val="left"/>
      <w:pPr>
        <w:ind w:left="1271" w:hanging="420"/>
      </w:pPr>
      <w:rPr>
        <w:rFonts w:cs="Calibri" w:hint="default"/>
        <w:color w:val="00000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nsid w:val="4B12288F"/>
    <w:multiLevelType w:val="multilevel"/>
    <w:tmpl w:val="F6221C96"/>
    <w:lvl w:ilvl="0">
      <w:start w:val="1"/>
      <w:numFmt w:val="decimal"/>
      <w:pStyle w:val="10"/>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993"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ind w:left="851"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58C82DD2"/>
    <w:multiLevelType w:val="multilevel"/>
    <w:tmpl w:val="2E52796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XGDHeading300"/>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66A3573A"/>
    <w:multiLevelType w:val="multilevel"/>
    <w:tmpl w:val="B280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5"/>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jianglong">
    <w15:presenceInfo w15:providerId="None" w15:userId="shijianglo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553B"/>
    <w:rsid w:val="00000958"/>
    <w:rsid w:val="00000AA6"/>
    <w:rsid w:val="000013B7"/>
    <w:rsid w:val="00001CF5"/>
    <w:rsid w:val="00001D39"/>
    <w:rsid w:val="00001DFE"/>
    <w:rsid w:val="0000212E"/>
    <w:rsid w:val="00002371"/>
    <w:rsid w:val="00002572"/>
    <w:rsid w:val="00002991"/>
    <w:rsid w:val="00003EEC"/>
    <w:rsid w:val="00004127"/>
    <w:rsid w:val="000048E0"/>
    <w:rsid w:val="00004CF4"/>
    <w:rsid w:val="00005079"/>
    <w:rsid w:val="00005696"/>
    <w:rsid w:val="00005B4C"/>
    <w:rsid w:val="00005B8D"/>
    <w:rsid w:val="00005C52"/>
    <w:rsid w:val="00006BB0"/>
    <w:rsid w:val="00006EAD"/>
    <w:rsid w:val="00007A47"/>
    <w:rsid w:val="00010650"/>
    <w:rsid w:val="000109FF"/>
    <w:rsid w:val="00011253"/>
    <w:rsid w:val="000118E4"/>
    <w:rsid w:val="00011E37"/>
    <w:rsid w:val="000124AC"/>
    <w:rsid w:val="00012759"/>
    <w:rsid w:val="000134DD"/>
    <w:rsid w:val="00013E1C"/>
    <w:rsid w:val="00014C3F"/>
    <w:rsid w:val="00015947"/>
    <w:rsid w:val="0001652F"/>
    <w:rsid w:val="00017364"/>
    <w:rsid w:val="00017788"/>
    <w:rsid w:val="000177AF"/>
    <w:rsid w:val="00017FB3"/>
    <w:rsid w:val="00020454"/>
    <w:rsid w:val="0002045F"/>
    <w:rsid w:val="00020B46"/>
    <w:rsid w:val="00020C21"/>
    <w:rsid w:val="00021442"/>
    <w:rsid w:val="00021476"/>
    <w:rsid w:val="0002217B"/>
    <w:rsid w:val="00022618"/>
    <w:rsid w:val="00022FF0"/>
    <w:rsid w:val="00023430"/>
    <w:rsid w:val="0002435B"/>
    <w:rsid w:val="00024809"/>
    <w:rsid w:val="00024F61"/>
    <w:rsid w:val="00025785"/>
    <w:rsid w:val="00025FAD"/>
    <w:rsid w:val="00026157"/>
    <w:rsid w:val="00026921"/>
    <w:rsid w:val="00026BEC"/>
    <w:rsid w:val="0002746D"/>
    <w:rsid w:val="00027757"/>
    <w:rsid w:val="00027B03"/>
    <w:rsid w:val="00027C77"/>
    <w:rsid w:val="0003071A"/>
    <w:rsid w:val="00030CF1"/>
    <w:rsid w:val="00030DA0"/>
    <w:rsid w:val="00030F91"/>
    <w:rsid w:val="00031178"/>
    <w:rsid w:val="00031AF1"/>
    <w:rsid w:val="00031D6B"/>
    <w:rsid w:val="00032130"/>
    <w:rsid w:val="00032960"/>
    <w:rsid w:val="00032CB0"/>
    <w:rsid w:val="0003337E"/>
    <w:rsid w:val="00033570"/>
    <w:rsid w:val="00033712"/>
    <w:rsid w:val="000344CA"/>
    <w:rsid w:val="00034F07"/>
    <w:rsid w:val="000354DF"/>
    <w:rsid w:val="00035CC8"/>
    <w:rsid w:val="00035DFF"/>
    <w:rsid w:val="00035F5D"/>
    <w:rsid w:val="00036889"/>
    <w:rsid w:val="00036BFA"/>
    <w:rsid w:val="00036C19"/>
    <w:rsid w:val="00036E87"/>
    <w:rsid w:val="0003767D"/>
    <w:rsid w:val="000409D8"/>
    <w:rsid w:val="00040CC2"/>
    <w:rsid w:val="00040D7E"/>
    <w:rsid w:val="00040E2D"/>
    <w:rsid w:val="00041269"/>
    <w:rsid w:val="000421BD"/>
    <w:rsid w:val="0004294A"/>
    <w:rsid w:val="00046654"/>
    <w:rsid w:val="000466F5"/>
    <w:rsid w:val="00046898"/>
    <w:rsid w:val="0004702B"/>
    <w:rsid w:val="0004718A"/>
    <w:rsid w:val="00047278"/>
    <w:rsid w:val="00047A8E"/>
    <w:rsid w:val="00050070"/>
    <w:rsid w:val="0005054A"/>
    <w:rsid w:val="00050A6F"/>
    <w:rsid w:val="00051B35"/>
    <w:rsid w:val="00052559"/>
    <w:rsid w:val="00053E81"/>
    <w:rsid w:val="00053E98"/>
    <w:rsid w:val="00053F36"/>
    <w:rsid w:val="0005463E"/>
    <w:rsid w:val="000558E3"/>
    <w:rsid w:val="000561B7"/>
    <w:rsid w:val="0006007B"/>
    <w:rsid w:val="0006071B"/>
    <w:rsid w:val="0006073D"/>
    <w:rsid w:val="0006083B"/>
    <w:rsid w:val="00060F35"/>
    <w:rsid w:val="00061E94"/>
    <w:rsid w:val="0006209E"/>
    <w:rsid w:val="000624C8"/>
    <w:rsid w:val="00062EEC"/>
    <w:rsid w:val="00063B34"/>
    <w:rsid w:val="00063BA5"/>
    <w:rsid w:val="00064794"/>
    <w:rsid w:val="0006587B"/>
    <w:rsid w:val="000659AA"/>
    <w:rsid w:val="00066361"/>
    <w:rsid w:val="000663B2"/>
    <w:rsid w:val="000663DF"/>
    <w:rsid w:val="00067260"/>
    <w:rsid w:val="00067423"/>
    <w:rsid w:val="00067C34"/>
    <w:rsid w:val="00070EA7"/>
    <w:rsid w:val="00070F8C"/>
    <w:rsid w:val="0007139F"/>
    <w:rsid w:val="00071531"/>
    <w:rsid w:val="000719C2"/>
    <w:rsid w:val="00071D1E"/>
    <w:rsid w:val="00071ECE"/>
    <w:rsid w:val="00072123"/>
    <w:rsid w:val="000728EC"/>
    <w:rsid w:val="0007294B"/>
    <w:rsid w:val="00072F26"/>
    <w:rsid w:val="00073848"/>
    <w:rsid w:val="00074029"/>
    <w:rsid w:val="000742F5"/>
    <w:rsid w:val="00074674"/>
    <w:rsid w:val="000746BC"/>
    <w:rsid w:val="00074D04"/>
    <w:rsid w:val="00075471"/>
    <w:rsid w:val="00075786"/>
    <w:rsid w:val="0007611F"/>
    <w:rsid w:val="00076355"/>
    <w:rsid w:val="0007644A"/>
    <w:rsid w:val="00076B17"/>
    <w:rsid w:val="00076FBF"/>
    <w:rsid w:val="00077A18"/>
    <w:rsid w:val="00080289"/>
    <w:rsid w:val="0008028B"/>
    <w:rsid w:val="000803C8"/>
    <w:rsid w:val="000803CB"/>
    <w:rsid w:val="00081447"/>
    <w:rsid w:val="00081994"/>
    <w:rsid w:val="00081DFD"/>
    <w:rsid w:val="00081F21"/>
    <w:rsid w:val="00081F76"/>
    <w:rsid w:val="0008206D"/>
    <w:rsid w:val="00082623"/>
    <w:rsid w:val="000828AF"/>
    <w:rsid w:val="00082A58"/>
    <w:rsid w:val="0008487D"/>
    <w:rsid w:val="00084989"/>
    <w:rsid w:val="00084A13"/>
    <w:rsid w:val="00085443"/>
    <w:rsid w:val="00086334"/>
    <w:rsid w:val="000867C2"/>
    <w:rsid w:val="00087C12"/>
    <w:rsid w:val="000902C3"/>
    <w:rsid w:val="0009078A"/>
    <w:rsid w:val="0009138A"/>
    <w:rsid w:val="000914B4"/>
    <w:rsid w:val="00091C72"/>
    <w:rsid w:val="00091CCC"/>
    <w:rsid w:val="00092625"/>
    <w:rsid w:val="00092EB0"/>
    <w:rsid w:val="00093515"/>
    <w:rsid w:val="00093FC1"/>
    <w:rsid w:val="000940A7"/>
    <w:rsid w:val="00094464"/>
    <w:rsid w:val="000948B3"/>
    <w:rsid w:val="000949F1"/>
    <w:rsid w:val="00094A3F"/>
    <w:rsid w:val="00094AD9"/>
    <w:rsid w:val="00094C48"/>
    <w:rsid w:val="00096221"/>
    <w:rsid w:val="000962FB"/>
    <w:rsid w:val="0009642F"/>
    <w:rsid w:val="00096695"/>
    <w:rsid w:val="0009688F"/>
    <w:rsid w:val="000968F8"/>
    <w:rsid w:val="0009716C"/>
    <w:rsid w:val="00097606"/>
    <w:rsid w:val="00097B3F"/>
    <w:rsid w:val="00097D24"/>
    <w:rsid w:val="000A0149"/>
    <w:rsid w:val="000A0BE0"/>
    <w:rsid w:val="000A137D"/>
    <w:rsid w:val="000A1DB8"/>
    <w:rsid w:val="000A1F3C"/>
    <w:rsid w:val="000A2CB2"/>
    <w:rsid w:val="000A2EC5"/>
    <w:rsid w:val="000A3170"/>
    <w:rsid w:val="000A32D9"/>
    <w:rsid w:val="000A3F48"/>
    <w:rsid w:val="000A3FE5"/>
    <w:rsid w:val="000A43AA"/>
    <w:rsid w:val="000A4D1A"/>
    <w:rsid w:val="000A5198"/>
    <w:rsid w:val="000A60F4"/>
    <w:rsid w:val="000A6C55"/>
    <w:rsid w:val="000A75DE"/>
    <w:rsid w:val="000B050A"/>
    <w:rsid w:val="000B08DF"/>
    <w:rsid w:val="000B0B03"/>
    <w:rsid w:val="000B0D20"/>
    <w:rsid w:val="000B1EC0"/>
    <w:rsid w:val="000B2F20"/>
    <w:rsid w:val="000B3CB5"/>
    <w:rsid w:val="000B49D2"/>
    <w:rsid w:val="000B5227"/>
    <w:rsid w:val="000B60A7"/>
    <w:rsid w:val="000B61D1"/>
    <w:rsid w:val="000B6441"/>
    <w:rsid w:val="000B6A19"/>
    <w:rsid w:val="000B6BFF"/>
    <w:rsid w:val="000B771C"/>
    <w:rsid w:val="000B7A4F"/>
    <w:rsid w:val="000B7AFC"/>
    <w:rsid w:val="000C0004"/>
    <w:rsid w:val="000C0BA4"/>
    <w:rsid w:val="000C0F8B"/>
    <w:rsid w:val="000C14EB"/>
    <w:rsid w:val="000C1DFA"/>
    <w:rsid w:val="000C23B3"/>
    <w:rsid w:val="000C268B"/>
    <w:rsid w:val="000C2CEB"/>
    <w:rsid w:val="000C3EBC"/>
    <w:rsid w:val="000C405D"/>
    <w:rsid w:val="000C54B7"/>
    <w:rsid w:val="000C61AE"/>
    <w:rsid w:val="000C61EC"/>
    <w:rsid w:val="000D01BA"/>
    <w:rsid w:val="000D24BD"/>
    <w:rsid w:val="000D2662"/>
    <w:rsid w:val="000D329E"/>
    <w:rsid w:val="000D3803"/>
    <w:rsid w:val="000D3892"/>
    <w:rsid w:val="000D4429"/>
    <w:rsid w:val="000D57BF"/>
    <w:rsid w:val="000D582D"/>
    <w:rsid w:val="000D5C05"/>
    <w:rsid w:val="000D7103"/>
    <w:rsid w:val="000D74BA"/>
    <w:rsid w:val="000D790B"/>
    <w:rsid w:val="000E0A12"/>
    <w:rsid w:val="000E103F"/>
    <w:rsid w:val="000E18D3"/>
    <w:rsid w:val="000E1B69"/>
    <w:rsid w:val="000E1D43"/>
    <w:rsid w:val="000E21D6"/>
    <w:rsid w:val="000E2217"/>
    <w:rsid w:val="000E2E85"/>
    <w:rsid w:val="000E3B2B"/>
    <w:rsid w:val="000E486B"/>
    <w:rsid w:val="000E50A1"/>
    <w:rsid w:val="000E5296"/>
    <w:rsid w:val="000E5A93"/>
    <w:rsid w:val="000E609D"/>
    <w:rsid w:val="000E6205"/>
    <w:rsid w:val="000E6C99"/>
    <w:rsid w:val="000E7A66"/>
    <w:rsid w:val="000E7D1C"/>
    <w:rsid w:val="000E7E59"/>
    <w:rsid w:val="000E7EDC"/>
    <w:rsid w:val="000F04C6"/>
    <w:rsid w:val="000F08A2"/>
    <w:rsid w:val="000F08F4"/>
    <w:rsid w:val="000F1D67"/>
    <w:rsid w:val="000F20BA"/>
    <w:rsid w:val="000F219B"/>
    <w:rsid w:val="000F24C9"/>
    <w:rsid w:val="000F28A1"/>
    <w:rsid w:val="000F3055"/>
    <w:rsid w:val="000F30A6"/>
    <w:rsid w:val="000F3769"/>
    <w:rsid w:val="000F3B01"/>
    <w:rsid w:val="000F5F4A"/>
    <w:rsid w:val="000F71FF"/>
    <w:rsid w:val="000F75E7"/>
    <w:rsid w:val="000F7A24"/>
    <w:rsid w:val="0010052C"/>
    <w:rsid w:val="00100D25"/>
    <w:rsid w:val="00100D29"/>
    <w:rsid w:val="0010226B"/>
    <w:rsid w:val="001036A3"/>
    <w:rsid w:val="0010373A"/>
    <w:rsid w:val="001040AF"/>
    <w:rsid w:val="001045EB"/>
    <w:rsid w:val="00104A1B"/>
    <w:rsid w:val="00104BB6"/>
    <w:rsid w:val="00105086"/>
    <w:rsid w:val="001051F0"/>
    <w:rsid w:val="001057CB"/>
    <w:rsid w:val="001058F0"/>
    <w:rsid w:val="001060F1"/>
    <w:rsid w:val="00106656"/>
    <w:rsid w:val="0010690F"/>
    <w:rsid w:val="00107EB3"/>
    <w:rsid w:val="0011080D"/>
    <w:rsid w:val="001108FA"/>
    <w:rsid w:val="001111F9"/>
    <w:rsid w:val="0011125C"/>
    <w:rsid w:val="001112EC"/>
    <w:rsid w:val="001115A5"/>
    <w:rsid w:val="0011203F"/>
    <w:rsid w:val="001127F4"/>
    <w:rsid w:val="00112894"/>
    <w:rsid w:val="00112D5D"/>
    <w:rsid w:val="001143D9"/>
    <w:rsid w:val="0011497E"/>
    <w:rsid w:val="0011549B"/>
    <w:rsid w:val="001156E0"/>
    <w:rsid w:val="00115EEE"/>
    <w:rsid w:val="00116A6F"/>
    <w:rsid w:val="00116AF4"/>
    <w:rsid w:val="00116D67"/>
    <w:rsid w:val="00117CD9"/>
    <w:rsid w:val="00117DE4"/>
    <w:rsid w:val="0012089F"/>
    <w:rsid w:val="001210A7"/>
    <w:rsid w:val="00121A94"/>
    <w:rsid w:val="001222F3"/>
    <w:rsid w:val="00122400"/>
    <w:rsid w:val="00122755"/>
    <w:rsid w:val="0012275E"/>
    <w:rsid w:val="00122795"/>
    <w:rsid w:val="001231C8"/>
    <w:rsid w:val="00123D3D"/>
    <w:rsid w:val="00123ECB"/>
    <w:rsid w:val="0012440F"/>
    <w:rsid w:val="00124A51"/>
    <w:rsid w:val="00125895"/>
    <w:rsid w:val="00125BA8"/>
    <w:rsid w:val="00125F45"/>
    <w:rsid w:val="0012658E"/>
    <w:rsid w:val="0012713B"/>
    <w:rsid w:val="001301AB"/>
    <w:rsid w:val="00130F11"/>
    <w:rsid w:val="00131468"/>
    <w:rsid w:val="0013188F"/>
    <w:rsid w:val="00131CE4"/>
    <w:rsid w:val="00132857"/>
    <w:rsid w:val="001331AD"/>
    <w:rsid w:val="0013352E"/>
    <w:rsid w:val="001335E3"/>
    <w:rsid w:val="0013413C"/>
    <w:rsid w:val="0013495F"/>
    <w:rsid w:val="00134996"/>
    <w:rsid w:val="00134B96"/>
    <w:rsid w:val="00134F38"/>
    <w:rsid w:val="00135F81"/>
    <w:rsid w:val="00136725"/>
    <w:rsid w:val="00136A76"/>
    <w:rsid w:val="0013710D"/>
    <w:rsid w:val="001374E0"/>
    <w:rsid w:val="001378AE"/>
    <w:rsid w:val="00137C19"/>
    <w:rsid w:val="00137F9C"/>
    <w:rsid w:val="001402B0"/>
    <w:rsid w:val="00140D32"/>
    <w:rsid w:val="001411E4"/>
    <w:rsid w:val="00141728"/>
    <w:rsid w:val="00141D0D"/>
    <w:rsid w:val="0014362C"/>
    <w:rsid w:val="001437B6"/>
    <w:rsid w:val="001439EF"/>
    <w:rsid w:val="00144725"/>
    <w:rsid w:val="00144DB2"/>
    <w:rsid w:val="00145112"/>
    <w:rsid w:val="0014647E"/>
    <w:rsid w:val="001470F3"/>
    <w:rsid w:val="0014734F"/>
    <w:rsid w:val="0014790A"/>
    <w:rsid w:val="001479DB"/>
    <w:rsid w:val="00147E4E"/>
    <w:rsid w:val="00150233"/>
    <w:rsid w:val="001504F0"/>
    <w:rsid w:val="00150BA0"/>
    <w:rsid w:val="00150FB8"/>
    <w:rsid w:val="001515C7"/>
    <w:rsid w:val="00151A79"/>
    <w:rsid w:val="00152020"/>
    <w:rsid w:val="00152B7E"/>
    <w:rsid w:val="00152DE0"/>
    <w:rsid w:val="0015303F"/>
    <w:rsid w:val="0015314E"/>
    <w:rsid w:val="00153789"/>
    <w:rsid w:val="00153849"/>
    <w:rsid w:val="0015443D"/>
    <w:rsid w:val="00154709"/>
    <w:rsid w:val="00154720"/>
    <w:rsid w:val="00155121"/>
    <w:rsid w:val="001558C6"/>
    <w:rsid w:val="00155A6C"/>
    <w:rsid w:val="00155FE0"/>
    <w:rsid w:val="00156750"/>
    <w:rsid w:val="00156DD6"/>
    <w:rsid w:val="00156DFD"/>
    <w:rsid w:val="00156E36"/>
    <w:rsid w:val="00160129"/>
    <w:rsid w:val="001604A1"/>
    <w:rsid w:val="00160825"/>
    <w:rsid w:val="001612C4"/>
    <w:rsid w:val="00161400"/>
    <w:rsid w:val="00161B84"/>
    <w:rsid w:val="001620BE"/>
    <w:rsid w:val="00162113"/>
    <w:rsid w:val="001623F5"/>
    <w:rsid w:val="00162AAE"/>
    <w:rsid w:val="00164496"/>
    <w:rsid w:val="001646CE"/>
    <w:rsid w:val="001649A1"/>
    <w:rsid w:val="001649A8"/>
    <w:rsid w:val="0016590D"/>
    <w:rsid w:val="001661C7"/>
    <w:rsid w:val="001663E5"/>
    <w:rsid w:val="00166944"/>
    <w:rsid w:val="00166B5B"/>
    <w:rsid w:val="001673EE"/>
    <w:rsid w:val="001675FF"/>
    <w:rsid w:val="00167FE1"/>
    <w:rsid w:val="00170F82"/>
    <w:rsid w:val="00171175"/>
    <w:rsid w:val="001711F8"/>
    <w:rsid w:val="0017125B"/>
    <w:rsid w:val="00171270"/>
    <w:rsid w:val="00171665"/>
    <w:rsid w:val="00171C4C"/>
    <w:rsid w:val="001724AD"/>
    <w:rsid w:val="001727C2"/>
    <w:rsid w:val="001728B4"/>
    <w:rsid w:val="0017370E"/>
    <w:rsid w:val="00173737"/>
    <w:rsid w:val="001739EE"/>
    <w:rsid w:val="001742C9"/>
    <w:rsid w:val="0017434F"/>
    <w:rsid w:val="0017465F"/>
    <w:rsid w:val="001751FF"/>
    <w:rsid w:val="00176A21"/>
    <w:rsid w:val="00177170"/>
    <w:rsid w:val="0017731A"/>
    <w:rsid w:val="00177F8E"/>
    <w:rsid w:val="0018073A"/>
    <w:rsid w:val="00180A1F"/>
    <w:rsid w:val="00180A36"/>
    <w:rsid w:val="00180E87"/>
    <w:rsid w:val="00180F07"/>
    <w:rsid w:val="00181B88"/>
    <w:rsid w:val="00181D70"/>
    <w:rsid w:val="001821AD"/>
    <w:rsid w:val="0018263B"/>
    <w:rsid w:val="00182A1D"/>
    <w:rsid w:val="00183A41"/>
    <w:rsid w:val="00183EC3"/>
    <w:rsid w:val="001855FC"/>
    <w:rsid w:val="00185724"/>
    <w:rsid w:val="00185AA8"/>
    <w:rsid w:val="00185C3B"/>
    <w:rsid w:val="001866BC"/>
    <w:rsid w:val="00186A41"/>
    <w:rsid w:val="0018709F"/>
    <w:rsid w:val="00187506"/>
    <w:rsid w:val="00187991"/>
    <w:rsid w:val="00187C97"/>
    <w:rsid w:val="00190062"/>
    <w:rsid w:val="001902D2"/>
    <w:rsid w:val="00190487"/>
    <w:rsid w:val="0019060C"/>
    <w:rsid w:val="00190961"/>
    <w:rsid w:val="00190EDD"/>
    <w:rsid w:val="00191501"/>
    <w:rsid w:val="00191553"/>
    <w:rsid w:val="00191DE1"/>
    <w:rsid w:val="00192614"/>
    <w:rsid w:val="00192DE0"/>
    <w:rsid w:val="00193362"/>
    <w:rsid w:val="0019396C"/>
    <w:rsid w:val="00194108"/>
    <w:rsid w:val="00194BFD"/>
    <w:rsid w:val="00195928"/>
    <w:rsid w:val="00195E1A"/>
    <w:rsid w:val="00196068"/>
    <w:rsid w:val="001964C6"/>
    <w:rsid w:val="00196A0B"/>
    <w:rsid w:val="00196F60"/>
    <w:rsid w:val="00197676"/>
    <w:rsid w:val="001A1F1A"/>
    <w:rsid w:val="001A2165"/>
    <w:rsid w:val="001A2365"/>
    <w:rsid w:val="001A2B65"/>
    <w:rsid w:val="001A3263"/>
    <w:rsid w:val="001A33EE"/>
    <w:rsid w:val="001A3B1E"/>
    <w:rsid w:val="001A3B5E"/>
    <w:rsid w:val="001A3F65"/>
    <w:rsid w:val="001A47DF"/>
    <w:rsid w:val="001A593F"/>
    <w:rsid w:val="001A59C6"/>
    <w:rsid w:val="001A66D4"/>
    <w:rsid w:val="001A6F0C"/>
    <w:rsid w:val="001A719B"/>
    <w:rsid w:val="001A7911"/>
    <w:rsid w:val="001B1146"/>
    <w:rsid w:val="001B190B"/>
    <w:rsid w:val="001B1A73"/>
    <w:rsid w:val="001B2677"/>
    <w:rsid w:val="001B288B"/>
    <w:rsid w:val="001B2B00"/>
    <w:rsid w:val="001B39D7"/>
    <w:rsid w:val="001B3B80"/>
    <w:rsid w:val="001B3D4F"/>
    <w:rsid w:val="001B3FE1"/>
    <w:rsid w:val="001B41F2"/>
    <w:rsid w:val="001B47FB"/>
    <w:rsid w:val="001B5C03"/>
    <w:rsid w:val="001B6358"/>
    <w:rsid w:val="001B6621"/>
    <w:rsid w:val="001B680C"/>
    <w:rsid w:val="001C09E9"/>
    <w:rsid w:val="001C18F6"/>
    <w:rsid w:val="001C1B70"/>
    <w:rsid w:val="001C2744"/>
    <w:rsid w:val="001C2C41"/>
    <w:rsid w:val="001C2DD4"/>
    <w:rsid w:val="001C33D8"/>
    <w:rsid w:val="001C3677"/>
    <w:rsid w:val="001C458A"/>
    <w:rsid w:val="001C49AC"/>
    <w:rsid w:val="001C54AE"/>
    <w:rsid w:val="001C5539"/>
    <w:rsid w:val="001C55CF"/>
    <w:rsid w:val="001C5615"/>
    <w:rsid w:val="001C68D6"/>
    <w:rsid w:val="001C69C2"/>
    <w:rsid w:val="001C71EB"/>
    <w:rsid w:val="001C7BE7"/>
    <w:rsid w:val="001C7C21"/>
    <w:rsid w:val="001C7CCF"/>
    <w:rsid w:val="001D013B"/>
    <w:rsid w:val="001D0364"/>
    <w:rsid w:val="001D04BD"/>
    <w:rsid w:val="001D0903"/>
    <w:rsid w:val="001D0B40"/>
    <w:rsid w:val="001D1A82"/>
    <w:rsid w:val="001D2857"/>
    <w:rsid w:val="001D2865"/>
    <w:rsid w:val="001D2D85"/>
    <w:rsid w:val="001D356D"/>
    <w:rsid w:val="001D35D1"/>
    <w:rsid w:val="001D3D5F"/>
    <w:rsid w:val="001D4816"/>
    <w:rsid w:val="001D5767"/>
    <w:rsid w:val="001D6052"/>
    <w:rsid w:val="001D6376"/>
    <w:rsid w:val="001D66E0"/>
    <w:rsid w:val="001E05DF"/>
    <w:rsid w:val="001E1221"/>
    <w:rsid w:val="001E12FF"/>
    <w:rsid w:val="001E151C"/>
    <w:rsid w:val="001E1EC0"/>
    <w:rsid w:val="001E2681"/>
    <w:rsid w:val="001E3261"/>
    <w:rsid w:val="001E36C8"/>
    <w:rsid w:val="001E3857"/>
    <w:rsid w:val="001E3D4F"/>
    <w:rsid w:val="001E3F6F"/>
    <w:rsid w:val="001E42BF"/>
    <w:rsid w:val="001E5226"/>
    <w:rsid w:val="001E6604"/>
    <w:rsid w:val="001E6E61"/>
    <w:rsid w:val="001E78E9"/>
    <w:rsid w:val="001E79FA"/>
    <w:rsid w:val="001E7F40"/>
    <w:rsid w:val="001F02E4"/>
    <w:rsid w:val="001F04C4"/>
    <w:rsid w:val="001F0C5A"/>
    <w:rsid w:val="001F0EE1"/>
    <w:rsid w:val="001F1001"/>
    <w:rsid w:val="001F13F3"/>
    <w:rsid w:val="001F1677"/>
    <w:rsid w:val="001F208F"/>
    <w:rsid w:val="001F2474"/>
    <w:rsid w:val="001F2B3B"/>
    <w:rsid w:val="001F37DD"/>
    <w:rsid w:val="001F3A78"/>
    <w:rsid w:val="001F3ABD"/>
    <w:rsid w:val="001F3EA8"/>
    <w:rsid w:val="001F4043"/>
    <w:rsid w:val="001F42DC"/>
    <w:rsid w:val="001F47AE"/>
    <w:rsid w:val="001F4CF6"/>
    <w:rsid w:val="001F5714"/>
    <w:rsid w:val="001F5B76"/>
    <w:rsid w:val="001F5B96"/>
    <w:rsid w:val="001F5FB0"/>
    <w:rsid w:val="001F6679"/>
    <w:rsid w:val="001F6F5C"/>
    <w:rsid w:val="001F73A6"/>
    <w:rsid w:val="001F7B0B"/>
    <w:rsid w:val="001F7D47"/>
    <w:rsid w:val="00200808"/>
    <w:rsid w:val="00200941"/>
    <w:rsid w:val="00200A91"/>
    <w:rsid w:val="002012E9"/>
    <w:rsid w:val="002018A5"/>
    <w:rsid w:val="00202914"/>
    <w:rsid w:val="00203E41"/>
    <w:rsid w:val="00203FCC"/>
    <w:rsid w:val="002047CB"/>
    <w:rsid w:val="002047D8"/>
    <w:rsid w:val="00204ECC"/>
    <w:rsid w:val="0020550F"/>
    <w:rsid w:val="00205612"/>
    <w:rsid w:val="00207685"/>
    <w:rsid w:val="00207FA1"/>
    <w:rsid w:val="00210582"/>
    <w:rsid w:val="00210E6F"/>
    <w:rsid w:val="00211378"/>
    <w:rsid w:val="002117DD"/>
    <w:rsid w:val="00211B2C"/>
    <w:rsid w:val="00211EB2"/>
    <w:rsid w:val="00212039"/>
    <w:rsid w:val="002120D9"/>
    <w:rsid w:val="002127EB"/>
    <w:rsid w:val="002135E8"/>
    <w:rsid w:val="002139CB"/>
    <w:rsid w:val="0021427B"/>
    <w:rsid w:val="00214284"/>
    <w:rsid w:val="002146AC"/>
    <w:rsid w:val="00214BA7"/>
    <w:rsid w:val="00214CDC"/>
    <w:rsid w:val="00214D49"/>
    <w:rsid w:val="00214F75"/>
    <w:rsid w:val="002154A4"/>
    <w:rsid w:val="0021682E"/>
    <w:rsid w:val="00216AB5"/>
    <w:rsid w:val="00216FA3"/>
    <w:rsid w:val="002173B5"/>
    <w:rsid w:val="00217814"/>
    <w:rsid w:val="0022013F"/>
    <w:rsid w:val="0022016A"/>
    <w:rsid w:val="00220193"/>
    <w:rsid w:val="0022079A"/>
    <w:rsid w:val="00220EE2"/>
    <w:rsid w:val="002210A3"/>
    <w:rsid w:val="00221186"/>
    <w:rsid w:val="002218B0"/>
    <w:rsid w:val="0022221E"/>
    <w:rsid w:val="00222E9A"/>
    <w:rsid w:val="0022306C"/>
    <w:rsid w:val="0022352E"/>
    <w:rsid w:val="0022354E"/>
    <w:rsid w:val="002236B3"/>
    <w:rsid w:val="002239E7"/>
    <w:rsid w:val="00225E46"/>
    <w:rsid w:val="00226B97"/>
    <w:rsid w:val="002278A7"/>
    <w:rsid w:val="00230E57"/>
    <w:rsid w:val="00231F5D"/>
    <w:rsid w:val="00232246"/>
    <w:rsid w:val="002327CA"/>
    <w:rsid w:val="00232998"/>
    <w:rsid w:val="00232DA2"/>
    <w:rsid w:val="002334DF"/>
    <w:rsid w:val="00234136"/>
    <w:rsid w:val="002348C1"/>
    <w:rsid w:val="00236412"/>
    <w:rsid w:val="00236F0B"/>
    <w:rsid w:val="002373C9"/>
    <w:rsid w:val="00240C80"/>
    <w:rsid w:val="00241198"/>
    <w:rsid w:val="0024125E"/>
    <w:rsid w:val="00241776"/>
    <w:rsid w:val="0024443C"/>
    <w:rsid w:val="00244462"/>
    <w:rsid w:val="0024456E"/>
    <w:rsid w:val="00244621"/>
    <w:rsid w:val="00244687"/>
    <w:rsid w:val="002447D7"/>
    <w:rsid w:val="002459D0"/>
    <w:rsid w:val="00245D6D"/>
    <w:rsid w:val="00245ED6"/>
    <w:rsid w:val="002464CD"/>
    <w:rsid w:val="00246956"/>
    <w:rsid w:val="00246CCA"/>
    <w:rsid w:val="00246D3F"/>
    <w:rsid w:val="00246EA3"/>
    <w:rsid w:val="00250587"/>
    <w:rsid w:val="00250A9F"/>
    <w:rsid w:val="00250B6B"/>
    <w:rsid w:val="00250F20"/>
    <w:rsid w:val="0025108A"/>
    <w:rsid w:val="0025113C"/>
    <w:rsid w:val="002522A6"/>
    <w:rsid w:val="00252365"/>
    <w:rsid w:val="00252390"/>
    <w:rsid w:val="002523EE"/>
    <w:rsid w:val="002524E5"/>
    <w:rsid w:val="002530FF"/>
    <w:rsid w:val="00253AC6"/>
    <w:rsid w:val="002546F7"/>
    <w:rsid w:val="00254A2F"/>
    <w:rsid w:val="00254A96"/>
    <w:rsid w:val="002558AB"/>
    <w:rsid w:val="00256991"/>
    <w:rsid w:val="00257642"/>
    <w:rsid w:val="00257967"/>
    <w:rsid w:val="00260AB4"/>
    <w:rsid w:val="002616BF"/>
    <w:rsid w:val="0026273B"/>
    <w:rsid w:val="00262740"/>
    <w:rsid w:val="00263197"/>
    <w:rsid w:val="002631E6"/>
    <w:rsid w:val="0026366B"/>
    <w:rsid w:val="0026378F"/>
    <w:rsid w:val="00264887"/>
    <w:rsid w:val="002649FD"/>
    <w:rsid w:val="00264A74"/>
    <w:rsid w:val="00264A76"/>
    <w:rsid w:val="00264D65"/>
    <w:rsid w:val="00264E7F"/>
    <w:rsid w:val="002653BB"/>
    <w:rsid w:val="002656EE"/>
    <w:rsid w:val="002658F7"/>
    <w:rsid w:val="00265AFF"/>
    <w:rsid w:val="0026611D"/>
    <w:rsid w:val="002668CA"/>
    <w:rsid w:val="00267278"/>
    <w:rsid w:val="00267495"/>
    <w:rsid w:val="00267EB3"/>
    <w:rsid w:val="00270CBB"/>
    <w:rsid w:val="00270E19"/>
    <w:rsid w:val="0027139B"/>
    <w:rsid w:val="00271C60"/>
    <w:rsid w:val="002723A7"/>
    <w:rsid w:val="00272FBC"/>
    <w:rsid w:val="0027316A"/>
    <w:rsid w:val="0027348A"/>
    <w:rsid w:val="00273DAD"/>
    <w:rsid w:val="00273FC3"/>
    <w:rsid w:val="002745EE"/>
    <w:rsid w:val="002746D4"/>
    <w:rsid w:val="002748A7"/>
    <w:rsid w:val="00274B63"/>
    <w:rsid w:val="00275C67"/>
    <w:rsid w:val="00275D6A"/>
    <w:rsid w:val="00275F3C"/>
    <w:rsid w:val="00276EC4"/>
    <w:rsid w:val="00277006"/>
    <w:rsid w:val="00277C06"/>
    <w:rsid w:val="00280249"/>
    <w:rsid w:val="00280FDC"/>
    <w:rsid w:val="002812BE"/>
    <w:rsid w:val="00281431"/>
    <w:rsid w:val="00281516"/>
    <w:rsid w:val="00282B3F"/>
    <w:rsid w:val="00282C33"/>
    <w:rsid w:val="00283023"/>
    <w:rsid w:val="002830DE"/>
    <w:rsid w:val="002830E5"/>
    <w:rsid w:val="002832A7"/>
    <w:rsid w:val="0028339D"/>
    <w:rsid w:val="00284B26"/>
    <w:rsid w:val="00285417"/>
    <w:rsid w:val="0028570F"/>
    <w:rsid w:val="002859E4"/>
    <w:rsid w:val="00285FAC"/>
    <w:rsid w:val="002867AB"/>
    <w:rsid w:val="002870F5"/>
    <w:rsid w:val="00287F7F"/>
    <w:rsid w:val="002902CE"/>
    <w:rsid w:val="00290A8E"/>
    <w:rsid w:val="00291C53"/>
    <w:rsid w:val="00291D06"/>
    <w:rsid w:val="002922C5"/>
    <w:rsid w:val="00292E9C"/>
    <w:rsid w:val="002930AE"/>
    <w:rsid w:val="00293346"/>
    <w:rsid w:val="002935A3"/>
    <w:rsid w:val="0029421C"/>
    <w:rsid w:val="00294580"/>
    <w:rsid w:val="002961B8"/>
    <w:rsid w:val="002965E3"/>
    <w:rsid w:val="002A00C0"/>
    <w:rsid w:val="002A0B44"/>
    <w:rsid w:val="002A0B55"/>
    <w:rsid w:val="002A0D4A"/>
    <w:rsid w:val="002A1454"/>
    <w:rsid w:val="002A145A"/>
    <w:rsid w:val="002A2CB4"/>
    <w:rsid w:val="002A3CCE"/>
    <w:rsid w:val="002A3FA7"/>
    <w:rsid w:val="002A42D4"/>
    <w:rsid w:val="002A4683"/>
    <w:rsid w:val="002A4C77"/>
    <w:rsid w:val="002A4E6E"/>
    <w:rsid w:val="002A6770"/>
    <w:rsid w:val="002A6C66"/>
    <w:rsid w:val="002A74D9"/>
    <w:rsid w:val="002B04CC"/>
    <w:rsid w:val="002B0720"/>
    <w:rsid w:val="002B0FFF"/>
    <w:rsid w:val="002B21AC"/>
    <w:rsid w:val="002B2AF5"/>
    <w:rsid w:val="002B35C4"/>
    <w:rsid w:val="002B37E3"/>
    <w:rsid w:val="002B4853"/>
    <w:rsid w:val="002B48B8"/>
    <w:rsid w:val="002B5365"/>
    <w:rsid w:val="002B55EB"/>
    <w:rsid w:val="002B6226"/>
    <w:rsid w:val="002B6B11"/>
    <w:rsid w:val="002B6D69"/>
    <w:rsid w:val="002B6DA2"/>
    <w:rsid w:val="002B6DDF"/>
    <w:rsid w:val="002B7143"/>
    <w:rsid w:val="002B71C1"/>
    <w:rsid w:val="002B7CBB"/>
    <w:rsid w:val="002C0A51"/>
    <w:rsid w:val="002C0DA8"/>
    <w:rsid w:val="002C1BE7"/>
    <w:rsid w:val="002C2A89"/>
    <w:rsid w:val="002C2A9E"/>
    <w:rsid w:val="002C2FA9"/>
    <w:rsid w:val="002C594D"/>
    <w:rsid w:val="002C5D4E"/>
    <w:rsid w:val="002C6256"/>
    <w:rsid w:val="002C68A2"/>
    <w:rsid w:val="002C78FF"/>
    <w:rsid w:val="002D05C1"/>
    <w:rsid w:val="002D05D2"/>
    <w:rsid w:val="002D086A"/>
    <w:rsid w:val="002D187E"/>
    <w:rsid w:val="002D18CB"/>
    <w:rsid w:val="002D2CEA"/>
    <w:rsid w:val="002D35A4"/>
    <w:rsid w:val="002D3806"/>
    <w:rsid w:val="002D3C60"/>
    <w:rsid w:val="002D4E64"/>
    <w:rsid w:val="002D5813"/>
    <w:rsid w:val="002D63FB"/>
    <w:rsid w:val="002D7240"/>
    <w:rsid w:val="002E0036"/>
    <w:rsid w:val="002E2690"/>
    <w:rsid w:val="002E29F9"/>
    <w:rsid w:val="002E2DB6"/>
    <w:rsid w:val="002E2DF6"/>
    <w:rsid w:val="002E37BD"/>
    <w:rsid w:val="002E3DA1"/>
    <w:rsid w:val="002E4234"/>
    <w:rsid w:val="002E4241"/>
    <w:rsid w:val="002E45A8"/>
    <w:rsid w:val="002E50DB"/>
    <w:rsid w:val="002E59A9"/>
    <w:rsid w:val="002E743B"/>
    <w:rsid w:val="002F063B"/>
    <w:rsid w:val="002F0B3B"/>
    <w:rsid w:val="002F1042"/>
    <w:rsid w:val="002F1682"/>
    <w:rsid w:val="002F20C8"/>
    <w:rsid w:val="002F237D"/>
    <w:rsid w:val="002F25F9"/>
    <w:rsid w:val="002F31F9"/>
    <w:rsid w:val="002F37F0"/>
    <w:rsid w:val="002F4078"/>
    <w:rsid w:val="002F49C0"/>
    <w:rsid w:val="002F4A3C"/>
    <w:rsid w:val="002F5A69"/>
    <w:rsid w:val="002F5F5C"/>
    <w:rsid w:val="002F60DC"/>
    <w:rsid w:val="002F64CA"/>
    <w:rsid w:val="002F66FC"/>
    <w:rsid w:val="002F6873"/>
    <w:rsid w:val="002F6C5A"/>
    <w:rsid w:val="002F6DEB"/>
    <w:rsid w:val="002F70CF"/>
    <w:rsid w:val="00302ADD"/>
    <w:rsid w:val="00302F2E"/>
    <w:rsid w:val="003039ED"/>
    <w:rsid w:val="00303D4B"/>
    <w:rsid w:val="003043EC"/>
    <w:rsid w:val="003048C6"/>
    <w:rsid w:val="00304D9C"/>
    <w:rsid w:val="00305A20"/>
    <w:rsid w:val="00305AA6"/>
    <w:rsid w:val="00305E98"/>
    <w:rsid w:val="00306522"/>
    <w:rsid w:val="00306913"/>
    <w:rsid w:val="00306A74"/>
    <w:rsid w:val="003078B4"/>
    <w:rsid w:val="00307A34"/>
    <w:rsid w:val="00310561"/>
    <w:rsid w:val="00310614"/>
    <w:rsid w:val="003112C0"/>
    <w:rsid w:val="003112D6"/>
    <w:rsid w:val="003114E2"/>
    <w:rsid w:val="00311E5F"/>
    <w:rsid w:val="00312046"/>
    <w:rsid w:val="00312F15"/>
    <w:rsid w:val="00312F8D"/>
    <w:rsid w:val="00313228"/>
    <w:rsid w:val="003133A3"/>
    <w:rsid w:val="003133E9"/>
    <w:rsid w:val="003137F3"/>
    <w:rsid w:val="00313966"/>
    <w:rsid w:val="00313C2D"/>
    <w:rsid w:val="00313E4A"/>
    <w:rsid w:val="00313F12"/>
    <w:rsid w:val="00314423"/>
    <w:rsid w:val="0031463B"/>
    <w:rsid w:val="00314BF2"/>
    <w:rsid w:val="00314C24"/>
    <w:rsid w:val="00315B7D"/>
    <w:rsid w:val="00316FB2"/>
    <w:rsid w:val="0031716E"/>
    <w:rsid w:val="00321C54"/>
    <w:rsid w:val="00322AE5"/>
    <w:rsid w:val="00322B57"/>
    <w:rsid w:val="00322EBE"/>
    <w:rsid w:val="00323085"/>
    <w:rsid w:val="00323590"/>
    <w:rsid w:val="00323CE4"/>
    <w:rsid w:val="003243A9"/>
    <w:rsid w:val="00325038"/>
    <w:rsid w:val="003254B2"/>
    <w:rsid w:val="003255F6"/>
    <w:rsid w:val="003270C4"/>
    <w:rsid w:val="00330247"/>
    <w:rsid w:val="00330896"/>
    <w:rsid w:val="00331642"/>
    <w:rsid w:val="003335FE"/>
    <w:rsid w:val="003359A2"/>
    <w:rsid w:val="0034009C"/>
    <w:rsid w:val="0034027F"/>
    <w:rsid w:val="00340522"/>
    <w:rsid w:val="00340E04"/>
    <w:rsid w:val="00340F28"/>
    <w:rsid w:val="00341689"/>
    <w:rsid w:val="00341809"/>
    <w:rsid w:val="0034198D"/>
    <w:rsid w:val="00341F52"/>
    <w:rsid w:val="0034248B"/>
    <w:rsid w:val="003432F2"/>
    <w:rsid w:val="00343D90"/>
    <w:rsid w:val="00344590"/>
    <w:rsid w:val="00344BA6"/>
    <w:rsid w:val="00346D0F"/>
    <w:rsid w:val="00347127"/>
    <w:rsid w:val="00347907"/>
    <w:rsid w:val="00350217"/>
    <w:rsid w:val="003507FB"/>
    <w:rsid w:val="003509F0"/>
    <w:rsid w:val="00350FBA"/>
    <w:rsid w:val="003513B6"/>
    <w:rsid w:val="003514A4"/>
    <w:rsid w:val="003515FE"/>
    <w:rsid w:val="0035179D"/>
    <w:rsid w:val="00351920"/>
    <w:rsid w:val="00353A72"/>
    <w:rsid w:val="00353B11"/>
    <w:rsid w:val="00353C05"/>
    <w:rsid w:val="00354F45"/>
    <w:rsid w:val="0035544C"/>
    <w:rsid w:val="00355B01"/>
    <w:rsid w:val="00356483"/>
    <w:rsid w:val="00360967"/>
    <w:rsid w:val="00360F47"/>
    <w:rsid w:val="00361196"/>
    <w:rsid w:val="003618CD"/>
    <w:rsid w:val="00361A6F"/>
    <w:rsid w:val="00361AB5"/>
    <w:rsid w:val="00361D7F"/>
    <w:rsid w:val="00364148"/>
    <w:rsid w:val="0036473D"/>
    <w:rsid w:val="00364F89"/>
    <w:rsid w:val="003652D7"/>
    <w:rsid w:val="003654D5"/>
    <w:rsid w:val="00365832"/>
    <w:rsid w:val="00365D8D"/>
    <w:rsid w:val="00366024"/>
    <w:rsid w:val="00367455"/>
    <w:rsid w:val="00367615"/>
    <w:rsid w:val="0036797B"/>
    <w:rsid w:val="003679C3"/>
    <w:rsid w:val="003704AE"/>
    <w:rsid w:val="003710C8"/>
    <w:rsid w:val="00371FFA"/>
    <w:rsid w:val="00372D35"/>
    <w:rsid w:val="00373543"/>
    <w:rsid w:val="003741AE"/>
    <w:rsid w:val="003741B9"/>
    <w:rsid w:val="00374415"/>
    <w:rsid w:val="003744F9"/>
    <w:rsid w:val="00375B64"/>
    <w:rsid w:val="0037712A"/>
    <w:rsid w:val="003771E9"/>
    <w:rsid w:val="0037720F"/>
    <w:rsid w:val="003776C9"/>
    <w:rsid w:val="00377774"/>
    <w:rsid w:val="00380AB8"/>
    <w:rsid w:val="00380AF7"/>
    <w:rsid w:val="00380D86"/>
    <w:rsid w:val="00380ED5"/>
    <w:rsid w:val="00382B26"/>
    <w:rsid w:val="0038322E"/>
    <w:rsid w:val="003832E1"/>
    <w:rsid w:val="00383324"/>
    <w:rsid w:val="003838C7"/>
    <w:rsid w:val="00383922"/>
    <w:rsid w:val="003842AF"/>
    <w:rsid w:val="00384AA2"/>
    <w:rsid w:val="00384B0E"/>
    <w:rsid w:val="00384B3F"/>
    <w:rsid w:val="00384FE8"/>
    <w:rsid w:val="0038570A"/>
    <w:rsid w:val="00385BF0"/>
    <w:rsid w:val="0038646A"/>
    <w:rsid w:val="003878F7"/>
    <w:rsid w:val="00390223"/>
    <w:rsid w:val="003909DD"/>
    <w:rsid w:val="003917A1"/>
    <w:rsid w:val="00391CDA"/>
    <w:rsid w:val="00391DCD"/>
    <w:rsid w:val="00392048"/>
    <w:rsid w:val="0039259D"/>
    <w:rsid w:val="00392671"/>
    <w:rsid w:val="0039368D"/>
    <w:rsid w:val="00394102"/>
    <w:rsid w:val="0039413F"/>
    <w:rsid w:val="003951FB"/>
    <w:rsid w:val="0039541B"/>
    <w:rsid w:val="0039604B"/>
    <w:rsid w:val="00396A02"/>
    <w:rsid w:val="00396BA6"/>
    <w:rsid w:val="00396C93"/>
    <w:rsid w:val="00397AAE"/>
    <w:rsid w:val="003A0471"/>
    <w:rsid w:val="003A1774"/>
    <w:rsid w:val="003A181F"/>
    <w:rsid w:val="003A2083"/>
    <w:rsid w:val="003A37B7"/>
    <w:rsid w:val="003A40DA"/>
    <w:rsid w:val="003A4148"/>
    <w:rsid w:val="003A4257"/>
    <w:rsid w:val="003A4492"/>
    <w:rsid w:val="003A532D"/>
    <w:rsid w:val="003A58FC"/>
    <w:rsid w:val="003A5A89"/>
    <w:rsid w:val="003A61AD"/>
    <w:rsid w:val="003A630F"/>
    <w:rsid w:val="003A6D24"/>
    <w:rsid w:val="003A6F5D"/>
    <w:rsid w:val="003A75F1"/>
    <w:rsid w:val="003B0C5E"/>
    <w:rsid w:val="003B0F52"/>
    <w:rsid w:val="003B0F8E"/>
    <w:rsid w:val="003B1019"/>
    <w:rsid w:val="003B1149"/>
    <w:rsid w:val="003B233E"/>
    <w:rsid w:val="003B2B40"/>
    <w:rsid w:val="003B374D"/>
    <w:rsid w:val="003B594A"/>
    <w:rsid w:val="003B59B5"/>
    <w:rsid w:val="003B59D9"/>
    <w:rsid w:val="003B5E91"/>
    <w:rsid w:val="003B63E0"/>
    <w:rsid w:val="003C03E8"/>
    <w:rsid w:val="003C07AF"/>
    <w:rsid w:val="003C09E6"/>
    <w:rsid w:val="003C0D9A"/>
    <w:rsid w:val="003C0E24"/>
    <w:rsid w:val="003C1446"/>
    <w:rsid w:val="003C16F1"/>
    <w:rsid w:val="003C2CA8"/>
    <w:rsid w:val="003C358E"/>
    <w:rsid w:val="003C3D11"/>
    <w:rsid w:val="003C3DE6"/>
    <w:rsid w:val="003C4D8B"/>
    <w:rsid w:val="003C593D"/>
    <w:rsid w:val="003C5A16"/>
    <w:rsid w:val="003C6E77"/>
    <w:rsid w:val="003C73AB"/>
    <w:rsid w:val="003D0163"/>
    <w:rsid w:val="003D0B5A"/>
    <w:rsid w:val="003D1D2B"/>
    <w:rsid w:val="003D3855"/>
    <w:rsid w:val="003D5107"/>
    <w:rsid w:val="003D7188"/>
    <w:rsid w:val="003D736E"/>
    <w:rsid w:val="003D7F01"/>
    <w:rsid w:val="003E1498"/>
    <w:rsid w:val="003E1E93"/>
    <w:rsid w:val="003E1FA9"/>
    <w:rsid w:val="003E277A"/>
    <w:rsid w:val="003E2780"/>
    <w:rsid w:val="003E29FC"/>
    <w:rsid w:val="003E3A46"/>
    <w:rsid w:val="003E3C29"/>
    <w:rsid w:val="003E3E28"/>
    <w:rsid w:val="003E4499"/>
    <w:rsid w:val="003E4FD1"/>
    <w:rsid w:val="003E52DD"/>
    <w:rsid w:val="003E54C7"/>
    <w:rsid w:val="003E6E4E"/>
    <w:rsid w:val="003E760D"/>
    <w:rsid w:val="003F034E"/>
    <w:rsid w:val="003F0636"/>
    <w:rsid w:val="003F073F"/>
    <w:rsid w:val="003F0F50"/>
    <w:rsid w:val="003F1D20"/>
    <w:rsid w:val="003F1E22"/>
    <w:rsid w:val="003F21BD"/>
    <w:rsid w:val="003F3288"/>
    <w:rsid w:val="003F382D"/>
    <w:rsid w:val="003F4586"/>
    <w:rsid w:val="003F462A"/>
    <w:rsid w:val="003F46A5"/>
    <w:rsid w:val="003F4706"/>
    <w:rsid w:val="003F4938"/>
    <w:rsid w:val="003F59E6"/>
    <w:rsid w:val="003F5D0E"/>
    <w:rsid w:val="003F679B"/>
    <w:rsid w:val="003F6F8F"/>
    <w:rsid w:val="003F7ACC"/>
    <w:rsid w:val="00400145"/>
    <w:rsid w:val="00400982"/>
    <w:rsid w:val="004022EB"/>
    <w:rsid w:val="00402E75"/>
    <w:rsid w:val="00402F64"/>
    <w:rsid w:val="00403716"/>
    <w:rsid w:val="004042FC"/>
    <w:rsid w:val="00405047"/>
    <w:rsid w:val="00406A38"/>
    <w:rsid w:val="00407061"/>
    <w:rsid w:val="004070FD"/>
    <w:rsid w:val="004077F5"/>
    <w:rsid w:val="004078FA"/>
    <w:rsid w:val="00407D3C"/>
    <w:rsid w:val="00407E36"/>
    <w:rsid w:val="00410AA2"/>
    <w:rsid w:val="00410B9C"/>
    <w:rsid w:val="00410C9F"/>
    <w:rsid w:val="00411175"/>
    <w:rsid w:val="004120D8"/>
    <w:rsid w:val="0041229B"/>
    <w:rsid w:val="00412461"/>
    <w:rsid w:val="004130F6"/>
    <w:rsid w:val="00413201"/>
    <w:rsid w:val="00413D0D"/>
    <w:rsid w:val="004149CC"/>
    <w:rsid w:val="0041518F"/>
    <w:rsid w:val="004162D9"/>
    <w:rsid w:val="00416C1D"/>
    <w:rsid w:val="00420416"/>
    <w:rsid w:val="00420587"/>
    <w:rsid w:val="00421264"/>
    <w:rsid w:val="0042141E"/>
    <w:rsid w:val="00421A62"/>
    <w:rsid w:val="00421C79"/>
    <w:rsid w:val="004220DF"/>
    <w:rsid w:val="00422157"/>
    <w:rsid w:val="0042231D"/>
    <w:rsid w:val="0042246B"/>
    <w:rsid w:val="004243AB"/>
    <w:rsid w:val="00425095"/>
    <w:rsid w:val="00425C23"/>
    <w:rsid w:val="00426390"/>
    <w:rsid w:val="004263AB"/>
    <w:rsid w:val="00426E12"/>
    <w:rsid w:val="00426F90"/>
    <w:rsid w:val="00427132"/>
    <w:rsid w:val="0042733C"/>
    <w:rsid w:val="004274EF"/>
    <w:rsid w:val="00427720"/>
    <w:rsid w:val="00427934"/>
    <w:rsid w:val="0042793C"/>
    <w:rsid w:val="00430536"/>
    <w:rsid w:val="00431AC1"/>
    <w:rsid w:val="00432401"/>
    <w:rsid w:val="004326C6"/>
    <w:rsid w:val="00432B45"/>
    <w:rsid w:val="00432B9F"/>
    <w:rsid w:val="004330AE"/>
    <w:rsid w:val="00433C48"/>
    <w:rsid w:val="00433D84"/>
    <w:rsid w:val="00433EAA"/>
    <w:rsid w:val="0043470B"/>
    <w:rsid w:val="0043590E"/>
    <w:rsid w:val="004361D1"/>
    <w:rsid w:val="00440BD9"/>
    <w:rsid w:val="00441423"/>
    <w:rsid w:val="00441F93"/>
    <w:rsid w:val="0044229A"/>
    <w:rsid w:val="0044263D"/>
    <w:rsid w:val="00442F24"/>
    <w:rsid w:val="00443545"/>
    <w:rsid w:val="00443E0E"/>
    <w:rsid w:val="00444448"/>
    <w:rsid w:val="004446B5"/>
    <w:rsid w:val="0044510D"/>
    <w:rsid w:val="0044548D"/>
    <w:rsid w:val="00445F50"/>
    <w:rsid w:val="00446EB1"/>
    <w:rsid w:val="00446F97"/>
    <w:rsid w:val="00447072"/>
    <w:rsid w:val="004500B6"/>
    <w:rsid w:val="00450156"/>
    <w:rsid w:val="004505D7"/>
    <w:rsid w:val="00450602"/>
    <w:rsid w:val="00450617"/>
    <w:rsid w:val="004512F1"/>
    <w:rsid w:val="004515AC"/>
    <w:rsid w:val="004516F0"/>
    <w:rsid w:val="004518FA"/>
    <w:rsid w:val="00451DAF"/>
    <w:rsid w:val="00451E83"/>
    <w:rsid w:val="004523C0"/>
    <w:rsid w:val="0045269B"/>
    <w:rsid w:val="00453DA0"/>
    <w:rsid w:val="0045452E"/>
    <w:rsid w:val="00454CEF"/>
    <w:rsid w:val="00454D2A"/>
    <w:rsid w:val="0045574C"/>
    <w:rsid w:val="004559DB"/>
    <w:rsid w:val="0045665A"/>
    <w:rsid w:val="00457055"/>
    <w:rsid w:val="004573B2"/>
    <w:rsid w:val="00457516"/>
    <w:rsid w:val="00457B27"/>
    <w:rsid w:val="00457B6D"/>
    <w:rsid w:val="0046091A"/>
    <w:rsid w:val="00460F9F"/>
    <w:rsid w:val="0046189A"/>
    <w:rsid w:val="00461DF5"/>
    <w:rsid w:val="00462A03"/>
    <w:rsid w:val="00463602"/>
    <w:rsid w:val="00463DEB"/>
    <w:rsid w:val="00464242"/>
    <w:rsid w:val="00464818"/>
    <w:rsid w:val="004648BD"/>
    <w:rsid w:val="00464A8A"/>
    <w:rsid w:val="004651F4"/>
    <w:rsid w:val="0046552B"/>
    <w:rsid w:val="00466AC2"/>
    <w:rsid w:val="00466D32"/>
    <w:rsid w:val="004672B0"/>
    <w:rsid w:val="00467362"/>
    <w:rsid w:val="00467898"/>
    <w:rsid w:val="00467B23"/>
    <w:rsid w:val="00470B0D"/>
    <w:rsid w:val="00470EE5"/>
    <w:rsid w:val="004712A6"/>
    <w:rsid w:val="00472944"/>
    <w:rsid w:val="004737FC"/>
    <w:rsid w:val="0047419B"/>
    <w:rsid w:val="00474E75"/>
    <w:rsid w:val="00475BAA"/>
    <w:rsid w:val="00475E19"/>
    <w:rsid w:val="0047613E"/>
    <w:rsid w:val="00476456"/>
    <w:rsid w:val="004768FE"/>
    <w:rsid w:val="004771FF"/>
    <w:rsid w:val="0048183B"/>
    <w:rsid w:val="00482F4A"/>
    <w:rsid w:val="00483055"/>
    <w:rsid w:val="00484925"/>
    <w:rsid w:val="00485033"/>
    <w:rsid w:val="004854EE"/>
    <w:rsid w:val="00485755"/>
    <w:rsid w:val="00485E22"/>
    <w:rsid w:val="00486D56"/>
    <w:rsid w:val="00487AE0"/>
    <w:rsid w:val="00490C14"/>
    <w:rsid w:val="00490EA6"/>
    <w:rsid w:val="00490F5F"/>
    <w:rsid w:val="004910AB"/>
    <w:rsid w:val="00491B79"/>
    <w:rsid w:val="00492ACD"/>
    <w:rsid w:val="00493034"/>
    <w:rsid w:val="004936AB"/>
    <w:rsid w:val="00493F04"/>
    <w:rsid w:val="00494006"/>
    <w:rsid w:val="004940C8"/>
    <w:rsid w:val="004953D4"/>
    <w:rsid w:val="00495E2B"/>
    <w:rsid w:val="0049611A"/>
    <w:rsid w:val="00496B21"/>
    <w:rsid w:val="00496BB8"/>
    <w:rsid w:val="00496F9D"/>
    <w:rsid w:val="00497612"/>
    <w:rsid w:val="00497F0F"/>
    <w:rsid w:val="004A13AE"/>
    <w:rsid w:val="004A17C1"/>
    <w:rsid w:val="004A380B"/>
    <w:rsid w:val="004A3F41"/>
    <w:rsid w:val="004A3FD9"/>
    <w:rsid w:val="004A447E"/>
    <w:rsid w:val="004A4C5F"/>
    <w:rsid w:val="004A52E9"/>
    <w:rsid w:val="004A5535"/>
    <w:rsid w:val="004A5E9F"/>
    <w:rsid w:val="004A73F0"/>
    <w:rsid w:val="004A799F"/>
    <w:rsid w:val="004A7B3F"/>
    <w:rsid w:val="004A7D18"/>
    <w:rsid w:val="004B0C16"/>
    <w:rsid w:val="004B1039"/>
    <w:rsid w:val="004B1186"/>
    <w:rsid w:val="004B1C3E"/>
    <w:rsid w:val="004B1F65"/>
    <w:rsid w:val="004B1F75"/>
    <w:rsid w:val="004B21FD"/>
    <w:rsid w:val="004B232A"/>
    <w:rsid w:val="004B372A"/>
    <w:rsid w:val="004B43E5"/>
    <w:rsid w:val="004B488F"/>
    <w:rsid w:val="004B4B4F"/>
    <w:rsid w:val="004B4F1B"/>
    <w:rsid w:val="004B5012"/>
    <w:rsid w:val="004B637F"/>
    <w:rsid w:val="004B7CA1"/>
    <w:rsid w:val="004B7F9A"/>
    <w:rsid w:val="004C0255"/>
    <w:rsid w:val="004C0726"/>
    <w:rsid w:val="004C18E9"/>
    <w:rsid w:val="004C25C0"/>
    <w:rsid w:val="004C27F1"/>
    <w:rsid w:val="004C2C05"/>
    <w:rsid w:val="004C2CA1"/>
    <w:rsid w:val="004C3260"/>
    <w:rsid w:val="004C36CC"/>
    <w:rsid w:val="004C46D4"/>
    <w:rsid w:val="004C4FBA"/>
    <w:rsid w:val="004C501C"/>
    <w:rsid w:val="004C505A"/>
    <w:rsid w:val="004C5DCD"/>
    <w:rsid w:val="004C5FD9"/>
    <w:rsid w:val="004C60FE"/>
    <w:rsid w:val="004C6898"/>
    <w:rsid w:val="004D00B8"/>
    <w:rsid w:val="004D0571"/>
    <w:rsid w:val="004D08EF"/>
    <w:rsid w:val="004D0DDD"/>
    <w:rsid w:val="004D18D4"/>
    <w:rsid w:val="004D1BCB"/>
    <w:rsid w:val="004D2597"/>
    <w:rsid w:val="004D3A67"/>
    <w:rsid w:val="004D59D5"/>
    <w:rsid w:val="004D5D99"/>
    <w:rsid w:val="004D60DC"/>
    <w:rsid w:val="004D61CE"/>
    <w:rsid w:val="004D68AB"/>
    <w:rsid w:val="004D6A8E"/>
    <w:rsid w:val="004D71F2"/>
    <w:rsid w:val="004D7E9E"/>
    <w:rsid w:val="004E0141"/>
    <w:rsid w:val="004E0882"/>
    <w:rsid w:val="004E0B19"/>
    <w:rsid w:val="004E1F90"/>
    <w:rsid w:val="004E334E"/>
    <w:rsid w:val="004E347A"/>
    <w:rsid w:val="004E3A7D"/>
    <w:rsid w:val="004E3B50"/>
    <w:rsid w:val="004E3F81"/>
    <w:rsid w:val="004E4B43"/>
    <w:rsid w:val="004E4FFF"/>
    <w:rsid w:val="004E58F4"/>
    <w:rsid w:val="004E5AD2"/>
    <w:rsid w:val="004E5B9A"/>
    <w:rsid w:val="004E5DBA"/>
    <w:rsid w:val="004E5F46"/>
    <w:rsid w:val="004E600F"/>
    <w:rsid w:val="004E60AB"/>
    <w:rsid w:val="004E6201"/>
    <w:rsid w:val="004E648C"/>
    <w:rsid w:val="004E64A5"/>
    <w:rsid w:val="004E6EE3"/>
    <w:rsid w:val="004E70C8"/>
    <w:rsid w:val="004E77BF"/>
    <w:rsid w:val="004E796E"/>
    <w:rsid w:val="004E7B19"/>
    <w:rsid w:val="004E7C07"/>
    <w:rsid w:val="004F0112"/>
    <w:rsid w:val="004F0A82"/>
    <w:rsid w:val="004F1216"/>
    <w:rsid w:val="004F1BA9"/>
    <w:rsid w:val="004F302F"/>
    <w:rsid w:val="004F30C5"/>
    <w:rsid w:val="004F3162"/>
    <w:rsid w:val="004F3DAF"/>
    <w:rsid w:val="004F3E3F"/>
    <w:rsid w:val="004F4446"/>
    <w:rsid w:val="004F4943"/>
    <w:rsid w:val="004F4D24"/>
    <w:rsid w:val="004F542B"/>
    <w:rsid w:val="004F5BC3"/>
    <w:rsid w:val="004F6192"/>
    <w:rsid w:val="004F63C1"/>
    <w:rsid w:val="004F6963"/>
    <w:rsid w:val="004F69D0"/>
    <w:rsid w:val="004F6BC3"/>
    <w:rsid w:val="004F7362"/>
    <w:rsid w:val="004F7AAD"/>
    <w:rsid w:val="00500CA9"/>
    <w:rsid w:val="00500D50"/>
    <w:rsid w:val="00500F5A"/>
    <w:rsid w:val="005012A5"/>
    <w:rsid w:val="00501427"/>
    <w:rsid w:val="0050174F"/>
    <w:rsid w:val="00501E85"/>
    <w:rsid w:val="005026A4"/>
    <w:rsid w:val="00502B9A"/>
    <w:rsid w:val="0050304C"/>
    <w:rsid w:val="00503486"/>
    <w:rsid w:val="005040DE"/>
    <w:rsid w:val="00505584"/>
    <w:rsid w:val="00505CEE"/>
    <w:rsid w:val="00506333"/>
    <w:rsid w:val="005064EB"/>
    <w:rsid w:val="00506908"/>
    <w:rsid w:val="00507790"/>
    <w:rsid w:val="0051008B"/>
    <w:rsid w:val="00510F69"/>
    <w:rsid w:val="00511181"/>
    <w:rsid w:val="0051209F"/>
    <w:rsid w:val="005132C3"/>
    <w:rsid w:val="00513310"/>
    <w:rsid w:val="00513671"/>
    <w:rsid w:val="00514721"/>
    <w:rsid w:val="00514BD1"/>
    <w:rsid w:val="005156EF"/>
    <w:rsid w:val="005168EB"/>
    <w:rsid w:val="00516ABD"/>
    <w:rsid w:val="00516B5E"/>
    <w:rsid w:val="005172AA"/>
    <w:rsid w:val="00517358"/>
    <w:rsid w:val="0051763B"/>
    <w:rsid w:val="0052017C"/>
    <w:rsid w:val="0052117F"/>
    <w:rsid w:val="00521560"/>
    <w:rsid w:val="00521C08"/>
    <w:rsid w:val="00521DCC"/>
    <w:rsid w:val="005225F3"/>
    <w:rsid w:val="005234A4"/>
    <w:rsid w:val="00523E0B"/>
    <w:rsid w:val="00524307"/>
    <w:rsid w:val="00524499"/>
    <w:rsid w:val="00525345"/>
    <w:rsid w:val="00525391"/>
    <w:rsid w:val="00525894"/>
    <w:rsid w:val="005269C3"/>
    <w:rsid w:val="00526F19"/>
    <w:rsid w:val="00527949"/>
    <w:rsid w:val="00527E64"/>
    <w:rsid w:val="00527E99"/>
    <w:rsid w:val="00530294"/>
    <w:rsid w:val="005305B4"/>
    <w:rsid w:val="00531122"/>
    <w:rsid w:val="00531123"/>
    <w:rsid w:val="005314EC"/>
    <w:rsid w:val="005315F6"/>
    <w:rsid w:val="0053182B"/>
    <w:rsid w:val="00531E9A"/>
    <w:rsid w:val="00532197"/>
    <w:rsid w:val="00532EAD"/>
    <w:rsid w:val="00532F1A"/>
    <w:rsid w:val="005343EF"/>
    <w:rsid w:val="00535197"/>
    <w:rsid w:val="005354B3"/>
    <w:rsid w:val="0053598C"/>
    <w:rsid w:val="00535E9B"/>
    <w:rsid w:val="00535F58"/>
    <w:rsid w:val="0053675C"/>
    <w:rsid w:val="00536849"/>
    <w:rsid w:val="005372B2"/>
    <w:rsid w:val="005372C3"/>
    <w:rsid w:val="00537921"/>
    <w:rsid w:val="00537F7D"/>
    <w:rsid w:val="00540440"/>
    <w:rsid w:val="00540BD4"/>
    <w:rsid w:val="005414ED"/>
    <w:rsid w:val="005420BF"/>
    <w:rsid w:val="0054236B"/>
    <w:rsid w:val="00542C2F"/>
    <w:rsid w:val="00542EF3"/>
    <w:rsid w:val="00543578"/>
    <w:rsid w:val="00543AA6"/>
    <w:rsid w:val="00544792"/>
    <w:rsid w:val="0054490B"/>
    <w:rsid w:val="00545120"/>
    <w:rsid w:val="005456E8"/>
    <w:rsid w:val="00545861"/>
    <w:rsid w:val="00545C03"/>
    <w:rsid w:val="005465D1"/>
    <w:rsid w:val="005471C4"/>
    <w:rsid w:val="005508E6"/>
    <w:rsid w:val="00550C0A"/>
    <w:rsid w:val="00550D5C"/>
    <w:rsid w:val="00551773"/>
    <w:rsid w:val="00551BAF"/>
    <w:rsid w:val="00551DCA"/>
    <w:rsid w:val="0055304E"/>
    <w:rsid w:val="005535A0"/>
    <w:rsid w:val="00553FE3"/>
    <w:rsid w:val="00555162"/>
    <w:rsid w:val="00556DB0"/>
    <w:rsid w:val="00557E14"/>
    <w:rsid w:val="0056035F"/>
    <w:rsid w:val="00560A0A"/>
    <w:rsid w:val="00561196"/>
    <w:rsid w:val="00561348"/>
    <w:rsid w:val="00561837"/>
    <w:rsid w:val="00562478"/>
    <w:rsid w:val="00563FA9"/>
    <w:rsid w:val="005642EE"/>
    <w:rsid w:val="005645BB"/>
    <w:rsid w:val="00566188"/>
    <w:rsid w:val="005670BC"/>
    <w:rsid w:val="005703EE"/>
    <w:rsid w:val="00570DF0"/>
    <w:rsid w:val="00571C6C"/>
    <w:rsid w:val="00571F0A"/>
    <w:rsid w:val="005724D4"/>
    <w:rsid w:val="00572D93"/>
    <w:rsid w:val="005734F4"/>
    <w:rsid w:val="00573581"/>
    <w:rsid w:val="0057432E"/>
    <w:rsid w:val="005746C6"/>
    <w:rsid w:val="00574A76"/>
    <w:rsid w:val="00574C44"/>
    <w:rsid w:val="00575623"/>
    <w:rsid w:val="005757AC"/>
    <w:rsid w:val="00575818"/>
    <w:rsid w:val="0057590C"/>
    <w:rsid w:val="00577399"/>
    <w:rsid w:val="00580512"/>
    <w:rsid w:val="005809DB"/>
    <w:rsid w:val="00580D55"/>
    <w:rsid w:val="00581860"/>
    <w:rsid w:val="00582416"/>
    <w:rsid w:val="005824CE"/>
    <w:rsid w:val="00582533"/>
    <w:rsid w:val="0058280E"/>
    <w:rsid w:val="00583450"/>
    <w:rsid w:val="005847E0"/>
    <w:rsid w:val="00584976"/>
    <w:rsid w:val="00584A14"/>
    <w:rsid w:val="00584F79"/>
    <w:rsid w:val="00584F7A"/>
    <w:rsid w:val="00587411"/>
    <w:rsid w:val="00587B12"/>
    <w:rsid w:val="0059014F"/>
    <w:rsid w:val="0059074F"/>
    <w:rsid w:val="00590C33"/>
    <w:rsid w:val="00590F70"/>
    <w:rsid w:val="005913BD"/>
    <w:rsid w:val="005914C4"/>
    <w:rsid w:val="005915CB"/>
    <w:rsid w:val="00591852"/>
    <w:rsid w:val="00591B63"/>
    <w:rsid w:val="005922C1"/>
    <w:rsid w:val="00592860"/>
    <w:rsid w:val="0059328B"/>
    <w:rsid w:val="00593B34"/>
    <w:rsid w:val="005945B3"/>
    <w:rsid w:val="00594943"/>
    <w:rsid w:val="00594966"/>
    <w:rsid w:val="005949DA"/>
    <w:rsid w:val="005951DF"/>
    <w:rsid w:val="00596CF8"/>
    <w:rsid w:val="005977C2"/>
    <w:rsid w:val="00597A88"/>
    <w:rsid w:val="005A03F4"/>
    <w:rsid w:val="005A0728"/>
    <w:rsid w:val="005A1291"/>
    <w:rsid w:val="005A18C8"/>
    <w:rsid w:val="005A2EDD"/>
    <w:rsid w:val="005A33F6"/>
    <w:rsid w:val="005A4080"/>
    <w:rsid w:val="005A4DDF"/>
    <w:rsid w:val="005A57F8"/>
    <w:rsid w:val="005A5BA7"/>
    <w:rsid w:val="005A5EA3"/>
    <w:rsid w:val="005A5FC9"/>
    <w:rsid w:val="005A6633"/>
    <w:rsid w:val="005A7243"/>
    <w:rsid w:val="005A73B4"/>
    <w:rsid w:val="005A75C2"/>
    <w:rsid w:val="005A76C6"/>
    <w:rsid w:val="005B000F"/>
    <w:rsid w:val="005B15A4"/>
    <w:rsid w:val="005B1BC7"/>
    <w:rsid w:val="005B1EA4"/>
    <w:rsid w:val="005B1F98"/>
    <w:rsid w:val="005B20B4"/>
    <w:rsid w:val="005B2258"/>
    <w:rsid w:val="005B2512"/>
    <w:rsid w:val="005B43B9"/>
    <w:rsid w:val="005B5AB3"/>
    <w:rsid w:val="005B5B80"/>
    <w:rsid w:val="005B5FC1"/>
    <w:rsid w:val="005B65B7"/>
    <w:rsid w:val="005B6FCE"/>
    <w:rsid w:val="005C10B9"/>
    <w:rsid w:val="005C1713"/>
    <w:rsid w:val="005C176F"/>
    <w:rsid w:val="005C1FE0"/>
    <w:rsid w:val="005C2861"/>
    <w:rsid w:val="005C304A"/>
    <w:rsid w:val="005C374B"/>
    <w:rsid w:val="005C3B52"/>
    <w:rsid w:val="005C4271"/>
    <w:rsid w:val="005C6348"/>
    <w:rsid w:val="005C66ED"/>
    <w:rsid w:val="005C7313"/>
    <w:rsid w:val="005C7731"/>
    <w:rsid w:val="005C7A95"/>
    <w:rsid w:val="005D06F4"/>
    <w:rsid w:val="005D1CED"/>
    <w:rsid w:val="005D26A2"/>
    <w:rsid w:val="005D3A47"/>
    <w:rsid w:val="005D3D23"/>
    <w:rsid w:val="005D3E97"/>
    <w:rsid w:val="005D3F37"/>
    <w:rsid w:val="005D4ABF"/>
    <w:rsid w:val="005D61CE"/>
    <w:rsid w:val="005D70D6"/>
    <w:rsid w:val="005D74AF"/>
    <w:rsid w:val="005D7883"/>
    <w:rsid w:val="005D798C"/>
    <w:rsid w:val="005D7AF6"/>
    <w:rsid w:val="005E05B7"/>
    <w:rsid w:val="005E13EC"/>
    <w:rsid w:val="005E1897"/>
    <w:rsid w:val="005E1ADB"/>
    <w:rsid w:val="005E1C2E"/>
    <w:rsid w:val="005E310A"/>
    <w:rsid w:val="005E3427"/>
    <w:rsid w:val="005E3F04"/>
    <w:rsid w:val="005E5D46"/>
    <w:rsid w:val="005E6826"/>
    <w:rsid w:val="005E6B82"/>
    <w:rsid w:val="005E7088"/>
    <w:rsid w:val="005E72A4"/>
    <w:rsid w:val="005E798F"/>
    <w:rsid w:val="005F0506"/>
    <w:rsid w:val="005F05D7"/>
    <w:rsid w:val="005F0C98"/>
    <w:rsid w:val="005F2589"/>
    <w:rsid w:val="005F2B84"/>
    <w:rsid w:val="005F2BA2"/>
    <w:rsid w:val="005F34FE"/>
    <w:rsid w:val="005F3A5A"/>
    <w:rsid w:val="005F405B"/>
    <w:rsid w:val="005F42AF"/>
    <w:rsid w:val="005F4DE9"/>
    <w:rsid w:val="005F555D"/>
    <w:rsid w:val="005F5944"/>
    <w:rsid w:val="005F5D60"/>
    <w:rsid w:val="005F5DCC"/>
    <w:rsid w:val="005F64D4"/>
    <w:rsid w:val="005F66B5"/>
    <w:rsid w:val="005F6B9E"/>
    <w:rsid w:val="005F726E"/>
    <w:rsid w:val="005F7346"/>
    <w:rsid w:val="00600F80"/>
    <w:rsid w:val="00600FCF"/>
    <w:rsid w:val="0060145C"/>
    <w:rsid w:val="006017BE"/>
    <w:rsid w:val="00601C70"/>
    <w:rsid w:val="00602345"/>
    <w:rsid w:val="00602C90"/>
    <w:rsid w:val="00602D2A"/>
    <w:rsid w:val="0060376B"/>
    <w:rsid w:val="00605169"/>
    <w:rsid w:val="00605240"/>
    <w:rsid w:val="0060598C"/>
    <w:rsid w:val="00606542"/>
    <w:rsid w:val="006066D1"/>
    <w:rsid w:val="00606CF2"/>
    <w:rsid w:val="00606D17"/>
    <w:rsid w:val="00606F31"/>
    <w:rsid w:val="0060716D"/>
    <w:rsid w:val="006078D5"/>
    <w:rsid w:val="00607D0A"/>
    <w:rsid w:val="00610167"/>
    <w:rsid w:val="00610183"/>
    <w:rsid w:val="00610816"/>
    <w:rsid w:val="00610852"/>
    <w:rsid w:val="006121FA"/>
    <w:rsid w:val="006130FA"/>
    <w:rsid w:val="00613160"/>
    <w:rsid w:val="0061344C"/>
    <w:rsid w:val="006139D2"/>
    <w:rsid w:val="00613C68"/>
    <w:rsid w:val="00613F93"/>
    <w:rsid w:val="00614CAD"/>
    <w:rsid w:val="0061553B"/>
    <w:rsid w:val="00616034"/>
    <w:rsid w:val="006162F4"/>
    <w:rsid w:val="006163F5"/>
    <w:rsid w:val="006165ED"/>
    <w:rsid w:val="00616798"/>
    <w:rsid w:val="006207EF"/>
    <w:rsid w:val="00621882"/>
    <w:rsid w:val="00621896"/>
    <w:rsid w:val="0062223A"/>
    <w:rsid w:val="00622468"/>
    <w:rsid w:val="00622A1D"/>
    <w:rsid w:val="0062366D"/>
    <w:rsid w:val="006254CE"/>
    <w:rsid w:val="0062550D"/>
    <w:rsid w:val="00626274"/>
    <w:rsid w:val="0062693C"/>
    <w:rsid w:val="006300FB"/>
    <w:rsid w:val="00630951"/>
    <w:rsid w:val="0063097A"/>
    <w:rsid w:val="00630AF8"/>
    <w:rsid w:val="006325A9"/>
    <w:rsid w:val="006325C0"/>
    <w:rsid w:val="00632973"/>
    <w:rsid w:val="00632FCC"/>
    <w:rsid w:val="00633A7B"/>
    <w:rsid w:val="00633F1F"/>
    <w:rsid w:val="0063445D"/>
    <w:rsid w:val="00634BC8"/>
    <w:rsid w:val="00635EE6"/>
    <w:rsid w:val="00636121"/>
    <w:rsid w:val="00637A02"/>
    <w:rsid w:val="00637EF2"/>
    <w:rsid w:val="00641C53"/>
    <w:rsid w:val="006420D1"/>
    <w:rsid w:val="006420FF"/>
    <w:rsid w:val="00643193"/>
    <w:rsid w:val="00643221"/>
    <w:rsid w:val="00643F7E"/>
    <w:rsid w:val="00644634"/>
    <w:rsid w:val="00644834"/>
    <w:rsid w:val="00645285"/>
    <w:rsid w:val="0064542F"/>
    <w:rsid w:val="0064543C"/>
    <w:rsid w:val="00645A2E"/>
    <w:rsid w:val="00645EE6"/>
    <w:rsid w:val="00646024"/>
    <w:rsid w:val="0064643C"/>
    <w:rsid w:val="00646D2D"/>
    <w:rsid w:val="00646D5D"/>
    <w:rsid w:val="00647C5A"/>
    <w:rsid w:val="0065037C"/>
    <w:rsid w:val="00650486"/>
    <w:rsid w:val="00650534"/>
    <w:rsid w:val="00650646"/>
    <w:rsid w:val="00650802"/>
    <w:rsid w:val="00650B6E"/>
    <w:rsid w:val="00651671"/>
    <w:rsid w:val="0065193C"/>
    <w:rsid w:val="00651BD0"/>
    <w:rsid w:val="006520DC"/>
    <w:rsid w:val="0065292D"/>
    <w:rsid w:val="00652A7E"/>
    <w:rsid w:val="00652BB2"/>
    <w:rsid w:val="006535CC"/>
    <w:rsid w:val="006543D0"/>
    <w:rsid w:val="00654B52"/>
    <w:rsid w:val="00655EFA"/>
    <w:rsid w:val="0065642F"/>
    <w:rsid w:val="00657BAD"/>
    <w:rsid w:val="006605D7"/>
    <w:rsid w:val="0066177E"/>
    <w:rsid w:val="006625C2"/>
    <w:rsid w:val="0066281A"/>
    <w:rsid w:val="00662D94"/>
    <w:rsid w:val="00663022"/>
    <w:rsid w:val="00663514"/>
    <w:rsid w:val="00664778"/>
    <w:rsid w:val="0066564D"/>
    <w:rsid w:val="00666BCE"/>
    <w:rsid w:val="00666D26"/>
    <w:rsid w:val="00666F07"/>
    <w:rsid w:val="00667574"/>
    <w:rsid w:val="00667AA2"/>
    <w:rsid w:val="00667B86"/>
    <w:rsid w:val="00670018"/>
    <w:rsid w:val="0067017E"/>
    <w:rsid w:val="006701C5"/>
    <w:rsid w:val="00670C25"/>
    <w:rsid w:val="006713BE"/>
    <w:rsid w:val="006717E4"/>
    <w:rsid w:val="00671992"/>
    <w:rsid w:val="00671E8D"/>
    <w:rsid w:val="00672C61"/>
    <w:rsid w:val="00672F3A"/>
    <w:rsid w:val="00673CC5"/>
    <w:rsid w:val="006741D5"/>
    <w:rsid w:val="00674718"/>
    <w:rsid w:val="00674FD8"/>
    <w:rsid w:val="006755D3"/>
    <w:rsid w:val="006761E8"/>
    <w:rsid w:val="0067691F"/>
    <w:rsid w:val="00677A4E"/>
    <w:rsid w:val="00677FAC"/>
    <w:rsid w:val="006810F4"/>
    <w:rsid w:val="00681172"/>
    <w:rsid w:val="0068162A"/>
    <w:rsid w:val="006821F9"/>
    <w:rsid w:val="006824D2"/>
    <w:rsid w:val="00682C6E"/>
    <w:rsid w:val="00682D50"/>
    <w:rsid w:val="006849F9"/>
    <w:rsid w:val="00684D37"/>
    <w:rsid w:val="00684D7B"/>
    <w:rsid w:val="00685F3D"/>
    <w:rsid w:val="00687193"/>
    <w:rsid w:val="00690B27"/>
    <w:rsid w:val="00691358"/>
    <w:rsid w:val="00691710"/>
    <w:rsid w:val="00691D1D"/>
    <w:rsid w:val="00691FF3"/>
    <w:rsid w:val="00692E1D"/>
    <w:rsid w:val="00693161"/>
    <w:rsid w:val="006931AB"/>
    <w:rsid w:val="00693975"/>
    <w:rsid w:val="006943CF"/>
    <w:rsid w:val="006944A0"/>
    <w:rsid w:val="0069456D"/>
    <w:rsid w:val="00694A85"/>
    <w:rsid w:val="0069660D"/>
    <w:rsid w:val="00696D94"/>
    <w:rsid w:val="006A00EB"/>
    <w:rsid w:val="006A086B"/>
    <w:rsid w:val="006A0BA3"/>
    <w:rsid w:val="006A1906"/>
    <w:rsid w:val="006A2260"/>
    <w:rsid w:val="006A2FE7"/>
    <w:rsid w:val="006A4260"/>
    <w:rsid w:val="006A47DF"/>
    <w:rsid w:val="006A4D37"/>
    <w:rsid w:val="006A582D"/>
    <w:rsid w:val="006A5A7F"/>
    <w:rsid w:val="006A6F53"/>
    <w:rsid w:val="006A7E14"/>
    <w:rsid w:val="006B00C2"/>
    <w:rsid w:val="006B015B"/>
    <w:rsid w:val="006B02DD"/>
    <w:rsid w:val="006B0675"/>
    <w:rsid w:val="006B12C4"/>
    <w:rsid w:val="006B17C0"/>
    <w:rsid w:val="006B2648"/>
    <w:rsid w:val="006B2AA0"/>
    <w:rsid w:val="006B3012"/>
    <w:rsid w:val="006B3367"/>
    <w:rsid w:val="006B3604"/>
    <w:rsid w:val="006B381B"/>
    <w:rsid w:val="006B391C"/>
    <w:rsid w:val="006B50AD"/>
    <w:rsid w:val="006B686E"/>
    <w:rsid w:val="006B71BA"/>
    <w:rsid w:val="006B726B"/>
    <w:rsid w:val="006B7FC0"/>
    <w:rsid w:val="006C0F88"/>
    <w:rsid w:val="006C1547"/>
    <w:rsid w:val="006C1558"/>
    <w:rsid w:val="006C194F"/>
    <w:rsid w:val="006C1F95"/>
    <w:rsid w:val="006C2993"/>
    <w:rsid w:val="006C2A6F"/>
    <w:rsid w:val="006C374E"/>
    <w:rsid w:val="006C3B51"/>
    <w:rsid w:val="006C3C23"/>
    <w:rsid w:val="006C3D64"/>
    <w:rsid w:val="006C3EDA"/>
    <w:rsid w:val="006C407F"/>
    <w:rsid w:val="006C4B8D"/>
    <w:rsid w:val="006C6166"/>
    <w:rsid w:val="006C6281"/>
    <w:rsid w:val="006C6D0F"/>
    <w:rsid w:val="006C6D7C"/>
    <w:rsid w:val="006C7115"/>
    <w:rsid w:val="006C7C5A"/>
    <w:rsid w:val="006C7D31"/>
    <w:rsid w:val="006C7D95"/>
    <w:rsid w:val="006D0A7A"/>
    <w:rsid w:val="006D0F51"/>
    <w:rsid w:val="006D102B"/>
    <w:rsid w:val="006D16DC"/>
    <w:rsid w:val="006D213D"/>
    <w:rsid w:val="006D2789"/>
    <w:rsid w:val="006D4260"/>
    <w:rsid w:val="006D43D8"/>
    <w:rsid w:val="006D47A7"/>
    <w:rsid w:val="006D4A11"/>
    <w:rsid w:val="006D4A5C"/>
    <w:rsid w:val="006D575F"/>
    <w:rsid w:val="006D5C29"/>
    <w:rsid w:val="006D6577"/>
    <w:rsid w:val="006D68DE"/>
    <w:rsid w:val="006D6FC7"/>
    <w:rsid w:val="006D7323"/>
    <w:rsid w:val="006E0EB8"/>
    <w:rsid w:val="006E1536"/>
    <w:rsid w:val="006E174B"/>
    <w:rsid w:val="006E1AC9"/>
    <w:rsid w:val="006E1F71"/>
    <w:rsid w:val="006E3A5D"/>
    <w:rsid w:val="006E425C"/>
    <w:rsid w:val="006E44A0"/>
    <w:rsid w:val="006E47F8"/>
    <w:rsid w:val="006E4A34"/>
    <w:rsid w:val="006E4CD7"/>
    <w:rsid w:val="006E56C8"/>
    <w:rsid w:val="006E637D"/>
    <w:rsid w:val="006E68DB"/>
    <w:rsid w:val="006E6D2B"/>
    <w:rsid w:val="006E6F70"/>
    <w:rsid w:val="006E79FE"/>
    <w:rsid w:val="006F09B5"/>
    <w:rsid w:val="006F0C54"/>
    <w:rsid w:val="006F0F9F"/>
    <w:rsid w:val="006F1497"/>
    <w:rsid w:val="006F167B"/>
    <w:rsid w:val="006F23FA"/>
    <w:rsid w:val="006F2859"/>
    <w:rsid w:val="006F29BF"/>
    <w:rsid w:val="006F2B6D"/>
    <w:rsid w:val="006F2E35"/>
    <w:rsid w:val="006F3464"/>
    <w:rsid w:val="006F389D"/>
    <w:rsid w:val="006F3E4E"/>
    <w:rsid w:val="006F4087"/>
    <w:rsid w:val="006F43E1"/>
    <w:rsid w:val="006F4D03"/>
    <w:rsid w:val="006F4F20"/>
    <w:rsid w:val="006F4FD0"/>
    <w:rsid w:val="006F51A7"/>
    <w:rsid w:val="006F5D09"/>
    <w:rsid w:val="006F6755"/>
    <w:rsid w:val="006F6986"/>
    <w:rsid w:val="006F6D84"/>
    <w:rsid w:val="006F702F"/>
    <w:rsid w:val="006F70E0"/>
    <w:rsid w:val="006F7265"/>
    <w:rsid w:val="006F7308"/>
    <w:rsid w:val="006F7515"/>
    <w:rsid w:val="006F7AF8"/>
    <w:rsid w:val="006F7DBA"/>
    <w:rsid w:val="00700073"/>
    <w:rsid w:val="007005C3"/>
    <w:rsid w:val="00700844"/>
    <w:rsid w:val="0070294B"/>
    <w:rsid w:val="00702D4E"/>
    <w:rsid w:val="00704369"/>
    <w:rsid w:val="007044F7"/>
    <w:rsid w:val="007045A7"/>
    <w:rsid w:val="00704C6B"/>
    <w:rsid w:val="00704DD4"/>
    <w:rsid w:val="00704E1C"/>
    <w:rsid w:val="00704F1D"/>
    <w:rsid w:val="00705521"/>
    <w:rsid w:val="00705858"/>
    <w:rsid w:val="0070590C"/>
    <w:rsid w:val="00706A73"/>
    <w:rsid w:val="007073DA"/>
    <w:rsid w:val="00707967"/>
    <w:rsid w:val="00710DE2"/>
    <w:rsid w:val="00711988"/>
    <w:rsid w:val="00712A38"/>
    <w:rsid w:val="00713FE1"/>
    <w:rsid w:val="0071477A"/>
    <w:rsid w:val="007150C4"/>
    <w:rsid w:val="007155CA"/>
    <w:rsid w:val="00715AE3"/>
    <w:rsid w:val="00716192"/>
    <w:rsid w:val="00716ED0"/>
    <w:rsid w:val="0071761B"/>
    <w:rsid w:val="00717702"/>
    <w:rsid w:val="00717A02"/>
    <w:rsid w:val="00720ABC"/>
    <w:rsid w:val="00722CB4"/>
    <w:rsid w:val="00723BEC"/>
    <w:rsid w:val="00724030"/>
    <w:rsid w:val="00724196"/>
    <w:rsid w:val="007244E3"/>
    <w:rsid w:val="0072466B"/>
    <w:rsid w:val="00724C81"/>
    <w:rsid w:val="00724E3C"/>
    <w:rsid w:val="00724F04"/>
    <w:rsid w:val="00724FF5"/>
    <w:rsid w:val="007250CA"/>
    <w:rsid w:val="007251F4"/>
    <w:rsid w:val="00725C05"/>
    <w:rsid w:val="00725D7B"/>
    <w:rsid w:val="00726B93"/>
    <w:rsid w:val="00727330"/>
    <w:rsid w:val="00727D61"/>
    <w:rsid w:val="00730436"/>
    <w:rsid w:val="007306DC"/>
    <w:rsid w:val="00730858"/>
    <w:rsid w:val="00730960"/>
    <w:rsid w:val="00731ACC"/>
    <w:rsid w:val="00731B43"/>
    <w:rsid w:val="00732F1B"/>
    <w:rsid w:val="0073328C"/>
    <w:rsid w:val="007332D5"/>
    <w:rsid w:val="007332EA"/>
    <w:rsid w:val="0073368B"/>
    <w:rsid w:val="0073479B"/>
    <w:rsid w:val="00734FD5"/>
    <w:rsid w:val="007351BB"/>
    <w:rsid w:val="00735661"/>
    <w:rsid w:val="007360EF"/>
    <w:rsid w:val="00736437"/>
    <w:rsid w:val="00736C7C"/>
    <w:rsid w:val="007371FA"/>
    <w:rsid w:val="00737FD0"/>
    <w:rsid w:val="0074031B"/>
    <w:rsid w:val="00740CB6"/>
    <w:rsid w:val="00741324"/>
    <w:rsid w:val="00742C91"/>
    <w:rsid w:val="007444FD"/>
    <w:rsid w:val="0074518B"/>
    <w:rsid w:val="0074527E"/>
    <w:rsid w:val="0074658F"/>
    <w:rsid w:val="00746C27"/>
    <w:rsid w:val="00747545"/>
    <w:rsid w:val="0075108B"/>
    <w:rsid w:val="00751267"/>
    <w:rsid w:val="0075185F"/>
    <w:rsid w:val="00751D95"/>
    <w:rsid w:val="00753557"/>
    <w:rsid w:val="007538D8"/>
    <w:rsid w:val="00754143"/>
    <w:rsid w:val="00754E65"/>
    <w:rsid w:val="00754EFA"/>
    <w:rsid w:val="0075516E"/>
    <w:rsid w:val="0075534C"/>
    <w:rsid w:val="007561F1"/>
    <w:rsid w:val="007574C7"/>
    <w:rsid w:val="00757575"/>
    <w:rsid w:val="007578C1"/>
    <w:rsid w:val="00757922"/>
    <w:rsid w:val="00760087"/>
    <w:rsid w:val="00760E32"/>
    <w:rsid w:val="0076136A"/>
    <w:rsid w:val="00762191"/>
    <w:rsid w:val="00762205"/>
    <w:rsid w:val="007624CA"/>
    <w:rsid w:val="00763322"/>
    <w:rsid w:val="00763596"/>
    <w:rsid w:val="007636BE"/>
    <w:rsid w:val="0076385A"/>
    <w:rsid w:val="00763FC8"/>
    <w:rsid w:val="00764BEA"/>
    <w:rsid w:val="007671F3"/>
    <w:rsid w:val="00767459"/>
    <w:rsid w:val="00770444"/>
    <w:rsid w:val="0077049E"/>
    <w:rsid w:val="00770522"/>
    <w:rsid w:val="007708F5"/>
    <w:rsid w:val="00770F33"/>
    <w:rsid w:val="00771451"/>
    <w:rsid w:val="00771BE1"/>
    <w:rsid w:val="00771F40"/>
    <w:rsid w:val="00771FED"/>
    <w:rsid w:val="00772331"/>
    <w:rsid w:val="00772523"/>
    <w:rsid w:val="007728CC"/>
    <w:rsid w:val="00772DD6"/>
    <w:rsid w:val="00773027"/>
    <w:rsid w:val="00773E87"/>
    <w:rsid w:val="00774147"/>
    <w:rsid w:val="00774289"/>
    <w:rsid w:val="00774865"/>
    <w:rsid w:val="00775A86"/>
    <w:rsid w:val="00775B7E"/>
    <w:rsid w:val="00775DF2"/>
    <w:rsid w:val="00776936"/>
    <w:rsid w:val="00776D04"/>
    <w:rsid w:val="00776F61"/>
    <w:rsid w:val="0078020E"/>
    <w:rsid w:val="00780990"/>
    <w:rsid w:val="00781A77"/>
    <w:rsid w:val="0078309E"/>
    <w:rsid w:val="007836CF"/>
    <w:rsid w:val="00784D65"/>
    <w:rsid w:val="00785686"/>
    <w:rsid w:val="00785A70"/>
    <w:rsid w:val="00785A77"/>
    <w:rsid w:val="007865E7"/>
    <w:rsid w:val="00787837"/>
    <w:rsid w:val="007907C5"/>
    <w:rsid w:val="00790CD5"/>
    <w:rsid w:val="00791879"/>
    <w:rsid w:val="0079188F"/>
    <w:rsid w:val="007918A6"/>
    <w:rsid w:val="00791EC6"/>
    <w:rsid w:val="00791ED0"/>
    <w:rsid w:val="007928E9"/>
    <w:rsid w:val="00793245"/>
    <w:rsid w:val="007944B3"/>
    <w:rsid w:val="007947A8"/>
    <w:rsid w:val="00795532"/>
    <w:rsid w:val="007956BF"/>
    <w:rsid w:val="007964BA"/>
    <w:rsid w:val="00796532"/>
    <w:rsid w:val="007972C5"/>
    <w:rsid w:val="007A00EC"/>
    <w:rsid w:val="007A043A"/>
    <w:rsid w:val="007A04E2"/>
    <w:rsid w:val="007A0E8B"/>
    <w:rsid w:val="007A13A0"/>
    <w:rsid w:val="007A14E6"/>
    <w:rsid w:val="007A1BAD"/>
    <w:rsid w:val="007A1CA7"/>
    <w:rsid w:val="007A1CCD"/>
    <w:rsid w:val="007A1FFA"/>
    <w:rsid w:val="007A211F"/>
    <w:rsid w:val="007A2D1D"/>
    <w:rsid w:val="007A2F11"/>
    <w:rsid w:val="007A3D63"/>
    <w:rsid w:val="007A3E63"/>
    <w:rsid w:val="007A4140"/>
    <w:rsid w:val="007A4505"/>
    <w:rsid w:val="007A4540"/>
    <w:rsid w:val="007A4EC1"/>
    <w:rsid w:val="007A5253"/>
    <w:rsid w:val="007A5A08"/>
    <w:rsid w:val="007A5B15"/>
    <w:rsid w:val="007A5E12"/>
    <w:rsid w:val="007A7039"/>
    <w:rsid w:val="007A7FDE"/>
    <w:rsid w:val="007B1558"/>
    <w:rsid w:val="007B1CBC"/>
    <w:rsid w:val="007B2DDF"/>
    <w:rsid w:val="007B2E7D"/>
    <w:rsid w:val="007B3115"/>
    <w:rsid w:val="007B36C7"/>
    <w:rsid w:val="007B4030"/>
    <w:rsid w:val="007B5186"/>
    <w:rsid w:val="007B5813"/>
    <w:rsid w:val="007B5A9C"/>
    <w:rsid w:val="007B6ECF"/>
    <w:rsid w:val="007B7286"/>
    <w:rsid w:val="007B7677"/>
    <w:rsid w:val="007C0F14"/>
    <w:rsid w:val="007C0F80"/>
    <w:rsid w:val="007C113D"/>
    <w:rsid w:val="007C28F7"/>
    <w:rsid w:val="007C3073"/>
    <w:rsid w:val="007C380A"/>
    <w:rsid w:val="007C4535"/>
    <w:rsid w:val="007C49BD"/>
    <w:rsid w:val="007C7034"/>
    <w:rsid w:val="007D04F3"/>
    <w:rsid w:val="007D07DF"/>
    <w:rsid w:val="007D11D8"/>
    <w:rsid w:val="007D1632"/>
    <w:rsid w:val="007D2167"/>
    <w:rsid w:val="007D2521"/>
    <w:rsid w:val="007D3969"/>
    <w:rsid w:val="007D3CA3"/>
    <w:rsid w:val="007D3DAA"/>
    <w:rsid w:val="007D3E87"/>
    <w:rsid w:val="007D3EA3"/>
    <w:rsid w:val="007D5814"/>
    <w:rsid w:val="007D73CA"/>
    <w:rsid w:val="007E05D0"/>
    <w:rsid w:val="007E06F6"/>
    <w:rsid w:val="007E07E2"/>
    <w:rsid w:val="007E094C"/>
    <w:rsid w:val="007E1223"/>
    <w:rsid w:val="007E142B"/>
    <w:rsid w:val="007E1E7A"/>
    <w:rsid w:val="007E201C"/>
    <w:rsid w:val="007E294F"/>
    <w:rsid w:val="007E494D"/>
    <w:rsid w:val="007E4DD8"/>
    <w:rsid w:val="007E4F65"/>
    <w:rsid w:val="007E5060"/>
    <w:rsid w:val="007E5686"/>
    <w:rsid w:val="007E5917"/>
    <w:rsid w:val="007E5AAE"/>
    <w:rsid w:val="007E6973"/>
    <w:rsid w:val="007E6EE1"/>
    <w:rsid w:val="007E748A"/>
    <w:rsid w:val="007E7A57"/>
    <w:rsid w:val="007E7B7E"/>
    <w:rsid w:val="007E7B82"/>
    <w:rsid w:val="007F076B"/>
    <w:rsid w:val="007F0855"/>
    <w:rsid w:val="007F0A84"/>
    <w:rsid w:val="007F1387"/>
    <w:rsid w:val="007F18F2"/>
    <w:rsid w:val="007F1FBA"/>
    <w:rsid w:val="007F2749"/>
    <w:rsid w:val="007F3A50"/>
    <w:rsid w:val="007F4025"/>
    <w:rsid w:val="007F407A"/>
    <w:rsid w:val="007F4A9F"/>
    <w:rsid w:val="007F60DB"/>
    <w:rsid w:val="007F6816"/>
    <w:rsid w:val="007F6BA3"/>
    <w:rsid w:val="007F73EE"/>
    <w:rsid w:val="007F7E8B"/>
    <w:rsid w:val="00800F3B"/>
    <w:rsid w:val="0080128F"/>
    <w:rsid w:val="00802BDA"/>
    <w:rsid w:val="008032FD"/>
    <w:rsid w:val="00804324"/>
    <w:rsid w:val="00804AEB"/>
    <w:rsid w:val="00804B1B"/>
    <w:rsid w:val="00804F5D"/>
    <w:rsid w:val="00805B99"/>
    <w:rsid w:val="00805DED"/>
    <w:rsid w:val="008063B2"/>
    <w:rsid w:val="00807085"/>
    <w:rsid w:val="00807730"/>
    <w:rsid w:val="00807927"/>
    <w:rsid w:val="00807952"/>
    <w:rsid w:val="00807C8D"/>
    <w:rsid w:val="00810F28"/>
    <w:rsid w:val="008123D5"/>
    <w:rsid w:val="008126E8"/>
    <w:rsid w:val="00812B3B"/>
    <w:rsid w:val="008130EE"/>
    <w:rsid w:val="0081465A"/>
    <w:rsid w:val="00814DCA"/>
    <w:rsid w:val="00815144"/>
    <w:rsid w:val="0081553F"/>
    <w:rsid w:val="00815580"/>
    <w:rsid w:val="00815785"/>
    <w:rsid w:val="0081679C"/>
    <w:rsid w:val="008167B0"/>
    <w:rsid w:val="00817827"/>
    <w:rsid w:val="00817E1C"/>
    <w:rsid w:val="00817E66"/>
    <w:rsid w:val="00820741"/>
    <w:rsid w:val="00820969"/>
    <w:rsid w:val="00820DFD"/>
    <w:rsid w:val="00821DDC"/>
    <w:rsid w:val="0082201C"/>
    <w:rsid w:val="008230ED"/>
    <w:rsid w:val="008238B0"/>
    <w:rsid w:val="00823D04"/>
    <w:rsid w:val="0082412B"/>
    <w:rsid w:val="008244D5"/>
    <w:rsid w:val="0082474B"/>
    <w:rsid w:val="00825033"/>
    <w:rsid w:val="00825855"/>
    <w:rsid w:val="008262E5"/>
    <w:rsid w:val="00826E30"/>
    <w:rsid w:val="008305E1"/>
    <w:rsid w:val="00830DD3"/>
    <w:rsid w:val="0083195F"/>
    <w:rsid w:val="0083284B"/>
    <w:rsid w:val="00832C51"/>
    <w:rsid w:val="00832FC4"/>
    <w:rsid w:val="0083330A"/>
    <w:rsid w:val="0083342B"/>
    <w:rsid w:val="00834988"/>
    <w:rsid w:val="00835864"/>
    <w:rsid w:val="008358C7"/>
    <w:rsid w:val="00835C30"/>
    <w:rsid w:val="00835FDB"/>
    <w:rsid w:val="0083663A"/>
    <w:rsid w:val="00836D07"/>
    <w:rsid w:val="00836D67"/>
    <w:rsid w:val="00836E43"/>
    <w:rsid w:val="008375BC"/>
    <w:rsid w:val="008375BD"/>
    <w:rsid w:val="0084042A"/>
    <w:rsid w:val="008409C5"/>
    <w:rsid w:val="00840A65"/>
    <w:rsid w:val="00840DC9"/>
    <w:rsid w:val="0084125B"/>
    <w:rsid w:val="00841527"/>
    <w:rsid w:val="0084160E"/>
    <w:rsid w:val="00841CA3"/>
    <w:rsid w:val="0084222C"/>
    <w:rsid w:val="00842312"/>
    <w:rsid w:val="008431F1"/>
    <w:rsid w:val="00843553"/>
    <w:rsid w:val="008439CA"/>
    <w:rsid w:val="0084439A"/>
    <w:rsid w:val="00844AE2"/>
    <w:rsid w:val="0084524E"/>
    <w:rsid w:val="0084534C"/>
    <w:rsid w:val="00845830"/>
    <w:rsid w:val="00845C45"/>
    <w:rsid w:val="00845D44"/>
    <w:rsid w:val="008463A9"/>
    <w:rsid w:val="00847079"/>
    <w:rsid w:val="00850323"/>
    <w:rsid w:val="00850654"/>
    <w:rsid w:val="0085067C"/>
    <w:rsid w:val="00850743"/>
    <w:rsid w:val="00850B77"/>
    <w:rsid w:val="00850FF3"/>
    <w:rsid w:val="00851C06"/>
    <w:rsid w:val="00852997"/>
    <w:rsid w:val="008532D8"/>
    <w:rsid w:val="00853FF6"/>
    <w:rsid w:val="0085458E"/>
    <w:rsid w:val="008549FA"/>
    <w:rsid w:val="00854F67"/>
    <w:rsid w:val="00855268"/>
    <w:rsid w:val="008553BC"/>
    <w:rsid w:val="00855479"/>
    <w:rsid w:val="008555B3"/>
    <w:rsid w:val="00855E15"/>
    <w:rsid w:val="00855E4F"/>
    <w:rsid w:val="00856E63"/>
    <w:rsid w:val="008604A1"/>
    <w:rsid w:val="0086267C"/>
    <w:rsid w:val="008627E9"/>
    <w:rsid w:val="00863166"/>
    <w:rsid w:val="0086355A"/>
    <w:rsid w:val="00863E4D"/>
    <w:rsid w:val="00863F15"/>
    <w:rsid w:val="00865274"/>
    <w:rsid w:val="00865C1A"/>
    <w:rsid w:val="00865CE3"/>
    <w:rsid w:val="00865CE5"/>
    <w:rsid w:val="008662EA"/>
    <w:rsid w:val="00866B82"/>
    <w:rsid w:val="008671AB"/>
    <w:rsid w:val="00867F2A"/>
    <w:rsid w:val="00870182"/>
    <w:rsid w:val="00870B51"/>
    <w:rsid w:val="00870D97"/>
    <w:rsid w:val="008710CE"/>
    <w:rsid w:val="008714F6"/>
    <w:rsid w:val="0087177B"/>
    <w:rsid w:val="0087183C"/>
    <w:rsid w:val="0087191E"/>
    <w:rsid w:val="0087304F"/>
    <w:rsid w:val="008741CF"/>
    <w:rsid w:val="00874463"/>
    <w:rsid w:val="008744A4"/>
    <w:rsid w:val="0087485C"/>
    <w:rsid w:val="00874871"/>
    <w:rsid w:val="00874E32"/>
    <w:rsid w:val="0087508D"/>
    <w:rsid w:val="0087550F"/>
    <w:rsid w:val="0087557A"/>
    <w:rsid w:val="00875595"/>
    <w:rsid w:val="00875AFB"/>
    <w:rsid w:val="00875BDB"/>
    <w:rsid w:val="00876303"/>
    <w:rsid w:val="0087643D"/>
    <w:rsid w:val="008764FF"/>
    <w:rsid w:val="008776F4"/>
    <w:rsid w:val="00877955"/>
    <w:rsid w:val="00877AE7"/>
    <w:rsid w:val="00880855"/>
    <w:rsid w:val="00881011"/>
    <w:rsid w:val="008816FB"/>
    <w:rsid w:val="00881C7B"/>
    <w:rsid w:val="00882C8F"/>
    <w:rsid w:val="008836A2"/>
    <w:rsid w:val="00883C81"/>
    <w:rsid w:val="00883E81"/>
    <w:rsid w:val="00884189"/>
    <w:rsid w:val="00884A4D"/>
    <w:rsid w:val="00884DB1"/>
    <w:rsid w:val="008851FD"/>
    <w:rsid w:val="008860BA"/>
    <w:rsid w:val="008860BD"/>
    <w:rsid w:val="00886965"/>
    <w:rsid w:val="00886C3B"/>
    <w:rsid w:val="00887480"/>
    <w:rsid w:val="00887749"/>
    <w:rsid w:val="008901A5"/>
    <w:rsid w:val="008911E8"/>
    <w:rsid w:val="008924CE"/>
    <w:rsid w:val="00892946"/>
    <w:rsid w:val="00892B5E"/>
    <w:rsid w:val="00893728"/>
    <w:rsid w:val="0089375D"/>
    <w:rsid w:val="00893E0E"/>
    <w:rsid w:val="0089430A"/>
    <w:rsid w:val="00894314"/>
    <w:rsid w:val="00894B6B"/>
    <w:rsid w:val="00894CBE"/>
    <w:rsid w:val="00894EEC"/>
    <w:rsid w:val="00895CA4"/>
    <w:rsid w:val="00895FB2"/>
    <w:rsid w:val="0089623B"/>
    <w:rsid w:val="008977FD"/>
    <w:rsid w:val="00897902"/>
    <w:rsid w:val="008A134F"/>
    <w:rsid w:val="008A17B6"/>
    <w:rsid w:val="008A2D16"/>
    <w:rsid w:val="008A2F62"/>
    <w:rsid w:val="008A2FF2"/>
    <w:rsid w:val="008A34AB"/>
    <w:rsid w:val="008A4A63"/>
    <w:rsid w:val="008A5996"/>
    <w:rsid w:val="008A5C0D"/>
    <w:rsid w:val="008A618C"/>
    <w:rsid w:val="008A6354"/>
    <w:rsid w:val="008A6A1A"/>
    <w:rsid w:val="008A7A28"/>
    <w:rsid w:val="008A7DA0"/>
    <w:rsid w:val="008B02B0"/>
    <w:rsid w:val="008B0319"/>
    <w:rsid w:val="008B0507"/>
    <w:rsid w:val="008B0888"/>
    <w:rsid w:val="008B0EEB"/>
    <w:rsid w:val="008B10F1"/>
    <w:rsid w:val="008B1F1F"/>
    <w:rsid w:val="008B335B"/>
    <w:rsid w:val="008B381E"/>
    <w:rsid w:val="008B3CEF"/>
    <w:rsid w:val="008B484D"/>
    <w:rsid w:val="008B4881"/>
    <w:rsid w:val="008B5ABA"/>
    <w:rsid w:val="008B5D07"/>
    <w:rsid w:val="008B605C"/>
    <w:rsid w:val="008B6D9D"/>
    <w:rsid w:val="008B7C32"/>
    <w:rsid w:val="008C019C"/>
    <w:rsid w:val="008C0217"/>
    <w:rsid w:val="008C038D"/>
    <w:rsid w:val="008C1CDA"/>
    <w:rsid w:val="008C1EF2"/>
    <w:rsid w:val="008C27A9"/>
    <w:rsid w:val="008C2E7F"/>
    <w:rsid w:val="008C343A"/>
    <w:rsid w:val="008C3B29"/>
    <w:rsid w:val="008C469D"/>
    <w:rsid w:val="008C4BFF"/>
    <w:rsid w:val="008C58DA"/>
    <w:rsid w:val="008C62DE"/>
    <w:rsid w:val="008C64E6"/>
    <w:rsid w:val="008C6B57"/>
    <w:rsid w:val="008C7090"/>
    <w:rsid w:val="008C7720"/>
    <w:rsid w:val="008D0E05"/>
    <w:rsid w:val="008D1180"/>
    <w:rsid w:val="008D19E7"/>
    <w:rsid w:val="008D2078"/>
    <w:rsid w:val="008D2CBC"/>
    <w:rsid w:val="008D38E7"/>
    <w:rsid w:val="008D3B15"/>
    <w:rsid w:val="008D3DB9"/>
    <w:rsid w:val="008D4942"/>
    <w:rsid w:val="008D4A23"/>
    <w:rsid w:val="008D4D5C"/>
    <w:rsid w:val="008D4FBF"/>
    <w:rsid w:val="008D593D"/>
    <w:rsid w:val="008D5CC3"/>
    <w:rsid w:val="008D5FEF"/>
    <w:rsid w:val="008D609E"/>
    <w:rsid w:val="008D67F0"/>
    <w:rsid w:val="008D6E80"/>
    <w:rsid w:val="008D759E"/>
    <w:rsid w:val="008D7A8B"/>
    <w:rsid w:val="008E03A0"/>
    <w:rsid w:val="008E06A3"/>
    <w:rsid w:val="008E0D79"/>
    <w:rsid w:val="008E0EAA"/>
    <w:rsid w:val="008E0EBB"/>
    <w:rsid w:val="008E11AC"/>
    <w:rsid w:val="008E262E"/>
    <w:rsid w:val="008E2BA2"/>
    <w:rsid w:val="008E2C20"/>
    <w:rsid w:val="008E2C7D"/>
    <w:rsid w:val="008E2E8B"/>
    <w:rsid w:val="008E2F88"/>
    <w:rsid w:val="008E3078"/>
    <w:rsid w:val="008E3808"/>
    <w:rsid w:val="008E3C4C"/>
    <w:rsid w:val="008E551C"/>
    <w:rsid w:val="008E6559"/>
    <w:rsid w:val="008E6794"/>
    <w:rsid w:val="008E7B2F"/>
    <w:rsid w:val="008F18DE"/>
    <w:rsid w:val="008F1CE3"/>
    <w:rsid w:val="008F1E41"/>
    <w:rsid w:val="008F1FF2"/>
    <w:rsid w:val="008F268A"/>
    <w:rsid w:val="008F304D"/>
    <w:rsid w:val="008F3865"/>
    <w:rsid w:val="008F43AE"/>
    <w:rsid w:val="008F4BA8"/>
    <w:rsid w:val="008F4C51"/>
    <w:rsid w:val="008F5BA7"/>
    <w:rsid w:val="008F5F18"/>
    <w:rsid w:val="008F6A9B"/>
    <w:rsid w:val="008F6EA8"/>
    <w:rsid w:val="008F71B8"/>
    <w:rsid w:val="008F746C"/>
    <w:rsid w:val="008F768B"/>
    <w:rsid w:val="00900208"/>
    <w:rsid w:val="0090028B"/>
    <w:rsid w:val="0090049D"/>
    <w:rsid w:val="00900A58"/>
    <w:rsid w:val="00900B41"/>
    <w:rsid w:val="00902017"/>
    <w:rsid w:val="00902912"/>
    <w:rsid w:val="00904234"/>
    <w:rsid w:val="0090433E"/>
    <w:rsid w:val="0090439F"/>
    <w:rsid w:val="00904E71"/>
    <w:rsid w:val="00905740"/>
    <w:rsid w:val="00905F6C"/>
    <w:rsid w:val="009067FB"/>
    <w:rsid w:val="00906A3F"/>
    <w:rsid w:val="00906CEE"/>
    <w:rsid w:val="00907C22"/>
    <w:rsid w:val="00907EEE"/>
    <w:rsid w:val="00910912"/>
    <w:rsid w:val="00910A54"/>
    <w:rsid w:val="0091143C"/>
    <w:rsid w:val="009114D6"/>
    <w:rsid w:val="0091171D"/>
    <w:rsid w:val="00912269"/>
    <w:rsid w:val="00912FB9"/>
    <w:rsid w:val="0091375A"/>
    <w:rsid w:val="009144DE"/>
    <w:rsid w:val="009146A8"/>
    <w:rsid w:val="00915151"/>
    <w:rsid w:val="00915FA2"/>
    <w:rsid w:val="00916BAB"/>
    <w:rsid w:val="009175A4"/>
    <w:rsid w:val="00920C5F"/>
    <w:rsid w:val="00921DB6"/>
    <w:rsid w:val="009220C6"/>
    <w:rsid w:val="00922703"/>
    <w:rsid w:val="00923089"/>
    <w:rsid w:val="00923B41"/>
    <w:rsid w:val="00923D53"/>
    <w:rsid w:val="00924226"/>
    <w:rsid w:val="00924EC1"/>
    <w:rsid w:val="00925144"/>
    <w:rsid w:val="009258F8"/>
    <w:rsid w:val="0092663F"/>
    <w:rsid w:val="009276DA"/>
    <w:rsid w:val="009279B5"/>
    <w:rsid w:val="0093081F"/>
    <w:rsid w:val="00930A87"/>
    <w:rsid w:val="009313AE"/>
    <w:rsid w:val="00931673"/>
    <w:rsid w:val="009318F3"/>
    <w:rsid w:val="00931C33"/>
    <w:rsid w:val="009320C5"/>
    <w:rsid w:val="00932267"/>
    <w:rsid w:val="009329F1"/>
    <w:rsid w:val="00932E8C"/>
    <w:rsid w:val="00932F28"/>
    <w:rsid w:val="00933147"/>
    <w:rsid w:val="00933908"/>
    <w:rsid w:val="009339F0"/>
    <w:rsid w:val="0093467F"/>
    <w:rsid w:val="00934772"/>
    <w:rsid w:val="00934C4E"/>
    <w:rsid w:val="00934D7E"/>
    <w:rsid w:val="009351A9"/>
    <w:rsid w:val="00935F31"/>
    <w:rsid w:val="00936EA3"/>
    <w:rsid w:val="009372E5"/>
    <w:rsid w:val="00937CB8"/>
    <w:rsid w:val="00937FEB"/>
    <w:rsid w:val="00940347"/>
    <w:rsid w:val="00940F30"/>
    <w:rsid w:val="00941516"/>
    <w:rsid w:val="0094213D"/>
    <w:rsid w:val="00942548"/>
    <w:rsid w:val="00942802"/>
    <w:rsid w:val="00942E3D"/>
    <w:rsid w:val="00943558"/>
    <w:rsid w:val="00943711"/>
    <w:rsid w:val="00944EAF"/>
    <w:rsid w:val="009457B7"/>
    <w:rsid w:val="00946098"/>
    <w:rsid w:val="009471F7"/>
    <w:rsid w:val="00947B16"/>
    <w:rsid w:val="00947BFB"/>
    <w:rsid w:val="00947DE6"/>
    <w:rsid w:val="00950812"/>
    <w:rsid w:val="009509A5"/>
    <w:rsid w:val="00950FB4"/>
    <w:rsid w:val="0095135B"/>
    <w:rsid w:val="00951534"/>
    <w:rsid w:val="00951BCA"/>
    <w:rsid w:val="00951F7F"/>
    <w:rsid w:val="009524E0"/>
    <w:rsid w:val="0095261F"/>
    <w:rsid w:val="00952621"/>
    <w:rsid w:val="009526B0"/>
    <w:rsid w:val="00953305"/>
    <w:rsid w:val="009535BF"/>
    <w:rsid w:val="009536F1"/>
    <w:rsid w:val="00953FCA"/>
    <w:rsid w:val="009541F1"/>
    <w:rsid w:val="0095446F"/>
    <w:rsid w:val="00955197"/>
    <w:rsid w:val="00956526"/>
    <w:rsid w:val="00956A3B"/>
    <w:rsid w:val="00956F00"/>
    <w:rsid w:val="00956FE0"/>
    <w:rsid w:val="009575C7"/>
    <w:rsid w:val="00957BFA"/>
    <w:rsid w:val="00957D4A"/>
    <w:rsid w:val="0096164B"/>
    <w:rsid w:val="00961937"/>
    <w:rsid w:val="00962B83"/>
    <w:rsid w:val="00963CD6"/>
    <w:rsid w:val="00963F4C"/>
    <w:rsid w:val="00964632"/>
    <w:rsid w:val="00964D4B"/>
    <w:rsid w:val="0096510D"/>
    <w:rsid w:val="009659EB"/>
    <w:rsid w:val="009663F9"/>
    <w:rsid w:val="0096701C"/>
    <w:rsid w:val="00967188"/>
    <w:rsid w:val="009672C9"/>
    <w:rsid w:val="0096779C"/>
    <w:rsid w:val="00967BBB"/>
    <w:rsid w:val="00970493"/>
    <w:rsid w:val="009704D7"/>
    <w:rsid w:val="009709FD"/>
    <w:rsid w:val="00970B1A"/>
    <w:rsid w:val="00971665"/>
    <w:rsid w:val="009719C3"/>
    <w:rsid w:val="0097280B"/>
    <w:rsid w:val="00972ADC"/>
    <w:rsid w:val="00972C13"/>
    <w:rsid w:val="009731EF"/>
    <w:rsid w:val="00973F52"/>
    <w:rsid w:val="00973FA0"/>
    <w:rsid w:val="0097416D"/>
    <w:rsid w:val="009743DE"/>
    <w:rsid w:val="009762B9"/>
    <w:rsid w:val="0097660B"/>
    <w:rsid w:val="00976955"/>
    <w:rsid w:val="0097707B"/>
    <w:rsid w:val="0097714E"/>
    <w:rsid w:val="00977976"/>
    <w:rsid w:val="00980009"/>
    <w:rsid w:val="009807A7"/>
    <w:rsid w:val="00980A57"/>
    <w:rsid w:val="009813D4"/>
    <w:rsid w:val="00981F65"/>
    <w:rsid w:val="00982FCC"/>
    <w:rsid w:val="009832C8"/>
    <w:rsid w:val="009834EA"/>
    <w:rsid w:val="00985002"/>
    <w:rsid w:val="00985A1D"/>
    <w:rsid w:val="00985B1F"/>
    <w:rsid w:val="00985E2A"/>
    <w:rsid w:val="00985F75"/>
    <w:rsid w:val="009868B4"/>
    <w:rsid w:val="00986C14"/>
    <w:rsid w:val="00986F00"/>
    <w:rsid w:val="00987292"/>
    <w:rsid w:val="00990306"/>
    <w:rsid w:val="009909FB"/>
    <w:rsid w:val="00990A35"/>
    <w:rsid w:val="00991561"/>
    <w:rsid w:val="0099167F"/>
    <w:rsid w:val="00991726"/>
    <w:rsid w:val="00992DC8"/>
    <w:rsid w:val="00993206"/>
    <w:rsid w:val="009932E1"/>
    <w:rsid w:val="009935E0"/>
    <w:rsid w:val="00993AB1"/>
    <w:rsid w:val="00993B4F"/>
    <w:rsid w:val="00993B70"/>
    <w:rsid w:val="00995255"/>
    <w:rsid w:val="009962D8"/>
    <w:rsid w:val="00996BDA"/>
    <w:rsid w:val="009978E8"/>
    <w:rsid w:val="009A05BD"/>
    <w:rsid w:val="009A1F80"/>
    <w:rsid w:val="009A23B2"/>
    <w:rsid w:val="009A279F"/>
    <w:rsid w:val="009A3179"/>
    <w:rsid w:val="009A37CA"/>
    <w:rsid w:val="009A41A1"/>
    <w:rsid w:val="009A4CC6"/>
    <w:rsid w:val="009A4ED0"/>
    <w:rsid w:val="009A591D"/>
    <w:rsid w:val="009A605E"/>
    <w:rsid w:val="009A6180"/>
    <w:rsid w:val="009A6709"/>
    <w:rsid w:val="009A6EA6"/>
    <w:rsid w:val="009A73FD"/>
    <w:rsid w:val="009B0A56"/>
    <w:rsid w:val="009B0BE7"/>
    <w:rsid w:val="009B0C6D"/>
    <w:rsid w:val="009B1CEB"/>
    <w:rsid w:val="009B36E5"/>
    <w:rsid w:val="009B380C"/>
    <w:rsid w:val="009B3A35"/>
    <w:rsid w:val="009B3E06"/>
    <w:rsid w:val="009B3F36"/>
    <w:rsid w:val="009B4807"/>
    <w:rsid w:val="009B4966"/>
    <w:rsid w:val="009B638C"/>
    <w:rsid w:val="009B6CBE"/>
    <w:rsid w:val="009B704C"/>
    <w:rsid w:val="009B7B7E"/>
    <w:rsid w:val="009B7CB4"/>
    <w:rsid w:val="009C0883"/>
    <w:rsid w:val="009C0E29"/>
    <w:rsid w:val="009C1574"/>
    <w:rsid w:val="009C1E2B"/>
    <w:rsid w:val="009C20FF"/>
    <w:rsid w:val="009C328B"/>
    <w:rsid w:val="009C3548"/>
    <w:rsid w:val="009C36B9"/>
    <w:rsid w:val="009C37C7"/>
    <w:rsid w:val="009C56CB"/>
    <w:rsid w:val="009C5C82"/>
    <w:rsid w:val="009C6CB3"/>
    <w:rsid w:val="009C7B0D"/>
    <w:rsid w:val="009C7CBE"/>
    <w:rsid w:val="009C7D26"/>
    <w:rsid w:val="009D0344"/>
    <w:rsid w:val="009D31FB"/>
    <w:rsid w:val="009D3276"/>
    <w:rsid w:val="009D3288"/>
    <w:rsid w:val="009D3DA1"/>
    <w:rsid w:val="009D4063"/>
    <w:rsid w:val="009D423D"/>
    <w:rsid w:val="009D466D"/>
    <w:rsid w:val="009D483A"/>
    <w:rsid w:val="009D4A9D"/>
    <w:rsid w:val="009D5464"/>
    <w:rsid w:val="009D57E0"/>
    <w:rsid w:val="009D6026"/>
    <w:rsid w:val="009D6262"/>
    <w:rsid w:val="009D6D4C"/>
    <w:rsid w:val="009D71E3"/>
    <w:rsid w:val="009D77EA"/>
    <w:rsid w:val="009D785D"/>
    <w:rsid w:val="009D7971"/>
    <w:rsid w:val="009E0282"/>
    <w:rsid w:val="009E05DD"/>
    <w:rsid w:val="009E0886"/>
    <w:rsid w:val="009E1990"/>
    <w:rsid w:val="009E19C8"/>
    <w:rsid w:val="009E25D1"/>
    <w:rsid w:val="009E3059"/>
    <w:rsid w:val="009E40E4"/>
    <w:rsid w:val="009E4948"/>
    <w:rsid w:val="009E509F"/>
    <w:rsid w:val="009E5CB9"/>
    <w:rsid w:val="009E63FB"/>
    <w:rsid w:val="009E6FDB"/>
    <w:rsid w:val="009E71F4"/>
    <w:rsid w:val="009E73AC"/>
    <w:rsid w:val="009E749E"/>
    <w:rsid w:val="009F02C4"/>
    <w:rsid w:val="009F043D"/>
    <w:rsid w:val="009F1766"/>
    <w:rsid w:val="009F1978"/>
    <w:rsid w:val="009F1C17"/>
    <w:rsid w:val="009F1C93"/>
    <w:rsid w:val="009F48FD"/>
    <w:rsid w:val="009F5106"/>
    <w:rsid w:val="009F55A8"/>
    <w:rsid w:val="009F56E9"/>
    <w:rsid w:val="009F5759"/>
    <w:rsid w:val="009F5BA8"/>
    <w:rsid w:val="009F5E09"/>
    <w:rsid w:val="009F6014"/>
    <w:rsid w:val="009F626E"/>
    <w:rsid w:val="009F6951"/>
    <w:rsid w:val="009F6EEB"/>
    <w:rsid w:val="009F7161"/>
    <w:rsid w:val="00A001F2"/>
    <w:rsid w:val="00A017ED"/>
    <w:rsid w:val="00A01B22"/>
    <w:rsid w:val="00A01EDE"/>
    <w:rsid w:val="00A02892"/>
    <w:rsid w:val="00A028C6"/>
    <w:rsid w:val="00A02FFB"/>
    <w:rsid w:val="00A0305F"/>
    <w:rsid w:val="00A039C6"/>
    <w:rsid w:val="00A03A17"/>
    <w:rsid w:val="00A03AC0"/>
    <w:rsid w:val="00A03ED5"/>
    <w:rsid w:val="00A0423F"/>
    <w:rsid w:val="00A04570"/>
    <w:rsid w:val="00A04580"/>
    <w:rsid w:val="00A04D3D"/>
    <w:rsid w:val="00A05B4F"/>
    <w:rsid w:val="00A06AFF"/>
    <w:rsid w:val="00A06CAA"/>
    <w:rsid w:val="00A06F55"/>
    <w:rsid w:val="00A072F5"/>
    <w:rsid w:val="00A100F8"/>
    <w:rsid w:val="00A10331"/>
    <w:rsid w:val="00A1048A"/>
    <w:rsid w:val="00A10AAC"/>
    <w:rsid w:val="00A10D68"/>
    <w:rsid w:val="00A11475"/>
    <w:rsid w:val="00A115C2"/>
    <w:rsid w:val="00A1208E"/>
    <w:rsid w:val="00A123C5"/>
    <w:rsid w:val="00A12522"/>
    <w:rsid w:val="00A12E4B"/>
    <w:rsid w:val="00A12E61"/>
    <w:rsid w:val="00A12EB6"/>
    <w:rsid w:val="00A13697"/>
    <w:rsid w:val="00A13B29"/>
    <w:rsid w:val="00A14BD8"/>
    <w:rsid w:val="00A14FD0"/>
    <w:rsid w:val="00A15310"/>
    <w:rsid w:val="00A154A9"/>
    <w:rsid w:val="00A15925"/>
    <w:rsid w:val="00A15D90"/>
    <w:rsid w:val="00A166B3"/>
    <w:rsid w:val="00A17395"/>
    <w:rsid w:val="00A17D3D"/>
    <w:rsid w:val="00A17D95"/>
    <w:rsid w:val="00A20093"/>
    <w:rsid w:val="00A20842"/>
    <w:rsid w:val="00A22EE4"/>
    <w:rsid w:val="00A22F1A"/>
    <w:rsid w:val="00A23D49"/>
    <w:rsid w:val="00A252F5"/>
    <w:rsid w:val="00A253A7"/>
    <w:rsid w:val="00A25450"/>
    <w:rsid w:val="00A25681"/>
    <w:rsid w:val="00A25894"/>
    <w:rsid w:val="00A25E15"/>
    <w:rsid w:val="00A26708"/>
    <w:rsid w:val="00A26926"/>
    <w:rsid w:val="00A27495"/>
    <w:rsid w:val="00A2757E"/>
    <w:rsid w:val="00A2767A"/>
    <w:rsid w:val="00A301EB"/>
    <w:rsid w:val="00A3130C"/>
    <w:rsid w:val="00A31E07"/>
    <w:rsid w:val="00A31F33"/>
    <w:rsid w:val="00A327C1"/>
    <w:rsid w:val="00A32C05"/>
    <w:rsid w:val="00A32FBC"/>
    <w:rsid w:val="00A33BCF"/>
    <w:rsid w:val="00A340AB"/>
    <w:rsid w:val="00A34801"/>
    <w:rsid w:val="00A3563E"/>
    <w:rsid w:val="00A3609D"/>
    <w:rsid w:val="00A362CB"/>
    <w:rsid w:val="00A363BF"/>
    <w:rsid w:val="00A36A50"/>
    <w:rsid w:val="00A37544"/>
    <w:rsid w:val="00A40777"/>
    <w:rsid w:val="00A407CF"/>
    <w:rsid w:val="00A40D2A"/>
    <w:rsid w:val="00A410CC"/>
    <w:rsid w:val="00A4192B"/>
    <w:rsid w:val="00A41A27"/>
    <w:rsid w:val="00A42011"/>
    <w:rsid w:val="00A42C08"/>
    <w:rsid w:val="00A42D3A"/>
    <w:rsid w:val="00A444A6"/>
    <w:rsid w:val="00A44F25"/>
    <w:rsid w:val="00A45066"/>
    <w:rsid w:val="00A45261"/>
    <w:rsid w:val="00A453DE"/>
    <w:rsid w:val="00A4542C"/>
    <w:rsid w:val="00A46D43"/>
    <w:rsid w:val="00A47481"/>
    <w:rsid w:val="00A47658"/>
    <w:rsid w:val="00A50D8E"/>
    <w:rsid w:val="00A514B7"/>
    <w:rsid w:val="00A51E22"/>
    <w:rsid w:val="00A52484"/>
    <w:rsid w:val="00A525D4"/>
    <w:rsid w:val="00A52BC7"/>
    <w:rsid w:val="00A537A0"/>
    <w:rsid w:val="00A538C0"/>
    <w:rsid w:val="00A539B6"/>
    <w:rsid w:val="00A53A62"/>
    <w:rsid w:val="00A53D5A"/>
    <w:rsid w:val="00A5428E"/>
    <w:rsid w:val="00A54A4C"/>
    <w:rsid w:val="00A5522E"/>
    <w:rsid w:val="00A55467"/>
    <w:rsid w:val="00A5574A"/>
    <w:rsid w:val="00A56763"/>
    <w:rsid w:val="00A56B9C"/>
    <w:rsid w:val="00A57A1D"/>
    <w:rsid w:val="00A57B09"/>
    <w:rsid w:val="00A57FBB"/>
    <w:rsid w:val="00A609E5"/>
    <w:rsid w:val="00A613C0"/>
    <w:rsid w:val="00A61FEA"/>
    <w:rsid w:val="00A63310"/>
    <w:rsid w:val="00A63B1F"/>
    <w:rsid w:val="00A64890"/>
    <w:rsid w:val="00A654E9"/>
    <w:rsid w:val="00A65B09"/>
    <w:rsid w:val="00A66E2F"/>
    <w:rsid w:val="00A67679"/>
    <w:rsid w:val="00A67D7F"/>
    <w:rsid w:val="00A67F1D"/>
    <w:rsid w:val="00A706B1"/>
    <w:rsid w:val="00A707DA"/>
    <w:rsid w:val="00A7081D"/>
    <w:rsid w:val="00A719DA"/>
    <w:rsid w:val="00A71A0F"/>
    <w:rsid w:val="00A726D8"/>
    <w:rsid w:val="00A72869"/>
    <w:rsid w:val="00A72D2E"/>
    <w:rsid w:val="00A73BD5"/>
    <w:rsid w:val="00A740BF"/>
    <w:rsid w:val="00A745B3"/>
    <w:rsid w:val="00A756A9"/>
    <w:rsid w:val="00A765DF"/>
    <w:rsid w:val="00A76D69"/>
    <w:rsid w:val="00A76DB0"/>
    <w:rsid w:val="00A77A26"/>
    <w:rsid w:val="00A77D21"/>
    <w:rsid w:val="00A80B4E"/>
    <w:rsid w:val="00A80D9C"/>
    <w:rsid w:val="00A81023"/>
    <w:rsid w:val="00A8172A"/>
    <w:rsid w:val="00A81B0E"/>
    <w:rsid w:val="00A81C86"/>
    <w:rsid w:val="00A82092"/>
    <w:rsid w:val="00A82244"/>
    <w:rsid w:val="00A82569"/>
    <w:rsid w:val="00A82EE7"/>
    <w:rsid w:val="00A84003"/>
    <w:rsid w:val="00A8477D"/>
    <w:rsid w:val="00A85766"/>
    <w:rsid w:val="00A85925"/>
    <w:rsid w:val="00A8643C"/>
    <w:rsid w:val="00A86E25"/>
    <w:rsid w:val="00A87278"/>
    <w:rsid w:val="00A87960"/>
    <w:rsid w:val="00A8797D"/>
    <w:rsid w:val="00A909D7"/>
    <w:rsid w:val="00A91CC0"/>
    <w:rsid w:val="00A9208C"/>
    <w:rsid w:val="00A920CC"/>
    <w:rsid w:val="00A92185"/>
    <w:rsid w:val="00A921D7"/>
    <w:rsid w:val="00A92307"/>
    <w:rsid w:val="00A9285D"/>
    <w:rsid w:val="00A93864"/>
    <w:rsid w:val="00A93B3F"/>
    <w:rsid w:val="00A93F70"/>
    <w:rsid w:val="00A946F6"/>
    <w:rsid w:val="00A948CA"/>
    <w:rsid w:val="00A9521E"/>
    <w:rsid w:val="00A953E3"/>
    <w:rsid w:val="00A95857"/>
    <w:rsid w:val="00A95B26"/>
    <w:rsid w:val="00A96DFF"/>
    <w:rsid w:val="00A970DC"/>
    <w:rsid w:val="00AA0312"/>
    <w:rsid w:val="00AA0572"/>
    <w:rsid w:val="00AA06D2"/>
    <w:rsid w:val="00AA0A18"/>
    <w:rsid w:val="00AA1A36"/>
    <w:rsid w:val="00AA1F8B"/>
    <w:rsid w:val="00AA1FBB"/>
    <w:rsid w:val="00AA23EB"/>
    <w:rsid w:val="00AA244A"/>
    <w:rsid w:val="00AA2738"/>
    <w:rsid w:val="00AA28E1"/>
    <w:rsid w:val="00AA2CF1"/>
    <w:rsid w:val="00AA2D8B"/>
    <w:rsid w:val="00AA2E68"/>
    <w:rsid w:val="00AA3F63"/>
    <w:rsid w:val="00AA45BD"/>
    <w:rsid w:val="00AA4660"/>
    <w:rsid w:val="00AA4A88"/>
    <w:rsid w:val="00AA522D"/>
    <w:rsid w:val="00AA571E"/>
    <w:rsid w:val="00AA5997"/>
    <w:rsid w:val="00AA5E1E"/>
    <w:rsid w:val="00AA5F7A"/>
    <w:rsid w:val="00AA7914"/>
    <w:rsid w:val="00AA7A2C"/>
    <w:rsid w:val="00AA7D07"/>
    <w:rsid w:val="00AB03CC"/>
    <w:rsid w:val="00AB1913"/>
    <w:rsid w:val="00AB1BBE"/>
    <w:rsid w:val="00AB1F4E"/>
    <w:rsid w:val="00AB2EDF"/>
    <w:rsid w:val="00AB2F27"/>
    <w:rsid w:val="00AB317B"/>
    <w:rsid w:val="00AB41F7"/>
    <w:rsid w:val="00AB6C52"/>
    <w:rsid w:val="00AB7246"/>
    <w:rsid w:val="00AB7CB2"/>
    <w:rsid w:val="00AC0988"/>
    <w:rsid w:val="00AC19D8"/>
    <w:rsid w:val="00AC19F9"/>
    <w:rsid w:val="00AC26A3"/>
    <w:rsid w:val="00AC2D4B"/>
    <w:rsid w:val="00AC33BF"/>
    <w:rsid w:val="00AC3B51"/>
    <w:rsid w:val="00AC4225"/>
    <w:rsid w:val="00AC4345"/>
    <w:rsid w:val="00AC4613"/>
    <w:rsid w:val="00AC5727"/>
    <w:rsid w:val="00AC57B6"/>
    <w:rsid w:val="00AC596B"/>
    <w:rsid w:val="00AC59BA"/>
    <w:rsid w:val="00AC5A1E"/>
    <w:rsid w:val="00AC5A4B"/>
    <w:rsid w:val="00AC5B6C"/>
    <w:rsid w:val="00AC7528"/>
    <w:rsid w:val="00AD03F6"/>
    <w:rsid w:val="00AD0599"/>
    <w:rsid w:val="00AD0B5B"/>
    <w:rsid w:val="00AD1353"/>
    <w:rsid w:val="00AD185A"/>
    <w:rsid w:val="00AD235A"/>
    <w:rsid w:val="00AD26CF"/>
    <w:rsid w:val="00AD28D4"/>
    <w:rsid w:val="00AD2DF0"/>
    <w:rsid w:val="00AD3142"/>
    <w:rsid w:val="00AD34A2"/>
    <w:rsid w:val="00AD451F"/>
    <w:rsid w:val="00AD452F"/>
    <w:rsid w:val="00AD50AB"/>
    <w:rsid w:val="00AD519C"/>
    <w:rsid w:val="00AD5750"/>
    <w:rsid w:val="00AD5B71"/>
    <w:rsid w:val="00AD5BF7"/>
    <w:rsid w:val="00AD62DF"/>
    <w:rsid w:val="00AD6C72"/>
    <w:rsid w:val="00AD732A"/>
    <w:rsid w:val="00AD7C48"/>
    <w:rsid w:val="00AE0843"/>
    <w:rsid w:val="00AE157E"/>
    <w:rsid w:val="00AE1EBC"/>
    <w:rsid w:val="00AE404C"/>
    <w:rsid w:val="00AE45C9"/>
    <w:rsid w:val="00AE5197"/>
    <w:rsid w:val="00AE52A9"/>
    <w:rsid w:val="00AE5DEE"/>
    <w:rsid w:val="00AE6829"/>
    <w:rsid w:val="00AE6A4A"/>
    <w:rsid w:val="00AE720D"/>
    <w:rsid w:val="00AE74A4"/>
    <w:rsid w:val="00AE7E70"/>
    <w:rsid w:val="00AF04FF"/>
    <w:rsid w:val="00AF0605"/>
    <w:rsid w:val="00AF0969"/>
    <w:rsid w:val="00AF0BA6"/>
    <w:rsid w:val="00AF175C"/>
    <w:rsid w:val="00AF23DE"/>
    <w:rsid w:val="00AF271C"/>
    <w:rsid w:val="00AF2FC5"/>
    <w:rsid w:val="00AF3CEE"/>
    <w:rsid w:val="00AF4675"/>
    <w:rsid w:val="00AF4864"/>
    <w:rsid w:val="00AF4FF9"/>
    <w:rsid w:val="00AF584E"/>
    <w:rsid w:val="00AF6682"/>
    <w:rsid w:val="00AF7120"/>
    <w:rsid w:val="00AF7760"/>
    <w:rsid w:val="00AF7B4E"/>
    <w:rsid w:val="00B00298"/>
    <w:rsid w:val="00B00709"/>
    <w:rsid w:val="00B0145B"/>
    <w:rsid w:val="00B016A5"/>
    <w:rsid w:val="00B01930"/>
    <w:rsid w:val="00B01EEA"/>
    <w:rsid w:val="00B0239B"/>
    <w:rsid w:val="00B02A02"/>
    <w:rsid w:val="00B03E97"/>
    <w:rsid w:val="00B04156"/>
    <w:rsid w:val="00B04312"/>
    <w:rsid w:val="00B04964"/>
    <w:rsid w:val="00B05527"/>
    <w:rsid w:val="00B05546"/>
    <w:rsid w:val="00B0559C"/>
    <w:rsid w:val="00B05858"/>
    <w:rsid w:val="00B05C89"/>
    <w:rsid w:val="00B05EAF"/>
    <w:rsid w:val="00B06FC2"/>
    <w:rsid w:val="00B07306"/>
    <w:rsid w:val="00B075E3"/>
    <w:rsid w:val="00B07830"/>
    <w:rsid w:val="00B07B6A"/>
    <w:rsid w:val="00B07EBB"/>
    <w:rsid w:val="00B1074F"/>
    <w:rsid w:val="00B10955"/>
    <w:rsid w:val="00B1199E"/>
    <w:rsid w:val="00B11C09"/>
    <w:rsid w:val="00B11E1B"/>
    <w:rsid w:val="00B13271"/>
    <w:rsid w:val="00B1368B"/>
    <w:rsid w:val="00B13D8B"/>
    <w:rsid w:val="00B14D2A"/>
    <w:rsid w:val="00B1615B"/>
    <w:rsid w:val="00B17A5F"/>
    <w:rsid w:val="00B210D5"/>
    <w:rsid w:val="00B211AC"/>
    <w:rsid w:val="00B21358"/>
    <w:rsid w:val="00B2145D"/>
    <w:rsid w:val="00B21DC3"/>
    <w:rsid w:val="00B22C24"/>
    <w:rsid w:val="00B24368"/>
    <w:rsid w:val="00B24569"/>
    <w:rsid w:val="00B24CDC"/>
    <w:rsid w:val="00B2567B"/>
    <w:rsid w:val="00B27931"/>
    <w:rsid w:val="00B27F2E"/>
    <w:rsid w:val="00B30C0F"/>
    <w:rsid w:val="00B31787"/>
    <w:rsid w:val="00B31BBD"/>
    <w:rsid w:val="00B31E40"/>
    <w:rsid w:val="00B3207A"/>
    <w:rsid w:val="00B322A6"/>
    <w:rsid w:val="00B32C3C"/>
    <w:rsid w:val="00B3311B"/>
    <w:rsid w:val="00B35100"/>
    <w:rsid w:val="00B3556F"/>
    <w:rsid w:val="00B3577B"/>
    <w:rsid w:val="00B35B24"/>
    <w:rsid w:val="00B36068"/>
    <w:rsid w:val="00B36556"/>
    <w:rsid w:val="00B36C7B"/>
    <w:rsid w:val="00B37EF8"/>
    <w:rsid w:val="00B40245"/>
    <w:rsid w:val="00B4069E"/>
    <w:rsid w:val="00B40CAA"/>
    <w:rsid w:val="00B40E06"/>
    <w:rsid w:val="00B414B8"/>
    <w:rsid w:val="00B41AA6"/>
    <w:rsid w:val="00B41CD2"/>
    <w:rsid w:val="00B42159"/>
    <w:rsid w:val="00B4225C"/>
    <w:rsid w:val="00B423C4"/>
    <w:rsid w:val="00B42575"/>
    <w:rsid w:val="00B428AC"/>
    <w:rsid w:val="00B433A2"/>
    <w:rsid w:val="00B43CEE"/>
    <w:rsid w:val="00B43DED"/>
    <w:rsid w:val="00B44332"/>
    <w:rsid w:val="00B44FB5"/>
    <w:rsid w:val="00B4554C"/>
    <w:rsid w:val="00B45A5B"/>
    <w:rsid w:val="00B45B34"/>
    <w:rsid w:val="00B45BA2"/>
    <w:rsid w:val="00B46102"/>
    <w:rsid w:val="00B46537"/>
    <w:rsid w:val="00B46F94"/>
    <w:rsid w:val="00B46FFA"/>
    <w:rsid w:val="00B4798C"/>
    <w:rsid w:val="00B508D2"/>
    <w:rsid w:val="00B50904"/>
    <w:rsid w:val="00B519FD"/>
    <w:rsid w:val="00B523A7"/>
    <w:rsid w:val="00B5386D"/>
    <w:rsid w:val="00B53952"/>
    <w:rsid w:val="00B540A6"/>
    <w:rsid w:val="00B54782"/>
    <w:rsid w:val="00B54BF0"/>
    <w:rsid w:val="00B54DF5"/>
    <w:rsid w:val="00B550D2"/>
    <w:rsid w:val="00B55371"/>
    <w:rsid w:val="00B554C9"/>
    <w:rsid w:val="00B56280"/>
    <w:rsid w:val="00B5673E"/>
    <w:rsid w:val="00B56AC0"/>
    <w:rsid w:val="00B56D5D"/>
    <w:rsid w:val="00B57A96"/>
    <w:rsid w:val="00B57CF9"/>
    <w:rsid w:val="00B60A02"/>
    <w:rsid w:val="00B60E69"/>
    <w:rsid w:val="00B61C92"/>
    <w:rsid w:val="00B61D27"/>
    <w:rsid w:val="00B62412"/>
    <w:rsid w:val="00B627DF"/>
    <w:rsid w:val="00B62C7C"/>
    <w:rsid w:val="00B62CF8"/>
    <w:rsid w:val="00B62D38"/>
    <w:rsid w:val="00B63DDB"/>
    <w:rsid w:val="00B648DF"/>
    <w:rsid w:val="00B64C0E"/>
    <w:rsid w:val="00B6531B"/>
    <w:rsid w:val="00B65450"/>
    <w:rsid w:val="00B65490"/>
    <w:rsid w:val="00B662AA"/>
    <w:rsid w:val="00B66479"/>
    <w:rsid w:val="00B669C1"/>
    <w:rsid w:val="00B67093"/>
    <w:rsid w:val="00B6737D"/>
    <w:rsid w:val="00B675AB"/>
    <w:rsid w:val="00B6799C"/>
    <w:rsid w:val="00B679E3"/>
    <w:rsid w:val="00B717A3"/>
    <w:rsid w:val="00B721FA"/>
    <w:rsid w:val="00B7220B"/>
    <w:rsid w:val="00B72CE6"/>
    <w:rsid w:val="00B7310C"/>
    <w:rsid w:val="00B73255"/>
    <w:rsid w:val="00B74223"/>
    <w:rsid w:val="00B74500"/>
    <w:rsid w:val="00B7452B"/>
    <w:rsid w:val="00B749BA"/>
    <w:rsid w:val="00B75627"/>
    <w:rsid w:val="00B7568A"/>
    <w:rsid w:val="00B75A32"/>
    <w:rsid w:val="00B75AC5"/>
    <w:rsid w:val="00B75E21"/>
    <w:rsid w:val="00B75FCE"/>
    <w:rsid w:val="00B77357"/>
    <w:rsid w:val="00B77CB5"/>
    <w:rsid w:val="00B80667"/>
    <w:rsid w:val="00B807FB"/>
    <w:rsid w:val="00B80873"/>
    <w:rsid w:val="00B80DD6"/>
    <w:rsid w:val="00B81215"/>
    <w:rsid w:val="00B81373"/>
    <w:rsid w:val="00B82483"/>
    <w:rsid w:val="00B82BAA"/>
    <w:rsid w:val="00B84A00"/>
    <w:rsid w:val="00B84E85"/>
    <w:rsid w:val="00B85784"/>
    <w:rsid w:val="00B858BE"/>
    <w:rsid w:val="00B869FE"/>
    <w:rsid w:val="00B86CE5"/>
    <w:rsid w:val="00B86EDD"/>
    <w:rsid w:val="00B8764F"/>
    <w:rsid w:val="00B87A6A"/>
    <w:rsid w:val="00B9075D"/>
    <w:rsid w:val="00B90764"/>
    <w:rsid w:val="00B90850"/>
    <w:rsid w:val="00B91783"/>
    <w:rsid w:val="00B926E4"/>
    <w:rsid w:val="00B92814"/>
    <w:rsid w:val="00B92BB0"/>
    <w:rsid w:val="00B92C17"/>
    <w:rsid w:val="00B93798"/>
    <w:rsid w:val="00B93C9E"/>
    <w:rsid w:val="00B941B0"/>
    <w:rsid w:val="00B9434A"/>
    <w:rsid w:val="00B944DC"/>
    <w:rsid w:val="00B94832"/>
    <w:rsid w:val="00B948D6"/>
    <w:rsid w:val="00B94F89"/>
    <w:rsid w:val="00B96A46"/>
    <w:rsid w:val="00B96DAC"/>
    <w:rsid w:val="00B978C4"/>
    <w:rsid w:val="00BA015A"/>
    <w:rsid w:val="00BA0240"/>
    <w:rsid w:val="00BA02D9"/>
    <w:rsid w:val="00BA096A"/>
    <w:rsid w:val="00BA09AF"/>
    <w:rsid w:val="00BA113A"/>
    <w:rsid w:val="00BA2186"/>
    <w:rsid w:val="00BA2646"/>
    <w:rsid w:val="00BA3249"/>
    <w:rsid w:val="00BA3645"/>
    <w:rsid w:val="00BA3B45"/>
    <w:rsid w:val="00BA3F4F"/>
    <w:rsid w:val="00BA4890"/>
    <w:rsid w:val="00BA4AD3"/>
    <w:rsid w:val="00BA4B46"/>
    <w:rsid w:val="00BA6696"/>
    <w:rsid w:val="00BA7325"/>
    <w:rsid w:val="00BA73A8"/>
    <w:rsid w:val="00BB07F0"/>
    <w:rsid w:val="00BB0F72"/>
    <w:rsid w:val="00BB17CE"/>
    <w:rsid w:val="00BB1A80"/>
    <w:rsid w:val="00BB1EB0"/>
    <w:rsid w:val="00BB2006"/>
    <w:rsid w:val="00BB4200"/>
    <w:rsid w:val="00BB475C"/>
    <w:rsid w:val="00BB55E4"/>
    <w:rsid w:val="00BB6302"/>
    <w:rsid w:val="00BB686F"/>
    <w:rsid w:val="00BB7224"/>
    <w:rsid w:val="00BB7A58"/>
    <w:rsid w:val="00BB7B5B"/>
    <w:rsid w:val="00BC09BF"/>
    <w:rsid w:val="00BC13F4"/>
    <w:rsid w:val="00BC1ED6"/>
    <w:rsid w:val="00BC205D"/>
    <w:rsid w:val="00BC2A9E"/>
    <w:rsid w:val="00BC3221"/>
    <w:rsid w:val="00BC3305"/>
    <w:rsid w:val="00BC3332"/>
    <w:rsid w:val="00BC3350"/>
    <w:rsid w:val="00BC33D6"/>
    <w:rsid w:val="00BC37C9"/>
    <w:rsid w:val="00BC3C80"/>
    <w:rsid w:val="00BC4095"/>
    <w:rsid w:val="00BC43C2"/>
    <w:rsid w:val="00BC480F"/>
    <w:rsid w:val="00BC488D"/>
    <w:rsid w:val="00BC4D01"/>
    <w:rsid w:val="00BC54E3"/>
    <w:rsid w:val="00BC5936"/>
    <w:rsid w:val="00BC7374"/>
    <w:rsid w:val="00BC7FCE"/>
    <w:rsid w:val="00BD0033"/>
    <w:rsid w:val="00BD008E"/>
    <w:rsid w:val="00BD05AA"/>
    <w:rsid w:val="00BD10BA"/>
    <w:rsid w:val="00BD16FA"/>
    <w:rsid w:val="00BD1F86"/>
    <w:rsid w:val="00BD27AE"/>
    <w:rsid w:val="00BD3948"/>
    <w:rsid w:val="00BD3FEA"/>
    <w:rsid w:val="00BD49E8"/>
    <w:rsid w:val="00BD556D"/>
    <w:rsid w:val="00BD5E2A"/>
    <w:rsid w:val="00BD5E2E"/>
    <w:rsid w:val="00BD6066"/>
    <w:rsid w:val="00BD63A8"/>
    <w:rsid w:val="00BD64DE"/>
    <w:rsid w:val="00BD6D17"/>
    <w:rsid w:val="00BD6D74"/>
    <w:rsid w:val="00BD77F3"/>
    <w:rsid w:val="00BD78B4"/>
    <w:rsid w:val="00BE0107"/>
    <w:rsid w:val="00BE03D3"/>
    <w:rsid w:val="00BE047F"/>
    <w:rsid w:val="00BE0964"/>
    <w:rsid w:val="00BE1585"/>
    <w:rsid w:val="00BE184E"/>
    <w:rsid w:val="00BE2300"/>
    <w:rsid w:val="00BE2338"/>
    <w:rsid w:val="00BE26F3"/>
    <w:rsid w:val="00BE2840"/>
    <w:rsid w:val="00BE31D0"/>
    <w:rsid w:val="00BE33AD"/>
    <w:rsid w:val="00BE4B17"/>
    <w:rsid w:val="00BE500D"/>
    <w:rsid w:val="00BE511F"/>
    <w:rsid w:val="00BE60FF"/>
    <w:rsid w:val="00BE6740"/>
    <w:rsid w:val="00BE69B8"/>
    <w:rsid w:val="00BE6A0B"/>
    <w:rsid w:val="00BE6EBF"/>
    <w:rsid w:val="00BE745E"/>
    <w:rsid w:val="00BE7C48"/>
    <w:rsid w:val="00BF00E8"/>
    <w:rsid w:val="00BF07A3"/>
    <w:rsid w:val="00BF0D7E"/>
    <w:rsid w:val="00BF118E"/>
    <w:rsid w:val="00BF1355"/>
    <w:rsid w:val="00BF1807"/>
    <w:rsid w:val="00BF1FBE"/>
    <w:rsid w:val="00BF215D"/>
    <w:rsid w:val="00BF28C3"/>
    <w:rsid w:val="00BF41FC"/>
    <w:rsid w:val="00BF42EC"/>
    <w:rsid w:val="00BF4893"/>
    <w:rsid w:val="00BF4AB9"/>
    <w:rsid w:val="00BF5724"/>
    <w:rsid w:val="00BF6851"/>
    <w:rsid w:val="00BF6F6C"/>
    <w:rsid w:val="00BF7061"/>
    <w:rsid w:val="00BF75D6"/>
    <w:rsid w:val="00BF7B38"/>
    <w:rsid w:val="00C00221"/>
    <w:rsid w:val="00C006C7"/>
    <w:rsid w:val="00C00B02"/>
    <w:rsid w:val="00C00CAF"/>
    <w:rsid w:val="00C00F03"/>
    <w:rsid w:val="00C01087"/>
    <w:rsid w:val="00C015D6"/>
    <w:rsid w:val="00C01BBF"/>
    <w:rsid w:val="00C01DD8"/>
    <w:rsid w:val="00C020AB"/>
    <w:rsid w:val="00C029E9"/>
    <w:rsid w:val="00C03131"/>
    <w:rsid w:val="00C032CD"/>
    <w:rsid w:val="00C03652"/>
    <w:rsid w:val="00C03C2B"/>
    <w:rsid w:val="00C04CA8"/>
    <w:rsid w:val="00C0525E"/>
    <w:rsid w:val="00C05585"/>
    <w:rsid w:val="00C0616A"/>
    <w:rsid w:val="00C067B5"/>
    <w:rsid w:val="00C06A97"/>
    <w:rsid w:val="00C06D31"/>
    <w:rsid w:val="00C076BD"/>
    <w:rsid w:val="00C07DEC"/>
    <w:rsid w:val="00C1017F"/>
    <w:rsid w:val="00C10B0C"/>
    <w:rsid w:val="00C111A4"/>
    <w:rsid w:val="00C112A9"/>
    <w:rsid w:val="00C1182B"/>
    <w:rsid w:val="00C11EEE"/>
    <w:rsid w:val="00C12355"/>
    <w:rsid w:val="00C12E61"/>
    <w:rsid w:val="00C13510"/>
    <w:rsid w:val="00C1407D"/>
    <w:rsid w:val="00C1414F"/>
    <w:rsid w:val="00C14B40"/>
    <w:rsid w:val="00C15B46"/>
    <w:rsid w:val="00C166E1"/>
    <w:rsid w:val="00C170F4"/>
    <w:rsid w:val="00C200B3"/>
    <w:rsid w:val="00C2016D"/>
    <w:rsid w:val="00C2043B"/>
    <w:rsid w:val="00C20D85"/>
    <w:rsid w:val="00C21047"/>
    <w:rsid w:val="00C21909"/>
    <w:rsid w:val="00C2228B"/>
    <w:rsid w:val="00C22392"/>
    <w:rsid w:val="00C2239E"/>
    <w:rsid w:val="00C23DDC"/>
    <w:rsid w:val="00C23EBA"/>
    <w:rsid w:val="00C23F96"/>
    <w:rsid w:val="00C247E7"/>
    <w:rsid w:val="00C24FBC"/>
    <w:rsid w:val="00C251CD"/>
    <w:rsid w:val="00C25512"/>
    <w:rsid w:val="00C25D10"/>
    <w:rsid w:val="00C26046"/>
    <w:rsid w:val="00C26B38"/>
    <w:rsid w:val="00C2742C"/>
    <w:rsid w:val="00C30007"/>
    <w:rsid w:val="00C30429"/>
    <w:rsid w:val="00C3065E"/>
    <w:rsid w:val="00C314E1"/>
    <w:rsid w:val="00C31C65"/>
    <w:rsid w:val="00C321E8"/>
    <w:rsid w:val="00C333BC"/>
    <w:rsid w:val="00C3405D"/>
    <w:rsid w:val="00C34660"/>
    <w:rsid w:val="00C35287"/>
    <w:rsid w:val="00C352FE"/>
    <w:rsid w:val="00C35EAD"/>
    <w:rsid w:val="00C36105"/>
    <w:rsid w:val="00C379D4"/>
    <w:rsid w:val="00C37E82"/>
    <w:rsid w:val="00C400F4"/>
    <w:rsid w:val="00C40441"/>
    <w:rsid w:val="00C407F7"/>
    <w:rsid w:val="00C40A47"/>
    <w:rsid w:val="00C40DB9"/>
    <w:rsid w:val="00C416FE"/>
    <w:rsid w:val="00C42056"/>
    <w:rsid w:val="00C42265"/>
    <w:rsid w:val="00C423FA"/>
    <w:rsid w:val="00C42B40"/>
    <w:rsid w:val="00C43795"/>
    <w:rsid w:val="00C43A27"/>
    <w:rsid w:val="00C441C0"/>
    <w:rsid w:val="00C44716"/>
    <w:rsid w:val="00C452C3"/>
    <w:rsid w:val="00C45421"/>
    <w:rsid w:val="00C45D07"/>
    <w:rsid w:val="00C46203"/>
    <w:rsid w:val="00C4650E"/>
    <w:rsid w:val="00C47F98"/>
    <w:rsid w:val="00C50A47"/>
    <w:rsid w:val="00C50DBD"/>
    <w:rsid w:val="00C51741"/>
    <w:rsid w:val="00C519E4"/>
    <w:rsid w:val="00C53F8B"/>
    <w:rsid w:val="00C54359"/>
    <w:rsid w:val="00C54AB1"/>
    <w:rsid w:val="00C54E81"/>
    <w:rsid w:val="00C54F8A"/>
    <w:rsid w:val="00C54F8C"/>
    <w:rsid w:val="00C5515C"/>
    <w:rsid w:val="00C551C4"/>
    <w:rsid w:val="00C55547"/>
    <w:rsid w:val="00C557C2"/>
    <w:rsid w:val="00C55CA9"/>
    <w:rsid w:val="00C568BA"/>
    <w:rsid w:val="00C57698"/>
    <w:rsid w:val="00C57E29"/>
    <w:rsid w:val="00C610C3"/>
    <w:rsid w:val="00C611DE"/>
    <w:rsid w:val="00C6265B"/>
    <w:rsid w:val="00C635A6"/>
    <w:rsid w:val="00C63AF7"/>
    <w:rsid w:val="00C63C7E"/>
    <w:rsid w:val="00C64283"/>
    <w:rsid w:val="00C64706"/>
    <w:rsid w:val="00C64AC4"/>
    <w:rsid w:val="00C65400"/>
    <w:rsid w:val="00C6579A"/>
    <w:rsid w:val="00C65BC0"/>
    <w:rsid w:val="00C65BD8"/>
    <w:rsid w:val="00C6606D"/>
    <w:rsid w:val="00C668F2"/>
    <w:rsid w:val="00C67450"/>
    <w:rsid w:val="00C67C13"/>
    <w:rsid w:val="00C67D1D"/>
    <w:rsid w:val="00C7037A"/>
    <w:rsid w:val="00C70619"/>
    <w:rsid w:val="00C7231C"/>
    <w:rsid w:val="00C72365"/>
    <w:rsid w:val="00C725A6"/>
    <w:rsid w:val="00C72F09"/>
    <w:rsid w:val="00C7308C"/>
    <w:rsid w:val="00C73132"/>
    <w:rsid w:val="00C73677"/>
    <w:rsid w:val="00C73A55"/>
    <w:rsid w:val="00C745A4"/>
    <w:rsid w:val="00C74A2D"/>
    <w:rsid w:val="00C752F1"/>
    <w:rsid w:val="00C75825"/>
    <w:rsid w:val="00C7584B"/>
    <w:rsid w:val="00C759E5"/>
    <w:rsid w:val="00C75E2A"/>
    <w:rsid w:val="00C76287"/>
    <w:rsid w:val="00C76313"/>
    <w:rsid w:val="00C76BA3"/>
    <w:rsid w:val="00C76DA1"/>
    <w:rsid w:val="00C771ED"/>
    <w:rsid w:val="00C7795C"/>
    <w:rsid w:val="00C80A15"/>
    <w:rsid w:val="00C80A73"/>
    <w:rsid w:val="00C80AA0"/>
    <w:rsid w:val="00C814E7"/>
    <w:rsid w:val="00C814EC"/>
    <w:rsid w:val="00C81CA0"/>
    <w:rsid w:val="00C82505"/>
    <w:rsid w:val="00C82948"/>
    <w:rsid w:val="00C83264"/>
    <w:rsid w:val="00C83818"/>
    <w:rsid w:val="00C839B4"/>
    <w:rsid w:val="00C84261"/>
    <w:rsid w:val="00C84A53"/>
    <w:rsid w:val="00C84C29"/>
    <w:rsid w:val="00C84F86"/>
    <w:rsid w:val="00C84FB4"/>
    <w:rsid w:val="00C8582E"/>
    <w:rsid w:val="00C85DB7"/>
    <w:rsid w:val="00C85FB4"/>
    <w:rsid w:val="00C86149"/>
    <w:rsid w:val="00C86948"/>
    <w:rsid w:val="00C87710"/>
    <w:rsid w:val="00C879C9"/>
    <w:rsid w:val="00C904FB"/>
    <w:rsid w:val="00C905CA"/>
    <w:rsid w:val="00C90AF4"/>
    <w:rsid w:val="00C90D19"/>
    <w:rsid w:val="00C90F78"/>
    <w:rsid w:val="00C9134D"/>
    <w:rsid w:val="00C9197C"/>
    <w:rsid w:val="00C91EE7"/>
    <w:rsid w:val="00C9323B"/>
    <w:rsid w:val="00C935E1"/>
    <w:rsid w:val="00C936DD"/>
    <w:rsid w:val="00C93C9D"/>
    <w:rsid w:val="00C945A2"/>
    <w:rsid w:val="00C9545D"/>
    <w:rsid w:val="00C9631D"/>
    <w:rsid w:val="00C96647"/>
    <w:rsid w:val="00CA0381"/>
    <w:rsid w:val="00CA1043"/>
    <w:rsid w:val="00CA107C"/>
    <w:rsid w:val="00CA1D86"/>
    <w:rsid w:val="00CA1F62"/>
    <w:rsid w:val="00CA2AAF"/>
    <w:rsid w:val="00CA2EE4"/>
    <w:rsid w:val="00CA4238"/>
    <w:rsid w:val="00CA47B3"/>
    <w:rsid w:val="00CA54A5"/>
    <w:rsid w:val="00CA78A1"/>
    <w:rsid w:val="00CB01F1"/>
    <w:rsid w:val="00CB0BE3"/>
    <w:rsid w:val="00CB1112"/>
    <w:rsid w:val="00CB12FB"/>
    <w:rsid w:val="00CB1602"/>
    <w:rsid w:val="00CB1618"/>
    <w:rsid w:val="00CB204E"/>
    <w:rsid w:val="00CB2CB9"/>
    <w:rsid w:val="00CB3185"/>
    <w:rsid w:val="00CB3897"/>
    <w:rsid w:val="00CB4202"/>
    <w:rsid w:val="00CB45A2"/>
    <w:rsid w:val="00CB4634"/>
    <w:rsid w:val="00CB4B27"/>
    <w:rsid w:val="00CB7438"/>
    <w:rsid w:val="00CB77A2"/>
    <w:rsid w:val="00CB7ACE"/>
    <w:rsid w:val="00CC0078"/>
    <w:rsid w:val="00CC0626"/>
    <w:rsid w:val="00CC0A67"/>
    <w:rsid w:val="00CC0F78"/>
    <w:rsid w:val="00CC11D2"/>
    <w:rsid w:val="00CC1263"/>
    <w:rsid w:val="00CC133F"/>
    <w:rsid w:val="00CC1E85"/>
    <w:rsid w:val="00CC26E9"/>
    <w:rsid w:val="00CC34CC"/>
    <w:rsid w:val="00CC3B6A"/>
    <w:rsid w:val="00CC3B6C"/>
    <w:rsid w:val="00CC4A5D"/>
    <w:rsid w:val="00CC516C"/>
    <w:rsid w:val="00CC52FA"/>
    <w:rsid w:val="00CC5BF8"/>
    <w:rsid w:val="00CC6057"/>
    <w:rsid w:val="00CC7323"/>
    <w:rsid w:val="00CC7988"/>
    <w:rsid w:val="00CD03DD"/>
    <w:rsid w:val="00CD1136"/>
    <w:rsid w:val="00CD12E6"/>
    <w:rsid w:val="00CD14A8"/>
    <w:rsid w:val="00CD172C"/>
    <w:rsid w:val="00CD2268"/>
    <w:rsid w:val="00CD2A40"/>
    <w:rsid w:val="00CD2CA7"/>
    <w:rsid w:val="00CD332D"/>
    <w:rsid w:val="00CD3478"/>
    <w:rsid w:val="00CD3C36"/>
    <w:rsid w:val="00CD3CD2"/>
    <w:rsid w:val="00CD4271"/>
    <w:rsid w:val="00CD4A81"/>
    <w:rsid w:val="00CD51AD"/>
    <w:rsid w:val="00CD5426"/>
    <w:rsid w:val="00CD568B"/>
    <w:rsid w:val="00CD5E18"/>
    <w:rsid w:val="00CD77AB"/>
    <w:rsid w:val="00CD7C1F"/>
    <w:rsid w:val="00CE07B1"/>
    <w:rsid w:val="00CE11E9"/>
    <w:rsid w:val="00CE1BD0"/>
    <w:rsid w:val="00CE211A"/>
    <w:rsid w:val="00CE2226"/>
    <w:rsid w:val="00CE2683"/>
    <w:rsid w:val="00CE5A13"/>
    <w:rsid w:val="00CE5CB0"/>
    <w:rsid w:val="00CE77F5"/>
    <w:rsid w:val="00CE7BA8"/>
    <w:rsid w:val="00CE7BAF"/>
    <w:rsid w:val="00CE7FC1"/>
    <w:rsid w:val="00CF090F"/>
    <w:rsid w:val="00CF0A9A"/>
    <w:rsid w:val="00CF1645"/>
    <w:rsid w:val="00CF2C55"/>
    <w:rsid w:val="00CF2F7F"/>
    <w:rsid w:val="00CF32DC"/>
    <w:rsid w:val="00CF3C9A"/>
    <w:rsid w:val="00CF3CFB"/>
    <w:rsid w:val="00CF43F9"/>
    <w:rsid w:val="00CF4B31"/>
    <w:rsid w:val="00CF514A"/>
    <w:rsid w:val="00CF51F3"/>
    <w:rsid w:val="00CF54EA"/>
    <w:rsid w:val="00CF55F9"/>
    <w:rsid w:val="00CF5DB1"/>
    <w:rsid w:val="00CF7265"/>
    <w:rsid w:val="00CF76A6"/>
    <w:rsid w:val="00CF7D1E"/>
    <w:rsid w:val="00D005C1"/>
    <w:rsid w:val="00D010AB"/>
    <w:rsid w:val="00D02EDA"/>
    <w:rsid w:val="00D03B5E"/>
    <w:rsid w:val="00D042AC"/>
    <w:rsid w:val="00D04FAB"/>
    <w:rsid w:val="00D05C41"/>
    <w:rsid w:val="00D07424"/>
    <w:rsid w:val="00D0785F"/>
    <w:rsid w:val="00D10450"/>
    <w:rsid w:val="00D109FC"/>
    <w:rsid w:val="00D1436C"/>
    <w:rsid w:val="00D14E2A"/>
    <w:rsid w:val="00D153EC"/>
    <w:rsid w:val="00D16525"/>
    <w:rsid w:val="00D166C7"/>
    <w:rsid w:val="00D16F05"/>
    <w:rsid w:val="00D170A7"/>
    <w:rsid w:val="00D17896"/>
    <w:rsid w:val="00D17C13"/>
    <w:rsid w:val="00D17CDA"/>
    <w:rsid w:val="00D20170"/>
    <w:rsid w:val="00D206F0"/>
    <w:rsid w:val="00D20ACA"/>
    <w:rsid w:val="00D217B9"/>
    <w:rsid w:val="00D21B51"/>
    <w:rsid w:val="00D21C2A"/>
    <w:rsid w:val="00D22363"/>
    <w:rsid w:val="00D22B33"/>
    <w:rsid w:val="00D2307F"/>
    <w:rsid w:val="00D24EFE"/>
    <w:rsid w:val="00D25042"/>
    <w:rsid w:val="00D257BE"/>
    <w:rsid w:val="00D25911"/>
    <w:rsid w:val="00D264A5"/>
    <w:rsid w:val="00D2745A"/>
    <w:rsid w:val="00D2769D"/>
    <w:rsid w:val="00D27878"/>
    <w:rsid w:val="00D27A06"/>
    <w:rsid w:val="00D3021D"/>
    <w:rsid w:val="00D30FC2"/>
    <w:rsid w:val="00D3119B"/>
    <w:rsid w:val="00D31AD9"/>
    <w:rsid w:val="00D31B7D"/>
    <w:rsid w:val="00D3251F"/>
    <w:rsid w:val="00D33411"/>
    <w:rsid w:val="00D336DE"/>
    <w:rsid w:val="00D33E5D"/>
    <w:rsid w:val="00D345AF"/>
    <w:rsid w:val="00D34E91"/>
    <w:rsid w:val="00D34EF6"/>
    <w:rsid w:val="00D363E9"/>
    <w:rsid w:val="00D36CA4"/>
    <w:rsid w:val="00D36F8F"/>
    <w:rsid w:val="00D37220"/>
    <w:rsid w:val="00D37977"/>
    <w:rsid w:val="00D37991"/>
    <w:rsid w:val="00D37B33"/>
    <w:rsid w:val="00D415E0"/>
    <w:rsid w:val="00D422F8"/>
    <w:rsid w:val="00D427BB"/>
    <w:rsid w:val="00D42F0B"/>
    <w:rsid w:val="00D42F94"/>
    <w:rsid w:val="00D43476"/>
    <w:rsid w:val="00D437C6"/>
    <w:rsid w:val="00D44A75"/>
    <w:rsid w:val="00D44EE0"/>
    <w:rsid w:val="00D46DC4"/>
    <w:rsid w:val="00D46E40"/>
    <w:rsid w:val="00D4738A"/>
    <w:rsid w:val="00D47670"/>
    <w:rsid w:val="00D50151"/>
    <w:rsid w:val="00D50419"/>
    <w:rsid w:val="00D5136C"/>
    <w:rsid w:val="00D51E25"/>
    <w:rsid w:val="00D51F12"/>
    <w:rsid w:val="00D5241E"/>
    <w:rsid w:val="00D52F54"/>
    <w:rsid w:val="00D53296"/>
    <w:rsid w:val="00D536C7"/>
    <w:rsid w:val="00D5383F"/>
    <w:rsid w:val="00D539DF"/>
    <w:rsid w:val="00D54825"/>
    <w:rsid w:val="00D551F8"/>
    <w:rsid w:val="00D5542C"/>
    <w:rsid w:val="00D55632"/>
    <w:rsid w:val="00D5591D"/>
    <w:rsid w:val="00D56B9A"/>
    <w:rsid w:val="00D56BAA"/>
    <w:rsid w:val="00D56D2C"/>
    <w:rsid w:val="00D57A0C"/>
    <w:rsid w:val="00D57CB2"/>
    <w:rsid w:val="00D6010A"/>
    <w:rsid w:val="00D60758"/>
    <w:rsid w:val="00D614B4"/>
    <w:rsid w:val="00D6221C"/>
    <w:rsid w:val="00D6297D"/>
    <w:rsid w:val="00D62AE4"/>
    <w:rsid w:val="00D62D59"/>
    <w:rsid w:val="00D631EB"/>
    <w:rsid w:val="00D631FC"/>
    <w:rsid w:val="00D635C1"/>
    <w:rsid w:val="00D63F2F"/>
    <w:rsid w:val="00D64291"/>
    <w:rsid w:val="00D6471F"/>
    <w:rsid w:val="00D64997"/>
    <w:rsid w:val="00D65C01"/>
    <w:rsid w:val="00D65D47"/>
    <w:rsid w:val="00D66103"/>
    <w:rsid w:val="00D66E82"/>
    <w:rsid w:val="00D674D6"/>
    <w:rsid w:val="00D7056F"/>
    <w:rsid w:val="00D70658"/>
    <w:rsid w:val="00D70B40"/>
    <w:rsid w:val="00D72180"/>
    <w:rsid w:val="00D7253E"/>
    <w:rsid w:val="00D728F8"/>
    <w:rsid w:val="00D72A96"/>
    <w:rsid w:val="00D77456"/>
    <w:rsid w:val="00D80E4D"/>
    <w:rsid w:val="00D81ABC"/>
    <w:rsid w:val="00D81FDF"/>
    <w:rsid w:val="00D8294A"/>
    <w:rsid w:val="00D82999"/>
    <w:rsid w:val="00D82D22"/>
    <w:rsid w:val="00D836FC"/>
    <w:rsid w:val="00D83784"/>
    <w:rsid w:val="00D83D5C"/>
    <w:rsid w:val="00D8406A"/>
    <w:rsid w:val="00D85275"/>
    <w:rsid w:val="00D85936"/>
    <w:rsid w:val="00D86CFC"/>
    <w:rsid w:val="00D86D41"/>
    <w:rsid w:val="00D87604"/>
    <w:rsid w:val="00D8760C"/>
    <w:rsid w:val="00D87D88"/>
    <w:rsid w:val="00D9014E"/>
    <w:rsid w:val="00D903ED"/>
    <w:rsid w:val="00D907AB"/>
    <w:rsid w:val="00D90875"/>
    <w:rsid w:val="00D9167C"/>
    <w:rsid w:val="00D91D6A"/>
    <w:rsid w:val="00D91DB5"/>
    <w:rsid w:val="00D9228D"/>
    <w:rsid w:val="00D927E1"/>
    <w:rsid w:val="00D9340A"/>
    <w:rsid w:val="00D943BC"/>
    <w:rsid w:val="00D9456D"/>
    <w:rsid w:val="00D954D2"/>
    <w:rsid w:val="00D956B1"/>
    <w:rsid w:val="00D95736"/>
    <w:rsid w:val="00D95C9D"/>
    <w:rsid w:val="00D96DB0"/>
    <w:rsid w:val="00D96E1D"/>
    <w:rsid w:val="00D971B4"/>
    <w:rsid w:val="00D97313"/>
    <w:rsid w:val="00D974DB"/>
    <w:rsid w:val="00D97CF2"/>
    <w:rsid w:val="00DA01FA"/>
    <w:rsid w:val="00DA0A9A"/>
    <w:rsid w:val="00DA1181"/>
    <w:rsid w:val="00DA1B5A"/>
    <w:rsid w:val="00DA2172"/>
    <w:rsid w:val="00DA28F4"/>
    <w:rsid w:val="00DA3D69"/>
    <w:rsid w:val="00DA3E3B"/>
    <w:rsid w:val="00DA4EF8"/>
    <w:rsid w:val="00DA4F21"/>
    <w:rsid w:val="00DA5382"/>
    <w:rsid w:val="00DA5610"/>
    <w:rsid w:val="00DA6227"/>
    <w:rsid w:val="00DA704F"/>
    <w:rsid w:val="00DA79C8"/>
    <w:rsid w:val="00DB06AE"/>
    <w:rsid w:val="00DB1053"/>
    <w:rsid w:val="00DB195B"/>
    <w:rsid w:val="00DB225D"/>
    <w:rsid w:val="00DB2580"/>
    <w:rsid w:val="00DB2EF7"/>
    <w:rsid w:val="00DB3687"/>
    <w:rsid w:val="00DB3E37"/>
    <w:rsid w:val="00DB4362"/>
    <w:rsid w:val="00DB450F"/>
    <w:rsid w:val="00DB4847"/>
    <w:rsid w:val="00DB51CF"/>
    <w:rsid w:val="00DB5BAC"/>
    <w:rsid w:val="00DB7248"/>
    <w:rsid w:val="00DB7333"/>
    <w:rsid w:val="00DC04EB"/>
    <w:rsid w:val="00DC1C1C"/>
    <w:rsid w:val="00DC3554"/>
    <w:rsid w:val="00DC37EC"/>
    <w:rsid w:val="00DC54D5"/>
    <w:rsid w:val="00DC5EBE"/>
    <w:rsid w:val="00DC62E6"/>
    <w:rsid w:val="00DC6D41"/>
    <w:rsid w:val="00DC6D98"/>
    <w:rsid w:val="00DC6F79"/>
    <w:rsid w:val="00DC7F4F"/>
    <w:rsid w:val="00DC7F96"/>
    <w:rsid w:val="00DD05A9"/>
    <w:rsid w:val="00DD10D0"/>
    <w:rsid w:val="00DD1958"/>
    <w:rsid w:val="00DD1B86"/>
    <w:rsid w:val="00DD2072"/>
    <w:rsid w:val="00DD212A"/>
    <w:rsid w:val="00DD2533"/>
    <w:rsid w:val="00DD2C1C"/>
    <w:rsid w:val="00DD2E57"/>
    <w:rsid w:val="00DD2E8A"/>
    <w:rsid w:val="00DD4A8A"/>
    <w:rsid w:val="00DD4EC7"/>
    <w:rsid w:val="00DD51D0"/>
    <w:rsid w:val="00DD6AF4"/>
    <w:rsid w:val="00DD6DDE"/>
    <w:rsid w:val="00DD722C"/>
    <w:rsid w:val="00DD7300"/>
    <w:rsid w:val="00DD7B41"/>
    <w:rsid w:val="00DD7BFB"/>
    <w:rsid w:val="00DE0B06"/>
    <w:rsid w:val="00DE107D"/>
    <w:rsid w:val="00DE109B"/>
    <w:rsid w:val="00DE115C"/>
    <w:rsid w:val="00DE14B9"/>
    <w:rsid w:val="00DE1641"/>
    <w:rsid w:val="00DE1AEE"/>
    <w:rsid w:val="00DE26A4"/>
    <w:rsid w:val="00DE2B0C"/>
    <w:rsid w:val="00DE2FDD"/>
    <w:rsid w:val="00DE39AF"/>
    <w:rsid w:val="00DE47DF"/>
    <w:rsid w:val="00DE4D02"/>
    <w:rsid w:val="00DE4E54"/>
    <w:rsid w:val="00DE590F"/>
    <w:rsid w:val="00DE6364"/>
    <w:rsid w:val="00DE656C"/>
    <w:rsid w:val="00DE67DC"/>
    <w:rsid w:val="00DE6D00"/>
    <w:rsid w:val="00DE790A"/>
    <w:rsid w:val="00DF0261"/>
    <w:rsid w:val="00DF07FA"/>
    <w:rsid w:val="00DF1C62"/>
    <w:rsid w:val="00DF1E17"/>
    <w:rsid w:val="00DF1E7F"/>
    <w:rsid w:val="00DF2150"/>
    <w:rsid w:val="00DF2E70"/>
    <w:rsid w:val="00DF31F6"/>
    <w:rsid w:val="00DF395A"/>
    <w:rsid w:val="00DF4D46"/>
    <w:rsid w:val="00DF51A2"/>
    <w:rsid w:val="00DF5B7B"/>
    <w:rsid w:val="00DF5D7F"/>
    <w:rsid w:val="00DF71F5"/>
    <w:rsid w:val="00DF723D"/>
    <w:rsid w:val="00E00109"/>
    <w:rsid w:val="00E00DEB"/>
    <w:rsid w:val="00E02320"/>
    <w:rsid w:val="00E02830"/>
    <w:rsid w:val="00E02EDB"/>
    <w:rsid w:val="00E03055"/>
    <w:rsid w:val="00E0313F"/>
    <w:rsid w:val="00E032DF"/>
    <w:rsid w:val="00E03324"/>
    <w:rsid w:val="00E0343E"/>
    <w:rsid w:val="00E039E9"/>
    <w:rsid w:val="00E03CAF"/>
    <w:rsid w:val="00E040DD"/>
    <w:rsid w:val="00E053CF"/>
    <w:rsid w:val="00E05B88"/>
    <w:rsid w:val="00E0613C"/>
    <w:rsid w:val="00E0616E"/>
    <w:rsid w:val="00E06543"/>
    <w:rsid w:val="00E066B2"/>
    <w:rsid w:val="00E071A9"/>
    <w:rsid w:val="00E076F9"/>
    <w:rsid w:val="00E10D07"/>
    <w:rsid w:val="00E11117"/>
    <w:rsid w:val="00E11A5C"/>
    <w:rsid w:val="00E11C0F"/>
    <w:rsid w:val="00E11C73"/>
    <w:rsid w:val="00E11D6E"/>
    <w:rsid w:val="00E12171"/>
    <w:rsid w:val="00E13959"/>
    <w:rsid w:val="00E14143"/>
    <w:rsid w:val="00E147C2"/>
    <w:rsid w:val="00E14926"/>
    <w:rsid w:val="00E1604A"/>
    <w:rsid w:val="00E17E6A"/>
    <w:rsid w:val="00E20418"/>
    <w:rsid w:val="00E2063B"/>
    <w:rsid w:val="00E2177D"/>
    <w:rsid w:val="00E21ED6"/>
    <w:rsid w:val="00E23830"/>
    <w:rsid w:val="00E241AC"/>
    <w:rsid w:val="00E24747"/>
    <w:rsid w:val="00E26009"/>
    <w:rsid w:val="00E266D8"/>
    <w:rsid w:val="00E278B9"/>
    <w:rsid w:val="00E27B82"/>
    <w:rsid w:val="00E27EB4"/>
    <w:rsid w:val="00E307D7"/>
    <w:rsid w:val="00E31783"/>
    <w:rsid w:val="00E31B81"/>
    <w:rsid w:val="00E32D8F"/>
    <w:rsid w:val="00E32ED3"/>
    <w:rsid w:val="00E33930"/>
    <w:rsid w:val="00E33A75"/>
    <w:rsid w:val="00E33CFB"/>
    <w:rsid w:val="00E33DFD"/>
    <w:rsid w:val="00E34241"/>
    <w:rsid w:val="00E342B1"/>
    <w:rsid w:val="00E353F8"/>
    <w:rsid w:val="00E357FB"/>
    <w:rsid w:val="00E3651A"/>
    <w:rsid w:val="00E3710F"/>
    <w:rsid w:val="00E37202"/>
    <w:rsid w:val="00E37563"/>
    <w:rsid w:val="00E403D7"/>
    <w:rsid w:val="00E4068A"/>
    <w:rsid w:val="00E40E3F"/>
    <w:rsid w:val="00E41DC9"/>
    <w:rsid w:val="00E41FAA"/>
    <w:rsid w:val="00E428F9"/>
    <w:rsid w:val="00E448BD"/>
    <w:rsid w:val="00E456C5"/>
    <w:rsid w:val="00E45D6D"/>
    <w:rsid w:val="00E46240"/>
    <w:rsid w:val="00E46538"/>
    <w:rsid w:val="00E50602"/>
    <w:rsid w:val="00E50737"/>
    <w:rsid w:val="00E50CA3"/>
    <w:rsid w:val="00E52873"/>
    <w:rsid w:val="00E52A67"/>
    <w:rsid w:val="00E52A77"/>
    <w:rsid w:val="00E530F4"/>
    <w:rsid w:val="00E5375B"/>
    <w:rsid w:val="00E55BF4"/>
    <w:rsid w:val="00E55C4D"/>
    <w:rsid w:val="00E56344"/>
    <w:rsid w:val="00E568CA"/>
    <w:rsid w:val="00E56A5C"/>
    <w:rsid w:val="00E56C7D"/>
    <w:rsid w:val="00E56CC7"/>
    <w:rsid w:val="00E6002A"/>
    <w:rsid w:val="00E60429"/>
    <w:rsid w:val="00E60495"/>
    <w:rsid w:val="00E60845"/>
    <w:rsid w:val="00E60B49"/>
    <w:rsid w:val="00E60BFF"/>
    <w:rsid w:val="00E60DF3"/>
    <w:rsid w:val="00E61213"/>
    <w:rsid w:val="00E615EC"/>
    <w:rsid w:val="00E616B4"/>
    <w:rsid w:val="00E6177C"/>
    <w:rsid w:val="00E61DAC"/>
    <w:rsid w:val="00E61E83"/>
    <w:rsid w:val="00E62136"/>
    <w:rsid w:val="00E62139"/>
    <w:rsid w:val="00E62470"/>
    <w:rsid w:val="00E62AF4"/>
    <w:rsid w:val="00E642C8"/>
    <w:rsid w:val="00E64763"/>
    <w:rsid w:val="00E64CCD"/>
    <w:rsid w:val="00E657CF"/>
    <w:rsid w:val="00E65F1F"/>
    <w:rsid w:val="00E660D8"/>
    <w:rsid w:val="00E661FF"/>
    <w:rsid w:val="00E6660A"/>
    <w:rsid w:val="00E66910"/>
    <w:rsid w:val="00E66930"/>
    <w:rsid w:val="00E67476"/>
    <w:rsid w:val="00E6771C"/>
    <w:rsid w:val="00E700DE"/>
    <w:rsid w:val="00E71A83"/>
    <w:rsid w:val="00E72528"/>
    <w:rsid w:val="00E72658"/>
    <w:rsid w:val="00E733C9"/>
    <w:rsid w:val="00E7375B"/>
    <w:rsid w:val="00E73EE5"/>
    <w:rsid w:val="00E74C96"/>
    <w:rsid w:val="00E74CB6"/>
    <w:rsid w:val="00E76720"/>
    <w:rsid w:val="00E76A5E"/>
    <w:rsid w:val="00E770D7"/>
    <w:rsid w:val="00E776F4"/>
    <w:rsid w:val="00E7774A"/>
    <w:rsid w:val="00E800D5"/>
    <w:rsid w:val="00E8081C"/>
    <w:rsid w:val="00E80F5F"/>
    <w:rsid w:val="00E81813"/>
    <w:rsid w:val="00E81B21"/>
    <w:rsid w:val="00E82985"/>
    <w:rsid w:val="00E84203"/>
    <w:rsid w:val="00E844CE"/>
    <w:rsid w:val="00E85CD5"/>
    <w:rsid w:val="00E85F52"/>
    <w:rsid w:val="00E86289"/>
    <w:rsid w:val="00E86320"/>
    <w:rsid w:val="00E87AFB"/>
    <w:rsid w:val="00E906E7"/>
    <w:rsid w:val="00E90F06"/>
    <w:rsid w:val="00E9188B"/>
    <w:rsid w:val="00E918F7"/>
    <w:rsid w:val="00E91C65"/>
    <w:rsid w:val="00E91DE4"/>
    <w:rsid w:val="00E925B5"/>
    <w:rsid w:val="00E926AA"/>
    <w:rsid w:val="00E931BF"/>
    <w:rsid w:val="00E93F86"/>
    <w:rsid w:val="00E945C4"/>
    <w:rsid w:val="00E94BCD"/>
    <w:rsid w:val="00E95403"/>
    <w:rsid w:val="00E955D9"/>
    <w:rsid w:val="00E958BF"/>
    <w:rsid w:val="00E96521"/>
    <w:rsid w:val="00E96573"/>
    <w:rsid w:val="00E96D83"/>
    <w:rsid w:val="00E96E58"/>
    <w:rsid w:val="00E96FAB"/>
    <w:rsid w:val="00E97634"/>
    <w:rsid w:val="00E97A3A"/>
    <w:rsid w:val="00EA1105"/>
    <w:rsid w:val="00EA1515"/>
    <w:rsid w:val="00EA1DDA"/>
    <w:rsid w:val="00EA1E9F"/>
    <w:rsid w:val="00EA2039"/>
    <w:rsid w:val="00EA25E8"/>
    <w:rsid w:val="00EA3334"/>
    <w:rsid w:val="00EA33F3"/>
    <w:rsid w:val="00EA3E6F"/>
    <w:rsid w:val="00EA446F"/>
    <w:rsid w:val="00EA5749"/>
    <w:rsid w:val="00EA5A05"/>
    <w:rsid w:val="00EA68D9"/>
    <w:rsid w:val="00EA6B4A"/>
    <w:rsid w:val="00EA7038"/>
    <w:rsid w:val="00EA7078"/>
    <w:rsid w:val="00EA786E"/>
    <w:rsid w:val="00EA7A20"/>
    <w:rsid w:val="00EB034F"/>
    <w:rsid w:val="00EB16CF"/>
    <w:rsid w:val="00EB1985"/>
    <w:rsid w:val="00EB1F37"/>
    <w:rsid w:val="00EB21F0"/>
    <w:rsid w:val="00EB22EB"/>
    <w:rsid w:val="00EB2494"/>
    <w:rsid w:val="00EB2547"/>
    <w:rsid w:val="00EB28A6"/>
    <w:rsid w:val="00EB3156"/>
    <w:rsid w:val="00EB4BE0"/>
    <w:rsid w:val="00EB4C54"/>
    <w:rsid w:val="00EB4FC6"/>
    <w:rsid w:val="00EB506B"/>
    <w:rsid w:val="00EB531E"/>
    <w:rsid w:val="00EB5B4C"/>
    <w:rsid w:val="00EB6726"/>
    <w:rsid w:val="00EB6DD0"/>
    <w:rsid w:val="00EB7DD5"/>
    <w:rsid w:val="00EC0571"/>
    <w:rsid w:val="00EC068F"/>
    <w:rsid w:val="00EC0C53"/>
    <w:rsid w:val="00EC1053"/>
    <w:rsid w:val="00EC1C9A"/>
    <w:rsid w:val="00EC1CEF"/>
    <w:rsid w:val="00EC29FF"/>
    <w:rsid w:val="00EC2A9E"/>
    <w:rsid w:val="00EC2FC4"/>
    <w:rsid w:val="00EC326C"/>
    <w:rsid w:val="00EC3E92"/>
    <w:rsid w:val="00EC447C"/>
    <w:rsid w:val="00EC4644"/>
    <w:rsid w:val="00EC5075"/>
    <w:rsid w:val="00EC5CB2"/>
    <w:rsid w:val="00EC5F73"/>
    <w:rsid w:val="00EC6682"/>
    <w:rsid w:val="00EC6D7F"/>
    <w:rsid w:val="00EC72F3"/>
    <w:rsid w:val="00EC765F"/>
    <w:rsid w:val="00EC76BA"/>
    <w:rsid w:val="00EC78CF"/>
    <w:rsid w:val="00EC7D8D"/>
    <w:rsid w:val="00ED029F"/>
    <w:rsid w:val="00ED0580"/>
    <w:rsid w:val="00ED07BA"/>
    <w:rsid w:val="00ED12E8"/>
    <w:rsid w:val="00ED1A34"/>
    <w:rsid w:val="00ED26BE"/>
    <w:rsid w:val="00ED2FDC"/>
    <w:rsid w:val="00ED4BE2"/>
    <w:rsid w:val="00ED5092"/>
    <w:rsid w:val="00ED5776"/>
    <w:rsid w:val="00ED7107"/>
    <w:rsid w:val="00EE0856"/>
    <w:rsid w:val="00EE21FB"/>
    <w:rsid w:val="00EE2221"/>
    <w:rsid w:val="00EE271E"/>
    <w:rsid w:val="00EE2983"/>
    <w:rsid w:val="00EE3796"/>
    <w:rsid w:val="00EE4265"/>
    <w:rsid w:val="00EE4370"/>
    <w:rsid w:val="00EE48D1"/>
    <w:rsid w:val="00EE4932"/>
    <w:rsid w:val="00EE4C81"/>
    <w:rsid w:val="00EE6028"/>
    <w:rsid w:val="00EE681A"/>
    <w:rsid w:val="00EE6CB1"/>
    <w:rsid w:val="00EE7120"/>
    <w:rsid w:val="00EF0104"/>
    <w:rsid w:val="00EF1735"/>
    <w:rsid w:val="00EF1DA5"/>
    <w:rsid w:val="00EF2E66"/>
    <w:rsid w:val="00EF2EF7"/>
    <w:rsid w:val="00EF306A"/>
    <w:rsid w:val="00EF3489"/>
    <w:rsid w:val="00EF3D2F"/>
    <w:rsid w:val="00EF5229"/>
    <w:rsid w:val="00EF5400"/>
    <w:rsid w:val="00EF64B1"/>
    <w:rsid w:val="00EF7075"/>
    <w:rsid w:val="00EF7397"/>
    <w:rsid w:val="00EF7741"/>
    <w:rsid w:val="00EF7A26"/>
    <w:rsid w:val="00F00C3C"/>
    <w:rsid w:val="00F00EDD"/>
    <w:rsid w:val="00F019C3"/>
    <w:rsid w:val="00F02313"/>
    <w:rsid w:val="00F023DD"/>
    <w:rsid w:val="00F031B9"/>
    <w:rsid w:val="00F03EFD"/>
    <w:rsid w:val="00F043B1"/>
    <w:rsid w:val="00F048D8"/>
    <w:rsid w:val="00F04E9F"/>
    <w:rsid w:val="00F05155"/>
    <w:rsid w:val="00F059A3"/>
    <w:rsid w:val="00F05CF7"/>
    <w:rsid w:val="00F071AA"/>
    <w:rsid w:val="00F0753F"/>
    <w:rsid w:val="00F079A3"/>
    <w:rsid w:val="00F07B2A"/>
    <w:rsid w:val="00F10753"/>
    <w:rsid w:val="00F10AEB"/>
    <w:rsid w:val="00F10C18"/>
    <w:rsid w:val="00F10CBE"/>
    <w:rsid w:val="00F10D3A"/>
    <w:rsid w:val="00F112C4"/>
    <w:rsid w:val="00F11444"/>
    <w:rsid w:val="00F11B95"/>
    <w:rsid w:val="00F11EBF"/>
    <w:rsid w:val="00F1223D"/>
    <w:rsid w:val="00F12336"/>
    <w:rsid w:val="00F1306C"/>
    <w:rsid w:val="00F13148"/>
    <w:rsid w:val="00F1378D"/>
    <w:rsid w:val="00F13944"/>
    <w:rsid w:val="00F14126"/>
    <w:rsid w:val="00F143C3"/>
    <w:rsid w:val="00F14B2B"/>
    <w:rsid w:val="00F150E1"/>
    <w:rsid w:val="00F1573A"/>
    <w:rsid w:val="00F15EA1"/>
    <w:rsid w:val="00F163DE"/>
    <w:rsid w:val="00F1692E"/>
    <w:rsid w:val="00F17669"/>
    <w:rsid w:val="00F176A3"/>
    <w:rsid w:val="00F17784"/>
    <w:rsid w:val="00F20520"/>
    <w:rsid w:val="00F20578"/>
    <w:rsid w:val="00F20B09"/>
    <w:rsid w:val="00F2107A"/>
    <w:rsid w:val="00F210F9"/>
    <w:rsid w:val="00F21153"/>
    <w:rsid w:val="00F2119F"/>
    <w:rsid w:val="00F212D0"/>
    <w:rsid w:val="00F2185C"/>
    <w:rsid w:val="00F21D1C"/>
    <w:rsid w:val="00F21D8D"/>
    <w:rsid w:val="00F22688"/>
    <w:rsid w:val="00F22E7B"/>
    <w:rsid w:val="00F22F3B"/>
    <w:rsid w:val="00F23C95"/>
    <w:rsid w:val="00F240F5"/>
    <w:rsid w:val="00F24356"/>
    <w:rsid w:val="00F249BE"/>
    <w:rsid w:val="00F255AF"/>
    <w:rsid w:val="00F2570E"/>
    <w:rsid w:val="00F25A13"/>
    <w:rsid w:val="00F25D48"/>
    <w:rsid w:val="00F25FBC"/>
    <w:rsid w:val="00F26198"/>
    <w:rsid w:val="00F265F4"/>
    <w:rsid w:val="00F27B9C"/>
    <w:rsid w:val="00F27C07"/>
    <w:rsid w:val="00F30109"/>
    <w:rsid w:val="00F3010A"/>
    <w:rsid w:val="00F318F5"/>
    <w:rsid w:val="00F31BE3"/>
    <w:rsid w:val="00F31E2E"/>
    <w:rsid w:val="00F31EE1"/>
    <w:rsid w:val="00F32B4D"/>
    <w:rsid w:val="00F333E0"/>
    <w:rsid w:val="00F34244"/>
    <w:rsid w:val="00F34CDA"/>
    <w:rsid w:val="00F34E91"/>
    <w:rsid w:val="00F35278"/>
    <w:rsid w:val="00F35430"/>
    <w:rsid w:val="00F3581B"/>
    <w:rsid w:val="00F35834"/>
    <w:rsid w:val="00F35FAB"/>
    <w:rsid w:val="00F3641E"/>
    <w:rsid w:val="00F36599"/>
    <w:rsid w:val="00F3750B"/>
    <w:rsid w:val="00F37BBB"/>
    <w:rsid w:val="00F37FBA"/>
    <w:rsid w:val="00F40CBA"/>
    <w:rsid w:val="00F41473"/>
    <w:rsid w:val="00F4155D"/>
    <w:rsid w:val="00F417B7"/>
    <w:rsid w:val="00F4211E"/>
    <w:rsid w:val="00F42E82"/>
    <w:rsid w:val="00F42F0C"/>
    <w:rsid w:val="00F431BE"/>
    <w:rsid w:val="00F435C1"/>
    <w:rsid w:val="00F43E00"/>
    <w:rsid w:val="00F440E7"/>
    <w:rsid w:val="00F44A1A"/>
    <w:rsid w:val="00F45472"/>
    <w:rsid w:val="00F457EC"/>
    <w:rsid w:val="00F45D16"/>
    <w:rsid w:val="00F474DF"/>
    <w:rsid w:val="00F47FC5"/>
    <w:rsid w:val="00F50161"/>
    <w:rsid w:val="00F502FD"/>
    <w:rsid w:val="00F508C4"/>
    <w:rsid w:val="00F51016"/>
    <w:rsid w:val="00F52A04"/>
    <w:rsid w:val="00F52F36"/>
    <w:rsid w:val="00F538BF"/>
    <w:rsid w:val="00F53B22"/>
    <w:rsid w:val="00F54B63"/>
    <w:rsid w:val="00F55412"/>
    <w:rsid w:val="00F5563B"/>
    <w:rsid w:val="00F557D3"/>
    <w:rsid w:val="00F55E15"/>
    <w:rsid w:val="00F564D9"/>
    <w:rsid w:val="00F57123"/>
    <w:rsid w:val="00F571C1"/>
    <w:rsid w:val="00F5791B"/>
    <w:rsid w:val="00F57B96"/>
    <w:rsid w:val="00F603E3"/>
    <w:rsid w:val="00F604BD"/>
    <w:rsid w:val="00F60864"/>
    <w:rsid w:val="00F610C7"/>
    <w:rsid w:val="00F6112C"/>
    <w:rsid w:val="00F61354"/>
    <w:rsid w:val="00F61363"/>
    <w:rsid w:val="00F61B2D"/>
    <w:rsid w:val="00F61B6F"/>
    <w:rsid w:val="00F61D6A"/>
    <w:rsid w:val="00F622DF"/>
    <w:rsid w:val="00F636AA"/>
    <w:rsid w:val="00F63A48"/>
    <w:rsid w:val="00F64C19"/>
    <w:rsid w:val="00F6563A"/>
    <w:rsid w:val="00F6576D"/>
    <w:rsid w:val="00F65A4A"/>
    <w:rsid w:val="00F663EA"/>
    <w:rsid w:val="00F67964"/>
    <w:rsid w:val="00F679A3"/>
    <w:rsid w:val="00F67E6D"/>
    <w:rsid w:val="00F70012"/>
    <w:rsid w:val="00F70377"/>
    <w:rsid w:val="00F71A5A"/>
    <w:rsid w:val="00F720A3"/>
    <w:rsid w:val="00F729D1"/>
    <w:rsid w:val="00F73403"/>
    <w:rsid w:val="00F73947"/>
    <w:rsid w:val="00F73DDC"/>
    <w:rsid w:val="00F73E5D"/>
    <w:rsid w:val="00F74504"/>
    <w:rsid w:val="00F74A14"/>
    <w:rsid w:val="00F74FEC"/>
    <w:rsid w:val="00F755D6"/>
    <w:rsid w:val="00F76490"/>
    <w:rsid w:val="00F76853"/>
    <w:rsid w:val="00F7699A"/>
    <w:rsid w:val="00F76FF8"/>
    <w:rsid w:val="00F779B7"/>
    <w:rsid w:val="00F80398"/>
    <w:rsid w:val="00F808C0"/>
    <w:rsid w:val="00F81716"/>
    <w:rsid w:val="00F8187C"/>
    <w:rsid w:val="00F81953"/>
    <w:rsid w:val="00F81962"/>
    <w:rsid w:val="00F81AEB"/>
    <w:rsid w:val="00F828E4"/>
    <w:rsid w:val="00F82AB8"/>
    <w:rsid w:val="00F82D34"/>
    <w:rsid w:val="00F8357C"/>
    <w:rsid w:val="00F83CD7"/>
    <w:rsid w:val="00F845EF"/>
    <w:rsid w:val="00F84878"/>
    <w:rsid w:val="00F85484"/>
    <w:rsid w:val="00F856E9"/>
    <w:rsid w:val="00F85812"/>
    <w:rsid w:val="00F8691E"/>
    <w:rsid w:val="00F87403"/>
    <w:rsid w:val="00F87991"/>
    <w:rsid w:val="00F87D34"/>
    <w:rsid w:val="00F9023B"/>
    <w:rsid w:val="00F9035C"/>
    <w:rsid w:val="00F9083D"/>
    <w:rsid w:val="00F91501"/>
    <w:rsid w:val="00F917C5"/>
    <w:rsid w:val="00F921D4"/>
    <w:rsid w:val="00F924BC"/>
    <w:rsid w:val="00F92923"/>
    <w:rsid w:val="00F92A4A"/>
    <w:rsid w:val="00F92CE4"/>
    <w:rsid w:val="00F931FD"/>
    <w:rsid w:val="00F9378D"/>
    <w:rsid w:val="00F9436B"/>
    <w:rsid w:val="00F948CA"/>
    <w:rsid w:val="00F94C4B"/>
    <w:rsid w:val="00F95150"/>
    <w:rsid w:val="00F95319"/>
    <w:rsid w:val="00F95474"/>
    <w:rsid w:val="00F95741"/>
    <w:rsid w:val="00F9726E"/>
    <w:rsid w:val="00FA0436"/>
    <w:rsid w:val="00FA0790"/>
    <w:rsid w:val="00FA087A"/>
    <w:rsid w:val="00FA1AE7"/>
    <w:rsid w:val="00FA1B42"/>
    <w:rsid w:val="00FA1D9D"/>
    <w:rsid w:val="00FA252B"/>
    <w:rsid w:val="00FA2AAA"/>
    <w:rsid w:val="00FA3E7F"/>
    <w:rsid w:val="00FA40FD"/>
    <w:rsid w:val="00FA417B"/>
    <w:rsid w:val="00FA4395"/>
    <w:rsid w:val="00FA4855"/>
    <w:rsid w:val="00FA55BB"/>
    <w:rsid w:val="00FA5817"/>
    <w:rsid w:val="00FA5885"/>
    <w:rsid w:val="00FA5E32"/>
    <w:rsid w:val="00FA5E8A"/>
    <w:rsid w:val="00FB032B"/>
    <w:rsid w:val="00FB08F2"/>
    <w:rsid w:val="00FB097F"/>
    <w:rsid w:val="00FB0A19"/>
    <w:rsid w:val="00FB1DC9"/>
    <w:rsid w:val="00FB20A5"/>
    <w:rsid w:val="00FB2DD1"/>
    <w:rsid w:val="00FB3033"/>
    <w:rsid w:val="00FB3B28"/>
    <w:rsid w:val="00FB3C04"/>
    <w:rsid w:val="00FB40B7"/>
    <w:rsid w:val="00FB4CB5"/>
    <w:rsid w:val="00FB4DCA"/>
    <w:rsid w:val="00FB7AA3"/>
    <w:rsid w:val="00FB7B79"/>
    <w:rsid w:val="00FC0444"/>
    <w:rsid w:val="00FC0F14"/>
    <w:rsid w:val="00FC0F23"/>
    <w:rsid w:val="00FC0FDE"/>
    <w:rsid w:val="00FC1418"/>
    <w:rsid w:val="00FC14F4"/>
    <w:rsid w:val="00FC2666"/>
    <w:rsid w:val="00FC35E7"/>
    <w:rsid w:val="00FC3DBA"/>
    <w:rsid w:val="00FC488D"/>
    <w:rsid w:val="00FC5036"/>
    <w:rsid w:val="00FC509B"/>
    <w:rsid w:val="00FC57AA"/>
    <w:rsid w:val="00FC688E"/>
    <w:rsid w:val="00FC6CFD"/>
    <w:rsid w:val="00FC71B2"/>
    <w:rsid w:val="00FC7A70"/>
    <w:rsid w:val="00FD0122"/>
    <w:rsid w:val="00FD2846"/>
    <w:rsid w:val="00FD2B5F"/>
    <w:rsid w:val="00FD30A4"/>
    <w:rsid w:val="00FD3435"/>
    <w:rsid w:val="00FD4171"/>
    <w:rsid w:val="00FD4810"/>
    <w:rsid w:val="00FD4FCE"/>
    <w:rsid w:val="00FD5AC9"/>
    <w:rsid w:val="00FD6ABC"/>
    <w:rsid w:val="00FD73C1"/>
    <w:rsid w:val="00FE01BD"/>
    <w:rsid w:val="00FE0405"/>
    <w:rsid w:val="00FE0807"/>
    <w:rsid w:val="00FE11E6"/>
    <w:rsid w:val="00FE2C55"/>
    <w:rsid w:val="00FE31EB"/>
    <w:rsid w:val="00FE47A0"/>
    <w:rsid w:val="00FE4E7E"/>
    <w:rsid w:val="00FE4F0B"/>
    <w:rsid w:val="00FE503E"/>
    <w:rsid w:val="00FE52BC"/>
    <w:rsid w:val="00FE55A2"/>
    <w:rsid w:val="00FE55FA"/>
    <w:rsid w:val="00FE6865"/>
    <w:rsid w:val="00FE6A03"/>
    <w:rsid w:val="00FE6B79"/>
    <w:rsid w:val="00FE6DF2"/>
    <w:rsid w:val="00FE7651"/>
    <w:rsid w:val="00FE7675"/>
    <w:rsid w:val="00FE76A0"/>
    <w:rsid w:val="00FE7B06"/>
    <w:rsid w:val="00FE7E65"/>
    <w:rsid w:val="00FF00C4"/>
    <w:rsid w:val="00FF00D7"/>
    <w:rsid w:val="00FF0168"/>
    <w:rsid w:val="00FF022D"/>
    <w:rsid w:val="00FF068B"/>
    <w:rsid w:val="00FF0955"/>
    <w:rsid w:val="00FF2AAC"/>
    <w:rsid w:val="00FF4270"/>
    <w:rsid w:val="00FF45B3"/>
    <w:rsid w:val="00FF4A02"/>
    <w:rsid w:val="00FF594B"/>
    <w:rsid w:val="00FF5D94"/>
    <w:rsid w:val="00FF5FAF"/>
    <w:rsid w:val="00FF611A"/>
    <w:rsid w:val="00FF6C42"/>
    <w:rsid w:val="00FF7036"/>
    <w:rsid w:val="00FF789D"/>
    <w:rsid w:val="00FF7ED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028"/>
    <w:pPr>
      <w:widowControl w:val="0"/>
      <w:spacing w:before="100" w:beforeAutospacing="1" w:after="100" w:afterAutospacing="1"/>
      <w:jc w:val="both"/>
    </w:pPr>
    <w:rPr>
      <w:rFonts w:ascii="Arial" w:hAnsi="Arial"/>
    </w:rPr>
  </w:style>
  <w:style w:type="paragraph" w:styleId="10">
    <w:name w:val="heading 1"/>
    <w:aliases w:val="XGD_Heading 1"/>
    <w:basedOn w:val="a"/>
    <w:next w:val="2"/>
    <w:link w:val="1Char"/>
    <w:uiPriority w:val="9"/>
    <w:qFormat/>
    <w:rsid w:val="0061553B"/>
    <w:pPr>
      <w:keepNext/>
      <w:keepLines/>
      <w:numPr>
        <w:numId w:val="5"/>
      </w:numPr>
      <w:tabs>
        <w:tab w:val="left" w:pos="1134"/>
      </w:tabs>
      <w:spacing w:before="120" w:beforeAutospacing="0" w:after="720" w:afterAutospacing="0" w:line="578" w:lineRule="auto"/>
      <w:outlineLvl w:val="0"/>
    </w:pPr>
    <w:rPr>
      <w:rFonts w:cs="Arial"/>
      <w:b/>
      <w:bCs/>
      <w:kern w:val="44"/>
      <w:sz w:val="36"/>
      <w:szCs w:val="44"/>
    </w:rPr>
  </w:style>
  <w:style w:type="paragraph" w:styleId="2">
    <w:name w:val="heading 2"/>
    <w:aliases w:val="XGD_Heading 2"/>
    <w:basedOn w:val="a"/>
    <w:next w:val="a"/>
    <w:link w:val="2Char"/>
    <w:uiPriority w:val="9"/>
    <w:unhideWhenUsed/>
    <w:qFormat/>
    <w:rsid w:val="00205612"/>
    <w:pPr>
      <w:keepNext/>
      <w:keepLines/>
      <w:numPr>
        <w:ilvl w:val="1"/>
        <w:numId w:val="5"/>
      </w:numPr>
      <w:pBdr>
        <w:top w:val="single" w:sz="18" w:space="1" w:color="0038A8"/>
      </w:pBdr>
      <w:tabs>
        <w:tab w:val="left" w:pos="214"/>
      </w:tabs>
      <w:spacing w:beforeLines="50" w:line="276" w:lineRule="auto"/>
      <w:outlineLvl w:val="1"/>
    </w:pPr>
    <w:rPr>
      <w:rFonts w:eastAsiaTheme="majorEastAsia" w:cs="Arial"/>
      <w:b/>
      <w:bCs/>
      <w:sz w:val="32"/>
      <w:szCs w:val="32"/>
    </w:rPr>
  </w:style>
  <w:style w:type="paragraph" w:styleId="3">
    <w:name w:val="heading 3"/>
    <w:aliases w:val="XGD_Heading 3"/>
    <w:basedOn w:val="2"/>
    <w:next w:val="a"/>
    <w:link w:val="3Char"/>
    <w:uiPriority w:val="9"/>
    <w:unhideWhenUsed/>
    <w:qFormat/>
    <w:rsid w:val="008860BA"/>
    <w:pPr>
      <w:numPr>
        <w:ilvl w:val="2"/>
      </w:numPr>
      <w:spacing w:before="156"/>
      <w:ind w:left="993"/>
      <w:outlineLvl w:val="2"/>
    </w:pPr>
    <w:rPr>
      <w:rFonts w:eastAsiaTheme="minorEastAsia"/>
      <w:kern w:val="44"/>
      <w:sz w:val="28"/>
      <w:szCs w:val="44"/>
    </w:rPr>
  </w:style>
  <w:style w:type="paragraph" w:styleId="4">
    <w:name w:val="heading 4"/>
    <w:aliases w:val="XGD_Heading 4,标题 4 XGD_Heading 4"/>
    <w:basedOn w:val="a"/>
    <w:next w:val="a"/>
    <w:link w:val="4Char"/>
    <w:unhideWhenUsed/>
    <w:qFormat/>
    <w:rsid w:val="0053598C"/>
    <w:pPr>
      <w:keepNext/>
      <w:keepLines/>
      <w:numPr>
        <w:numId w:val="1"/>
      </w:numPr>
      <w:spacing w:line="360" w:lineRule="auto"/>
      <w:ind w:left="845"/>
      <w:outlineLvl w:val="3"/>
    </w:pPr>
    <w:rPr>
      <w:rFonts w:eastAsiaTheme="majorEastAsia" w:cs="Arial"/>
      <w:bCs/>
      <w:sz w:val="24"/>
      <w:szCs w:val="28"/>
    </w:rPr>
  </w:style>
  <w:style w:type="paragraph" w:styleId="5">
    <w:name w:val="heading 5"/>
    <w:basedOn w:val="a"/>
    <w:next w:val="a"/>
    <w:link w:val="5Char"/>
    <w:qFormat/>
    <w:rsid w:val="0061553B"/>
    <w:pPr>
      <w:keepLines/>
      <w:widowControl/>
      <w:ind w:left="1008" w:hanging="1008"/>
      <w:jc w:val="left"/>
      <w:outlineLvl w:val="4"/>
    </w:pPr>
    <w:rPr>
      <w:rFonts w:ascii="Courier New" w:eastAsia="宋体" w:hAnsi="Courier New" w:cs="Times New Roman"/>
      <w:szCs w:val="21"/>
    </w:rPr>
  </w:style>
  <w:style w:type="paragraph" w:styleId="6">
    <w:name w:val="heading 6"/>
    <w:basedOn w:val="a"/>
    <w:next w:val="a"/>
    <w:link w:val="6Char"/>
    <w:qFormat/>
    <w:rsid w:val="0061553B"/>
    <w:pPr>
      <w:widowControl/>
      <w:spacing w:after="120"/>
      <w:ind w:left="1152" w:hanging="1152"/>
      <w:jc w:val="left"/>
      <w:outlineLvl w:val="5"/>
    </w:pPr>
    <w:rPr>
      <w:rFonts w:eastAsia="宋体" w:cs="Times New Roman"/>
      <w:szCs w:val="21"/>
    </w:rPr>
  </w:style>
  <w:style w:type="paragraph" w:styleId="7">
    <w:name w:val="heading 7"/>
    <w:basedOn w:val="a"/>
    <w:next w:val="a"/>
    <w:link w:val="7Char"/>
    <w:uiPriority w:val="9"/>
    <w:unhideWhenUsed/>
    <w:qFormat/>
    <w:rsid w:val="0061553B"/>
    <w:pPr>
      <w:widowControl/>
      <w:spacing w:before="240" w:after="60"/>
      <w:ind w:left="1296" w:hanging="1296"/>
      <w:jc w:val="left"/>
      <w:outlineLvl w:val="6"/>
    </w:pPr>
    <w:rPr>
      <w:rFonts w:ascii="Calibri" w:eastAsia="宋体" w:hAnsi="Calibri" w:cs="Times New Roman"/>
      <w:sz w:val="24"/>
      <w:szCs w:val="24"/>
    </w:rPr>
  </w:style>
  <w:style w:type="paragraph" w:styleId="8">
    <w:name w:val="heading 8"/>
    <w:basedOn w:val="a"/>
    <w:next w:val="a"/>
    <w:link w:val="8Char"/>
    <w:uiPriority w:val="9"/>
    <w:semiHidden/>
    <w:unhideWhenUsed/>
    <w:qFormat/>
    <w:rsid w:val="0061553B"/>
    <w:pPr>
      <w:widowControl/>
      <w:spacing w:before="240" w:after="60"/>
      <w:ind w:left="1440" w:hanging="1440"/>
      <w:jc w:val="left"/>
      <w:outlineLvl w:val="7"/>
    </w:pPr>
    <w:rPr>
      <w:rFonts w:ascii="Calibri" w:eastAsia="宋体" w:hAnsi="Calibri" w:cs="Times New Roman"/>
      <w:i/>
      <w:iCs/>
      <w:sz w:val="24"/>
      <w:szCs w:val="24"/>
    </w:rPr>
  </w:style>
  <w:style w:type="paragraph" w:styleId="9">
    <w:name w:val="heading 9"/>
    <w:basedOn w:val="a"/>
    <w:next w:val="a"/>
    <w:link w:val="9Char"/>
    <w:uiPriority w:val="9"/>
    <w:semiHidden/>
    <w:unhideWhenUsed/>
    <w:qFormat/>
    <w:rsid w:val="0061553B"/>
    <w:pPr>
      <w:widowControl/>
      <w:spacing w:before="240" w:after="60"/>
      <w:ind w:left="1584" w:hanging="1584"/>
      <w:jc w:val="left"/>
      <w:outlineLvl w:val="8"/>
    </w:pPr>
    <w:rPr>
      <w:rFonts w:ascii="Cambria" w:eastAsia="宋体" w:hAnsi="Cambria" w:cs="Times New Roman"/>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XGD_Heading 1 Char"/>
    <w:basedOn w:val="a0"/>
    <w:link w:val="10"/>
    <w:uiPriority w:val="9"/>
    <w:rsid w:val="0061553B"/>
    <w:rPr>
      <w:rFonts w:ascii="Arial" w:hAnsi="Arial" w:cs="Arial"/>
      <w:b/>
      <w:bCs/>
      <w:kern w:val="44"/>
      <w:sz w:val="36"/>
      <w:szCs w:val="44"/>
    </w:rPr>
  </w:style>
  <w:style w:type="character" w:customStyle="1" w:styleId="2Char">
    <w:name w:val="标题 2 Char"/>
    <w:aliases w:val="XGD_Heading 2 Char"/>
    <w:basedOn w:val="a0"/>
    <w:link w:val="2"/>
    <w:uiPriority w:val="9"/>
    <w:rsid w:val="00205612"/>
    <w:rPr>
      <w:rFonts w:ascii="Arial" w:eastAsiaTheme="majorEastAsia" w:hAnsi="Arial" w:cs="Arial"/>
      <w:b/>
      <w:bCs/>
      <w:sz w:val="32"/>
      <w:szCs w:val="32"/>
    </w:rPr>
  </w:style>
  <w:style w:type="character" w:customStyle="1" w:styleId="3Char">
    <w:name w:val="标题 3 Char"/>
    <w:aliases w:val="XGD_Heading 3 Char"/>
    <w:basedOn w:val="a0"/>
    <w:link w:val="3"/>
    <w:uiPriority w:val="9"/>
    <w:rsid w:val="008860BA"/>
    <w:rPr>
      <w:rFonts w:ascii="Arial" w:hAnsi="Arial" w:cs="Arial"/>
      <w:b/>
      <w:bCs/>
      <w:kern w:val="44"/>
      <w:sz w:val="28"/>
      <w:szCs w:val="44"/>
    </w:rPr>
  </w:style>
  <w:style w:type="character" w:customStyle="1" w:styleId="4Char">
    <w:name w:val="标题 4 Char"/>
    <w:aliases w:val="XGD_Heading 4 Char,标题 4 XGD_Heading 4 Char"/>
    <w:basedOn w:val="a0"/>
    <w:link w:val="4"/>
    <w:rsid w:val="0053598C"/>
    <w:rPr>
      <w:rFonts w:ascii="Arial" w:eastAsiaTheme="majorEastAsia" w:hAnsi="Arial" w:cs="Arial"/>
      <w:bCs/>
      <w:sz w:val="24"/>
      <w:szCs w:val="28"/>
    </w:rPr>
  </w:style>
  <w:style w:type="paragraph" w:styleId="a3">
    <w:name w:val="header"/>
    <w:basedOn w:val="a"/>
    <w:link w:val="Char"/>
    <w:uiPriority w:val="99"/>
    <w:unhideWhenUsed/>
    <w:rsid w:val="005063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6333"/>
    <w:rPr>
      <w:rFonts w:ascii="Arial" w:hAnsi="Arial"/>
      <w:sz w:val="18"/>
      <w:szCs w:val="18"/>
    </w:rPr>
  </w:style>
  <w:style w:type="paragraph" w:styleId="a4">
    <w:name w:val="footer"/>
    <w:basedOn w:val="a"/>
    <w:link w:val="Char0"/>
    <w:uiPriority w:val="99"/>
    <w:unhideWhenUsed/>
    <w:rsid w:val="00506333"/>
    <w:pPr>
      <w:tabs>
        <w:tab w:val="center" w:pos="4153"/>
        <w:tab w:val="right" w:pos="8306"/>
      </w:tabs>
      <w:snapToGrid w:val="0"/>
      <w:jc w:val="left"/>
    </w:pPr>
    <w:rPr>
      <w:sz w:val="18"/>
      <w:szCs w:val="18"/>
    </w:rPr>
  </w:style>
  <w:style w:type="character" w:customStyle="1" w:styleId="Char0">
    <w:name w:val="页脚 Char"/>
    <w:basedOn w:val="a0"/>
    <w:link w:val="a4"/>
    <w:uiPriority w:val="99"/>
    <w:rsid w:val="00506333"/>
    <w:rPr>
      <w:rFonts w:ascii="Arial" w:hAnsi="Arial"/>
      <w:sz w:val="18"/>
      <w:szCs w:val="18"/>
    </w:rPr>
  </w:style>
  <w:style w:type="table" w:styleId="a5">
    <w:name w:val="Table Grid"/>
    <w:basedOn w:val="a1"/>
    <w:uiPriority w:val="59"/>
    <w:rsid w:val="00670C25"/>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unhideWhenUsed/>
    <w:rsid w:val="00670C25"/>
    <w:rPr>
      <w:sz w:val="18"/>
      <w:szCs w:val="18"/>
    </w:rPr>
  </w:style>
  <w:style w:type="character" w:customStyle="1" w:styleId="Char1">
    <w:name w:val="批注框文本 Char"/>
    <w:basedOn w:val="a0"/>
    <w:link w:val="a6"/>
    <w:uiPriority w:val="99"/>
    <w:rsid w:val="00670C25"/>
    <w:rPr>
      <w:rFonts w:ascii="Arial" w:hAnsi="Arial"/>
      <w:sz w:val="18"/>
      <w:szCs w:val="18"/>
    </w:rPr>
  </w:style>
  <w:style w:type="character" w:styleId="a7">
    <w:name w:val="Hyperlink"/>
    <w:basedOn w:val="a0"/>
    <w:uiPriority w:val="99"/>
    <w:unhideWhenUsed/>
    <w:rsid w:val="00BD16FA"/>
    <w:rPr>
      <w:color w:val="0000FF" w:themeColor="hyperlink"/>
      <w:u w:val="single"/>
    </w:rPr>
  </w:style>
  <w:style w:type="paragraph" w:styleId="a8">
    <w:name w:val="Title"/>
    <w:aliases w:val="XGD_Title"/>
    <w:basedOn w:val="a"/>
    <w:next w:val="a"/>
    <w:link w:val="Char2"/>
    <w:uiPriority w:val="10"/>
    <w:qFormat/>
    <w:rsid w:val="00BD16FA"/>
    <w:pPr>
      <w:jc w:val="center"/>
    </w:pPr>
    <w:rPr>
      <w:b/>
      <w:sz w:val="44"/>
      <w:szCs w:val="36"/>
    </w:rPr>
  </w:style>
  <w:style w:type="character" w:customStyle="1" w:styleId="Char2">
    <w:name w:val="标题 Char"/>
    <w:aliases w:val="XGD_Title Char"/>
    <w:basedOn w:val="a0"/>
    <w:link w:val="a8"/>
    <w:uiPriority w:val="10"/>
    <w:rsid w:val="00BD16FA"/>
    <w:rPr>
      <w:rFonts w:ascii="Arial" w:hAnsi="Arial"/>
      <w:b/>
      <w:sz w:val="44"/>
      <w:szCs w:val="36"/>
    </w:rPr>
  </w:style>
  <w:style w:type="character" w:styleId="a9">
    <w:name w:val="Placeholder Text"/>
    <w:basedOn w:val="a0"/>
    <w:uiPriority w:val="99"/>
    <w:semiHidden/>
    <w:rsid w:val="00BD16FA"/>
    <w:rPr>
      <w:color w:val="808080"/>
    </w:rPr>
  </w:style>
  <w:style w:type="paragraph" w:customStyle="1" w:styleId="XGDSourceCode">
    <w:name w:val="XGD_Source Code"/>
    <w:basedOn w:val="a"/>
    <w:qFormat/>
    <w:rsid w:val="00555162"/>
    <w:pPr>
      <w:shd w:val="pct20" w:color="auto" w:fill="auto"/>
      <w:spacing w:before="0" w:beforeAutospacing="0" w:after="0" w:afterAutospacing="0"/>
      <w:jc w:val="left"/>
    </w:pPr>
    <w:rPr>
      <w:rFonts w:ascii="Courier New" w:hAnsi="Courier New"/>
    </w:rPr>
  </w:style>
  <w:style w:type="paragraph" w:styleId="11">
    <w:name w:val="toc 1"/>
    <w:basedOn w:val="a"/>
    <w:next w:val="a"/>
    <w:autoRedefine/>
    <w:uiPriority w:val="39"/>
    <w:unhideWhenUsed/>
    <w:rsid w:val="00205612"/>
    <w:pPr>
      <w:tabs>
        <w:tab w:val="left" w:pos="420"/>
        <w:tab w:val="right" w:leader="dot" w:pos="9736"/>
      </w:tabs>
      <w:spacing w:before="0" w:beforeAutospacing="0" w:after="0" w:afterAutospacing="0"/>
    </w:pPr>
  </w:style>
  <w:style w:type="paragraph" w:styleId="20">
    <w:name w:val="toc 2"/>
    <w:basedOn w:val="a"/>
    <w:next w:val="a"/>
    <w:autoRedefine/>
    <w:uiPriority w:val="39"/>
    <w:unhideWhenUsed/>
    <w:rsid w:val="00EF306A"/>
    <w:pPr>
      <w:tabs>
        <w:tab w:val="left" w:pos="1134"/>
        <w:tab w:val="left" w:pos="1260"/>
        <w:tab w:val="right" w:leader="dot" w:pos="9736"/>
      </w:tabs>
      <w:spacing w:before="0" w:beforeAutospacing="0" w:after="0" w:afterAutospacing="0"/>
      <w:ind w:leftChars="200" w:left="420"/>
      <w:jc w:val="left"/>
    </w:pPr>
  </w:style>
  <w:style w:type="paragraph" w:styleId="30">
    <w:name w:val="toc 3"/>
    <w:basedOn w:val="a"/>
    <w:next w:val="a"/>
    <w:autoRedefine/>
    <w:uiPriority w:val="39"/>
    <w:unhideWhenUsed/>
    <w:rsid w:val="00EF306A"/>
    <w:pPr>
      <w:tabs>
        <w:tab w:val="left" w:pos="1134"/>
        <w:tab w:val="left" w:pos="1680"/>
        <w:tab w:val="right" w:leader="dot" w:pos="9736"/>
      </w:tabs>
      <w:spacing w:before="0" w:beforeAutospacing="0" w:after="0" w:afterAutospacing="0"/>
      <w:ind w:leftChars="400" w:left="400"/>
    </w:pPr>
  </w:style>
  <w:style w:type="paragraph" w:styleId="40">
    <w:name w:val="toc 4"/>
    <w:basedOn w:val="a"/>
    <w:next w:val="a"/>
    <w:autoRedefine/>
    <w:uiPriority w:val="39"/>
    <w:unhideWhenUsed/>
    <w:rsid w:val="00BE0107"/>
    <w:pPr>
      <w:ind w:leftChars="600" w:left="1260"/>
    </w:pPr>
  </w:style>
  <w:style w:type="paragraph" w:styleId="aa">
    <w:name w:val="List Paragraph"/>
    <w:basedOn w:val="a"/>
    <w:uiPriority w:val="34"/>
    <w:qFormat/>
    <w:rsid w:val="00EE6028"/>
    <w:pPr>
      <w:ind w:firstLineChars="200" w:firstLine="420"/>
    </w:pPr>
  </w:style>
  <w:style w:type="character" w:customStyle="1" w:styleId="5Char">
    <w:name w:val="标题 5 Char"/>
    <w:basedOn w:val="a0"/>
    <w:link w:val="5"/>
    <w:rsid w:val="0061553B"/>
    <w:rPr>
      <w:rFonts w:ascii="Courier New" w:eastAsia="宋体" w:hAnsi="Courier New" w:cs="Times New Roman"/>
      <w:szCs w:val="21"/>
    </w:rPr>
  </w:style>
  <w:style w:type="character" w:customStyle="1" w:styleId="6Char">
    <w:name w:val="标题 6 Char"/>
    <w:basedOn w:val="a0"/>
    <w:link w:val="6"/>
    <w:rsid w:val="0061553B"/>
    <w:rPr>
      <w:rFonts w:ascii="Arial" w:eastAsia="宋体" w:hAnsi="Arial" w:cs="Times New Roman"/>
      <w:szCs w:val="21"/>
    </w:rPr>
  </w:style>
  <w:style w:type="character" w:customStyle="1" w:styleId="7Char">
    <w:name w:val="标题 7 Char"/>
    <w:basedOn w:val="a0"/>
    <w:link w:val="7"/>
    <w:uiPriority w:val="9"/>
    <w:rsid w:val="0061553B"/>
    <w:rPr>
      <w:rFonts w:ascii="Calibri" w:eastAsia="宋体" w:hAnsi="Calibri" w:cs="Times New Roman"/>
      <w:sz w:val="24"/>
      <w:szCs w:val="24"/>
    </w:rPr>
  </w:style>
  <w:style w:type="character" w:customStyle="1" w:styleId="8Char">
    <w:name w:val="标题 8 Char"/>
    <w:basedOn w:val="a0"/>
    <w:link w:val="8"/>
    <w:uiPriority w:val="9"/>
    <w:semiHidden/>
    <w:rsid w:val="0061553B"/>
    <w:rPr>
      <w:rFonts w:ascii="Calibri" w:eastAsia="宋体" w:hAnsi="Calibri" w:cs="Times New Roman"/>
      <w:i/>
      <w:iCs/>
      <w:sz w:val="24"/>
      <w:szCs w:val="24"/>
    </w:rPr>
  </w:style>
  <w:style w:type="character" w:customStyle="1" w:styleId="9Char">
    <w:name w:val="标题 9 Char"/>
    <w:basedOn w:val="a0"/>
    <w:link w:val="9"/>
    <w:uiPriority w:val="9"/>
    <w:semiHidden/>
    <w:rsid w:val="0061553B"/>
    <w:rPr>
      <w:rFonts w:ascii="Cambria" w:eastAsia="宋体" w:hAnsi="Cambria" w:cs="Times New Roman"/>
      <w:sz w:val="22"/>
    </w:rPr>
  </w:style>
  <w:style w:type="paragraph" w:customStyle="1" w:styleId="Footer1">
    <w:name w:val="Footer1"/>
    <w:basedOn w:val="a"/>
    <w:uiPriority w:val="99"/>
    <w:rsid w:val="0061553B"/>
    <w:pPr>
      <w:widowControl/>
      <w:tabs>
        <w:tab w:val="center" w:pos="4320"/>
        <w:tab w:val="right" w:pos="8640"/>
      </w:tabs>
      <w:jc w:val="left"/>
    </w:pPr>
    <w:rPr>
      <w:rFonts w:eastAsia="宋体" w:cs="Times New Roman"/>
      <w:kern w:val="0"/>
      <w:sz w:val="20"/>
      <w:szCs w:val="20"/>
    </w:rPr>
  </w:style>
  <w:style w:type="character" w:customStyle="1" w:styleId="DocumentMapChar">
    <w:name w:val="Document Map Char"/>
    <w:link w:val="DocumentMap1"/>
    <w:rsid w:val="0061553B"/>
    <w:rPr>
      <w:rFonts w:ascii="Tahoma" w:hAnsi="Tahoma" w:cs="Tahoma"/>
      <w:sz w:val="16"/>
      <w:szCs w:val="16"/>
    </w:rPr>
  </w:style>
  <w:style w:type="paragraph" w:customStyle="1" w:styleId="DocumentMap1">
    <w:name w:val="Document Map1"/>
    <w:basedOn w:val="a"/>
    <w:link w:val="DocumentMapChar"/>
    <w:rsid w:val="0061553B"/>
    <w:pPr>
      <w:widowControl/>
      <w:jc w:val="left"/>
    </w:pPr>
    <w:rPr>
      <w:rFonts w:ascii="Tahoma" w:hAnsi="Tahoma" w:cs="Tahoma"/>
      <w:sz w:val="16"/>
      <w:szCs w:val="16"/>
    </w:rPr>
  </w:style>
  <w:style w:type="paragraph" w:customStyle="1" w:styleId="Header1">
    <w:name w:val="Header1"/>
    <w:basedOn w:val="a"/>
    <w:uiPriority w:val="99"/>
    <w:rsid w:val="0061553B"/>
    <w:pPr>
      <w:widowControl/>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character" w:customStyle="1" w:styleId="NoSpacingChar">
    <w:name w:val="No Spacing Char"/>
    <w:link w:val="NoSpacing1"/>
    <w:rsid w:val="0061553B"/>
    <w:rPr>
      <w:rFonts w:ascii="Arial" w:eastAsia="Arial" w:hAnsi="Arial"/>
    </w:rPr>
  </w:style>
  <w:style w:type="paragraph" w:customStyle="1" w:styleId="NoSpacing1">
    <w:name w:val="No Spacing1"/>
    <w:link w:val="NoSpacingChar"/>
    <w:rsid w:val="0061553B"/>
    <w:pPr>
      <w:widowControl w:val="0"/>
      <w:spacing w:before="120"/>
      <w:jc w:val="center"/>
    </w:pPr>
    <w:rPr>
      <w:rFonts w:ascii="Arial" w:eastAsia="Arial" w:hAnsi="Arial"/>
    </w:rPr>
  </w:style>
  <w:style w:type="character" w:customStyle="1" w:styleId="IntenseEmphasis1">
    <w:name w:val="Intense Emphasis1"/>
    <w:rsid w:val="0061553B"/>
    <w:rPr>
      <w:b/>
      <w:bCs/>
      <w:i/>
      <w:iCs/>
      <w:color w:val="4F81BD"/>
    </w:rPr>
  </w:style>
  <w:style w:type="character" w:customStyle="1" w:styleId="CommentSubjectChar">
    <w:name w:val="Comment Subject Char"/>
    <w:link w:val="CommentSubject1"/>
    <w:uiPriority w:val="99"/>
    <w:rsid w:val="0061553B"/>
    <w:rPr>
      <w:rFonts w:ascii="Arial" w:hAnsi="Arial" w:cs="Times New Roman"/>
      <w:b/>
      <w:bCs/>
      <w:kern w:val="0"/>
      <w:sz w:val="20"/>
      <w:szCs w:val="20"/>
      <w:lang w:val="en-US"/>
    </w:rPr>
  </w:style>
  <w:style w:type="paragraph" w:customStyle="1" w:styleId="CommentSubject1">
    <w:name w:val="Comment Subject1"/>
    <w:basedOn w:val="CommentText1"/>
    <w:next w:val="CommentText1"/>
    <w:link w:val="CommentSubjectChar"/>
    <w:uiPriority w:val="99"/>
    <w:rsid w:val="0061553B"/>
    <w:rPr>
      <w:rFonts w:eastAsiaTheme="minorEastAsia"/>
      <w:b/>
      <w:bCs/>
    </w:rPr>
  </w:style>
  <w:style w:type="paragraph" w:customStyle="1" w:styleId="CommentText1">
    <w:name w:val="Comment Text1"/>
    <w:basedOn w:val="a"/>
    <w:link w:val="CommentTextChar"/>
    <w:uiPriority w:val="99"/>
    <w:rsid w:val="0061553B"/>
    <w:pPr>
      <w:widowControl/>
      <w:jc w:val="left"/>
    </w:pPr>
    <w:rPr>
      <w:rFonts w:eastAsia="宋体" w:cs="Times New Roman"/>
      <w:kern w:val="0"/>
      <w:sz w:val="20"/>
      <w:szCs w:val="20"/>
    </w:rPr>
  </w:style>
  <w:style w:type="character" w:customStyle="1" w:styleId="CommentTextChar">
    <w:name w:val="Comment Text Char"/>
    <w:link w:val="CommentText1"/>
    <w:uiPriority w:val="99"/>
    <w:rsid w:val="0061553B"/>
    <w:rPr>
      <w:rFonts w:ascii="Arial" w:eastAsia="宋体" w:hAnsi="Arial" w:cs="Times New Roman"/>
      <w:kern w:val="0"/>
      <w:sz w:val="20"/>
      <w:szCs w:val="20"/>
      <w:lang w:val="en-US"/>
    </w:rPr>
  </w:style>
  <w:style w:type="character" w:customStyle="1" w:styleId="SubtitleChar">
    <w:name w:val="Subtitle Char"/>
    <w:link w:val="Subtitle1"/>
    <w:uiPriority w:val="11"/>
    <w:rsid w:val="0061553B"/>
    <w:rPr>
      <w:rFonts w:ascii="Cambria" w:eastAsia="宋体" w:hAnsi="Cambria"/>
      <w:b/>
      <w:bCs/>
      <w:kern w:val="28"/>
      <w:sz w:val="32"/>
      <w:szCs w:val="32"/>
      <w:lang w:val="en-US"/>
    </w:rPr>
  </w:style>
  <w:style w:type="paragraph" w:customStyle="1" w:styleId="Subtitle1">
    <w:name w:val="Subtitle1"/>
    <w:basedOn w:val="a"/>
    <w:next w:val="a"/>
    <w:link w:val="SubtitleChar"/>
    <w:uiPriority w:val="11"/>
    <w:rsid w:val="0061553B"/>
    <w:pPr>
      <w:widowControl/>
      <w:spacing w:before="240" w:after="60" w:line="312" w:lineRule="auto"/>
      <w:jc w:val="center"/>
      <w:outlineLvl w:val="1"/>
    </w:pPr>
    <w:rPr>
      <w:rFonts w:ascii="Cambria" w:eastAsia="宋体" w:hAnsi="Cambria"/>
      <w:b/>
      <w:bCs/>
      <w:kern w:val="28"/>
      <w:sz w:val="32"/>
      <w:szCs w:val="32"/>
    </w:rPr>
  </w:style>
  <w:style w:type="character" w:customStyle="1" w:styleId="FooterChar1">
    <w:name w:val="Footer Char1"/>
    <w:uiPriority w:val="99"/>
    <w:rsid w:val="0061553B"/>
    <w:rPr>
      <w:rFonts w:ascii="Calibri" w:hAnsi="Calibri"/>
      <w:kern w:val="2"/>
      <w:sz w:val="18"/>
      <w:szCs w:val="18"/>
    </w:rPr>
  </w:style>
  <w:style w:type="character" w:customStyle="1" w:styleId="CommentReference1">
    <w:name w:val="Comment Reference1"/>
    <w:rsid w:val="0061553B"/>
    <w:rPr>
      <w:sz w:val="16"/>
      <w:szCs w:val="16"/>
    </w:rPr>
  </w:style>
  <w:style w:type="character" w:styleId="ab">
    <w:name w:val="Emphasis"/>
    <w:qFormat/>
    <w:rsid w:val="0061553B"/>
    <w:rPr>
      <w:i/>
      <w:iCs/>
    </w:rPr>
  </w:style>
  <w:style w:type="paragraph" w:customStyle="1" w:styleId="BalloonText1">
    <w:name w:val="Balloon Text1"/>
    <w:basedOn w:val="a"/>
    <w:link w:val="BalloonTextChar"/>
    <w:uiPriority w:val="99"/>
    <w:rsid w:val="0061553B"/>
    <w:pPr>
      <w:widowControl/>
      <w:jc w:val="left"/>
    </w:pPr>
    <w:rPr>
      <w:rFonts w:ascii="Times New Roman" w:eastAsia="宋体" w:hAnsi="Times New Roman" w:cs="Times New Roman"/>
      <w:kern w:val="0"/>
      <w:sz w:val="18"/>
      <w:szCs w:val="18"/>
    </w:rPr>
  </w:style>
  <w:style w:type="character" w:customStyle="1" w:styleId="spelle">
    <w:name w:val="spelle"/>
    <w:basedOn w:val="a0"/>
    <w:rsid w:val="0061553B"/>
  </w:style>
  <w:style w:type="character" w:customStyle="1" w:styleId="grame">
    <w:name w:val="grame"/>
    <w:basedOn w:val="a0"/>
    <w:rsid w:val="0061553B"/>
  </w:style>
  <w:style w:type="character" w:styleId="ac">
    <w:name w:val="Strong"/>
    <w:qFormat/>
    <w:rsid w:val="0061553B"/>
    <w:rPr>
      <w:b/>
      <w:bCs/>
    </w:rPr>
  </w:style>
  <w:style w:type="character" w:customStyle="1" w:styleId="mtpsfootercopyright">
    <w:name w:val="mtpsfootercopyright"/>
    <w:basedOn w:val="a0"/>
    <w:rsid w:val="0061553B"/>
  </w:style>
  <w:style w:type="character" w:customStyle="1" w:styleId="PlaceholderText1">
    <w:name w:val="Placeholder Text1"/>
    <w:rsid w:val="0061553B"/>
    <w:rPr>
      <w:color w:val="808080"/>
    </w:rPr>
  </w:style>
  <w:style w:type="character" w:customStyle="1" w:styleId="HeaderChar1">
    <w:name w:val="Header Char1"/>
    <w:uiPriority w:val="99"/>
    <w:rsid w:val="0061553B"/>
    <w:rPr>
      <w:rFonts w:ascii="Calibri" w:hAnsi="Calibri"/>
      <w:kern w:val="2"/>
      <w:sz w:val="18"/>
      <w:szCs w:val="18"/>
    </w:rPr>
  </w:style>
  <w:style w:type="character" w:customStyle="1" w:styleId="FollowedHyperlink1">
    <w:name w:val="FollowedHyperlink1"/>
    <w:rsid w:val="0061553B"/>
    <w:rPr>
      <w:color w:val="800080"/>
      <w:u w:val="single"/>
    </w:rPr>
  </w:style>
  <w:style w:type="paragraph" w:customStyle="1" w:styleId="ListParagraph1">
    <w:name w:val="List Paragraph1"/>
    <w:basedOn w:val="a"/>
    <w:uiPriority w:val="99"/>
    <w:rsid w:val="0061553B"/>
    <w:pPr>
      <w:ind w:firstLineChars="200" w:firstLine="420"/>
    </w:pPr>
    <w:rPr>
      <w:rFonts w:ascii="Calibri" w:eastAsia="宋体" w:hAnsi="Calibri" w:cs="Times New Roman"/>
    </w:rPr>
  </w:style>
  <w:style w:type="paragraph" w:customStyle="1" w:styleId="APISourceCode">
    <w:name w:val="API_Source Code"/>
    <w:basedOn w:val="a"/>
    <w:qFormat/>
    <w:rsid w:val="0061553B"/>
    <w:pPr>
      <w:widowControl/>
      <w:spacing w:before="0" w:beforeAutospacing="0" w:after="0" w:afterAutospacing="0"/>
      <w:jc w:val="left"/>
    </w:pPr>
    <w:rPr>
      <w:rFonts w:ascii="Courier New" w:eastAsia="宋体" w:hAnsi="Courier New" w:cs="Courier New"/>
      <w:szCs w:val="18"/>
    </w:rPr>
  </w:style>
  <w:style w:type="paragraph" w:customStyle="1" w:styleId="Title1">
    <w:name w:val="Title1"/>
    <w:basedOn w:val="a"/>
    <w:next w:val="a"/>
    <w:uiPriority w:val="99"/>
    <w:rsid w:val="0061553B"/>
    <w:pPr>
      <w:widowControl/>
      <w:jc w:val="center"/>
    </w:pPr>
    <w:rPr>
      <w:rFonts w:eastAsia="宋体" w:cs="Times New Roman"/>
      <w:b/>
      <w:sz w:val="44"/>
      <w:szCs w:val="36"/>
    </w:rPr>
  </w:style>
  <w:style w:type="paragraph" w:customStyle="1" w:styleId="dth4">
    <w:name w:val="dth4"/>
    <w:basedOn w:val="a"/>
    <w:uiPriority w:val="99"/>
    <w:rsid w:val="0061553B"/>
    <w:pPr>
      <w:widowControl/>
      <w:jc w:val="left"/>
    </w:pPr>
    <w:rPr>
      <w:rFonts w:ascii="Calibri" w:eastAsia="宋体" w:hAnsi="Calibri" w:cs="Times New Roman"/>
      <w:szCs w:val="21"/>
    </w:rPr>
  </w:style>
  <w:style w:type="paragraph" w:customStyle="1" w:styleId="TableofAuthorities1">
    <w:name w:val="Table of Authorities1"/>
    <w:basedOn w:val="a"/>
    <w:next w:val="a"/>
    <w:uiPriority w:val="99"/>
    <w:rsid w:val="0061553B"/>
    <w:pPr>
      <w:widowControl/>
      <w:spacing w:before="240" w:after="0"/>
      <w:ind w:left="200" w:hanging="200"/>
      <w:jc w:val="left"/>
    </w:pPr>
    <w:rPr>
      <w:rFonts w:ascii="Calibri" w:eastAsia="宋体" w:hAnsi="Calibri" w:cs="Calibri"/>
      <w:szCs w:val="20"/>
    </w:rPr>
  </w:style>
  <w:style w:type="paragraph" w:customStyle="1" w:styleId="APIStyle">
    <w:name w:val="API_Style"/>
    <w:basedOn w:val="a"/>
    <w:uiPriority w:val="99"/>
    <w:rsid w:val="0061553B"/>
    <w:pPr>
      <w:widowControl/>
      <w:spacing w:before="120" w:beforeAutospacing="0"/>
      <w:jc w:val="left"/>
    </w:pPr>
    <w:rPr>
      <w:rFonts w:ascii="Calibri" w:eastAsia="宋体" w:hAnsi="Calibri" w:cs="Times New Roman"/>
      <w:b/>
      <w:color w:val="244061"/>
      <w:sz w:val="24"/>
      <w:szCs w:val="21"/>
    </w:rPr>
  </w:style>
  <w:style w:type="paragraph" w:customStyle="1" w:styleId="TOCHeading1">
    <w:name w:val="TOC Heading1"/>
    <w:basedOn w:val="10"/>
    <w:next w:val="a"/>
    <w:uiPriority w:val="99"/>
    <w:rsid w:val="0061553B"/>
    <w:pPr>
      <w:numPr>
        <w:numId w:val="0"/>
      </w:numPr>
      <w:tabs>
        <w:tab w:val="left" w:pos="851"/>
      </w:tabs>
      <w:spacing w:before="480" w:after="0" w:line="276" w:lineRule="auto"/>
      <w:outlineLvl w:val="9"/>
    </w:pPr>
    <w:rPr>
      <w:rFonts w:ascii="Cambria" w:eastAsia="宋体" w:hAnsi="Cambria" w:cs="Times New Roman"/>
      <w:color w:val="365F91"/>
      <w:kern w:val="0"/>
      <w:sz w:val="28"/>
      <w:szCs w:val="28"/>
      <w:lang w:eastAsia="en-US"/>
    </w:rPr>
  </w:style>
  <w:style w:type="paragraph" w:styleId="70">
    <w:name w:val="toc 7"/>
    <w:basedOn w:val="a"/>
    <w:next w:val="a"/>
    <w:uiPriority w:val="39"/>
    <w:rsid w:val="0061553B"/>
    <w:pPr>
      <w:widowControl/>
      <w:spacing w:before="0" w:after="0"/>
      <w:ind w:left="1260"/>
      <w:jc w:val="left"/>
    </w:pPr>
    <w:rPr>
      <w:rFonts w:ascii="Calibri" w:eastAsia="宋体" w:hAnsi="Calibri" w:cs="Calibri"/>
      <w:sz w:val="18"/>
      <w:szCs w:val="18"/>
    </w:rPr>
  </w:style>
  <w:style w:type="paragraph" w:styleId="80">
    <w:name w:val="toc 8"/>
    <w:basedOn w:val="a"/>
    <w:next w:val="a"/>
    <w:uiPriority w:val="39"/>
    <w:rsid w:val="0061553B"/>
    <w:pPr>
      <w:widowControl/>
      <w:spacing w:before="0" w:after="0"/>
      <w:ind w:left="1470"/>
      <w:jc w:val="left"/>
    </w:pPr>
    <w:rPr>
      <w:rFonts w:ascii="Calibri" w:eastAsia="宋体" w:hAnsi="Calibri" w:cs="Calibri"/>
      <w:sz w:val="18"/>
      <w:szCs w:val="18"/>
    </w:rPr>
  </w:style>
  <w:style w:type="paragraph" w:customStyle="1" w:styleId="PlainText1">
    <w:name w:val="Plain Text1"/>
    <w:basedOn w:val="a"/>
    <w:uiPriority w:val="99"/>
    <w:rsid w:val="0061553B"/>
    <w:pPr>
      <w:adjustRightInd w:val="0"/>
      <w:spacing w:before="0" w:beforeAutospacing="0" w:after="0" w:afterAutospacing="0"/>
      <w:textAlignment w:val="baseline"/>
    </w:pPr>
    <w:rPr>
      <w:rFonts w:ascii="宋体" w:eastAsia="宋体" w:hAnsi="Courier New" w:cs="Times New Roman"/>
      <w:szCs w:val="20"/>
    </w:rPr>
  </w:style>
  <w:style w:type="paragraph" w:customStyle="1" w:styleId="Revision1">
    <w:name w:val="Revision1"/>
    <w:uiPriority w:val="99"/>
    <w:rsid w:val="0061553B"/>
    <w:rPr>
      <w:rFonts w:ascii="Times New Roman" w:eastAsia="宋体" w:hAnsi="Times New Roman" w:cs="Times New Roman"/>
      <w:kern w:val="0"/>
      <w:sz w:val="20"/>
      <w:szCs w:val="20"/>
    </w:rPr>
  </w:style>
  <w:style w:type="paragraph" w:customStyle="1" w:styleId="NormalIndent1">
    <w:name w:val="Normal Indent1"/>
    <w:basedOn w:val="a"/>
    <w:uiPriority w:val="99"/>
    <w:rsid w:val="0061553B"/>
    <w:pPr>
      <w:spacing w:before="0" w:beforeAutospacing="0" w:after="0" w:afterAutospacing="0"/>
      <w:ind w:firstLine="420"/>
    </w:pPr>
    <w:rPr>
      <w:rFonts w:ascii="Times New Roman" w:eastAsia="宋体" w:hAnsi="Times New Roman" w:cs="Times New Roman"/>
      <w:szCs w:val="20"/>
    </w:rPr>
  </w:style>
  <w:style w:type="paragraph" w:styleId="50">
    <w:name w:val="toc 5"/>
    <w:basedOn w:val="a"/>
    <w:next w:val="a"/>
    <w:uiPriority w:val="39"/>
    <w:rsid w:val="0061553B"/>
    <w:pPr>
      <w:widowControl/>
      <w:spacing w:before="0" w:after="0"/>
      <w:ind w:left="840"/>
      <w:jc w:val="left"/>
    </w:pPr>
    <w:rPr>
      <w:rFonts w:ascii="Calibri" w:eastAsia="宋体" w:hAnsi="Calibri" w:cs="Calibri"/>
      <w:sz w:val="18"/>
      <w:szCs w:val="18"/>
    </w:rPr>
  </w:style>
  <w:style w:type="paragraph" w:styleId="90">
    <w:name w:val="toc 9"/>
    <w:basedOn w:val="a"/>
    <w:next w:val="a"/>
    <w:uiPriority w:val="39"/>
    <w:rsid w:val="0061553B"/>
    <w:pPr>
      <w:widowControl/>
      <w:spacing w:before="0" w:after="0"/>
      <w:ind w:left="1680"/>
      <w:jc w:val="left"/>
    </w:pPr>
    <w:rPr>
      <w:rFonts w:ascii="Calibri" w:eastAsia="宋体" w:hAnsi="Calibri" w:cs="Calibri"/>
      <w:sz w:val="18"/>
      <w:szCs w:val="18"/>
    </w:rPr>
  </w:style>
  <w:style w:type="paragraph" w:customStyle="1" w:styleId="section1">
    <w:name w:val="section1"/>
    <w:basedOn w:val="a"/>
    <w:uiPriority w:val="99"/>
    <w:rsid w:val="0061553B"/>
    <w:pPr>
      <w:widowControl/>
      <w:jc w:val="left"/>
    </w:pPr>
    <w:rPr>
      <w:rFonts w:ascii="Times New Roman" w:eastAsia="宋体" w:hAnsi="Times New Roman" w:cs="Times New Roman"/>
      <w:szCs w:val="21"/>
    </w:rPr>
  </w:style>
  <w:style w:type="paragraph" w:customStyle="1" w:styleId="NormalWeb1">
    <w:name w:val="Normal (Web)1"/>
    <w:basedOn w:val="a"/>
    <w:uiPriority w:val="99"/>
    <w:rsid w:val="0061553B"/>
    <w:pPr>
      <w:widowControl/>
      <w:jc w:val="left"/>
    </w:pPr>
    <w:rPr>
      <w:rFonts w:ascii="宋体" w:eastAsia="宋体" w:hAnsi="宋体" w:cs="宋体"/>
      <w:sz w:val="24"/>
      <w:szCs w:val="21"/>
    </w:rPr>
  </w:style>
  <w:style w:type="paragraph" w:customStyle="1" w:styleId="APIParameter">
    <w:name w:val="API_Parameter"/>
    <w:uiPriority w:val="99"/>
    <w:rsid w:val="0061553B"/>
    <w:pPr>
      <w:spacing w:before="120"/>
    </w:pPr>
    <w:rPr>
      <w:rFonts w:ascii="Arial" w:eastAsia="Times New Roman" w:hAnsi="Arial" w:cs="Times New Roman"/>
      <w:i/>
      <w:kern w:val="0"/>
      <w:sz w:val="20"/>
      <w:szCs w:val="20"/>
    </w:rPr>
  </w:style>
  <w:style w:type="paragraph" w:customStyle="1" w:styleId="TOAHeading1">
    <w:name w:val="TOA Heading1"/>
    <w:basedOn w:val="a"/>
    <w:next w:val="a"/>
    <w:uiPriority w:val="99"/>
    <w:rsid w:val="0061553B"/>
    <w:pPr>
      <w:widowControl/>
      <w:spacing w:before="240" w:after="0"/>
      <w:jc w:val="left"/>
    </w:pPr>
    <w:rPr>
      <w:rFonts w:ascii="Calibri" w:eastAsia="宋体" w:hAnsi="Calibri" w:cs="Calibri"/>
      <w:b/>
      <w:bCs/>
      <w:i/>
      <w:iCs/>
      <w:sz w:val="24"/>
      <w:szCs w:val="21"/>
    </w:rPr>
  </w:style>
  <w:style w:type="paragraph" w:styleId="60">
    <w:name w:val="toc 6"/>
    <w:basedOn w:val="a"/>
    <w:next w:val="a"/>
    <w:uiPriority w:val="39"/>
    <w:rsid w:val="0061553B"/>
    <w:pPr>
      <w:widowControl/>
      <w:spacing w:before="0" w:after="0"/>
      <w:ind w:left="1050"/>
      <w:jc w:val="left"/>
    </w:pPr>
    <w:rPr>
      <w:rFonts w:ascii="Calibri" w:eastAsia="宋体" w:hAnsi="Calibri" w:cs="Calibri"/>
      <w:sz w:val="18"/>
      <w:szCs w:val="18"/>
    </w:rPr>
  </w:style>
  <w:style w:type="character" w:styleId="ad">
    <w:name w:val="annotation reference"/>
    <w:uiPriority w:val="99"/>
    <w:unhideWhenUsed/>
    <w:rsid w:val="0061553B"/>
    <w:rPr>
      <w:sz w:val="16"/>
      <w:szCs w:val="16"/>
    </w:rPr>
  </w:style>
  <w:style w:type="paragraph" w:styleId="ae">
    <w:name w:val="annotation text"/>
    <w:basedOn w:val="a"/>
    <w:link w:val="Char3"/>
    <w:uiPriority w:val="99"/>
    <w:unhideWhenUsed/>
    <w:rsid w:val="0061553B"/>
    <w:pPr>
      <w:widowControl/>
      <w:jc w:val="left"/>
    </w:pPr>
    <w:rPr>
      <w:rFonts w:ascii="Calibri" w:eastAsia="宋体" w:hAnsi="Calibri" w:cs="Times New Roman"/>
      <w:sz w:val="20"/>
      <w:szCs w:val="20"/>
    </w:rPr>
  </w:style>
  <w:style w:type="character" w:customStyle="1" w:styleId="Char3">
    <w:name w:val="批注文字 Char"/>
    <w:basedOn w:val="a0"/>
    <w:link w:val="ae"/>
    <w:uiPriority w:val="99"/>
    <w:rsid w:val="0061553B"/>
    <w:rPr>
      <w:rFonts w:ascii="Calibri" w:eastAsia="宋体" w:hAnsi="Calibri" w:cs="Times New Roman"/>
      <w:sz w:val="20"/>
      <w:szCs w:val="20"/>
    </w:rPr>
  </w:style>
  <w:style w:type="paragraph" w:styleId="af">
    <w:name w:val="annotation subject"/>
    <w:basedOn w:val="ae"/>
    <w:next w:val="ae"/>
    <w:link w:val="Char4"/>
    <w:uiPriority w:val="99"/>
    <w:semiHidden/>
    <w:unhideWhenUsed/>
    <w:rsid w:val="0061553B"/>
    <w:rPr>
      <w:b/>
      <w:bCs/>
    </w:rPr>
  </w:style>
  <w:style w:type="character" w:customStyle="1" w:styleId="Char4">
    <w:name w:val="批注主题 Char"/>
    <w:basedOn w:val="Char3"/>
    <w:link w:val="af"/>
    <w:uiPriority w:val="99"/>
    <w:semiHidden/>
    <w:rsid w:val="0061553B"/>
    <w:rPr>
      <w:rFonts w:ascii="Calibri" w:eastAsia="宋体" w:hAnsi="Calibri" w:cs="Times New Roman"/>
      <w:b/>
      <w:bCs/>
      <w:sz w:val="20"/>
      <w:szCs w:val="20"/>
    </w:rPr>
  </w:style>
  <w:style w:type="character" w:customStyle="1" w:styleId="BalloonTextChar1">
    <w:name w:val="Balloon Text Char1"/>
    <w:uiPriority w:val="99"/>
    <w:rsid w:val="0061553B"/>
    <w:rPr>
      <w:rFonts w:ascii="Tahoma" w:hAnsi="Tahoma" w:cs="Tahoma"/>
      <w:kern w:val="2"/>
      <w:sz w:val="16"/>
      <w:szCs w:val="16"/>
    </w:rPr>
  </w:style>
  <w:style w:type="character" w:customStyle="1" w:styleId="TitleChar1">
    <w:name w:val="Title Char1"/>
    <w:uiPriority w:val="10"/>
    <w:rsid w:val="0061553B"/>
    <w:rPr>
      <w:rFonts w:ascii="Cambria" w:eastAsia="宋体" w:hAnsi="Cambria" w:cs="Times New Roman"/>
      <w:b/>
      <w:bCs/>
      <w:kern w:val="28"/>
      <w:sz w:val="32"/>
      <w:szCs w:val="32"/>
    </w:rPr>
  </w:style>
  <w:style w:type="paragraph" w:styleId="af0">
    <w:name w:val="Document Map"/>
    <w:basedOn w:val="a"/>
    <w:link w:val="Char5"/>
    <w:uiPriority w:val="99"/>
    <w:unhideWhenUsed/>
    <w:rsid w:val="0061553B"/>
    <w:pPr>
      <w:widowControl/>
      <w:jc w:val="left"/>
    </w:pPr>
    <w:rPr>
      <w:rFonts w:ascii="宋体" w:eastAsia="宋体" w:hAnsi="Calibri" w:cs="Times New Roman"/>
      <w:sz w:val="18"/>
      <w:szCs w:val="18"/>
    </w:rPr>
  </w:style>
  <w:style w:type="character" w:customStyle="1" w:styleId="Char5">
    <w:name w:val="文档结构图 Char"/>
    <w:basedOn w:val="a0"/>
    <w:link w:val="af0"/>
    <w:uiPriority w:val="99"/>
    <w:rsid w:val="0061553B"/>
    <w:rPr>
      <w:rFonts w:ascii="宋体" w:eastAsia="宋体" w:hAnsi="Calibri" w:cs="Times New Roman"/>
      <w:sz w:val="18"/>
      <w:szCs w:val="18"/>
    </w:rPr>
  </w:style>
  <w:style w:type="character" w:styleId="af1">
    <w:name w:val="FollowedHyperlink"/>
    <w:uiPriority w:val="99"/>
    <w:unhideWhenUsed/>
    <w:rsid w:val="0061553B"/>
    <w:rPr>
      <w:color w:val="800080"/>
      <w:u w:val="single"/>
    </w:rPr>
  </w:style>
  <w:style w:type="paragraph" w:customStyle="1" w:styleId="NormalIndent2">
    <w:name w:val="Normal Indent2"/>
    <w:basedOn w:val="a"/>
    <w:uiPriority w:val="99"/>
    <w:rsid w:val="0061553B"/>
    <w:pPr>
      <w:spacing w:before="0" w:beforeAutospacing="0" w:after="0" w:afterAutospacing="0"/>
      <w:ind w:firstLine="420"/>
    </w:pPr>
    <w:rPr>
      <w:rFonts w:ascii="Times New Roman" w:eastAsia="宋体" w:hAnsi="Times New Roman" w:cs="Times New Roman"/>
      <w:szCs w:val="20"/>
    </w:rPr>
  </w:style>
  <w:style w:type="character" w:customStyle="1" w:styleId="12">
    <w:name w:val="批注引用1"/>
    <w:rsid w:val="0061553B"/>
    <w:rPr>
      <w:sz w:val="16"/>
      <w:szCs w:val="16"/>
    </w:rPr>
  </w:style>
  <w:style w:type="paragraph" w:customStyle="1" w:styleId="13">
    <w:name w:val="页脚1"/>
    <w:basedOn w:val="a"/>
    <w:link w:val="FooterChar"/>
    <w:uiPriority w:val="99"/>
    <w:rsid w:val="0061553B"/>
    <w:pPr>
      <w:widowControl/>
      <w:tabs>
        <w:tab w:val="center" w:pos="4320"/>
        <w:tab w:val="right" w:pos="8640"/>
      </w:tabs>
      <w:jc w:val="left"/>
    </w:pPr>
    <w:rPr>
      <w:rFonts w:eastAsia="宋体" w:cs="Times New Roman"/>
      <w:szCs w:val="21"/>
    </w:rPr>
  </w:style>
  <w:style w:type="paragraph" w:customStyle="1" w:styleId="14">
    <w:name w:val="批注文字1"/>
    <w:basedOn w:val="a"/>
    <w:uiPriority w:val="99"/>
    <w:rsid w:val="0061553B"/>
    <w:pPr>
      <w:widowControl/>
      <w:jc w:val="left"/>
    </w:pPr>
    <w:rPr>
      <w:rFonts w:eastAsia="宋体" w:cs="Times New Roman"/>
      <w:kern w:val="0"/>
      <w:sz w:val="20"/>
      <w:szCs w:val="20"/>
    </w:rPr>
  </w:style>
  <w:style w:type="paragraph" w:customStyle="1" w:styleId="15">
    <w:name w:val="页眉1"/>
    <w:basedOn w:val="a"/>
    <w:link w:val="HeaderChar"/>
    <w:uiPriority w:val="99"/>
    <w:rsid w:val="0061553B"/>
    <w:pPr>
      <w:widowControl/>
      <w:pBdr>
        <w:bottom w:val="single" w:sz="6" w:space="1" w:color="auto"/>
      </w:pBdr>
      <w:tabs>
        <w:tab w:val="center" w:pos="4153"/>
        <w:tab w:val="right" w:pos="8306"/>
      </w:tabs>
      <w:snapToGrid w:val="0"/>
      <w:jc w:val="center"/>
    </w:pPr>
    <w:rPr>
      <w:rFonts w:ascii="Calibri" w:eastAsia="宋体" w:hAnsi="Calibri" w:cs="Times New Roman"/>
      <w:sz w:val="18"/>
      <w:szCs w:val="18"/>
    </w:rPr>
  </w:style>
  <w:style w:type="paragraph" w:customStyle="1" w:styleId="16">
    <w:name w:val="引文目录1"/>
    <w:basedOn w:val="a"/>
    <w:next w:val="a"/>
    <w:uiPriority w:val="99"/>
    <w:rsid w:val="0061553B"/>
    <w:pPr>
      <w:widowControl/>
      <w:spacing w:before="240" w:after="0"/>
      <w:ind w:left="200" w:hanging="200"/>
      <w:jc w:val="left"/>
    </w:pPr>
    <w:rPr>
      <w:rFonts w:ascii="Calibri" w:eastAsia="宋体" w:hAnsi="Calibri" w:cs="Calibri"/>
      <w:szCs w:val="20"/>
    </w:rPr>
  </w:style>
  <w:style w:type="paragraph" w:customStyle="1" w:styleId="17">
    <w:name w:val="批注主题1"/>
    <w:basedOn w:val="14"/>
    <w:next w:val="14"/>
    <w:uiPriority w:val="99"/>
    <w:rsid w:val="0061553B"/>
    <w:rPr>
      <w:b/>
      <w:bCs/>
    </w:rPr>
  </w:style>
  <w:style w:type="paragraph" w:customStyle="1" w:styleId="18">
    <w:name w:val="引文目录标题1"/>
    <w:basedOn w:val="a"/>
    <w:next w:val="a"/>
    <w:uiPriority w:val="99"/>
    <w:rsid w:val="0061553B"/>
    <w:pPr>
      <w:widowControl/>
      <w:spacing w:before="240" w:after="0"/>
      <w:jc w:val="left"/>
    </w:pPr>
    <w:rPr>
      <w:rFonts w:ascii="Calibri" w:eastAsia="宋体" w:hAnsi="Calibri" w:cs="Calibri"/>
      <w:b/>
      <w:bCs/>
      <w:i/>
      <w:iCs/>
      <w:sz w:val="24"/>
      <w:szCs w:val="21"/>
    </w:rPr>
  </w:style>
  <w:style w:type="paragraph" w:styleId="af2">
    <w:name w:val="No Spacing"/>
    <w:uiPriority w:val="1"/>
    <w:qFormat/>
    <w:rsid w:val="0061553B"/>
    <w:rPr>
      <w:rFonts w:ascii="Calibri" w:eastAsia="宋体" w:hAnsi="Calibri" w:cs="Times New Roman"/>
      <w:szCs w:val="21"/>
    </w:rPr>
  </w:style>
  <w:style w:type="paragraph" w:customStyle="1" w:styleId="19">
    <w:name w:val="正文缩进1"/>
    <w:basedOn w:val="a"/>
    <w:rsid w:val="0061553B"/>
    <w:pPr>
      <w:spacing w:before="0" w:beforeAutospacing="0" w:after="0" w:afterAutospacing="0"/>
      <w:ind w:firstLine="420"/>
    </w:pPr>
    <w:rPr>
      <w:rFonts w:ascii="Times New Roman" w:eastAsia="宋体" w:hAnsi="Times New Roman" w:cs="Times New Roman"/>
      <w:szCs w:val="20"/>
    </w:rPr>
  </w:style>
  <w:style w:type="paragraph" w:customStyle="1" w:styleId="APIStyle0">
    <w:name w:val="样式 API_Style + 段前: 0 磅 段后: 自动"/>
    <w:basedOn w:val="APIStyle"/>
    <w:rsid w:val="0061553B"/>
    <w:pPr>
      <w:spacing w:before="0" w:after="0" w:afterAutospacing="0"/>
    </w:pPr>
    <w:rPr>
      <w:rFonts w:cs="宋体"/>
      <w:bCs/>
      <w:szCs w:val="20"/>
    </w:rPr>
  </w:style>
  <w:style w:type="paragraph" w:customStyle="1" w:styleId="21">
    <w:name w:val="正文缩进2"/>
    <w:basedOn w:val="a"/>
    <w:uiPriority w:val="99"/>
    <w:rsid w:val="0061553B"/>
    <w:pPr>
      <w:spacing w:before="0" w:beforeAutospacing="0" w:after="0" w:afterAutospacing="0"/>
      <w:ind w:firstLine="420"/>
    </w:pPr>
    <w:rPr>
      <w:rFonts w:ascii="Times New Roman" w:eastAsia="宋体" w:hAnsi="Times New Roman" w:cs="Times New Roman"/>
      <w:szCs w:val="20"/>
    </w:rPr>
  </w:style>
  <w:style w:type="paragraph" w:customStyle="1" w:styleId="31">
    <w:name w:val="正文缩进3"/>
    <w:basedOn w:val="a"/>
    <w:uiPriority w:val="99"/>
    <w:rsid w:val="0061553B"/>
    <w:pPr>
      <w:spacing w:before="0" w:beforeAutospacing="0" w:after="0" w:afterAutospacing="0"/>
      <w:ind w:firstLine="420"/>
    </w:pPr>
    <w:rPr>
      <w:rFonts w:ascii="Times New Roman" w:eastAsia="宋体" w:hAnsi="Times New Roman" w:cs="Times New Roman"/>
      <w:szCs w:val="20"/>
    </w:rPr>
  </w:style>
  <w:style w:type="paragraph" w:customStyle="1" w:styleId="3XGDHeading315">
    <w:name w:val="样式 标题 3XGD_Heading 3 + 左侧:  1.5 厘米 段前: 自动"/>
    <w:basedOn w:val="3"/>
    <w:uiPriority w:val="99"/>
    <w:rsid w:val="0061553B"/>
    <w:pPr>
      <w:numPr>
        <w:ilvl w:val="0"/>
        <w:numId w:val="3"/>
      </w:numPr>
      <w:tabs>
        <w:tab w:val="left" w:pos="1276"/>
      </w:tabs>
    </w:pPr>
    <w:rPr>
      <w:rFonts w:eastAsia="宋体" w:cs="宋体"/>
      <w:szCs w:val="20"/>
    </w:rPr>
  </w:style>
  <w:style w:type="paragraph" w:customStyle="1" w:styleId="3XGDHeading300">
    <w:name w:val="样式 标题 3XGD_Heading 3 + 左侧:  0 厘米 首行缩进:  0 厘米 段前: 自动"/>
    <w:basedOn w:val="3"/>
    <w:link w:val="3XGDHeading300Char"/>
    <w:rsid w:val="0061553B"/>
    <w:pPr>
      <w:numPr>
        <w:numId w:val="4"/>
      </w:numPr>
      <w:tabs>
        <w:tab w:val="left" w:pos="1276"/>
      </w:tabs>
    </w:pPr>
    <w:rPr>
      <w:rFonts w:eastAsia="宋体" w:cs="宋体"/>
    </w:rPr>
  </w:style>
  <w:style w:type="character" w:customStyle="1" w:styleId="3XGDHeading300Char">
    <w:name w:val="样式 标题 3XGD_Heading 3 + 左侧:  0 厘米 首行缩进:  0 厘米 段前: 自动 Char"/>
    <w:link w:val="3XGDHeading300"/>
    <w:rsid w:val="0061553B"/>
    <w:rPr>
      <w:rFonts w:ascii="Arial" w:eastAsia="宋体" w:hAnsi="Arial" w:cs="宋体"/>
      <w:b/>
      <w:bCs/>
      <w:kern w:val="44"/>
      <w:sz w:val="28"/>
      <w:szCs w:val="44"/>
    </w:rPr>
  </w:style>
  <w:style w:type="paragraph" w:customStyle="1" w:styleId="1">
    <w:name w:val="样式1"/>
    <w:basedOn w:val="10"/>
    <w:link w:val="1Char0"/>
    <w:rsid w:val="0061553B"/>
    <w:pPr>
      <w:numPr>
        <w:numId w:val="2"/>
      </w:numPr>
      <w:tabs>
        <w:tab w:val="left" w:pos="851"/>
      </w:tabs>
    </w:pPr>
    <w:rPr>
      <w:rFonts w:eastAsia="宋体" w:cs="Times New Roman"/>
    </w:rPr>
  </w:style>
  <w:style w:type="character" w:customStyle="1" w:styleId="1Char0">
    <w:name w:val="样式1 Char"/>
    <w:link w:val="1"/>
    <w:rsid w:val="0061553B"/>
    <w:rPr>
      <w:rFonts w:ascii="Arial" w:eastAsia="宋体" w:hAnsi="Arial" w:cs="Times New Roman"/>
      <w:b/>
      <w:bCs/>
      <w:kern w:val="44"/>
      <w:sz w:val="36"/>
      <w:szCs w:val="44"/>
    </w:rPr>
  </w:style>
  <w:style w:type="character" w:customStyle="1" w:styleId="Char10">
    <w:name w:val="批注文字 Char1"/>
    <w:uiPriority w:val="99"/>
    <w:semiHidden/>
    <w:rsid w:val="0061553B"/>
    <w:rPr>
      <w:rFonts w:ascii="Calibri" w:eastAsia="宋体" w:hAnsi="Calibri" w:cs="Times New Roman"/>
      <w:szCs w:val="21"/>
    </w:rPr>
  </w:style>
  <w:style w:type="paragraph" w:styleId="af3">
    <w:name w:val="Date"/>
    <w:basedOn w:val="a"/>
    <w:next w:val="a"/>
    <w:link w:val="Char6"/>
    <w:uiPriority w:val="99"/>
    <w:semiHidden/>
    <w:unhideWhenUsed/>
    <w:rsid w:val="0061553B"/>
    <w:pPr>
      <w:widowControl/>
      <w:ind w:leftChars="2500" w:left="100"/>
      <w:jc w:val="left"/>
    </w:pPr>
    <w:rPr>
      <w:rFonts w:ascii="Calibri" w:eastAsia="宋体" w:hAnsi="Calibri" w:cs="Times New Roman"/>
      <w:szCs w:val="21"/>
    </w:rPr>
  </w:style>
  <w:style w:type="character" w:customStyle="1" w:styleId="Char6">
    <w:name w:val="日期 Char"/>
    <w:basedOn w:val="a0"/>
    <w:link w:val="af3"/>
    <w:uiPriority w:val="99"/>
    <w:semiHidden/>
    <w:rsid w:val="0061553B"/>
    <w:rPr>
      <w:rFonts w:ascii="Calibri" w:eastAsia="宋体" w:hAnsi="Calibri" w:cs="Times New Roman"/>
      <w:szCs w:val="21"/>
    </w:rPr>
  </w:style>
  <w:style w:type="paragraph" w:styleId="af4">
    <w:name w:val="Revision"/>
    <w:hidden/>
    <w:uiPriority w:val="99"/>
    <w:semiHidden/>
    <w:rsid w:val="0061553B"/>
    <w:rPr>
      <w:rFonts w:ascii="Calibri" w:eastAsia="宋体" w:hAnsi="Calibri" w:cs="Times New Roman"/>
      <w:szCs w:val="21"/>
    </w:rPr>
  </w:style>
  <w:style w:type="paragraph" w:styleId="af5">
    <w:name w:val="Normal (Web)"/>
    <w:basedOn w:val="a"/>
    <w:uiPriority w:val="99"/>
    <w:unhideWhenUsed/>
    <w:rsid w:val="0061553B"/>
    <w:pPr>
      <w:widowControl/>
      <w:jc w:val="left"/>
    </w:pPr>
    <w:rPr>
      <w:rFonts w:ascii="宋体" w:eastAsia="宋体" w:hAnsi="宋体" w:cs="宋体"/>
      <w:kern w:val="0"/>
      <w:sz w:val="24"/>
      <w:szCs w:val="24"/>
    </w:rPr>
  </w:style>
  <w:style w:type="paragraph" w:customStyle="1" w:styleId="1a">
    <w:name w:val="纯文本1"/>
    <w:basedOn w:val="a"/>
    <w:uiPriority w:val="99"/>
    <w:rsid w:val="0061553B"/>
    <w:pPr>
      <w:adjustRightInd w:val="0"/>
      <w:spacing w:before="0" w:beforeAutospacing="0" w:after="0" w:afterAutospacing="0"/>
      <w:textAlignment w:val="baseline"/>
    </w:pPr>
    <w:rPr>
      <w:rFonts w:ascii="宋体" w:eastAsia="宋体" w:hAnsi="Courier New" w:cs="Times New Roman"/>
      <w:szCs w:val="24"/>
    </w:rPr>
  </w:style>
  <w:style w:type="character" w:customStyle="1" w:styleId="Char11">
    <w:name w:val="页眉 Char1"/>
    <w:rsid w:val="0061553B"/>
    <w:rPr>
      <w:rFonts w:ascii="Calibri" w:hAnsi="Calibri"/>
      <w:kern w:val="2"/>
      <w:sz w:val="18"/>
      <w:szCs w:val="18"/>
    </w:rPr>
  </w:style>
  <w:style w:type="character" w:customStyle="1" w:styleId="Char12">
    <w:name w:val="页脚 Char1"/>
    <w:rsid w:val="0061553B"/>
    <w:rPr>
      <w:rFonts w:ascii="Calibri" w:hAnsi="Calibri"/>
      <w:kern w:val="2"/>
      <w:sz w:val="18"/>
      <w:szCs w:val="18"/>
    </w:rPr>
  </w:style>
  <w:style w:type="paragraph" w:customStyle="1" w:styleId="ListParagraph2">
    <w:name w:val="List Paragraph2"/>
    <w:basedOn w:val="a"/>
    <w:uiPriority w:val="99"/>
    <w:rsid w:val="0061553B"/>
    <w:pPr>
      <w:widowControl/>
      <w:ind w:firstLineChars="200" w:firstLine="420"/>
      <w:jc w:val="left"/>
    </w:pPr>
    <w:rPr>
      <w:rFonts w:ascii="Calibri" w:eastAsia="宋体" w:hAnsi="Calibri" w:cs="Times New Roman"/>
      <w:szCs w:val="21"/>
    </w:rPr>
  </w:style>
  <w:style w:type="paragraph" w:customStyle="1" w:styleId="1b">
    <w:name w:val="列出段落1"/>
    <w:basedOn w:val="a"/>
    <w:uiPriority w:val="99"/>
    <w:rsid w:val="0061553B"/>
    <w:pPr>
      <w:widowControl/>
      <w:ind w:firstLineChars="200" w:firstLine="420"/>
      <w:jc w:val="left"/>
    </w:pPr>
    <w:rPr>
      <w:rFonts w:ascii="Calibri" w:eastAsia="宋体" w:hAnsi="Calibri" w:cs="Times New Roman"/>
      <w:szCs w:val="21"/>
    </w:rPr>
  </w:style>
  <w:style w:type="paragraph" w:styleId="TOC">
    <w:name w:val="TOC Heading"/>
    <w:basedOn w:val="10"/>
    <w:next w:val="a"/>
    <w:uiPriority w:val="39"/>
    <w:qFormat/>
    <w:rsid w:val="0061553B"/>
    <w:pPr>
      <w:tabs>
        <w:tab w:val="left" w:pos="851"/>
      </w:tabs>
      <w:spacing w:before="480" w:line="276" w:lineRule="auto"/>
      <w:ind w:left="0" w:firstLine="0"/>
      <w:outlineLvl w:val="9"/>
    </w:pPr>
    <w:rPr>
      <w:rFonts w:ascii="Cambria" w:eastAsia="宋体" w:hAnsi="Cambria" w:cs="Times New Roman"/>
      <w:color w:val="365F91"/>
      <w:kern w:val="0"/>
      <w:sz w:val="28"/>
      <w:szCs w:val="28"/>
    </w:rPr>
  </w:style>
  <w:style w:type="character" w:customStyle="1" w:styleId="Char20">
    <w:name w:val="页脚 Char2"/>
    <w:uiPriority w:val="99"/>
    <w:semiHidden/>
    <w:rsid w:val="0061553B"/>
    <w:rPr>
      <w:rFonts w:ascii="Calibri" w:hAnsi="Calibri"/>
      <w:kern w:val="2"/>
      <w:sz w:val="18"/>
      <w:szCs w:val="18"/>
    </w:rPr>
  </w:style>
  <w:style w:type="character" w:customStyle="1" w:styleId="Char13">
    <w:name w:val="文档结构图 Char1"/>
    <w:uiPriority w:val="99"/>
    <w:semiHidden/>
    <w:rsid w:val="0061553B"/>
    <w:rPr>
      <w:rFonts w:ascii="宋体" w:eastAsia="宋体" w:hAnsi="Calibri" w:cs="Times New Roman"/>
      <w:sz w:val="18"/>
      <w:szCs w:val="18"/>
    </w:rPr>
  </w:style>
  <w:style w:type="character" w:customStyle="1" w:styleId="Char21">
    <w:name w:val="页眉 Char2"/>
    <w:uiPriority w:val="99"/>
    <w:semiHidden/>
    <w:rsid w:val="0061553B"/>
    <w:rPr>
      <w:rFonts w:ascii="Calibri" w:hAnsi="Calibri"/>
      <w:kern w:val="2"/>
      <w:sz w:val="18"/>
      <w:szCs w:val="18"/>
    </w:rPr>
  </w:style>
  <w:style w:type="character" w:customStyle="1" w:styleId="Char14">
    <w:name w:val="批注框文本 Char1"/>
    <w:uiPriority w:val="99"/>
    <w:semiHidden/>
    <w:rsid w:val="0061553B"/>
    <w:rPr>
      <w:rFonts w:ascii="Calibri" w:eastAsia="宋体" w:hAnsi="Calibri" w:cs="Times New Roman"/>
      <w:sz w:val="18"/>
      <w:szCs w:val="18"/>
    </w:rPr>
  </w:style>
  <w:style w:type="paragraph" w:customStyle="1" w:styleId="22">
    <w:name w:val="批注文字2"/>
    <w:basedOn w:val="a"/>
    <w:uiPriority w:val="99"/>
    <w:rsid w:val="0061553B"/>
    <w:pPr>
      <w:widowControl/>
      <w:jc w:val="left"/>
    </w:pPr>
    <w:rPr>
      <w:rFonts w:eastAsia="宋体" w:cs="Times New Roman"/>
      <w:kern w:val="0"/>
      <w:sz w:val="20"/>
      <w:szCs w:val="20"/>
    </w:rPr>
  </w:style>
  <w:style w:type="character" w:styleId="af6">
    <w:name w:val="Subtle Emphasis"/>
    <w:uiPriority w:val="19"/>
    <w:qFormat/>
    <w:rsid w:val="0061553B"/>
    <w:rPr>
      <w:i/>
      <w:iCs/>
      <w:color w:val="808080"/>
    </w:rPr>
  </w:style>
  <w:style w:type="paragraph" w:styleId="af7">
    <w:name w:val="Subtitle"/>
    <w:basedOn w:val="a"/>
    <w:next w:val="a"/>
    <w:link w:val="Char7"/>
    <w:uiPriority w:val="11"/>
    <w:qFormat/>
    <w:rsid w:val="0061553B"/>
    <w:pPr>
      <w:widowControl/>
      <w:spacing w:before="240" w:after="60" w:line="312" w:lineRule="auto"/>
      <w:jc w:val="center"/>
      <w:outlineLvl w:val="1"/>
    </w:pPr>
    <w:rPr>
      <w:rFonts w:ascii="Cambria" w:eastAsia="宋体" w:hAnsi="Cambria" w:cs="Times New Roman"/>
      <w:b/>
      <w:bCs/>
      <w:kern w:val="28"/>
      <w:sz w:val="32"/>
      <w:szCs w:val="32"/>
    </w:rPr>
  </w:style>
  <w:style w:type="character" w:customStyle="1" w:styleId="Char7">
    <w:name w:val="副标题 Char"/>
    <w:basedOn w:val="a0"/>
    <w:link w:val="af7"/>
    <w:uiPriority w:val="11"/>
    <w:rsid w:val="0061553B"/>
    <w:rPr>
      <w:rFonts w:ascii="Cambria" w:eastAsia="宋体" w:hAnsi="Cambria" w:cs="Times New Roman"/>
      <w:b/>
      <w:bCs/>
      <w:kern w:val="28"/>
      <w:sz w:val="32"/>
      <w:szCs w:val="32"/>
    </w:rPr>
  </w:style>
  <w:style w:type="paragraph" w:customStyle="1" w:styleId="23">
    <w:name w:val="页脚2"/>
    <w:basedOn w:val="a"/>
    <w:uiPriority w:val="99"/>
    <w:rsid w:val="0061553B"/>
    <w:pPr>
      <w:widowControl/>
      <w:tabs>
        <w:tab w:val="center" w:pos="4320"/>
        <w:tab w:val="right" w:pos="8640"/>
      </w:tabs>
      <w:jc w:val="left"/>
    </w:pPr>
    <w:rPr>
      <w:rFonts w:eastAsia="宋体" w:cs="Times New Roman"/>
      <w:szCs w:val="21"/>
    </w:rPr>
  </w:style>
  <w:style w:type="paragraph" w:customStyle="1" w:styleId="24">
    <w:name w:val="页眉2"/>
    <w:basedOn w:val="a"/>
    <w:uiPriority w:val="99"/>
    <w:rsid w:val="0061553B"/>
    <w:pPr>
      <w:widowControl/>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25">
    <w:name w:val="批注引用2"/>
    <w:rsid w:val="0061553B"/>
    <w:rPr>
      <w:sz w:val="16"/>
      <w:szCs w:val="16"/>
    </w:rPr>
  </w:style>
  <w:style w:type="paragraph" w:customStyle="1" w:styleId="32">
    <w:name w:val="批注文字3"/>
    <w:basedOn w:val="a"/>
    <w:uiPriority w:val="99"/>
    <w:rsid w:val="0061553B"/>
    <w:pPr>
      <w:widowControl/>
      <w:jc w:val="left"/>
    </w:pPr>
    <w:rPr>
      <w:rFonts w:eastAsia="宋体" w:cs="Times New Roman"/>
      <w:kern w:val="0"/>
      <w:sz w:val="20"/>
      <w:szCs w:val="20"/>
    </w:rPr>
  </w:style>
  <w:style w:type="paragraph" w:customStyle="1" w:styleId="26">
    <w:name w:val="批注主题2"/>
    <w:basedOn w:val="32"/>
    <w:next w:val="32"/>
    <w:uiPriority w:val="99"/>
    <w:rsid w:val="0061553B"/>
    <w:rPr>
      <w:b/>
      <w:bCs/>
    </w:rPr>
  </w:style>
  <w:style w:type="paragraph" w:customStyle="1" w:styleId="27">
    <w:name w:val="引文目录2"/>
    <w:basedOn w:val="a"/>
    <w:next w:val="a"/>
    <w:uiPriority w:val="99"/>
    <w:rsid w:val="0061553B"/>
    <w:pPr>
      <w:widowControl/>
      <w:spacing w:before="240" w:after="0"/>
      <w:ind w:left="200" w:hanging="200"/>
      <w:jc w:val="left"/>
    </w:pPr>
    <w:rPr>
      <w:rFonts w:ascii="Calibri" w:eastAsia="宋体" w:hAnsi="Calibri" w:cs="Calibri"/>
      <w:szCs w:val="20"/>
    </w:rPr>
  </w:style>
  <w:style w:type="paragraph" w:customStyle="1" w:styleId="28">
    <w:name w:val="引文目录标题2"/>
    <w:basedOn w:val="a"/>
    <w:next w:val="a"/>
    <w:uiPriority w:val="99"/>
    <w:rsid w:val="0061553B"/>
    <w:pPr>
      <w:widowControl/>
      <w:spacing w:before="240" w:after="0"/>
      <w:jc w:val="left"/>
    </w:pPr>
    <w:rPr>
      <w:rFonts w:ascii="Calibri" w:eastAsia="宋体" w:hAnsi="Calibri" w:cs="Calibri"/>
      <w:b/>
      <w:bCs/>
      <w:i/>
      <w:iCs/>
      <w:sz w:val="24"/>
      <w:szCs w:val="21"/>
    </w:rPr>
  </w:style>
  <w:style w:type="character" w:customStyle="1" w:styleId="1Char1">
    <w:name w:val="标题 1 Char1"/>
    <w:aliases w:val="XGD_Heading 1 Char1,Heading 1 Char1"/>
    <w:uiPriority w:val="9"/>
    <w:rsid w:val="0061553B"/>
    <w:rPr>
      <w:rFonts w:eastAsia="宋体" w:cs="Times New Roman"/>
      <w:b/>
      <w:bCs/>
      <w:kern w:val="44"/>
      <w:sz w:val="44"/>
      <w:szCs w:val="44"/>
    </w:rPr>
  </w:style>
  <w:style w:type="character" w:customStyle="1" w:styleId="3Char1">
    <w:name w:val="标题 3 Char1"/>
    <w:aliases w:val="XGD_Heading 3 Char1,Heading 3 Char1"/>
    <w:uiPriority w:val="9"/>
    <w:semiHidden/>
    <w:rsid w:val="0061553B"/>
    <w:rPr>
      <w:rFonts w:eastAsia="宋体" w:cs="Times New Roman"/>
      <w:b/>
      <w:bCs/>
      <w:kern w:val="2"/>
      <w:sz w:val="32"/>
      <w:szCs w:val="32"/>
    </w:rPr>
  </w:style>
  <w:style w:type="character" w:customStyle="1" w:styleId="Char15">
    <w:name w:val="标题 Char1"/>
    <w:aliases w:val="XGD_Title Char1"/>
    <w:uiPriority w:val="10"/>
    <w:rsid w:val="0061553B"/>
    <w:rPr>
      <w:rFonts w:ascii="Cambria" w:hAnsi="Cambria" w:cs="Times New Roman"/>
      <w:b/>
      <w:bCs/>
      <w:kern w:val="2"/>
      <w:sz w:val="32"/>
      <w:szCs w:val="32"/>
    </w:rPr>
  </w:style>
  <w:style w:type="paragraph" w:customStyle="1" w:styleId="MotionEvenPage1">
    <w:name w:val="Motion (Even Page)1"/>
    <w:uiPriority w:val="99"/>
    <w:rsid w:val="0061553B"/>
    <w:pPr>
      <w:tabs>
        <w:tab w:val="center" w:pos="4680"/>
        <w:tab w:val="right" w:pos="9360"/>
      </w:tabs>
    </w:pPr>
    <w:rPr>
      <w:rFonts w:ascii="Calibri" w:eastAsia="MS Mincho" w:hAnsi="Calibri" w:cs="Arial"/>
      <w:kern w:val="0"/>
      <w:sz w:val="22"/>
      <w:lang w:eastAsia="ja-JP"/>
    </w:rPr>
  </w:style>
  <w:style w:type="paragraph" w:customStyle="1" w:styleId="MotionEvenPage">
    <w:name w:val="Motion (Even Page)"/>
    <w:uiPriority w:val="99"/>
    <w:rsid w:val="0061553B"/>
    <w:pPr>
      <w:tabs>
        <w:tab w:val="center" w:pos="4680"/>
        <w:tab w:val="right" w:pos="9360"/>
      </w:tabs>
    </w:pPr>
    <w:rPr>
      <w:rFonts w:ascii="Calibri" w:eastAsia="MS Mincho" w:hAnsi="Calibri" w:cs="Arial"/>
      <w:kern w:val="0"/>
      <w:sz w:val="22"/>
      <w:lang w:eastAsia="ja-JP"/>
    </w:rPr>
  </w:style>
  <w:style w:type="character" w:customStyle="1" w:styleId="FooterChar">
    <w:name w:val="Footer Char"/>
    <w:link w:val="13"/>
    <w:rsid w:val="00C0616A"/>
    <w:rPr>
      <w:rFonts w:ascii="Arial" w:eastAsia="宋体" w:hAnsi="Arial" w:cs="Times New Roman"/>
      <w:szCs w:val="21"/>
    </w:rPr>
  </w:style>
  <w:style w:type="character" w:customStyle="1" w:styleId="HeaderChar">
    <w:name w:val="Header Char"/>
    <w:link w:val="15"/>
    <w:rsid w:val="00C0616A"/>
    <w:rPr>
      <w:rFonts w:ascii="Calibri" w:eastAsia="宋体" w:hAnsi="Calibri" w:cs="Times New Roman"/>
      <w:sz w:val="18"/>
      <w:szCs w:val="18"/>
    </w:rPr>
  </w:style>
  <w:style w:type="character" w:customStyle="1" w:styleId="BalloonTextChar">
    <w:name w:val="Balloon Text Char"/>
    <w:link w:val="BalloonText1"/>
    <w:rsid w:val="00C0616A"/>
    <w:rPr>
      <w:rFonts w:ascii="Times New Roman" w:eastAsia="宋体" w:hAnsi="Times New Roman" w:cs="Times New Roman"/>
      <w:kern w:val="0"/>
      <w:sz w:val="18"/>
      <w:szCs w:val="18"/>
    </w:rPr>
  </w:style>
  <w:style w:type="character" w:customStyle="1" w:styleId="Heading4Char1">
    <w:name w:val="Heading 4 Char1"/>
    <w:aliases w:val="XGD_Heading 4 Char1,标题 4 XGD_Heading 4 Char1"/>
    <w:basedOn w:val="a0"/>
    <w:semiHidden/>
    <w:rsid w:val="00BE31D0"/>
    <w:rPr>
      <w:rFonts w:asciiTheme="majorHAnsi" w:eastAsiaTheme="majorEastAsia" w:hAnsiTheme="majorHAnsi" w:cstheme="majorBidi"/>
      <w:b/>
      <w:bCs/>
      <w:i/>
      <w:iCs/>
      <w:color w:val="4F81BD" w:themeColor="accent1"/>
      <w:szCs w:val="22"/>
    </w:rPr>
  </w:style>
  <w:style w:type="paragraph" w:customStyle="1" w:styleId="af8">
    <w:name w:val="段"/>
    <w:rsid w:val="004130F6"/>
    <w:pPr>
      <w:autoSpaceDE w:val="0"/>
      <w:autoSpaceDN w:val="0"/>
      <w:ind w:firstLineChars="200" w:firstLine="200"/>
      <w:jc w:val="both"/>
    </w:pPr>
    <w:rPr>
      <w:rFonts w:ascii="宋体" w:eastAsia="宋体" w:hAnsi="Times New Roman" w:cs="Times New Roman"/>
      <w:noProof/>
      <w:kern w:val="0"/>
      <w:szCs w:val="20"/>
    </w:rPr>
  </w:style>
  <w:style w:type="paragraph" w:customStyle="1" w:styleId="ParameterDescription">
    <w:name w:val="Parameter_Description"/>
    <w:basedOn w:val="a"/>
    <w:link w:val="ParameterDescriptionChar"/>
    <w:qFormat/>
    <w:rsid w:val="008D2078"/>
    <w:pPr>
      <w:widowControl/>
      <w:spacing w:before="0" w:beforeAutospacing="0" w:after="0" w:afterAutospacing="0"/>
      <w:jc w:val="left"/>
    </w:pPr>
    <w:rPr>
      <w:rFonts w:asciiTheme="minorHAnsi" w:eastAsia="宋体" w:hAnsiTheme="minorHAnsi" w:cs="Times New Roman"/>
      <w:bCs/>
      <w:i/>
      <w:color w:val="000000"/>
      <w:sz w:val="18"/>
    </w:rPr>
  </w:style>
  <w:style w:type="character" w:customStyle="1" w:styleId="ParameterDescriptionChar">
    <w:name w:val="Parameter_Description Char"/>
    <w:basedOn w:val="a0"/>
    <w:link w:val="ParameterDescription"/>
    <w:rsid w:val="008D2078"/>
    <w:rPr>
      <w:rFonts w:eastAsia="宋体" w:cs="Times New Roman"/>
      <w:bCs/>
      <w:i/>
      <w:color w:val="000000"/>
      <w:sz w:val="18"/>
    </w:rPr>
  </w:style>
  <w:style w:type="paragraph" w:customStyle="1" w:styleId="TableContents">
    <w:name w:val="TableContents"/>
    <w:basedOn w:val="a"/>
    <w:link w:val="TableContentsChar"/>
    <w:qFormat/>
    <w:rsid w:val="008D2078"/>
    <w:pPr>
      <w:widowControl/>
      <w:spacing w:before="0" w:beforeAutospacing="0" w:after="0" w:afterAutospacing="0"/>
      <w:jc w:val="left"/>
    </w:pPr>
    <w:rPr>
      <w:rFonts w:asciiTheme="minorHAnsi" w:eastAsia="宋体" w:hAnsiTheme="minorHAnsi" w:cs="Times New Roman"/>
      <w:bCs/>
      <w:color w:val="000000"/>
    </w:rPr>
  </w:style>
  <w:style w:type="character" w:customStyle="1" w:styleId="TableContentsChar">
    <w:name w:val="TableContents Char"/>
    <w:basedOn w:val="a0"/>
    <w:link w:val="TableContents"/>
    <w:rsid w:val="008D2078"/>
    <w:rPr>
      <w:rFonts w:eastAsia="宋体" w:cs="Times New Roman"/>
      <w:bCs/>
      <w:color w:val="000000"/>
    </w:rPr>
  </w:style>
  <w:style w:type="paragraph" w:styleId="af9">
    <w:name w:val="footnote text"/>
    <w:basedOn w:val="a"/>
    <w:link w:val="Char8"/>
    <w:uiPriority w:val="99"/>
    <w:semiHidden/>
    <w:unhideWhenUsed/>
    <w:rsid w:val="00B44332"/>
    <w:pPr>
      <w:snapToGrid w:val="0"/>
      <w:jc w:val="left"/>
    </w:pPr>
    <w:rPr>
      <w:sz w:val="18"/>
      <w:szCs w:val="18"/>
    </w:rPr>
  </w:style>
  <w:style w:type="character" w:customStyle="1" w:styleId="Char8">
    <w:name w:val="脚注文本 Char"/>
    <w:basedOn w:val="a0"/>
    <w:link w:val="af9"/>
    <w:uiPriority w:val="99"/>
    <w:semiHidden/>
    <w:rsid w:val="00B44332"/>
    <w:rPr>
      <w:rFonts w:ascii="Arial" w:hAnsi="Arial"/>
      <w:sz w:val="18"/>
      <w:szCs w:val="18"/>
    </w:rPr>
  </w:style>
  <w:style w:type="character" w:styleId="afa">
    <w:name w:val="footnote reference"/>
    <w:basedOn w:val="a0"/>
    <w:uiPriority w:val="99"/>
    <w:semiHidden/>
    <w:unhideWhenUsed/>
    <w:rsid w:val="00B44332"/>
    <w:rPr>
      <w:vertAlign w:val="superscript"/>
    </w:rPr>
  </w:style>
  <w:style w:type="paragraph" w:customStyle="1" w:styleId="afb">
    <w:name w:val="宏定义"/>
    <w:basedOn w:val="a"/>
    <w:next w:val="a"/>
    <w:link w:val="Char9"/>
    <w:rsid w:val="00001CF5"/>
    <w:pPr>
      <w:jc w:val="left"/>
    </w:pPr>
    <w:rPr>
      <w:rFonts w:eastAsia="宋体" w:cs="Arial"/>
      <w:b/>
      <w:kern w:val="0"/>
      <w:sz w:val="20"/>
      <w:szCs w:val="20"/>
    </w:rPr>
  </w:style>
  <w:style w:type="character" w:customStyle="1" w:styleId="Char9">
    <w:name w:val="宏定义 Char"/>
    <w:basedOn w:val="a0"/>
    <w:link w:val="afb"/>
    <w:rsid w:val="00001CF5"/>
    <w:rPr>
      <w:rFonts w:ascii="Arial" w:eastAsia="宋体" w:hAnsi="Arial" w:cs="Arial"/>
      <w:b/>
      <w:kern w:val="0"/>
      <w:sz w:val="20"/>
      <w:szCs w:val="20"/>
    </w:rPr>
  </w:style>
  <w:style w:type="paragraph" w:styleId="afc">
    <w:name w:val="caption"/>
    <w:basedOn w:val="a"/>
    <w:next w:val="a"/>
    <w:uiPriority w:val="35"/>
    <w:semiHidden/>
    <w:unhideWhenUsed/>
    <w:qFormat/>
    <w:rsid w:val="00B74500"/>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451167">
      <w:bodyDiv w:val="1"/>
      <w:marLeft w:val="0"/>
      <w:marRight w:val="0"/>
      <w:marTop w:val="0"/>
      <w:marBottom w:val="0"/>
      <w:divBdr>
        <w:top w:val="none" w:sz="0" w:space="0" w:color="auto"/>
        <w:left w:val="none" w:sz="0" w:space="0" w:color="auto"/>
        <w:bottom w:val="none" w:sz="0" w:space="0" w:color="auto"/>
        <w:right w:val="none" w:sz="0" w:space="0" w:color="auto"/>
      </w:divBdr>
    </w:div>
    <w:div w:id="150173265">
      <w:bodyDiv w:val="1"/>
      <w:marLeft w:val="0"/>
      <w:marRight w:val="0"/>
      <w:marTop w:val="0"/>
      <w:marBottom w:val="0"/>
      <w:divBdr>
        <w:top w:val="none" w:sz="0" w:space="0" w:color="auto"/>
        <w:left w:val="none" w:sz="0" w:space="0" w:color="auto"/>
        <w:bottom w:val="none" w:sz="0" w:space="0" w:color="auto"/>
        <w:right w:val="none" w:sz="0" w:space="0" w:color="auto"/>
      </w:divBdr>
    </w:div>
    <w:div w:id="160389843">
      <w:bodyDiv w:val="1"/>
      <w:marLeft w:val="0"/>
      <w:marRight w:val="0"/>
      <w:marTop w:val="0"/>
      <w:marBottom w:val="0"/>
      <w:divBdr>
        <w:top w:val="none" w:sz="0" w:space="0" w:color="auto"/>
        <w:left w:val="none" w:sz="0" w:space="0" w:color="auto"/>
        <w:bottom w:val="none" w:sz="0" w:space="0" w:color="auto"/>
        <w:right w:val="none" w:sz="0" w:space="0" w:color="auto"/>
      </w:divBdr>
    </w:div>
    <w:div w:id="175465642">
      <w:bodyDiv w:val="1"/>
      <w:marLeft w:val="0"/>
      <w:marRight w:val="0"/>
      <w:marTop w:val="0"/>
      <w:marBottom w:val="0"/>
      <w:divBdr>
        <w:top w:val="none" w:sz="0" w:space="0" w:color="auto"/>
        <w:left w:val="none" w:sz="0" w:space="0" w:color="auto"/>
        <w:bottom w:val="none" w:sz="0" w:space="0" w:color="auto"/>
        <w:right w:val="none" w:sz="0" w:space="0" w:color="auto"/>
      </w:divBdr>
    </w:div>
    <w:div w:id="224073037">
      <w:bodyDiv w:val="1"/>
      <w:marLeft w:val="0"/>
      <w:marRight w:val="0"/>
      <w:marTop w:val="0"/>
      <w:marBottom w:val="0"/>
      <w:divBdr>
        <w:top w:val="none" w:sz="0" w:space="0" w:color="auto"/>
        <w:left w:val="none" w:sz="0" w:space="0" w:color="auto"/>
        <w:bottom w:val="none" w:sz="0" w:space="0" w:color="auto"/>
        <w:right w:val="none" w:sz="0" w:space="0" w:color="auto"/>
      </w:divBdr>
    </w:div>
    <w:div w:id="269044247">
      <w:bodyDiv w:val="1"/>
      <w:marLeft w:val="0"/>
      <w:marRight w:val="0"/>
      <w:marTop w:val="0"/>
      <w:marBottom w:val="0"/>
      <w:divBdr>
        <w:top w:val="none" w:sz="0" w:space="0" w:color="auto"/>
        <w:left w:val="none" w:sz="0" w:space="0" w:color="auto"/>
        <w:bottom w:val="none" w:sz="0" w:space="0" w:color="auto"/>
        <w:right w:val="none" w:sz="0" w:space="0" w:color="auto"/>
      </w:divBdr>
    </w:div>
    <w:div w:id="275719496">
      <w:bodyDiv w:val="1"/>
      <w:marLeft w:val="0"/>
      <w:marRight w:val="0"/>
      <w:marTop w:val="0"/>
      <w:marBottom w:val="0"/>
      <w:divBdr>
        <w:top w:val="none" w:sz="0" w:space="0" w:color="auto"/>
        <w:left w:val="none" w:sz="0" w:space="0" w:color="auto"/>
        <w:bottom w:val="none" w:sz="0" w:space="0" w:color="auto"/>
        <w:right w:val="none" w:sz="0" w:space="0" w:color="auto"/>
      </w:divBdr>
    </w:div>
    <w:div w:id="355236241">
      <w:bodyDiv w:val="1"/>
      <w:marLeft w:val="0"/>
      <w:marRight w:val="0"/>
      <w:marTop w:val="0"/>
      <w:marBottom w:val="0"/>
      <w:divBdr>
        <w:top w:val="none" w:sz="0" w:space="0" w:color="auto"/>
        <w:left w:val="none" w:sz="0" w:space="0" w:color="auto"/>
        <w:bottom w:val="none" w:sz="0" w:space="0" w:color="auto"/>
        <w:right w:val="none" w:sz="0" w:space="0" w:color="auto"/>
      </w:divBdr>
    </w:div>
    <w:div w:id="379473674">
      <w:bodyDiv w:val="1"/>
      <w:marLeft w:val="0"/>
      <w:marRight w:val="0"/>
      <w:marTop w:val="0"/>
      <w:marBottom w:val="0"/>
      <w:divBdr>
        <w:top w:val="none" w:sz="0" w:space="0" w:color="auto"/>
        <w:left w:val="none" w:sz="0" w:space="0" w:color="auto"/>
        <w:bottom w:val="none" w:sz="0" w:space="0" w:color="auto"/>
        <w:right w:val="none" w:sz="0" w:space="0" w:color="auto"/>
      </w:divBdr>
    </w:div>
    <w:div w:id="382291093">
      <w:bodyDiv w:val="1"/>
      <w:marLeft w:val="0"/>
      <w:marRight w:val="0"/>
      <w:marTop w:val="0"/>
      <w:marBottom w:val="0"/>
      <w:divBdr>
        <w:top w:val="none" w:sz="0" w:space="0" w:color="auto"/>
        <w:left w:val="none" w:sz="0" w:space="0" w:color="auto"/>
        <w:bottom w:val="none" w:sz="0" w:space="0" w:color="auto"/>
        <w:right w:val="none" w:sz="0" w:space="0" w:color="auto"/>
      </w:divBdr>
      <w:divsChild>
        <w:div w:id="423184409">
          <w:marLeft w:val="0"/>
          <w:marRight w:val="0"/>
          <w:marTop w:val="0"/>
          <w:marBottom w:val="0"/>
          <w:divBdr>
            <w:top w:val="none" w:sz="0" w:space="0" w:color="auto"/>
            <w:left w:val="none" w:sz="0" w:space="0" w:color="auto"/>
            <w:bottom w:val="none" w:sz="0" w:space="0" w:color="auto"/>
            <w:right w:val="none" w:sz="0" w:space="0" w:color="auto"/>
          </w:divBdr>
        </w:div>
      </w:divsChild>
    </w:div>
    <w:div w:id="382484707">
      <w:bodyDiv w:val="1"/>
      <w:marLeft w:val="0"/>
      <w:marRight w:val="0"/>
      <w:marTop w:val="0"/>
      <w:marBottom w:val="0"/>
      <w:divBdr>
        <w:top w:val="none" w:sz="0" w:space="0" w:color="auto"/>
        <w:left w:val="none" w:sz="0" w:space="0" w:color="auto"/>
        <w:bottom w:val="none" w:sz="0" w:space="0" w:color="auto"/>
        <w:right w:val="none" w:sz="0" w:space="0" w:color="auto"/>
      </w:divBdr>
    </w:div>
    <w:div w:id="416677997">
      <w:bodyDiv w:val="1"/>
      <w:marLeft w:val="0"/>
      <w:marRight w:val="0"/>
      <w:marTop w:val="0"/>
      <w:marBottom w:val="0"/>
      <w:divBdr>
        <w:top w:val="none" w:sz="0" w:space="0" w:color="auto"/>
        <w:left w:val="none" w:sz="0" w:space="0" w:color="auto"/>
        <w:bottom w:val="none" w:sz="0" w:space="0" w:color="auto"/>
        <w:right w:val="none" w:sz="0" w:space="0" w:color="auto"/>
      </w:divBdr>
      <w:divsChild>
        <w:div w:id="910509588">
          <w:marLeft w:val="0"/>
          <w:marRight w:val="0"/>
          <w:marTop w:val="0"/>
          <w:marBottom w:val="0"/>
          <w:divBdr>
            <w:top w:val="none" w:sz="0" w:space="0" w:color="auto"/>
            <w:left w:val="none" w:sz="0" w:space="0" w:color="auto"/>
            <w:bottom w:val="none" w:sz="0" w:space="0" w:color="auto"/>
            <w:right w:val="none" w:sz="0" w:space="0" w:color="auto"/>
          </w:divBdr>
          <w:divsChild>
            <w:div w:id="1070494913">
              <w:marLeft w:val="0"/>
              <w:marRight w:val="0"/>
              <w:marTop w:val="0"/>
              <w:marBottom w:val="180"/>
              <w:divBdr>
                <w:top w:val="none" w:sz="0" w:space="0" w:color="auto"/>
                <w:left w:val="none" w:sz="0" w:space="0" w:color="auto"/>
                <w:bottom w:val="none" w:sz="0" w:space="0" w:color="auto"/>
                <w:right w:val="none" w:sz="0" w:space="0" w:color="auto"/>
              </w:divBdr>
              <w:divsChild>
                <w:div w:id="1833449214">
                  <w:marLeft w:val="0"/>
                  <w:marRight w:val="0"/>
                  <w:marTop w:val="0"/>
                  <w:marBottom w:val="0"/>
                  <w:divBdr>
                    <w:top w:val="none" w:sz="0" w:space="0" w:color="auto"/>
                    <w:left w:val="none" w:sz="0" w:space="0" w:color="auto"/>
                    <w:bottom w:val="none" w:sz="0" w:space="0" w:color="auto"/>
                    <w:right w:val="none" w:sz="0" w:space="0" w:color="auto"/>
                  </w:divBdr>
                  <w:divsChild>
                    <w:div w:id="2084640125">
                      <w:marLeft w:val="0"/>
                      <w:marRight w:val="0"/>
                      <w:marTop w:val="0"/>
                      <w:marBottom w:val="0"/>
                      <w:divBdr>
                        <w:top w:val="none" w:sz="0" w:space="0" w:color="auto"/>
                        <w:left w:val="none" w:sz="0" w:space="0" w:color="auto"/>
                        <w:bottom w:val="none" w:sz="0" w:space="0" w:color="auto"/>
                        <w:right w:val="none" w:sz="0" w:space="0" w:color="auto"/>
                      </w:divBdr>
                      <w:divsChild>
                        <w:div w:id="543636384">
                          <w:marLeft w:val="0"/>
                          <w:marRight w:val="0"/>
                          <w:marTop w:val="0"/>
                          <w:marBottom w:val="0"/>
                          <w:divBdr>
                            <w:top w:val="none" w:sz="0" w:space="0" w:color="auto"/>
                            <w:left w:val="none" w:sz="0" w:space="0" w:color="auto"/>
                            <w:bottom w:val="none" w:sz="0" w:space="0" w:color="auto"/>
                            <w:right w:val="none" w:sz="0" w:space="0" w:color="auto"/>
                          </w:divBdr>
                          <w:divsChild>
                            <w:div w:id="370037600">
                              <w:marLeft w:val="0"/>
                              <w:marRight w:val="0"/>
                              <w:marTop w:val="0"/>
                              <w:marBottom w:val="0"/>
                              <w:divBdr>
                                <w:top w:val="none" w:sz="0" w:space="0" w:color="auto"/>
                                <w:left w:val="none" w:sz="0" w:space="0" w:color="auto"/>
                                <w:bottom w:val="none" w:sz="0" w:space="0" w:color="auto"/>
                                <w:right w:val="none" w:sz="0" w:space="0" w:color="auto"/>
                              </w:divBdr>
                              <w:divsChild>
                                <w:div w:id="1842551006">
                                  <w:marLeft w:val="0"/>
                                  <w:marRight w:val="0"/>
                                  <w:marTop w:val="0"/>
                                  <w:marBottom w:val="0"/>
                                  <w:divBdr>
                                    <w:top w:val="none" w:sz="0" w:space="0" w:color="auto"/>
                                    <w:left w:val="none" w:sz="0" w:space="0" w:color="auto"/>
                                    <w:bottom w:val="none" w:sz="0" w:space="0" w:color="auto"/>
                                    <w:right w:val="none" w:sz="0" w:space="0" w:color="auto"/>
                                  </w:divBdr>
                                </w:div>
                                <w:div w:id="135798802">
                                  <w:marLeft w:val="0"/>
                                  <w:marRight w:val="0"/>
                                  <w:marTop w:val="0"/>
                                  <w:marBottom w:val="0"/>
                                  <w:divBdr>
                                    <w:top w:val="none" w:sz="0" w:space="0" w:color="auto"/>
                                    <w:left w:val="none" w:sz="0" w:space="0" w:color="auto"/>
                                    <w:bottom w:val="none" w:sz="0" w:space="0" w:color="auto"/>
                                    <w:right w:val="none" w:sz="0" w:space="0" w:color="auto"/>
                                  </w:divBdr>
                                </w:div>
                                <w:div w:id="1851868593">
                                  <w:marLeft w:val="0"/>
                                  <w:marRight w:val="0"/>
                                  <w:marTop w:val="0"/>
                                  <w:marBottom w:val="0"/>
                                  <w:divBdr>
                                    <w:top w:val="none" w:sz="0" w:space="0" w:color="auto"/>
                                    <w:left w:val="none" w:sz="0" w:space="0" w:color="auto"/>
                                    <w:bottom w:val="none" w:sz="0" w:space="0" w:color="auto"/>
                                    <w:right w:val="none" w:sz="0" w:space="0" w:color="auto"/>
                                  </w:divBdr>
                                </w:div>
                                <w:div w:id="850604667">
                                  <w:marLeft w:val="0"/>
                                  <w:marRight w:val="0"/>
                                  <w:marTop w:val="0"/>
                                  <w:marBottom w:val="0"/>
                                  <w:divBdr>
                                    <w:top w:val="none" w:sz="0" w:space="0" w:color="auto"/>
                                    <w:left w:val="none" w:sz="0" w:space="0" w:color="auto"/>
                                    <w:bottom w:val="none" w:sz="0" w:space="0" w:color="auto"/>
                                    <w:right w:val="none" w:sz="0" w:space="0" w:color="auto"/>
                                  </w:divBdr>
                                </w:div>
                                <w:div w:id="585727020">
                                  <w:marLeft w:val="0"/>
                                  <w:marRight w:val="0"/>
                                  <w:marTop w:val="0"/>
                                  <w:marBottom w:val="0"/>
                                  <w:divBdr>
                                    <w:top w:val="none" w:sz="0" w:space="0" w:color="auto"/>
                                    <w:left w:val="none" w:sz="0" w:space="0" w:color="auto"/>
                                    <w:bottom w:val="none" w:sz="0" w:space="0" w:color="auto"/>
                                    <w:right w:val="none" w:sz="0" w:space="0" w:color="auto"/>
                                  </w:divBdr>
                                </w:div>
                                <w:div w:id="1503813278">
                                  <w:marLeft w:val="0"/>
                                  <w:marRight w:val="0"/>
                                  <w:marTop w:val="0"/>
                                  <w:marBottom w:val="0"/>
                                  <w:divBdr>
                                    <w:top w:val="none" w:sz="0" w:space="0" w:color="auto"/>
                                    <w:left w:val="none" w:sz="0" w:space="0" w:color="auto"/>
                                    <w:bottom w:val="none" w:sz="0" w:space="0" w:color="auto"/>
                                    <w:right w:val="none" w:sz="0" w:space="0" w:color="auto"/>
                                  </w:divBdr>
                                </w:div>
                                <w:div w:id="1707681496">
                                  <w:marLeft w:val="0"/>
                                  <w:marRight w:val="0"/>
                                  <w:marTop w:val="0"/>
                                  <w:marBottom w:val="0"/>
                                  <w:divBdr>
                                    <w:top w:val="none" w:sz="0" w:space="0" w:color="auto"/>
                                    <w:left w:val="none" w:sz="0" w:space="0" w:color="auto"/>
                                    <w:bottom w:val="none" w:sz="0" w:space="0" w:color="auto"/>
                                    <w:right w:val="none" w:sz="0" w:space="0" w:color="auto"/>
                                  </w:divBdr>
                                </w:div>
                                <w:div w:id="914316282">
                                  <w:marLeft w:val="0"/>
                                  <w:marRight w:val="0"/>
                                  <w:marTop w:val="0"/>
                                  <w:marBottom w:val="0"/>
                                  <w:divBdr>
                                    <w:top w:val="none" w:sz="0" w:space="0" w:color="auto"/>
                                    <w:left w:val="none" w:sz="0" w:space="0" w:color="auto"/>
                                    <w:bottom w:val="none" w:sz="0" w:space="0" w:color="auto"/>
                                    <w:right w:val="none" w:sz="0" w:space="0" w:color="auto"/>
                                  </w:divBdr>
                                </w:div>
                                <w:div w:id="821853953">
                                  <w:marLeft w:val="0"/>
                                  <w:marRight w:val="0"/>
                                  <w:marTop w:val="0"/>
                                  <w:marBottom w:val="0"/>
                                  <w:divBdr>
                                    <w:top w:val="none" w:sz="0" w:space="0" w:color="auto"/>
                                    <w:left w:val="none" w:sz="0" w:space="0" w:color="auto"/>
                                    <w:bottom w:val="none" w:sz="0" w:space="0" w:color="auto"/>
                                    <w:right w:val="none" w:sz="0" w:space="0" w:color="auto"/>
                                  </w:divBdr>
                                </w:div>
                                <w:div w:id="2057461069">
                                  <w:marLeft w:val="0"/>
                                  <w:marRight w:val="0"/>
                                  <w:marTop w:val="0"/>
                                  <w:marBottom w:val="0"/>
                                  <w:divBdr>
                                    <w:top w:val="none" w:sz="0" w:space="0" w:color="auto"/>
                                    <w:left w:val="none" w:sz="0" w:space="0" w:color="auto"/>
                                    <w:bottom w:val="none" w:sz="0" w:space="0" w:color="auto"/>
                                    <w:right w:val="none" w:sz="0" w:space="0" w:color="auto"/>
                                  </w:divBdr>
                                </w:div>
                                <w:div w:id="1790469660">
                                  <w:marLeft w:val="0"/>
                                  <w:marRight w:val="0"/>
                                  <w:marTop w:val="0"/>
                                  <w:marBottom w:val="0"/>
                                  <w:divBdr>
                                    <w:top w:val="none" w:sz="0" w:space="0" w:color="auto"/>
                                    <w:left w:val="none" w:sz="0" w:space="0" w:color="auto"/>
                                    <w:bottom w:val="none" w:sz="0" w:space="0" w:color="auto"/>
                                    <w:right w:val="none" w:sz="0" w:space="0" w:color="auto"/>
                                  </w:divBdr>
                                </w:div>
                                <w:div w:id="1926646287">
                                  <w:marLeft w:val="0"/>
                                  <w:marRight w:val="0"/>
                                  <w:marTop w:val="0"/>
                                  <w:marBottom w:val="0"/>
                                  <w:divBdr>
                                    <w:top w:val="none" w:sz="0" w:space="0" w:color="auto"/>
                                    <w:left w:val="none" w:sz="0" w:space="0" w:color="auto"/>
                                    <w:bottom w:val="none" w:sz="0" w:space="0" w:color="auto"/>
                                    <w:right w:val="none" w:sz="0" w:space="0" w:color="auto"/>
                                  </w:divBdr>
                                </w:div>
                                <w:div w:id="799226887">
                                  <w:marLeft w:val="0"/>
                                  <w:marRight w:val="0"/>
                                  <w:marTop w:val="0"/>
                                  <w:marBottom w:val="0"/>
                                  <w:divBdr>
                                    <w:top w:val="none" w:sz="0" w:space="0" w:color="auto"/>
                                    <w:left w:val="none" w:sz="0" w:space="0" w:color="auto"/>
                                    <w:bottom w:val="none" w:sz="0" w:space="0" w:color="auto"/>
                                    <w:right w:val="none" w:sz="0" w:space="0" w:color="auto"/>
                                  </w:divBdr>
                                </w:div>
                                <w:div w:id="1676348757">
                                  <w:marLeft w:val="0"/>
                                  <w:marRight w:val="0"/>
                                  <w:marTop w:val="0"/>
                                  <w:marBottom w:val="0"/>
                                  <w:divBdr>
                                    <w:top w:val="none" w:sz="0" w:space="0" w:color="auto"/>
                                    <w:left w:val="none" w:sz="0" w:space="0" w:color="auto"/>
                                    <w:bottom w:val="none" w:sz="0" w:space="0" w:color="auto"/>
                                    <w:right w:val="none" w:sz="0" w:space="0" w:color="auto"/>
                                  </w:divBdr>
                                </w:div>
                                <w:div w:id="2094737182">
                                  <w:marLeft w:val="0"/>
                                  <w:marRight w:val="0"/>
                                  <w:marTop w:val="0"/>
                                  <w:marBottom w:val="0"/>
                                  <w:divBdr>
                                    <w:top w:val="none" w:sz="0" w:space="0" w:color="auto"/>
                                    <w:left w:val="none" w:sz="0" w:space="0" w:color="auto"/>
                                    <w:bottom w:val="none" w:sz="0" w:space="0" w:color="auto"/>
                                    <w:right w:val="none" w:sz="0" w:space="0" w:color="auto"/>
                                  </w:divBdr>
                                </w:div>
                                <w:div w:id="938148384">
                                  <w:marLeft w:val="0"/>
                                  <w:marRight w:val="0"/>
                                  <w:marTop w:val="0"/>
                                  <w:marBottom w:val="0"/>
                                  <w:divBdr>
                                    <w:top w:val="none" w:sz="0" w:space="0" w:color="auto"/>
                                    <w:left w:val="none" w:sz="0" w:space="0" w:color="auto"/>
                                    <w:bottom w:val="none" w:sz="0" w:space="0" w:color="auto"/>
                                    <w:right w:val="none" w:sz="0" w:space="0" w:color="auto"/>
                                  </w:divBdr>
                                </w:div>
                                <w:div w:id="8992797">
                                  <w:marLeft w:val="0"/>
                                  <w:marRight w:val="0"/>
                                  <w:marTop w:val="0"/>
                                  <w:marBottom w:val="0"/>
                                  <w:divBdr>
                                    <w:top w:val="none" w:sz="0" w:space="0" w:color="auto"/>
                                    <w:left w:val="none" w:sz="0" w:space="0" w:color="auto"/>
                                    <w:bottom w:val="none" w:sz="0" w:space="0" w:color="auto"/>
                                    <w:right w:val="none" w:sz="0" w:space="0" w:color="auto"/>
                                  </w:divBdr>
                                </w:div>
                                <w:div w:id="1200121966">
                                  <w:marLeft w:val="0"/>
                                  <w:marRight w:val="0"/>
                                  <w:marTop w:val="0"/>
                                  <w:marBottom w:val="0"/>
                                  <w:divBdr>
                                    <w:top w:val="none" w:sz="0" w:space="0" w:color="auto"/>
                                    <w:left w:val="none" w:sz="0" w:space="0" w:color="auto"/>
                                    <w:bottom w:val="none" w:sz="0" w:space="0" w:color="auto"/>
                                    <w:right w:val="none" w:sz="0" w:space="0" w:color="auto"/>
                                  </w:divBdr>
                                </w:div>
                                <w:div w:id="1988436727">
                                  <w:marLeft w:val="0"/>
                                  <w:marRight w:val="0"/>
                                  <w:marTop w:val="0"/>
                                  <w:marBottom w:val="0"/>
                                  <w:divBdr>
                                    <w:top w:val="none" w:sz="0" w:space="0" w:color="auto"/>
                                    <w:left w:val="none" w:sz="0" w:space="0" w:color="auto"/>
                                    <w:bottom w:val="none" w:sz="0" w:space="0" w:color="auto"/>
                                    <w:right w:val="none" w:sz="0" w:space="0" w:color="auto"/>
                                  </w:divBdr>
                                </w:div>
                                <w:div w:id="2117483301">
                                  <w:marLeft w:val="0"/>
                                  <w:marRight w:val="0"/>
                                  <w:marTop w:val="0"/>
                                  <w:marBottom w:val="0"/>
                                  <w:divBdr>
                                    <w:top w:val="none" w:sz="0" w:space="0" w:color="auto"/>
                                    <w:left w:val="none" w:sz="0" w:space="0" w:color="auto"/>
                                    <w:bottom w:val="none" w:sz="0" w:space="0" w:color="auto"/>
                                    <w:right w:val="none" w:sz="0" w:space="0" w:color="auto"/>
                                  </w:divBdr>
                                </w:div>
                                <w:div w:id="31460991">
                                  <w:marLeft w:val="0"/>
                                  <w:marRight w:val="0"/>
                                  <w:marTop w:val="0"/>
                                  <w:marBottom w:val="0"/>
                                  <w:divBdr>
                                    <w:top w:val="none" w:sz="0" w:space="0" w:color="auto"/>
                                    <w:left w:val="none" w:sz="0" w:space="0" w:color="auto"/>
                                    <w:bottom w:val="none" w:sz="0" w:space="0" w:color="auto"/>
                                    <w:right w:val="none" w:sz="0" w:space="0" w:color="auto"/>
                                  </w:divBdr>
                                </w:div>
                                <w:div w:id="1012990864">
                                  <w:marLeft w:val="0"/>
                                  <w:marRight w:val="0"/>
                                  <w:marTop w:val="0"/>
                                  <w:marBottom w:val="0"/>
                                  <w:divBdr>
                                    <w:top w:val="none" w:sz="0" w:space="0" w:color="auto"/>
                                    <w:left w:val="none" w:sz="0" w:space="0" w:color="auto"/>
                                    <w:bottom w:val="none" w:sz="0" w:space="0" w:color="auto"/>
                                    <w:right w:val="none" w:sz="0" w:space="0" w:color="auto"/>
                                  </w:divBdr>
                                </w:div>
                                <w:div w:id="664014380">
                                  <w:marLeft w:val="0"/>
                                  <w:marRight w:val="0"/>
                                  <w:marTop w:val="0"/>
                                  <w:marBottom w:val="0"/>
                                  <w:divBdr>
                                    <w:top w:val="none" w:sz="0" w:space="0" w:color="auto"/>
                                    <w:left w:val="none" w:sz="0" w:space="0" w:color="auto"/>
                                    <w:bottom w:val="none" w:sz="0" w:space="0" w:color="auto"/>
                                    <w:right w:val="none" w:sz="0" w:space="0" w:color="auto"/>
                                  </w:divBdr>
                                </w:div>
                                <w:div w:id="820657888">
                                  <w:marLeft w:val="0"/>
                                  <w:marRight w:val="0"/>
                                  <w:marTop w:val="0"/>
                                  <w:marBottom w:val="0"/>
                                  <w:divBdr>
                                    <w:top w:val="none" w:sz="0" w:space="0" w:color="auto"/>
                                    <w:left w:val="none" w:sz="0" w:space="0" w:color="auto"/>
                                    <w:bottom w:val="none" w:sz="0" w:space="0" w:color="auto"/>
                                    <w:right w:val="none" w:sz="0" w:space="0" w:color="auto"/>
                                  </w:divBdr>
                                </w:div>
                                <w:div w:id="969896300">
                                  <w:marLeft w:val="0"/>
                                  <w:marRight w:val="0"/>
                                  <w:marTop w:val="0"/>
                                  <w:marBottom w:val="0"/>
                                  <w:divBdr>
                                    <w:top w:val="none" w:sz="0" w:space="0" w:color="auto"/>
                                    <w:left w:val="none" w:sz="0" w:space="0" w:color="auto"/>
                                    <w:bottom w:val="none" w:sz="0" w:space="0" w:color="auto"/>
                                    <w:right w:val="none" w:sz="0" w:space="0" w:color="auto"/>
                                  </w:divBdr>
                                </w:div>
                                <w:div w:id="1521746709">
                                  <w:marLeft w:val="0"/>
                                  <w:marRight w:val="0"/>
                                  <w:marTop w:val="0"/>
                                  <w:marBottom w:val="0"/>
                                  <w:divBdr>
                                    <w:top w:val="none" w:sz="0" w:space="0" w:color="auto"/>
                                    <w:left w:val="none" w:sz="0" w:space="0" w:color="auto"/>
                                    <w:bottom w:val="none" w:sz="0" w:space="0" w:color="auto"/>
                                    <w:right w:val="none" w:sz="0" w:space="0" w:color="auto"/>
                                  </w:divBdr>
                                </w:div>
                                <w:div w:id="997154192">
                                  <w:marLeft w:val="0"/>
                                  <w:marRight w:val="0"/>
                                  <w:marTop w:val="0"/>
                                  <w:marBottom w:val="0"/>
                                  <w:divBdr>
                                    <w:top w:val="none" w:sz="0" w:space="0" w:color="auto"/>
                                    <w:left w:val="none" w:sz="0" w:space="0" w:color="auto"/>
                                    <w:bottom w:val="none" w:sz="0" w:space="0" w:color="auto"/>
                                    <w:right w:val="none" w:sz="0" w:space="0" w:color="auto"/>
                                  </w:divBdr>
                                </w:div>
                                <w:div w:id="159544848">
                                  <w:marLeft w:val="0"/>
                                  <w:marRight w:val="0"/>
                                  <w:marTop w:val="0"/>
                                  <w:marBottom w:val="0"/>
                                  <w:divBdr>
                                    <w:top w:val="none" w:sz="0" w:space="0" w:color="auto"/>
                                    <w:left w:val="none" w:sz="0" w:space="0" w:color="auto"/>
                                    <w:bottom w:val="none" w:sz="0" w:space="0" w:color="auto"/>
                                    <w:right w:val="none" w:sz="0" w:space="0" w:color="auto"/>
                                  </w:divBdr>
                                </w:div>
                                <w:div w:id="2083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818018">
      <w:bodyDiv w:val="1"/>
      <w:marLeft w:val="0"/>
      <w:marRight w:val="0"/>
      <w:marTop w:val="0"/>
      <w:marBottom w:val="0"/>
      <w:divBdr>
        <w:top w:val="none" w:sz="0" w:space="0" w:color="auto"/>
        <w:left w:val="none" w:sz="0" w:space="0" w:color="auto"/>
        <w:bottom w:val="none" w:sz="0" w:space="0" w:color="auto"/>
        <w:right w:val="none" w:sz="0" w:space="0" w:color="auto"/>
      </w:divBdr>
    </w:div>
    <w:div w:id="519468746">
      <w:bodyDiv w:val="1"/>
      <w:marLeft w:val="0"/>
      <w:marRight w:val="0"/>
      <w:marTop w:val="0"/>
      <w:marBottom w:val="0"/>
      <w:divBdr>
        <w:top w:val="none" w:sz="0" w:space="0" w:color="auto"/>
        <w:left w:val="none" w:sz="0" w:space="0" w:color="auto"/>
        <w:bottom w:val="none" w:sz="0" w:space="0" w:color="auto"/>
        <w:right w:val="none" w:sz="0" w:space="0" w:color="auto"/>
      </w:divBdr>
    </w:div>
    <w:div w:id="552235807">
      <w:bodyDiv w:val="1"/>
      <w:marLeft w:val="0"/>
      <w:marRight w:val="0"/>
      <w:marTop w:val="0"/>
      <w:marBottom w:val="0"/>
      <w:divBdr>
        <w:top w:val="none" w:sz="0" w:space="0" w:color="auto"/>
        <w:left w:val="none" w:sz="0" w:space="0" w:color="auto"/>
        <w:bottom w:val="none" w:sz="0" w:space="0" w:color="auto"/>
        <w:right w:val="none" w:sz="0" w:space="0" w:color="auto"/>
      </w:divBdr>
    </w:div>
    <w:div w:id="725107522">
      <w:bodyDiv w:val="1"/>
      <w:marLeft w:val="0"/>
      <w:marRight w:val="0"/>
      <w:marTop w:val="0"/>
      <w:marBottom w:val="0"/>
      <w:divBdr>
        <w:top w:val="none" w:sz="0" w:space="0" w:color="auto"/>
        <w:left w:val="none" w:sz="0" w:space="0" w:color="auto"/>
        <w:bottom w:val="none" w:sz="0" w:space="0" w:color="auto"/>
        <w:right w:val="none" w:sz="0" w:space="0" w:color="auto"/>
      </w:divBdr>
    </w:div>
    <w:div w:id="750010379">
      <w:bodyDiv w:val="1"/>
      <w:marLeft w:val="0"/>
      <w:marRight w:val="0"/>
      <w:marTop w:val="0"/>
      <w:marBottom w:val="0"/>
      <w:divBdr>
        <w:top w:val="none" w:sz="0" w:space="0" w:color="auto"/>
        <w:left w:val="none" w:sz="0" w:space="0" w:color="auto"/>
        <w:bottom w:val="none" w:sz="0" w:space="0" w:color="auto"/>
        <w:right w:val="none" w:sz="0" w:space="0" w:color="auto"/>
      </w:divBdr>
    </w:div>
    <w:div w:id="782654195">
      <w:bodyDiv w:val="1"/>
      <w:marLeft w:val="0"/>
      <w:marRight w:val="0"/>
      <w:marTop w:val="0"/>
      <w:marBottom w:val="0"/>
      <w:divBdr>
        <w:top w:val="none" w:sz="0" w:space="0" w:color="auto"/>
        <w:left w:val="none" w:sz="0" w:space="0" w:color="auto"/>
        <w:bottom w:val="none" w:sz="0" w:space="0" w:color="auto"/>
        <w:right w:val="none" w:sz="0" w:space="0" w:color="auto"/>
      </w:divBdr>
    </w:div>
    <w:div w:id="807940404">
      <w:bodyDiv w:val="1"/>
      <w:marLeft w:val="0"/>
      <w:marRight w:val="0"/>
      <w:marTop w:val="0"/>
      <w:marBottom w:val="0"/>
      <w:divBdr>
        <w:top w:val="none" w:sz="0" w:space="0" w:color="auto"/>
        <w:left w:val="none" w:sz="0" w:space="0" w:color="auto"/>
        <w:bottom w:val="none" w:sz="0" w:space="0" w:color="auto"/>
        <w:right w:val="none" w:sz="0" w:space="0" w:color="auto"/>
      </w:divBdr>
    </w:div>
    <w:div w:id="853763459">
      <w:bodyDiv w:val="1"/>
      <w:marLeft w:val="0"/>
      <w:marRight w:val="0"/>
      <w:marTop w:val="0"/>
      <w:marBottom w:val="0"/>
      <w:divBdr>
        <w:top w:val="none" w:sz="0" w:space="0" w:color="auto"/>
        <w:left w:val="none" w:sz="0" w:space="0" w:color="auto"/>
        <w:bottom w:val="none" w:sz="0" w:space="0" w:color="auto"/>
        <w:right w:val="none" w:sz="0" w:space="0" w:color="auto"/>
      </w:divBdr>
    </w:div>
    <w:div w:id="933637186">
      <w:bodyDiv w:val="1"/>
      <w:marLeft w:val="0"/>
      <w:marRight w:val="0"/>
      <w:marTop w:val="0"/>
      <w:marBottom w:val="0"/>
      <w:divBdr>
        <w:top w:val="none" w:sz="0" w:space="0" w:color="auto"/>
        <w:left w:val="none" w:sz="0" w:space="0" w:color="auto"/>
        <w:bottom w:val="none" w:sz="0" w:space="0" w:color="auto"/>
        <w:right w:val="none" w:sz="0" w:space="0" w:color="auto"/>
      </w:divBdr>
    </w:div>
    <w:div w:id="947156310">
      <w:bodyDiv w:val="1"/>
      <w:marLeft w:val="0"/>
      <w:marRight w:val="0"/>
      <w:marTop w:val="0"/>
      <w:marBottom w:val="0"/>
      <w:divBdr>
        <w:top w:val="none" w:sz="0" w:space="0" w:color="auto"/>
        <w:left w:val="none" w:sz="0" w:space="0" w:color="auto"/>
        <w:bottom w:val="none" w:sz="0" w:space="0" w:color="auto"/>
        <w:right w:val="none" w:sz="0" w:space="0" w:color="auto"/>
      </w:divBdr>
    </w:div>
    <w:div w:id="957181267">
      <w:bodyDiv w:val="1"/>
      <w:marLeft w:val="0"/>
      <w:marRight w:val="0"/>
      <w:marTop w:val="0"/>
      <w:marBottom w:val="0"/>
      <w:divBdr>
        <w:top w:val="none" w:sz="0" w:space="0" w:color="auto"/>
        <w:left w:val="none" w:sz="0" w:space="0" w:color="auto"/>
        <w:bottom w:val="none" w:sz="0" w:space="0" w:color="auto"/>
        <w:right w:val="none" w:sz="0" w:space="0" w:color="auto"/>
      </w:divBdr>
    </w:div>
    <w:div w:id="1073283664">
      <w:bodyDiv w:val="1"/>
      <w:marLeft w:val="0"/>
      <w:marRight w:val="0"/>
      <w:marTop w:val="0"/>
      <w:marBottom w:val="0"/>
      <w:divBdr>
        <w:top w:val="none" w:sz="0" w:space="0" w:color="auto"/>
        <w:left w:val="none" w:sz="0" w:space="0" w:color="auto"/>
        <w:bottom w:val="none" w:sz="0" w:space="0" w:color="auto"/>
        <w:right w:val="none" w:sz="0" w:space="0" w:color="auto"/>
      </w:divBdr>
    </w:div>
    <w:div w:id="1170676159">
      <w:bodyDiv w:val="1"/>
      <w:marLeft w:val="0"/>
      <w:marRight w:val="0"/>
      <w:marTop w:val="0"/>
      <w:marBottom w:val="0"/>
      <w:divBdr>
        <w:top w:val="none" w:sz="0" w:space="0" w:color="auto"/>
        <w:left w:val="none" w:sz="0" w:space="0" w:color="auto"/>
        <w:bottom w:val="none" w:sz="0" w:space="0" w:color="auto"/>
        <w:right w:val="none" w:sz="0" w:space="0" w:color="auto"/>
      </w:divBdr>
    </w:div>
    <w:div w:id="1307081158">
      <w:bodyDiv w:val="1"/>
      <w:marLeft w:val="0"/>
      <w:marRight w:val="0"/>
      <w:marTop w:val="0"/>
      <w:marBottom w:val="0"/>
      <w:divBdr>
        <w:top w:val="none" w:sz="0" w:space="0" w:color="auto"/>
        <w:left w:val="none" w:sz="0" w:space="0" w:color="auto"/>
        <w:bottom w:val="none" w:sz="0" w:space="0" w:color="auto"/>
        <w:right w:val="none" w:sz="0" w:space="0" w:color="auto"/>
      </w:divBdr>
    </w:div>
    <w:div w:id="1331525341">
      <w:bodyDiv w:val="1"/>
      <w:marLeft w:val="33"/>
      <w:marRight w:val="33"/>
      <w:marTop w:val="0"/>
      <w:marBottom w:val="0"/>
      <w:divBdr>
        <w:top w:val="none" w:sz="0" w:space="0" w:color="auto"/>
        <w:left w:val="none" w:sz="0" w:space="0" w:color="auto"/>
        <w:bottom w:val="none" w:sz="0" w:space="0" w:color="auto"/>
        <w:right w:val="none" w:sz="0" w:space="0" w:color="auto"/>
      </w:divBdr>
      <w:divsChild>
        <w:div w:id="747194795">
          <w:marLeft w:val="0"/>
          <w:marRight w:val="0"/>
          <w:marTop w:val="0"/>
          <w:marBottom w:val="0"/>
          <w:divBdr>
            <w:top w:val="none" w:sz="0" w:space="0" w:color="auto"/>
            <w:left w:val="none" w:sz="0" w:space="0" w:color="auto"/>
            <w:bottom w:val="none" w:sz="0" w:space="0" w:color="auto"/>
            <w:right w:val="none" w:sz="0" w:space="0" w:color="auto"/>
          </w:divBdr>
          <w:divsChild>
            <w:div w:id="1217277800">
              <w:marLeft w:val="0"/>
              <w:marRight w:val="0"/>
              <w:marTop w:val="0"/>
              <w:marBottom w:val="0"/>
              <w:divBdr>
                <w:top w:val="none" w:sz="0" w:space="0" w:color="auto"/>
                <w:left w:val="none" w:sz="0" w:space="0" w:color="auto"/>
                <w:bottom w:val="none" w:sz="0" w:space="0" w:color="auto"/>
                <w:right w:val="none" w:sz="0" w:space="0" w:color="auto"/>
              </w:divBdr>
              <w:divsChild>
                <w:div w:id="15560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67262">
      <w:bodyDiv w:val="1"/>
      <w:marLeft w:val="0"/>
      <w:marRight w:val="0"/>
      <w:marTop w:val="0"/>
      <w:marBottom w:val="0"/>
      <w:divBdr>
        <w:top w:val="none" w:sz="0" w:space="0" w:color="auto"/>
        <w:left w:val="none" w:sz="0" w:space="0" w:color="auto"/>
        <w:bottom w:val="none" w:sz="0" w:space="0" w:color="auto"/>
        <w:right w:val="none" w:sz="0" w:space="0" w:color="auto"/>
      </w:divBdr>
    </w:div>
    <w:div w:id="1414083680">
      <w:bodyDiv w:val="1"/>
      <w:marLeft w:val="0"/>
      <w:marRight w:val="0"/>
      <w:marTop w:val="0"/>
      <w:marBottom w:val="0"/>
      <w:divBdr>
        <w:top w:val="none" w:sz="0" w:space="0" w:color="auto"/>
        <w:left w:val="none" w:sz="0" w:space="0" w:color="auto"/>
        <w:bottom w:val="none" w:sz="0" w:space="0" w:color="auto"/>
        <w:right w:val="none" w:sz="0" w:space="0" w:color="auto"/>
      </w:divBdr>
    </w:div>
    <w:div w:id="1461151853">
      <w:bodyDiv w:val="1"/>
      <w:marLeft w:val="0"/>
      <w:marRight w:val="0"/>
      <w:marTop w:val="0"/>
      <w:marBottom w:val="0"/>
      <w:divBdr>
        <w:top w:val="none" w:sz="0" w:space="0" w:color="auto"/>
        <w:left w:val="none" w:sz="0" w:space="0" w:color="auto"/>
        <w:bottom w:val="none" w:sz="0" w:space="0" w:color="auto"/>
        <w:right w:val="none" w:sz="0" w:space="0" w:color="auto"/>
      </w:divBdr>
    </w:div>
    <w:div w:id="1510682521">
      <w:bodyDiv w:val="1"/>
      <w:marLeft w:val="0"/>
      <w:marRight w:val="0"/>
      <w:marTop w:val="0"/>
      <w:marBottom w:val="0"/>
      <w:divBdr>
        <w:top w:val="none" w:sz="0" w:space="0" w:color="auto"/>
        <w:left w:val="none" w:sz="0" w:space="0" w:color="auto"/>
        <w:bottom w:val="none" w:sz="0" w:space="0" w:color="auto"/>
        <w:right w:val="none" w:sz="0" w:space="0" w:color="auto"/>
      </w:divBdr>
    </w:div>
    <w:div w:id="1511725096">
      <w:bodyDiv w:val="1"/>
      <w:marLeft w:val="0"/>
      <w:marRight w:val="0"/>
      <w:marTop w:val="0"/>
      <w:marBottom w:val="0"/>
      <w:divBdr>
        <w:top w:val="none" w:sz="0" w:space="0" w:color="auto"/>
        <w:left w:val="none" w:sz="0" w:space="0" w:color="auto"/>
        <w:bottom w:val="none" w:sz="0" w:space="0" w:color="auto"/>
        <w:right w:val="none" w:sz="0" w:space="0" w:color="auto"/>
      </w:divBdr>
    </w:div>
    <w:div w:id="1528064724">
      <w:bodyDiv w:val="1"/>
      <w:marLeft w:val="0"/>
      <w:marRight w:val="0"/>
      <w:marTop w:val="0"/>
      <w:marBottom w:val="0"/>
      <w:divBdr>
        <w:top w:val="none" w:sz="0" w:space="0" w:color="auto"/>
        <w:left w:val="none" w:sz="0" w:space="0" w:color="auto"/>
        <w:bottom w:val="none" w:sz="0" w:space="0" w:color="auto"/>
        <w:right w:val="none" w:sz="0" w:space="0" w:color="auto"/>
      </w:divBdr>
      <w:divsChild>
        <w:div w:id="2059351329">
          <w:marLeft w:val="0"/>
          <w:marRight w:val="0"/>
          <w:marTop w:val="0"/>
          <w:marBottom w:val="0"/>
          <w:divBdr>
            <w:top w:val="none" w:sz="0" w:space="0" w:color="auto"/>
            <w:left w:val="none" w:sz="0" w:space="0" w:color="auto"/>
            <w:bottom w:val="none" w:sz="0" w:space="0" w:color="auto"/>
            <w:right w:val="none" w:sz="0" w:space="0" w:color="auto"/>
          </w:divBdr>
        </w:div>
      </w:divsChild>
    </w:div>
    <w:div w:id="1577982000">
      <w:bodyDiv w:val="1"/>
      <w:marLeft w:val="0"/>
      <w:marRight w:val="0"/>
      <w:marTop w:val="0"/>
      <w:marBottom w:val="0"/>
      <w:divBdr>
        <w:top w:val="none" w:sz="0" w:space="0" w:color="auto"/>
        <w:left w:val="none" w:sz="0" w:space="0" w:color="auto"/>
        <w:bottom w:val="none" w:sz="0" w:space="0" w:color="auto"/>
        <w:right w:val="none" w:sz="0" w:space="0" w:color="auto"/>
      </w:divBdr>
    </w:div>
    <w:div w:id="1604267500">
      <w:bodyDiv w:val="1"/>
      <w:marLeft w:val="0"/>
      <w:marRight w:val="0"/>
      <w:marTop w:val="0"/>
      <w:marBottom w:val="0"/>
      <w:divBdr>
        <w:top w:val="none" w:sz="0" w:space="0" w:color="auto"/>
        <w:left w:val="none" w:sz="0" w:space="0" w:color="auto"/>
        <w:bottom w:val="none" w:sz="0" w:space="0" w:color="auto"/>
        <w:right w:val="none" w:sz="0" w:space="0" w:color="auto"/>
      </w:divBdr>
    </w:div>
    <w:div w:id="1866480741">
      <w:bodyDiv w:val="1"/>
      <w:marLeft w:val="33"/>
      <w:marRight w:val="33"/>
      <w:marTop w:val="0"/>
      <w:marBottom w:val="0"/>
      <w:divBdr>
        <w:top w:val="none" w:sz="0" w:space="0" w:color="auto"/>
        <w:left w:val="none" w:sz="0" w:space="0" w:color="auto"/>
        <w:bottom w:val="none" w:sz="0" w:space="0" w:color="auto"/>
        <w:right w:val="none" w:sz="0" w:space="0" w:color="auto"/>
      </w:divBdr>
      <w:divsChild>
        <w:div w:id="469902992">
          <w:marLeft w:val="0"/>
          <w:marRight w:val="0"/>
          <w:marTop w:val="0"/>
          <w:marBottom w:val="0"/>
          <w:divBdr>
            <w:top w:val="none" w:sz="0" w:space="0" w:color="auto"/>
            <w:left w:val="none" w:sz="0" w:space="0" w:color="auto"/>
            <w:bottom w:val="none" w:sz="0" w:space="0" w:color="auto"/>
            <w:right w:val="none" w:sz="0" w:space="0" w:color="auto"/>
          </w:divBdr>
          <w:divsChild>
            <w:div w:id="558593543">
              <w:marLeft w:val="0"/>
              <w:marRight w:val="0"/>
              <w:marTop w:val="0"/>
              <w:marBottom w:val="0"/>
              <w:divBdr>
                <w:top w:val="none" w:sz="0" w:space="0" w:color="auto"/>
                <w:left w:val="none" w:sz="0" w:space="0" w:color="auto"/>
                <w:bottom w:val="none" w:sz="0" w:space="0" w:color="auto"/>
                <w:right w:val="none" w:sz="0" w:space="0" w:color="auto"/>
              </w:divBdr>
              <w:divsChild>
                <w:div w:id="20397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4790">
      <w:bodyDiv w:val="1"/>
      <w:marLeft w:val="0"/>
      <w:marRight w:val="0"/>
      <w:marTop w:val="0"/>
      <w:marBottom w:val="0"/>
      <w:divBdr>
        <w:top w:val="none" w:sz="0" w:space="0" w:color="auto"/>
        <w:left w:val="none" w:sz="0" w:space="0" w:color="auto"/>
        <w:bottom w:val="none" w:sz="0" w:space="0" w:color="auto"/>
        <w:right w:val="none" w:sz="0" w:space="0" w:color="auto"/>
      </w:divBdr>
    </w:div>
    <w:div w:id="1995335794">
      <w:bodyDiv w:val="1"/>
      <w:marLeft w:val="0"/>
      <w:marRight w:val="0"/>
      <w:marTop w:val="0"/>
      <w:marBottom w:val="0"/>
      <w:divBdr>
        <w:top w:val="none" w:sz="0" w:space="0" w:color="auto"/>
        <w:left w:val="none" w:sz="0" w:space="0" w:color="auto"/>
        <w:bottom w:val="none" w:sz="0" w:space="0" w:color="auto"/>
        <w:right w:val="none" w:sz="0" w:space="0" w:color="auto"/>
      </w:divBdr>
    </w:div>
    <w:div w:id="2038769448">
      <w:bodyDiv w:val="1"/>
      <w:marLeft w:val="0"/>
      <w:marRight w:val="0"/>
      <w:marTop w:val="0"/>
      <w:marBottom w:val="0"/>
      <w:divBdr>
        <w:top w:val="none" w:sz="0" w:space="0" w:color="auto"/>
        <w:left w:val="none" w:sz="0" w:space="0" w:color="auto"/>
        <w:bottom w:val="none" w:sz="0" w:space="0" w:color="auto"/>
        <w:right w:val="none" w:sz="0" w:space="0" w:color="auto"/>
      </w:divBdr>
    </w:div>
    <w:div w:id="2062560297">
      <w:bodyDiv w:val="1"/>
      <w:marLeft w:val="0"/>
      <w:marRight w:val="0"/>
      <w:marTop w:val="0"/>
      <w:marBottom w:val="0"/>
      <w:divBdr>
        <w:top w:val="none" w:sz="0" w:space="0" w:color="auto"/>
        <w:left w:val="none" w:sz="0" w:space="0" w:color="auto"/>
        <w:bottom w:val="none" w:sz="0" w:space="0" w:color="auto"/>
        <w:right w:val="none" w:sz="0" w:space="0" w:color="auto"/>
      </w:divBdr>
    </w:div>
    <w:div w:id="209848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42"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10" Type="http://schemas.openxmlformats.org/officeDocument/2006/relationships/hyperlink" Target="http://www.dacrs.com" TargetMode="Externa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bilun\AppData\Roaming\Microsoft\Templates\XGD%20Template%20v3.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7E0D2-DBA3-4685-8605-3E0F0D80D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XGD Template v3.3.dotx</Template>
  <TotalTime>2634</TotalTime>
  <Pages>27</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ADI手册—标准篇</vt:lpstr>
    </vt:vector>
  </TitlesOfParts>
  <Company>xgd</Company>
  <LinksUpToDate>false</LinksUpToDate>
  <CharactersWithSpaces>15375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溢出专题讨论</dc:title>
  <dc:creator>陈比伦</dc:creator>
  <cp:lastModifiedBy>Administrator</cp:lastModifiedBy>
  <cp:revision>647</cp:revision>
  <cp:lastPrinted>2013-07-22T08:27:00Z</cp:lastPrinted>
  <dcterms:created xsi:type="dcterms:W3CDTF">2014-12-10T06:09:00Z</dcterms:created>
  <dcterms:modified xsi:type="dcterms:W3CDTF">2016-08-30T06:09:00Z</dcterms:modified>
  <cp:category>ADE-001</cp:category>
  <cp:contentStatus>1.10</cp:contentStatus>
</cp:coreProperties>
</file>