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962"/>
      </w:tblGrid>
      <w:tr w:rsidR="00BD16FA" w:rsidTr="00C54E81">
        <w:trPr>
          <w:trHeight w:val="2414"/>
          <w:jc w:val="center"/>
        </w:trPr>
        <w:tc>
          <w:tcPr>
            <w:tcW w:w="5000" w:type="pct"/>
          </w:tcPr>
          <w:p w:rsidR="00BD16FA" w:rsidRDefault="0097707B" w:rsidP="00A9285D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="00035DFF"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>
                  <wp:extent cx="2537410" cy="500332"/>
                  <wp:effectExtent l="19050" t="0" r="0" b="0"/>
                  <wp:docPr id="4" name="Picture 4" descr="D:\chenbilun\我的文档\Work\文档\文档相关\logo-透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henbilun\我的文档\Work\文档\文档相关\logo-透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220" cy="49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BD16FA" w:rsidRPr="00B71A02" w:rsidTr="00C54E81">
        <w:trPr>
          <w:trHeight w:val="1440"/>
          <w:jc w:val="center"/>
        </w:trPr>
        <w:sdt>
          <w:sdtPr>
            <w:rPr>
              <w:rFonts w:eastAsiaTheme="majorEastAsia" w:cs="Arial"/>
              <w:color w:val="1F497D" w:themeColor="text2"/>
              <w:sz w:val="96"/>
              <w:szCs w:val="80"/>
            </w:rPr>
            <w:alias w:val="Title"/>
            <w:id w:val="-181248186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1F497D" w:themeColor="text2"/>
                </w:tcBorders>
                <w:vAlign w:val="center"/>
              </w:tcPr>
              <w:p w:rsidR="00BD16FA" w:rsidRDefault="00016F45" w:rsidP="001866BC">
                <w:pPr>
                  <w:jc w:val="right"/>
                  <w:rPr>
                    <w:rFonts w:eastAsiaTheme="majorEastAsia" w:cs="Arial"/>
                    <w:color w:val="1F497D" w:themeColor="text2"/>
                    <w:sz w:val="80"/>
                    <w:szCs w:val="80"/>
                  </w:rPr>
                </w:pPr>
                <w:r w:rsidRPr="00016F45">
                  <w:rPr>
                    <w:rFonts w:eastAsiaTheme="majorEastAsia" w:cs="Arial" w:hint="eastAsia"/>
                    <w:color w:val="1F497D" w:themeColor="text2"/>
                    <w:sz w:val="96"/>
                    <w:szCs w:val="80"/>
                  </w:rPr>
                  <w:t>密码学基础学习框图</w:t>
                </w:r>
              </w:p>
            </w:tc>
          </w:sdtContent>
        </w:sdt>
      </w:tr>
      <w:tr w:rsidR="00BD16FA" w:rsidRPr="00B71A02" w:rsidTr="00C54E81">
        <w:trPr>
          <w:trHeight w:val="2040"/>
          <w:jc w:val="center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bottom"/>
          </w:tcPr>
          <w:p w:rsidR="00BD16FA" w:rsidRPr="00B71A02" w:rsidRDefault="00BD16FA" w:rsidP="00C54E81">
            <w:pPr>
              <w:jc w:val="right"/>
              <w:rPr>
                <w:rFonts w:eastAsiaTheme="majorEastAsia" w:cs="Arial"/>
                <w:szCs w:val="21"/>
              </w:rPr>
            </w:pPr>
          </w:p>
        </w:tc>
      </w:tr>
      <w:tr w:rsidR="00BD16FA" w:rsidRPr="00DB3EE1" w:rsidTr="00C54E81">
        <w:trPr>
          <w:trHeight w:val="411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eastAsiaTheme="majorEastAsia" w:cs="Arial" w:hint="eastAsia"/>
                <w:b/>
                <w:color w:val="1F497D" w:themeColor="text2"/>
                <w:szCs w:val="21"/>
              </w:rPr>
              <w:alias w:val="类别"/>
              <w:tag w:val=""/>
              <w:id w:val="-2075568967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:rsidR="00BD16FA" w:rsidRPr="00384B3F" w:rsidRDefault="009A605E" w:rsidP="00C54E81">
                <w:pPr>
                  <w:jc w:val="right"/>
                  <w:rPr>
                    <w:rFonts w:eastAsiaTheme="majorEastAsia" w:cs="Arial"/>
                    <w:b/>
                    <w:color w:val="1F497D" w:themeColor="text2"/>
                    <w:szCs w:val="21"/>
                  </w:rPr>
                </w:pPr>
                <w:r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ADE-00</w:t>
                </w:r>
                <w:r w:rsidR="00644834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</w:t>
                </w:r>
              </w:p>
            </w:sdtContent>
          </w:sdt>
          <w:p w:rsidR="00BD16FA" w:rsidRPr="00384B3F" w:rsidRDefault="00BD16FA" w:rsidP="00EE6028">
            <w:pPr>
              <w:jc w:val="right"/>
              <w:rPr>
                <w:rFonts w:eastAsiaTheme="majorEastAsia" w:cs="Arial"/>
                <w:b/>
                <w:color w:val="1F497D" w:themeColor="text2"/>
                <w:szCs w:val="21"/>
              </w:rPr>
            </w:pPr>
            <w:r w:rsidRPr="00384B3F">
              <w:rPr>
                <w:rFonts w:eastAsiaTheme="majorEastAsia" w:cs="Arial"/>
                <w:b/>
                <w:color w:val="1F497D" w:themeColor="text2"/>
                <w:szCs w:val="21"/>
              </w:rPr>
              <w:t>Revision</w:t>
            </w:r>
            <w:sdt>
              <w:sdtPr>
                <w:rPr>
                  <w:rFonts w:eastAsiaTheme="majorEastAsia" w:cs="Arial" w:hint="eastAsia"/>
                  <w:b/>
                  <w:color w:val="1F497D" w:themeColor="text2"/>
                  <w:szCs w:val="21"/>
                </w:rPr>
                <w:alias w:val="状态"/>
                <w:tag w:val=""/>
                <w:id w:val="-25065751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350217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1.</w:t>
                </w:r>
                <w:r w:rsidR="009C7B0D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10</w:t>
                </w:r>
              </w:sdtContent>
            </w:sdt>
          </w:p>
          <w:sdt>
            <w:sdtPr>
              <w:rPr>
                <w:b/>
                <w:color w:val="1F497D" w:themeColor="text2"/>
                <w:szCs w:val="21"/>
              </w:rPr>
              <w:alias w:val="发布日期"/>
              <w:tag w:val=""/>
              <w:id w:val="-2053370270"/>
              <w:dataBinding w:prefixMappings="xmlns:ns0='http://schemas.microsoft.com/office/2006/coverPageProps' " w:xpath="/ns0:CoverPageProperties[1]/ns0:PublishDate[1]" w:storeItemID="{55AF091B-3C7A-41E3-B477-F2FDAA23CFDA}"/>
              <w:date w:fullDate="2016-09-14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BD16FA" w:rsidRPr="00384B3F" w:rsidRDefault="00CA74EC" w:rsidP="009C7B0D">
                <w:pPr>
                  <w:jc w:val="right"/>
                  <w:rPr>
                    <w:b/>
                    <w:color w:val="1F497D" w:themeColor="text2"/>
                    <w:szCs w:val="21"/>
                  </w:rPr>
                </w:pPr>
                <w:r>
                  <w:rPr>
                    <w:rFonts w:hint="eastAsia"/>
                    <w:b/>
                    <w:color w:val="1F497D" w:themeColor="text2"/>
                    <w:szCs w:val="21"/>
                  </w:rPr>
                  <w:t>2016-9-14</w:t>
                </w:r>
              </w:p>
            </w:sdtContent>
          </w:sdt>
        </w:tc>
      </w:tr>
    </w:tbl>
    <w:p w:rsidR="00BD16FA" w:rsidRDefault="00BD16FA" w:rsidP="00C54E81"/>
    <w:p w:rsidR="00BD16FA" w:rsidRDefault="00BD16FA" w:rsidP="00C54E81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962"/>
      </w:tblGrid>
      <w:tr w:rsidR="00BD16FA" w:rsidRPr="00AC7CD9" w:rsidTr="00C54E81">
        <w:trPr>
          <w:trHeight w:val="139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:rsidR="00BD16FA" w:rsidRPr="00AC7CD9" w:rsidRDefault="00BD16FA" w:rsidP="00C54E81">
            <w:pPr>
              <w:spacing w:after="120"/>
              <w:rPr>
                <w:rFonts w:cs="Arial"/>
              </w:rPr>
            </w:pPr>
          </w:p>
        </w:tc>
      </w:tr>
      <w:tr w:rsidR="00BD16FA" w:rsidRPr="00AC7CD9" w:rsidTr="00C54E81">
        <w:tc>
          <w:tcPr>
            <w:tcW w:w="5000" w:type="pct"/>
            <w:tcBorders>
              <w:top w:val="single" w:sz="4" w:space="0" w:color="1F497D" w:themeColor="text2"/>
            </w:tcBorders>
          </w:tcPr>
          <w:p w:rsidR="00BD16FA" w:rsidRPr="00AC7CD9" w:rsidRDefault="00BD16FA" w:rsidP="005A2EDD">
            <w:pPr>
              <w:spacing w:before="120" w:after="120"/>
              <w:jc w:val="center"/>
              <w:rPr>
                <w:rFonts w:cs="Arial"/>
                <w:color w:val="000000"/>
                <w:sz w:val="28"/>
                <w:szCs w:val="18"/>
                <w:lang w:val="en-GB"/>
              </w:rPr>
            </w:pPr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Shenzhen </w:t>
            </w:r>
            <w:r w:rsidR="005A2EDD">
              <w:rPr>
                <w:rFonts w:cs="Arial" w:hint="eastAsia"/>
                <w:color w:val="000000"/>
                <w:sz w:val="28"/>
                <w:szCs w:val="18"/>
              </w:rPr>
              <w:t>SmartChain</w:t>
            </w:r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 Technology Co.,Ltd</w:t>
            </w:r>
            <w:r>
              <w:rPr>
                <w:rFonts w:cs="Arial" w:hint="eastAsia"/>
                <w:color w:val="000000"/>
                <w:sz w:val="28"/>
                <w:szCs w:val="18"/>
              </w:rPr>
              <w:t>P</w:t>
            </w:r>
            <w:r w:rsidRPr="00AC7CD9">
              <w:rPr>
                <w:rFonts w:cs="Arial"/>
                <w:color w:val="000000"/>
                <w:sz w:val="28"/>
                <w:szCs w:val="18"/>
              </w:rPr>
              <w:t>ublished</w:t>
            </w:r>
          </w:p>
        </w:tc>
      </w:tr>
      <w:tr w:rsidR="00BD16FA" w:rsidRPr="00AC7CD9" w:rsidTr="00C54E81">
        <w:tc>
          <w:tcPr>
            <w:tcW w:w="5000" w:type="pct"/>
          </w:tcPr>
          <w:p w:rsidR="00BD16FA" w:rsidRPr="00F17943" w:rsidRDefault="00D87BA7" w:rsidP="005A2EDD">
            <w:pPr>
              <w:spacing w:before="120" w:after="120"/>
              <w:jc w:val="center"/>
              <w:rPr>
                <w:rFonts w:eastAsia="Times New Roman" w:cs="Arial"/>
                <w:color w:val="000000"/>
                <w:sz w:val="28"/>
                <w:szCs w:val="18"/>
              </w:rPr>
            </w:pPr>
            <w:hyperlink r:id="rId10" w:history="1">
              <w:r w:rsidR="005A2EDD" w:rsidRPr="00C55A11">
                <w:rPr>
                  <w:rStyle w:val="a7"/>
                  <w:rFonts w:hint="eastAsia"/>
                  <w:sz w:val="28"/>
                  <w:szCs w:val="18"/>
                </w:rPr>
                <w:t>www.dacrs.com</w:t>
              </w:r>
            </w:hyperlink>
          </w:p>
        </w:tc>
      </w:tr>
    </w:tbl>
    <w:p w:rsidR="00BD16FA" w:rsidRDefault="00BD16FA" w:rsidP="00C54E81"/>
    <w:p w:rsidR="00BD16FA" w:rsidRDefault="00BD16FA" w:rsidP="00C54E81"/>
    <w:p w:rsidR="00BD16FA" w:rsidRPr="00E95403" w:rsidRDefault="00BD16FA" w:rsidP="00652A7E">
      <w:pPr>
        <w:rPr>
          <w:b/>
          <w:sz w:val="44"/>
          <w:szCs w:val="36"/>
        </w:rPr>
        <w:sectPr w:rsidR="00BD16FA" w:rsidRPr="00E95403" w:rsidSect="000F5F4A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080" w:bottom="1440" w:left="1080" w:header="567" w:footer="850" w:gutter="0"/>
          <w:pgNumType w:fmt="lowerRoman" w:start="0"/>
          <w:cols w:space="425"/>
          <w:titlePg/>
          <w:docGrid w:type="lines" w:linePitch="312"/>
        </w:sectPr>
      </w:pPr>
      <w:r>
        <w:br w:type="page"/>
      </w: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1492137133"/>
        <w:docPartObj>
          <w:docPartGallery w:val="Table of Contents"/>
          <w:docPartUnique/>
        </w:docPartObj>
      </w:sdtPr>
      <w:sdtContent>
        <w:bookmarkStart w:id="0" w:name="_Toc461626455" w:displacedByCustomXml="prev"/>
        <w:p w:rsidR="00AB7246" w:rsidRDefault="00AB7246" w:rsidP="001C49AC">
          <w:pPr>
            <w:pStyle w:val="10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0"/>
        </w:p>
        <w:p w:rsidR="00F5154F" w:rsidRDefault="00D87BA7">
          <w:pPr>
            <w:pStyle w:val="11"/>
            <w:rPr>
              <w:rFonts w:asciiTheme="minorHAnsi" w:hAnsiTheme="minorHAnsi"/>
              <w:noProof/>
            </w:rPr>
          </w:pPr>
          <w:r w:rsidRPr="00D87BA7">
            <w:fldChar w:fldCharType="begin"/>
          </w:r>
          <w:r w:rsidR="00AB7246">
            <w:instrText xml:space="preserve"> TOC \o "1-3" \h \z \u </w:instrText>
          </w:r>
          <w:r w:rsidRPr="00D87BA7">
            <w:fldChar w:fldCharType="separate"/>
          </w:r>
          <w:hyperlink w:anchor="_Toc461626455" w:history="1">
            <w:r w:rsidR="00F5154F" w:rsidRPr="00134837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F5154F">
              <w:rPr>
                <w:noProof/>
                <w:webHidden/>
              </w:rPr>
              <w:tab/>
            </w:r>
            <w:r w:rsidR="00F5154F">
              <w:rPr>
                <w:noProof/>
                <w:webHidden/>
              </w:rPr>
              <w:fldChar w:fldCharType="begin"/>
            </w:r>
            <w:r w:rsidR="00F5154F">
              <w:rPr>
                <w:noProof/>
                <w:webHidden/>
              </w:rPr>
              <w:instrText xml:space="preserve"> PAGEREF _Toc461626455 \h </w:instrText>
            </w:r>
            <w:r w:rsidR="00F5154F">
              <w:rPr>
                <w:noProof/>
                <w:webHidden/>
              </w:rPr>
            </w:r>
            <w:r w:rsidR="00F5154F">
              <w:rPr>
                <w:noProof/>
                <w:webHidden/>
              </w:rPr>
              <w:fldChar w:fldCharType="separate"/>
            </w:r>
            <w:r w:rsidR="00F5154F">
              <w:rPr>
                <w:noProof/>
                <w:webHidden/>
              </w:rPr>
              <w:t>1</w:t>
            </w:r>
            <w:r w:rsidR="00F5154F">
              <w:rPr>
                <w:noProof/>
                <w:webHidden/>
              </w:rPr>
              <w:fldChar w:fldCharType="end"/>
            </w:r>
          </w:hyperlink>
        </w:p>
        <w:p w:rsidR="00F5154F" w:rsidRDefault="00F5154F">
          <w:pPr>
            <w:pStyle w:val="11"/>
            <w:rPr>
              <w:rFonts w:asciiTheme="minorHAnsi" w:hAnsiTheme="minorHAnsi"/>
              <w:noProof/>
            </w:rPr>
          </w:pPr>
          <w:hyperlink w:anchor="_Toc461626456" w:history="1">
            <w:r w:rsidRPr="00134837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8B" w:rsidRDefault="00D87BA7" w:rsidP="0074518B"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bookmarkStart w:id="1" w:name="_Toc356309929" w:displacedByCustomXml="prev"/>
    <w:bookmarkEnd w:id="1" w:displacedByCustomXml="prev"/>
    <w:bookmarkStart w:id="2" w:name="_Toc356142930" w:displacedByCustomXml="prev"/>
    <w:bookmarkEnd w:id="2" w:displacedByCustomXml="prev"/>
    <w:bookmarkStart w:id="3" w:name="_Toc353973257" w:displacedByCustomXml="prev"/>
    <w:bookmarkEnd w:id="3" w:displacedByCustomXml="prev"/>
    <w:bookmarkStart w:id="4" w:name="_Toc353109699" w:displacedByCustomXml="prev"/>
    <w:bookmarkEnd w:id="4" w:displacedByCustomXml="prev"/>
    <w:bookmarkStart w:id="5" w:name="_Toc349636358" w:displacedByCustomXml="prev"/>
    <w:bookmarkEnd w:id="5" w:displacedByCustomXml="prev"/>
    <w:bookmarkStart w:id="6" w:name="_Toc349636357" w:displacedByCustomXml="prev"/>
    <w:bookmarkEnd w:id="6" w:displacedByCustomXml="prev"/>
    <w:p w:rsidR="0074518B" w:rsidRDefault="0074518B" w:rsidP="0074518B">
      <w:pPr>
        <w:pStyle w:val="10"/>
        <w:sectPr w:rsidR="0074518B" w:rsidSect="000F5F4A">
          <w:headerReference w:type="even" r:id="rId15"/>
          <w:headerReference w:type="default" r:id="rId16"/>
          <w:headerReference w:type="first" r:id="rId17"/>
          <w:pgSz w:w="11906" w:h="16838" w:code="9"/>
          <w:pgMar w:top="1440" w:right="1080" w:bottom="1440" w:left="1080" w:header="851" w:footer="992" w:gutter="0"/>
          <w:cols w:space="425"/>
          <w:docGrid w:type="lines" w:linePitch="312"/>
        </w:sectPr>
      </w:pPr>
      <w:bookmarkStart w:id="7" w:name="_Toc333355519"/>
      <w:bookmarkStart w:id="8" w:name="_Toc333410941"/>
      <w:bookmarkStart w:id="9" w:name="_Toc260820551"/>
      <w:bookmarkStart w:id="10" w:name="_Toc321264312"/>
      <w:bookmarkStart w:id="11" w:name="_Toc321264846"/>
      <w:bookmarkStart w:id="12" w:name="_Toc321390364"/>
    </w:p>
    <w:p w:rsidR="008F1E41" w:rsidRDefault="00F5154F" w:rsidP="00F5154F">
      <w:pPr>
        <w:pStyle w:val="10"/>
      </w:pPr>
      <w:bookmarkStart w:id="13" w:name="_Toc353110243"/>
      <w:bookmarkEnd w:id="7"/>
      <w:bookmarkEnd w:id="8"/>
      <w:bookmarkEnd w:id="9"/>
      <w:bookmarkEnd w:id="10"/>
      <w:bookmarkEnd w:id="11"/>
      <w:bookmarkEnd w:id="12"/>
      <w:r w:rsidRPr="00F5154F">
        <w:lastRenderedPageBreak/>
        <w:drawing>
          <wp:inline distT="0" distB="0" distL="0" distR="0">
            <wp:extent cx="5730465" cy="8246853"/>
            <wp:effectExtent l="19050" t="0" r="35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46" cy="824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_Toc461626456"/>
      <w:bookmarkEnd w:id="13"/>
      <w:bookmarkEnd w:id="14"/>
    </w:p>
    <w:sectPr w:rsidR="008F1E41" w:rsidSect="00580512">
      <w:pgSz w:w="11906" w:h="16838" w:code="9"/>
      <w:pgMar w:top="1440" w:right="707" w:bottom="1440" w:left="1418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077D8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54F" w:rsidRDefault="0047254F" w:rsidP="00506333">
      <w:r>
        <w:separator/>
      </w:r>
    </w:p>
  </w:endnote>
  <w:endnote w:type="continuationSeparator" w:id="1">
    <w:p w:rsidR="0047254F" w:rsidRDefault="0047254F" w:rsidP="00506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Pr="00A76964" w:rsidRDefault="001F73A6" w:rsidP="00C54E81">
    <w:pPr>
      <w:pStyle w:val="a4"/>
      <w:pBdr>
        <w:top w:val="single" w:sz="24" w:space="1" w:color="A6A6A6" w:themeColor="background1" w:themeShade="A6"/>
      </w:pBdr>
    </w:pPr>
    <w:r>
      <w:rPr>
        <w:rFonts w:cs="Arial" w:hint="eastAsia"/>
      </w:rPr>
      <w:tab/>
    </w:r>
    <w:r>
      <w:ptab w:relativeTo="margin" w:alignment="right" w:leader="none"/>
    </w:r>
    <w:fldSimple w:instr=" PAGE   \* MERGEFORMAT ">
      <w:r w:rsidR="00016F4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54F" w:rsidRDefault="0047254F" w:rsidP="00506333">
      <w:r>
        <w:separator/>
      </w:r>
    </w:p>
  </w:footnote>
  <w:footnote w:type="continuationSeparator" w:id="1">
    <w:p w:rsidR="0047254F" w:rsidRDefault="0047254F" w:rsidP="00506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D87B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2" o:spid="_x0000_s2063" type="#_x0000_t136" style="position:absolute;left:0;text-align:left;margin-left:0;margin-top:0;width:629.8pt;height:5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6"/>
      <w:gridCol w:w="4261"/>
    </w:tblGrid>
    <w:tr w:rsidR="001F73A6" w:rsidTr="00C54E81">
      <w:trPr>
        <w:trHeight w:val="429"/>
      </w:trPr>
      <w:tc>
        <w:tcPr>
          <w:tcW w:w="4261" w:type="dxa"/>
          <w:hideMark/>
        </w:tcPr>
        <w:p w:rsidR="001F73A6" w:rsidRDefault="00D87BA7" w:rsidP="00C54E81">
          <w:pPr>
            <w:pStyle w:val="a3"/>
            <w:pBdr>
              <w:bottom w:val="none" w:sz="0" w:space="0" w:color="auto"/>
            </w:pBdr>
            <w:jc w:val="left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957693" o:spid="_x0000_s2064" type="#_x0000_t136" style="position:absolute;margin-left:0;margin-top:0;width:629.8pt;height:57.2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深圳市智链科技有限公司"/>
                <w10:wrap anchorx="margin" anchory="margin"/>
              </v:shape>
            </w:pict>
          </w:r>
          <w:r w:rsidR="001F73A6">
            <w:rPr>
              <w:noProof/>
            </w:rPr>
            <w:drawing>
              <wp:inline distT="0" distB="0" distL="0" distR="0">
                <wp:extent cx="2601320" cy="447427"/>
                <wp:effectExtent l="19050" t="0" r="8530" b="0"/>
                <wp:docPr id="3" name="Picture 1" descr="D:\chenbilun\桌面\main_0--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桌面\main_0---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2223" cy="447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b/>
          </w:rPr>
          <w:alias w:val="Title"/>
          <w:id w:val="529069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261" w:type="dxa"/>
              <w:vAlign w:val="bottom"/>
              <w:hideMark/>
            </w:tcPr>
            <w:p w:rsidR="001F73A6" w:rsidRPr="00995E16" w:rsidRDefault="00016F45" w:rsidP="00C54E81">
              <w:pPr>
                <w:pStyle w:val="a3"/>
                <w:pBdr>
                  <w:bottom w:val="none" w:sz="0" w:space="0" w:color="auto"/>
                </w:pBdr>
                <w:jc w:val="right"/>
                <w:rPr>
                  <w:rFonts w:eastAsiaTheme="minorEastAsia" w:cs="Arial"/>
                  <w:b/>
                </w:rPr>
              </w:pPr>
              <w:r>
                <w:rPr>
                  <w:rFonts w:eastAsia="宋体" w:cs="Arial" w:hint="eastAsia"/>
                  <w:b/>
                </w:rPr>
                <w:t>密码学基础学习框图</w:t>
              </w:r>
            </w:p>
          </w:tc>
        </w:sdtContent>
      </w:sdt>
    </w:tr>
  </w:tbl>
  <w:p w:rsidR="001F73A6" w:rsidRDefault="001F73A6" w:rsidP="00C54E81">
    <w:pPr>
      <w:pStyle w:val="a3"/>
      <w:pBdr>
        <w:bottom w:val="none" w:sz="0" w:space="0" w:color="auto"/>
      </w:pBdr>
      <w:tabs>
        <w:tab w:val="left" w:pos="2064"/>
      </w:tabs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1F73A6" w:rsidP="00C54E81">
    <w:pPr>
      <w:pStyle w:val="a3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D87B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5" o:spid="_x0000_s2066" type="#_x0000_t136" style="position:absolute;left:0;text-align:left;margin-left:0;margin-top:0;width:629.8pt;height:57.2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7"/>
      <w:gridCol w:w="5575"/>
    </w:tblGrid>
    <w:tr w:rsidR="001F73A6" w:rsidTr="00035DFF">
      <w:trPr>
        <w:trHeight w:val="848"/>
      </w:trPr>
      <w:tc>
        <w:tcPr>
          <w:tcW w:w="2202" w:type="pct"/>
          <w:hideMark/>
        </w:tcPr>
        <w:p w:rsidR="001F73A6" w:rsidRDefault="001F73A6" w:rsidP="00035DFF">
          <w:pPr>
            <w:pStyle w:val="a3"/>
            <w:pBdr>
              <w:bottom w:val="none" w:sz="0" w:space="0" w:color="auto"/>
            </w:pBdr>
            <w:jc w:val="left"/>
            <w:rPr>
              <w:rFonts w:eastAsiaTheme="minorEastAsia"/>
            </w:rPr>
          </w:pPr>
          <w:r>
            <w:rPr>
              <w:noProof/>
            </w:rPr>
            <w:drawing>
              <wp:inline distT="0" distB="0" distL="0" distR="0">
                <wp:extent cx="1757992" cy="346646"/>
                <wp:effectExtent l="19050" t="0" r="0" b="0"/>
                <wp:docPr id="5" name="Picture 2" descr="D:\chenbilun\我的文档\Work\文档\文档相关\logo-透明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我的文档\Work\文档\文档相关\logo-透明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7992" cy="34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8" w:type="pct"/>
          <w:vAlign w:val="bottom"/>
          <w:hideMark/>
        </w:tcPr>
        <w:p w:rsidR="001F73A6" w:rsidRPr="00995E16" w:rsidRDefault="00016F45" w:rsidP="00035DFF">
          <w:pPr>
            <w:pStyle w:val="a3"/>
            <w:pBdr>
              <w:bottom w:val="none" w:sz="0" w:space="0" w:color="auto"/>
            </w:pBdr>
            <w:tabs>
              <w:tab w:val="clear" w:pos="4153"/>
            </w:tabs>
            <w:ind w:left="420"/>
            <w:jc w:val="right"/>
            <w:rPr>
              <w:rFonts w:eastAsiaTheme="minorEastAsia"/>
              <w:b/>
            </w:rPr>
          </w:pPr>
          <w:r w:rsidRPr="00016F45">
            <w:rPr>
              <w:rFonts w:eastAsiaTheme="minorEastAsia" w:hint="eastAsia"/>
              <w:b/>
            </w:rPr>
            <w:t>密码学基础学习框图</w:t>
          </w:r>
        </w:p>
      </w:tc>
    </w:tr>
  </w:tbl>
  <w:p w:rsidR="001F73A6" w:rsidRDefault="00D87BA7" w:rsidP="00035DFF">
    <w:pPr>
      <w:pStyle w:val="a3"/>
      <w:pBdr>
        <w:bottom w:val="none" w:sz="0" w:space="0" w:color="auto"/>
      </w:pBdr>
      <w:spacing w:before="0" w:beforeAutospacing="0" w:after="0" w:afterAutospacing="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6" o:spid="_x0000_s2067" type="#_x0000_t136" style="position:absolute;left:0;text-align:left;margin-left:0;margin-top:0;width:375.75pt;height:57.25pt;rotation:315;z-index:-251657217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智链科技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D87B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4" o:spid="_x0000_s2065" type="#_x0000_t136" style="position:absolute;left:0;text-align:left;margin-left:0;margin-top:0;width:629.8pt;height:57.2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24"/>
    <w:multiLevelType w:val="hybridMultilevel"/>
    <w:tmpl w:val="F5323AF2"/>
    <w:lvl w:ilvl="0" w:tplc="C58C0056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96F59"/>
    <w:multiLevelType w:val="hybridMultilevel"/>
    <w:tmpl w:val="742EA48A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C32E0"/>
    <w:multiLevelType w:val="hybridMultilevel"/>
    <w:tmpl w:val="D5F81590"/>
    <w:lvl w:ilvl="0" w:tplc="246470C8">
      <w:start w:val="1"/>
      <w:numFmt w:val="decimal"/>
      <w:pStyle w:val="3XGDHeading315"/>
      <w:lvlText w:val="%1."/>
      <w:lvlJc w:val="left"/>
      <w:pPr>
        <w:ind w:left="1271" w:hanging="42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4B12288F"/>
    <w:multiLevelType w:val="multilevel"/>
    <w:tmpl w:val="F6221C9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8C82DD2"/>
    <w:multiLevelType w:val="multilevel"/>
    <w:tmpl w:val="2E5279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XGDHeading300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jianglong">
    <w15:presenceInfo w15:providerId="None" w15:userId="shijianglo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53B"/>
    <w:rsid w:val="00000958"/>
    <w:rsid w:val="00000AA6"/>
    <w:rsid w:val="000013B7"/>
    <w:rsid w:val="00001CF5"/>
    <w:rsid w:val="00001D39"/>
    <w:rsid w:val="00001DFE"/>
    <w:rsid w:val="0000212E"/>
    <w:rsid w:val="00002371"/>
    <w:rsid w:val="00002572"/>
    <w:rsid w:val="00002991"/>
    <w:rsid w:val="00003EEC"/>
    <w:rsid w:val="00004127"/>
    <w:rsid w:val="000048E0"/>
    <w:rsid w:val="00004CF4"/>
    <w:rsid w:val="00005079"/>
    <w:rsid w:val="00005696"/>
    <w:rsid w:val="00005B4C"/>
    <w:rsid w:val="00005B8D"/>
    <w:rsid w:val="00005C52"/>
    <w:rsid w:val="00006BB0"/>
    <w:rsid w:val="00006EAD"/>
    <w:rsid w:val="00007A47"/>
    <w:rsid w:val="00010650"/>
    <w:rsid w:val="000109FF"/>
    <w:rsid w:val="00011253"/>
    <w:rsid w:val="000118E4"/>
    <w:rsid w:val="00011E37"/>
    <w:rsid w:val="000124AC"/>
    <w:rsid w:val="00012759"/>
    <w:rsid w:val="000134DD"/>
    <w:rsid w:val="00013E1C"/>
    <w:rsid w:val="00014C3F"/>
    <w:rsid w:val="00015947"/>
    <w:rsid w:val="0001652F"/>
    <w:rsid w:val="00016F45"/>
    <w:rsid w:val="00017364"/>
    <w:rsid w:val="00017788"/>
    <w:rsid w:val="000177AF"/>
    <w:rsid w:val="00017FB3"/>
    <w:rsid w:val="00020454"/>
    <w:rsid w:val="0002045F"/>
    <w:rsid w:val="00020B46"/>
    <w:rsid w:val="00020C21"/>
    <w:rsid w:val="00021442"/>
    <w:rsid w:val="00021476"/>
    <w:rsid w:val="0002217B"/>
    <w:rsid w:val="00022618"/>
    <w:rsid w:val="00022FF0"/>
    <w:rsid w:val="00023430"/>
    <w:rsid w:val="0002435B"/>
    <w:rsid w:val="00024809"/>
    <w:rsid w:val="00024F61"/>
    <w:rsid w:val="00025785"/>
    <w:rsid w:val="00025FAD"/>
    <w:rsid w:val="00026157"/>
    <w:rsid w:val="00026921"/>
    <w:rsid w:val="00026BEC"/>
    <w:rsid w:val="0002746D"/>
    <w:rsid w:val="00027757"/>
    <w:rsid w:val="00027B03"/>
    <w:rsid w:val="00027C77"/>
    <w:rsid w:val="0003071A"/>
    <w:rsid w:val="00030CF1"/>
    <w:rsid w:val="00030DA0"/>
    <w:rsid w:val="00030F91"/>
    <w:rsid w:val="00031178"/>
    <w:rsid w:val="00031AF1"/>
    <w:rsid w:val="00031D6B"/>
    <w:rsid w:val="00032130"/>
    <w:rsid w:val="00032960"/>
    <w:rsid w:val="00032CB0"/>
    <w:rsid w:val="0003337E"/>
    <w:rsid w:val="00033570"/>
    <w:rsid w:val="00033712"/>
    <w:rsid w:val="000344CA"/>
    <w:rsid w:val="00034F07"/>
    <w:rsid w:val="000354DF"/>
    <w:rsid w:val="00035CC8"/>
    <w:rsid w:val="00035DFF"/>
    <w:rsid w:val="00035F5D"/>
    <w:rsid w:val="00036889"/>
    <w:rsid w:val="00036BFA"/>
    <w:rsid w:val="00036C19"/>
    <w:rsid w:val="00036E87"/>
    <w:rsid w:val="0003767D"/>
    <w:rsid w:val="000409D8"/>
    <w:rsid w:val="00040CC2"/>
    <w:rsid w:val="00040D7E"/>
    <w:rsid w:val="00040E2D"/>
    <w:rsid w:val="00041269"/>
    <w:rsid w:val="000421BD"/>
    <w:rsid w:val="0004294A"/>
    <w:rsid w:val="00046654"/>
    <w:rsid w:val="000466F5"/>
    <w:rsid w:val="00046898"/>
    <w:rsid w:val="0004702B"/>
    <w:rsid w:val="0004718A"/>
    <w:rsid w:val="00047278"/>
    <w:rsid w:val="00047A8E"/>
    <w:rsid w:val="00050070"/>
    <w:rsid w:val="0005054A"/>
    <w:rsid w:val="00050A6F"/>
    <w:rsid w:val="00051B35"/>
    <w:rsid w:val="00052559"/>
    <w:rsid w:val="00053E81"/>
    <w:rsid w:val="00053E98"/>
    <w:rsid w:val="00053F36"/>
    <w:rsid w:val="0005463E"/>
    <w:rsid w:val="000558E3"/>
    <w:rsid w:val="000561B7"/>
    <w:rsid w:val="0006007B"/>
    <w:rsid w:val="0006071B"/>
    <w:rsid w:val="0006073D"/>
    <w:rsid w:val="0006083B"/>
    <w:rsid w:val="00060F35"/>
    <w:rsid w:val="00061E94"/>
    <w:rsid w:val="0006209E"/>
    <w:rsid w:val="000624C8"/>
    <w:rsid w:val="00062EEC"/>
    <w:rsid w:val="00063B34"/>
    <w:rsid w:val="00063BA5"/>
    <w:rsid w:val="00064794"/>
    <w:rsid w:val="0006587B"/>
    <w:rsid w:val="000659AA"/>
    <w:rsid w:val="00066361"/>
    <w:rsid w:val="000663B2"/>
    <w:rsid w:val="000663DF"/>
    <w:rsid w:val="00067260"/>
    <w:rsid w:val="00067423"/>
    <w:rsid w:val="00067C34"/>
    <w:rsid w:val="00070EA7"/>
    <w:rsid w:val="00070F8C"/>
    <w:rsid w:val="0007139F"/>
    <w:rsid w:val="00071531"/>
    <w:rsid w:val="000719C2"/>
    <w:rsid w:val="00071D1E"/>
    <w:rsid w:val="00071ECE"/>
    <w:rsid w:val="00072123"/>
    <w:rsid w:val="000728EC"/>
    <w:rsid w:val="0007294B"/>
    <w:rsid w:val="00072F26"/>
    <w:rsid w:val="00073848"/>
    <w:rsid w:val="00074029"/>
    <w:rsid w:val="000740C5"/>
    <w:rsid w:val="000742F5"/>
    <w:rsid w:val="00074674"/>
    <w:rsid w:val="000746BC"/>
    <w:rsid w:val="00074D04"/>
    <w:rsid w:val="00075471"/>
    <w:rsid w:val="00075786"/>
    <w:rsid w:val="0007611F"/>
    <w:rsid w:val="00076355"/>
    <w:rsid w:val="0007644A"/>
    <w:rsid w:val="00076B17"/>
    <w:rsid w:val="00076FBF"/>
    <w:rsid w:val="00077A18"/>
    <w:rsid w:val="00080289"/>
    <w:rsid w:val="0008028B"/>
    <w:rsid w:val="000803C8"/>
    <w:rsid w:val="000803CB"/>
    <w:rsid w:val="00081447"/>
    <w:rsid w:val="00081994"/>
    <w:rsid w:val="00081DFD"/>
    <w:rsid w:val="00081F21"/>
    <w:rsid w:val="00081F76"/>
    <w:rsid w:val="0008206D"/>
    <w:rsid w:val="00082623"/>
    <w:rsid w:val="000828AF"/>
    <w:rsid w:val="00082A58"/>
    <w:rsid w:val="0008487D"/>
    <w:rsid w:val="00084989"/>
    <w:rsid w:val="00084A13"/>
    <w:rsid w:val="00085443"/>
    <w:rsid w:val="00086334"/>
    <w:rsid w:val="000867C2"/>
    <w:rsid w:val="00087C12"/>
    <w:rsid w:val="000902C3"/>
    <w:rsid w:val="0009078A"/>
    <w:rsid w:val="0009138A"/>
    <w:rsid w:val="000914B4"/>
    <w:rsid w:val="00091C72"/>
    <w:rsid w:val="00091CCC"/>
    <w:rsid w:val="00092625"/>
    <w:rsid w:val="00092EB0"/>
    <w:rsid w:val="00093515"/>
    <w:rsid w:val="00093FC1"/>
    <w:rsid w:val="000940A7"/>
    <w:rsid w:val="00094464"/>
    <w:rsid w:val="000948B3"/>
    <w:rsid w:val="000949F1"/>
    <w:rsid w:val="00094A3F"/>
    <w:rsid w:val="00094AD9"/>
    <w:rsid w:val="00094C48"/>
    <w:rsid w:val="00096221"/>
    <w:rsid w:val="000962FB"/>
    <w:rsid w:val="0009642F"/>
    <w:rsid w:val="00096695"/>
    <w:rsid w:val="0009688F"/>
    <w:rsid w:val="000968F8"/>
    <w:rsid w:val="0009716C"/>
    <w:rsid w:val="00097606"/>
    <w:rsid w:val="00097B3F"/>
    <w:rsid w:val="00097D24"/>
    <w:rsid w:val="000A0149"/>
    <w:rsid w:val="000A0BE0"/>
    <w:rsid w:val="000A137D"/>
    <w:rsid w:val="000A1DB8"/>
    <w:rsid w:val="000A1F3C"/>
    <w:rsid w:val="000A2CB2"/>
    <w:rsid w:val="000A2EC5"/>
    <w:rsid w:val="000A3170"/>
    <w:rsid w:val="000A32D9"/>
    <w:rsid w:val="000A3F48"/>
    <w:rsid w:val="000A3FE5"/>
    <w:rsid w:val="000A43AA"/>
    <w:rsid w:val="000A4D1A"/>
    <w:rsid w:val="000A5198"/>
    <w:rsid w:val="000A60F4"/>
    <w:rsid w:val="000A6C55"/>
    <w:rsid w:val="000A75DE"/>
    <w:rsid w:val="000B050A"/>
    <w:rsid w:val="000B08DF"/>
    <w:rsid w:val="000B0B03"/>
    <w:rsid w:val="000B0D20"/>
    <w:rsid w:val="000B1EC0"/>
    <w:rsid w:val="000B2F20"/>
    <w:rsid w:val="000B3CB5"/>
    <w:rsid w:val="000B49D2"/>
    <w:rsid w:val="000B5227"/>
    <w:rsid w:val="000B60A7"/>
    <w:rsid w:val="000B61D1"/>
    <w:rsid w:val="000B6441"/>
    <w:rsid w:val="000B6A19"/>
    <w:rsid w:val="000B6BFF"/>
    <w:rsid w:val="000B771C"/>
    <w:rsid w:val="000B7A4F"/>
    <w:rsid w:val="000B7AFC"/>
    <w:rsid w:val="000C0004"/>
    <w:rsid w:val="000C0BA4"/>
    <w:rsid w:val="000C0F8B"/>
    <w:rsid w:val="000C14EB"/>
    <w:rsid w:val="000C1DFA"/>
    <w:rsid w:val="000C23B3"/>
    <w:rsid w:val="000C268B"/>
    <w:rsid w:val="000C2CEB"/>
    <w:rsid w:val="000C3EBC"/>
    <w:rsid w:val="000C405D"/>
    <w:rsid w:val="000C54B7"/>
    <w:rsid w:val="000C61AE"/>
    <w:rsid w:val="000C61EC"/>
    <w:rsid w:val="000D01BA"/>
    <w:rsid w:val="000D24BD"/>
    <w:rsid w:val="000D2662"/>
    <w:rsid w:val="000D329E"/>
    <w:rsid w:val="000D3803"/>
    <w:rsid w:val="000D3892"/>
    <w:rsid w:val="000D4429"/>
    <w:rsid w:val="000D57BF"/>
    <w:rsid w:val="000D582D"/>
    <w:rsid w:val="000D5C05"/>
    <w:rsid w:val="000D7103"/>
    <w:rsid w:val="000D74BA"/>
    <w:rsid w:val="000D790B"/>
    <w:rsid w:val="000E0A12"/>
    <w:rsid w:val="000E103F"/>
    <w:rsid w:val="000E18D3"/>
    <w:rsid w:val="000E1B69"/>
    <w:rsid w:val="000E1D43"/>
    <w:rsid w:val="000E21D6"/>
    <w:rsid w:val="000E2217"/>
    <w:rsid w:val="000E2E85"/>
    <w:rsid w:val="000E3B2B"/>
    <w:rsid w:val="000E486B"/>
    <w:rsid w:val="000E50A1"/>
    <w:rsid w:val="000E5296"/>
    <w:rsid w:val="000E5A93"/>
    <w:rsid w:val="000E609D"/>
    <w:rsid w:val="000E6205"/>
    <w:rsid w:val="000E6C99"/>
    <w:rsid w:val="000E7A66"/>
    <w:rsid w:val="000E7D1C"/>
    <w:rsid w:val="000E7E59"/>
    <w:rsid w:val="000E7EDC"/>
    <w:rsid w:val="000F04C6"/>
    <w:rsid w:val="000F08A2"/>
    <w:rsid w:val="000F08F4"/>
    <w:rsid w:val="000F1D67"/>
    <w:rsid w:val="000F20BA"/>
    <w:rsid w:val="000F219B"/>
    <w:rsid w:val="000F24C9"/>
    <w:rsid w:val="000F28A1"/>
    <w:rsid w:val="000F3055"/>
    <w:rsid w:val="000F30A6"/>
    <w:rsid w:val="000F3769"/>
    <w:rsid w:val="000F3B01"/>
    <w:rsid w:val="000F5F4A"/>
    <w:rsid w:val="000F71FF"/>
    <w:rsid w:val="000F75E7"/>
    <w:rsid w:val="000F7A24"/>
    <w:rsid w:val="0010052C"/>
    <w:rsid w:val="00100D25"/>
    <w:rsid w:val="00100D29"/>
    <w:rsid w:val="0010226B"/>
    <w:rsid w:val="001036A3"/>
    <w:rsid w:val="0010373A"/>
    <w:rsid w:val="001040AF"/>
    <w:rsid w:val="001045EB"/>
    <w:rsid w:val="00104A1B"/>
    <w:rsid w:val="00104BB6"/>
    <w:rsid w:val="00105086"/>
    <w:rsid w:val="001051F0"/>
    <w:rsid w:val="001057CB"/>
    <w:rsid w:val="001058F0"/>
    <w:rsid w:val="001060F1"/>
    <w:rsid w:val="00106656"/>
    <w:rsid w:val="0010690F"/>
    <w:rsid w:val="00107EB3"/>
    <w:rsid w:val="0011080D"/>
    <w:rsid w:val="001108FA"/>
    <w:rsid w:val="001111F9"/>
    <w:rsid w:val="0011125C"/>
    <w:rsid w:val="001112EC"/>
    <w:rsid w:val="001115A5"/>
    <w:rsid w:val="0011203F"/>
    <w:rsid w:val="001127F4"/>
    <w:rsid w:val="00112894"/>
    <w:rsid w:val="00112D5D"/>
    <w:rsid w:val="001143D9"/>
    <w:rsid w:val="0011497E"/>
    <w:rsid w:val="0011549B"/>
    <w:rsid w:val="001156E0"/>
    <w:rsid w:val="00115EEE"/>
    <w:rsid w:val="00116A6F"/>
    <w:rsid w:val="00116AF4"/>
    <w:rsid w:val="00116D67"/>
    <w:rsid w:val="00117CD9"/>
    <w:rsid w:val="00117DE4"/>
    <w:rsid w:val="0012089F"/>
    <w:rsid w:val="001210A7"/>
    <w:rsid w:val="00121A94"/>
    <w:rsid w:val="001222F3"/>
    <w:rsid w:val="00122400"/>
    <w:rsid w:val="00122755"/>
    <w:rsid w:val="0012275E"/>
    <w:rsid w:val="00122795"/>
    <w:rsid w:val="001231C8"/>
    <w:rsid w:val="00123D3D"/>
    <w:rsid w:val="00123ECB"/>
    <w:rsid w:val="0012440F"/>
    <w:rsid w:val="00124A51"/>
    <w:rsid w:val="00125895"/>
    <w:rsid w:val="00125BA8"/>
    <w:rsid w:val="00125F45"/>
    <w:rsid w:val="0012658E"/>
    <w:rsid w:val="0012713B"/>
    <w:rsid w:val="001301AB"/>
    <w:rsid w:val="00130F11"/>
    <w:rsid w:val="00131468"/>
    <w:rsid w:val="0013188F"/>
    <w:rsid w:val="00131CE4"/>
    <w:rsid w:val="00132857"/>
    <w:rsid w:val="001331AD"/>
    <w:rsid w:val="0013352E"/>
    <w:rsid w:val="001335E3"/>
    <w:rsid w:val="0013413C"/>
    <w:rsid w:val="0013495F"/>
    <w:rsid w:val="00134996"/>
    <w:rsid w:val="00134B96"/>
    <w:rsid w:val="00134F38"/>
    <w:rsid w:val="00135F81"/>
    <w:rsid w:val="00136725"/>
    <w:rsid w:val="00136A76"/>
    <w:rsid w:val="0013710D"/>
    <w:rsid w:val="001374E0"/>
    <w:rsid w:val="001378AE"/>
    <w:rsid w:val="00137C19"/>
    <w:rsid w:val="00137F9C"/>
    <w:rsid w:val="001402B0"/>
    <w:rsid w:val="00140D32"/>
    <w:rsid w:val="001411E4"/>
    <w:rsid w:val="00141728"/>
    <w:rsid w:val="00141D0D"/>
    <w:rsid w:val="0014362C"/>
    <w:rsid w:val="001437B6"/>
    <w:rsid w:val="001439EF"/>
    <w:rsid w:val="00144725"/>
    <w:rsid w:val="00144DB2"/>
    <w:rsid w:val="00145112"/>
    <w:rsid w:val="0014647E"/>
    <w:rsid w:val="001470F3"/>
    <w:rsid w:val="0014734F"/>
    <w:rsid w:val="0014790A"/>
    <w:rsid w:val="001479DB"/>
    <w:rsid w:val="00147E4E"/>
    <w:rsid w:val="00150233"/>
    <w:rsid w:val="001504F0"/>
    <w:rsid w:val="00150BA0"/>
    <w:rsid w:val="00150FB8"/>
    <w:rsid w:val="001515C7"/>
    <w:rsid w:val="00151A79"/>
    <w:rsid w:val="00152020"/>
    <w:rsid w:val="00152B7E"/>
    <w:rsid w:val="00152DE0"/>
    <w:rsid w:val="0015303F"/>
    <w:rsid w:val="0015314E"/>
    <w:rsid w:val="00153789"/>
    <w:rsid w:val="00153849"/>
    <w:rsid w:val="0015443D"/>
    <w:rsid w:val="00154709"/>
    <w:rsid w:val="00154720"/>
    <w:rsid w:val="00155121"/>
    <w:rsid w:val="001558C6"/>
    <w:rsid w:val="00155A6C"/>
    <w:rsid w:val="00155FE0"/>
    <w:rsid w:val="00156750"/>
    <w:rsid w:val="00156DD6"/>
    <w:rsid w:val="00156DFD"/>
    <w:rsid w:val="00156E36"/>
    <w:rsid w:val="00160129"/>
    <w:rsid w:val="001604A1"/>
    <w:rsid w:val="00160825"/>
    <w:rsid w:val="001612C4"/>
    <w:rsid w:val="00161400"/>
    <w:rsid w:val="00161B84"/>
    <w:rsid w:val="001620BE"/>
    <w:rsid w:val="00162113"/>
    <w:rsid w:val="001623F5"/>
    <w:rsid w:val="00162AAE"/>
    <w:rsid w:val="00164496"/>
    <w:rsid w:val="001646CE"/>
    <w:rsid w:val="001649A1"/>
    <w:rsid w:val="001649A8"/>
    <w:rsid w:val="0016590D"/>
    <w:rsid w:val="001661C7"/>
    <w:rsid w:val="001663E5"/>
    <w:rsid w:val="00166944"/>
    <w:rsid w:val="00166B5B"/>
    <w:rsid w:val="001673EE"/>
    <w:rsid w:val="001675FF"/>
    <w:rsid w:val="00167FE1"/>
    <w:rsid w:val="00170F82"/>
    <w:rsid w:val="00171175"/>
    <w:rsid w:val="001711F8"/>
    <w:rsid w:val="0017125B"/>
    <w:rsid w:val="00171270"/>
    <w:rsid w:val="00171665"/>
    <w:rsid w:val="00171C4C"/>
    <w:rsid w:val="001724AD"/>
    <w:rsid w:val="001727C2"/>
    <w:rsid w:val="001728B4"/>
    <w:rsid w:val="0017370E"/>
    <w:rsid w:val="00173737"/>
    <w:rsid w:val="001739EE"/>
    <w:rsid w:val="001742C9"/>
    <w:rsid w:val="0017434F"/>
    <w:rsid w:val="0017465F"/>
    <w:rsid w:val="001751FF"/>
    <w:rsid w:val="00176A21"/>
    <w:rsid w:val="00177170"/>
    <w:rsid w:val="0017731A"/>
    <w:rsid w:val="00177F8E"/>
    <w:rsid w:val="0018073A"/>
    <w:rsid w:val="00180A1F"/>
    <w:rsid w:val="00180A36"/>
    <w:rsid w:val="00180E87"/>
    <w:rsid w:val="00180F07"/>
    <w:rsid w:val="00181B88"/>
    <w:rsid w:val="00181D70"/>
    <w:rsid w:val="001821AD"/>
    <w:rsid w:val="0018263B"/>
    <w:rsid w:val="00182A1D"/>
    <w:rsid w:val="00183A41"/>
    <w:rsid w:val="00183EC3"/>
    <w:rsid w:val="001855FC"/>
    <w:rsid w:val="00185724"/>
    <w:rsid w:val="00185AA8"/>
    <w:rsid w:val="00185C3B"/>
    <w:rsid w:val="001866BC"/>
    <w:rsid w:val="00186A41"/>
    <w:rsid w:val="0018709F"/>
    <w:rsid w:val="00187506"/>
    <w:rsid w:val="00187991"/>
    <w:rsid w:val="00187C97"/>
    <w:rsid w:val="00190062"/>
    <w:rsid w:val="001902D2"/>
    <w:rsid w:val="00190487"/>
    <w:rsid w:val="0019060C"/>
    <w:rsid w:val="00190961"/>
    <w:rsid w:val="00190EDD"/>
    <w:rsid w:val="00191501"/>
    <w:rsid w:val="00191553"/>
    <w:rsid w:val="00191DE1"/>
    <w:rsid w:val="00192614"/>
    <w:rsid w:val="00192DE0"/>
    <w:rsid w:val="00193362"/>
    <w:rsid w:val="0019396C"/>
    <w:rsid w:val="00194108"/>
    <w:rsid w:val="00194BFD"/>
    <w:rsid w:val="00195928"/>
    <w:rsid w:val="00195E1A"/>
    <w:rsid w:val="00196068"/>
    <w:rsid w:val="001964C6"/>
    <w:rsid w:val="00196A0B"/>
    <w:rsid w:val="00196F60"/>
    <w:rsid w:val="00197676"/>
    <w:rsid w:val="001A1F1A"/>
    <w:rsid w:val="001A2165"/>
    <w:rsid w:val="001A2365"/>
    <w:rsid w:val="001A2B65"/>
    <w:rsid w:val="001A3263"/>
    <w:rsid w:val="001A33EE"/>
    <w:rsid w:val="001A3B1E"/>
    <w:rsid w:val="001A3B5E"/>
    <w:rsid w:val="001A3F65"/>
    <w:rsid w:val="001A47DF"/>
    <w:rsid w:val="001A593F"/>
    <w:rsid w:val="001A59C6"/>
    <w:rsid w:val="001A66D4"/>
    <w:rsid w:val="001A6F0C"/>
    <w:rsid w:val="001A719B"/>
    <w:rsid w:val="001A7911"/>
    <w:rsid w:val="001B1146"/>
    <w:rsid w:val="001B190B"/>
    <w:rsid w:val="001B1A73"/>
    <w:rsid w:val="001B2677"/>
    <w:rsid w:val="001B288B"/>
    <w:rsid w:val="001B2B00"/>
    <w:rsid w:val="001B39D7"/>
    <w:rsid w:val="001B3B80"/>
    <w:rsid w:val="001B3D4F"/>
    <w:rsid w:val="001B3FE1"/>
    <w:rsid w:val="001B41F2"/>
    <w:rsid w:val="001B47FB"/>
    <w:rsid w:val="001B5C03"/>
    <w:rsid w:val="001B6358"/>
    <w:rsid w:val="001B6621"/>
    <w:rsid w:val="001B680C"/>
    <w:rsid w:val="001C09E9"/>
    <w:rsid w:val="001C18F6"/>
    <w:rsid w:val="001C1B70"/>
    <w:rsid w:val="001C2744"/>
    <w:rsid w:val="001C2C41"/>
    <w:rsid w:val="001C2DD4"/>
    <w:rsid w:val="001C33D8"/>
    <w:rsid w:val="001C3677"/>
    <w:rsid w:val="001C458A"/>
    <w:rsid w:val="001C49AC"/>
    <w:rsid w:val="001C54AE"/>
    <w:rsid w:val="001C5539"/>
    <w:rsid w:val="001C55CF"/>
    <w:rsid w:val="001C5615"/>
    <w:rsid w:val="001C68D6"/>
    <w:rsid w:val="001C69C2"/>
    <w:rsid w:val="001C71EB"/>
    <w:rsid w:val="001C7BE7"/>
    <w:rsid w:val="001C7C21"/>
    <w:rsid w:val="001C7CCF"/>
    <w:rsid w:val="001D013B"/>
    <w:rsid w:val="001D0364"/>
    <w:rsid w:val="001D04BD"/>
    <w:rsid w:val="001D0903"/>
    <w:rsid w:val="001D0B40"/>
    <w:rsid w:val="001D1A82"/>
    <w:rsid w:val="001D2857"/>
    <w:rsid w:val="001D2865"/>
    <w:rsid w:val="001D2D85"/>
    <w:rsid w:val="001D356D"/>
    <w:rsid w:val="001D35D1"/>
    <w:rsid w:val="001D3D5F"/>
    <w:rsid w:val="001D4816"/>
    <w:rsid w:val="001D5767"/>
    <w:rsid w:val="001D6052"/>
    <w:rsid w:val="001D6376"/>
    <w:rsid w:val="001D66E0"/>
    <w:rsid w:val="001E05DF"/>
    <w:rsid w:val="001E1221"/>
    <w:rsid w:val="001E12FF"/>
    <w:rsid w:val="001E151C"/>
    <w:rsid w:val="001E1EC0"/>
    <w:rsid w:val="001E2681"/>
    <w:rsid w:val="001E3261"/>
    <w:rsid w:val="001E36C8"/>
    <w:rsid w:val="001E3857"/>
    <w:rsid w:val="001E3D4F"/>
    <w:rsid w:val="001E3F6F"/>
    <w:rsid w:val="001E42BF"/>
    <w:rsid w:val="001E5226"/>
    <w:rsid w:val="001E6604"/>
    <w:rsid w:val="001E6E61"/>
    <w:rsid w:val="001E78E9"/>
    <w:rsid w:val="001E79FA"/>
    <w:rsid w:val="001E7F40"/>
    <w:rsid w:val="001F02E4"/>
    <w:rsid w:val="001F04C4"/>
    <w:rsid w:val="001F0C5A"/>
    <w:rsid w:val="001F0EE1"/>
    <w:rsid w:val="001F1001"/>
    <w:rsid w:val="001F13F3"/>
    <w:rsid w:val="001F1677"/>
    <w:rsid w:val="001F208F"/>
    <w:rsid w:val="001F2474"/>
    <w:rsid w:val="001F2B3B"/>
    <w:rsid w:val="001F37DD"/>
    <w:rsid w:val="001F3A78"/>
    <w:rsid w:val="001F3ABD"/>
    <w:rsid w:val="001F3EA8"/>
    <w:rsid w:val="001F4043"/>
    <w:rsid w:val="001F42DC"/>
    <w:rsid w:val="001F47AE"/>
    <w:rsid w:val="001F4CF6"/>
    <w:rsid w:val="001F5714"/>
    <w:rsid w:val="001F5B76"/>
    <w:rsid w:val="001F5B96"/>
    <w:rsid w:val="001F5FB0"/>
    <w:rsid w:val="001F6679"/>
    <w:rsid w:val="001F6F5C"/>
    <w:rsid w:val="001F73A6"/>
    <w:rsid w:val="001F7B0B"/>
    <w:rsid w:val="001F7D47"/>
    <w:rsid w:val="00200808"/>
    <w:rsid w:val="00200941"/>
    <w:rsid w:val="00200A91"/>
    <w:rsid w:val="002012E9"/>
    <w:rsid w:val="002018A5"/>
    <w:rsid w:val="00202914"/>
    <w:rsid w:val="00203E41"/>
    <w:rsid w:val="00203FCC"/>
    <w:rsid w:val="002047CB"/>
    <w:rsid w:val="002047D8"/>
    <w:rsid w:val="00204ECC"/>
    <w:rsid w:val="0020550F"/>
    <w:rsid w:val="00205612"/>
    <w:rsid w:val="00207685"/>
    <w:rsid w:val="00207FA1"/>
    <w:rsid w:val="00210582"/>
    <w:rsid w:val="00210E6F"/>
    <w:rsid w:val="00211378"/>
    <w:rsid w:val="002117DD"/>
    <w:rsid w:val="00211B2C"/>
    <w:rsid w:val="00211EB2"/>
    <w:rsid w:val="00212039"/>
    <w:rsid w:val="002120D9"/>
    <w:rsid w:val="002127EB"/>
    <w:rsid w:val="002135E8"/>
    <w:rsid w:val="002139CB"/>
    <w:rsid w:val="0021427B"/>
    <w:rsid w:val="00214284"/>
    <w:rsid w:val="002146AC"/>
    <w:rsid w:val="00214BA7"/>
    <w:rsid w:val="00214CDC"/>
    <w:rsid w:val="00214D49"/>
    <w:rsid w:val="00214F75"/>
    <w:rsid w:val="002154A4"/>
    <w:rsid w:val="0021682E"/>
    <w:rsid w:val="00216AB5"/>
    <w:rsid w:val="00216FA3"/>
    <w:rsid w:val="002173B5"/>
    <w:rsid w:val="00217814"/>
    <w:rsid w:val="0022013F"/>
    <w:rsid w:val="0022016A"/>
    <w:rsid w:val="00220193"/>
    <w:rsid w:val="0022079A"/>
    <w:rsid w:val="00220EE2"/>
    <w:rsid w:val="002210A3"/>
    <w:rsid w:val="00221186"/>
    <w:rsid w:val="002218B0"/>
    <w:rsid w:val="0022221E"/>
    <w:rsid w:val="00222E9A"/>
    <w:rsid w:val="0022306C"/>
    <w:rsid w:val="0022352E"/>
    <w:rsid w:val="0022354E"/>
    <w:rsid w:val="002236B3"/>
    <w:rsid w:val="002239E7"/>
    <w:rsid w:val="00225E46"/>
    <w:rsid w:val="00226B97"/>
    <w:rsid w:val="002278A7"/>
    <w:rsid w:val="00230E57"/>
    <w:rsid w:val="00231F5D"/>
    <w:rsid w:val="00232246"/>
    <w:rsid w:val="002327CA"/>
    <w:rsid w:val="00232998"/>
    <w:rsid w:val="00232DA2"/>
    <w:rsid w:val="002334DF"/>
    <w:rsid w:val="00234136"/>
    <w:rsid w:val="002348C1"/>
    <w:rsid w:val="00236412"/>
    <w:rsid w:val="00236F0B"/>
    <w:rsid w:val="002373C9"/>
    <w:rsid w:val="00240C80"/>
    <w:rsid w:val="00241198"/>
    <w:rsid w:val="0024125E"/>
    <w:rsid w:val="00241776"/>
    <w:rsid w:val="0024443C"/>
    <w:rsid w:val="00244462"/>
    <w:rsid w:val="0024456E"/>
    <w:rsid w:val="00244621"/>
    <w:rsid w:val="00244687"/>
    <w:rsid w:val="002447D7"/>
    <w:rsid w:val="002459D0"/>
    <w:rsid w:val="00245D6D"/>
    <w:rsid w:val="00245ED6"/>
    <w:rsid w:val="002464CD"/>
    <w:rsid w:val="00246956"/>
    <w:rsid w:val="00246CCA"/>
    <w:rsid w:val="00246D3F"/>
    <w:rsid w:val="00246EA3"/>
    <w:rsid w:val="00250587"/>
    <w:rsid w:val="00250A9F"/>
    <w:rsid w:val="00250B6B"/>
    <w:rsid w:val="00250F20"/>
    <w:rsid w:val="0025108A"/>
    <w:rsid w:val="0025113C"/>
    <w:rsid w:val="002522A6"/>
    <w:rsid w:val="00252365"/>
    <w:rsid w:val="00252390"/>
    <w:rsid w:val="002523EE"/>
    <w:rsid w:val="002524E5"/>
    <w:rsid w:val="002530FF"/>
    <w:rsid w:val="00253AC6"/>
    <w:rsid w:val="002546F7"/>
    <w:rsid w:val="00254A2F"/>
    <w:rsid w:val="00254A96"/>
    <w:rsid w:val="002558AB"/>
    <w:rsid w:val="00256991"/>
    <w:rsid w:val="00257642"/>
    <w:rsid w:val="00257967"/>
    <w:rsid w:val="00260AB4"/>
    <w:rsid w:val="002616BF"/>
    <w:rsid w:val="0026273B"/>
    <w:rsid w:val="00262740"/>
    <w:rsid w:val="00263197"/>
    <w:rsid w:val="002631E6"/>
    <w:rsid w:val="0026366B"/>
    <w:rsid w:val="0026378F"/>
    <w:rsid w:val="00264887"/>
    <w:rsid w:val="002649FD"/>
    <w:rsid w:val="00264A74"/>
    <w:rsid w:val="00264A76"/>
    <w:rsid w:val="00264D65"/>
    <w:rsid w:val="00264E7F"/>
    <w:rsid w:val="002653BB"/>
    <w:rsid w:val="002656EE"/>
    <w:rsid w:val="002658F7"/>
    <w:rsid w:val="00265AFF"/>
    <w:rsid w:val="0026611D"/>
    <w:rsid w:val="002668CA"/>
    <w:rsid w:val="00267278"/>
    <w:rsid w:val="00267495"/>
    <w:rsid w:val="00267EB3"/>
    <w:rsid w:val="00270CBB"/>
    <w:rsid w:val="00270E19"/>
    <w:rsid w:val="0027139B"/>
    <w:rsid w:val="00271C60"/>
    <w:rsid w:val="002723A7"/>
    <w:rsid w:val="00272FBC"/>
    <w:rsid w:val="0027316A"/>
    <w:rsid w:val="0027348A"/>
    <w:rsid w:val="00273DAD"/>
    <w:rsid w:val="00273FC3"/>
    <w:rsid w:val="002745EE"/>
    <w:rsid w:val="002746D4"/>
    <w:rsid w:val="002748A7"/>
    <w:rsid w:val="00274B63"/>
    <w:rsid w:val="00275C67"/>
    <w:rsid w:val="00275D6A"/>
    <w:rsid w:val="00275F3C"/>
    <w:rsid w:val="00276EC4"/>
    <w:rsid w:val="00277006"/>
    <w:rsid w:val="00277C06"/>
    <w:rsid w:val="00280249"/>
    <w:rsid w:val="00280FDC"/>
    <w:rsid w:val="002812BE"/>
    <w:rsid w:val="00281431"/>
    <w:rsid w:val="00281516"/>
    <w:rsid w:val="00282B3F"/>
    <w:rsid w:val="00282C33"/>
    <w:rsid w:val="00283023"/>
    <w:rsid w:val="002830DE"/>
    <w:rsid w:val="002830E5"/>
    <w:rsid w:val="002832A7"/>
    <w:rsid w:val="0028339D"/>
    <w:rsid w:val="00284B26"/>
    <w:rsid w:val="00285417"/>
    <w:rsid w:val="0028570F"/>
    <w:rsid w:val="002859E4"/>
    <w:rsid w:val="00285FAC"/>
    <w:rsid w:val="002867AB"/>
    <w:rsid w:val="002870F5"/>
    <w:rsid w:val="00287F7F"/>
    <w:rsid w:val="002902CE"/>
    <w:rsid w:val="00290A8E"/>
    <w:rsid w:val="00291C53"/>
    <w:rsid w:val="00291D06"/>
    <w:rsid w:val="002922C5"/>
    <w:rsid w:val="00292E9C"/>
    <w:rsid w:val="002930AE"/>
    <w:rsid w:val="00293346"/>
    <w:rsid w:val="002935A3"/>
    <w:rsid w:val="0029421C"/>
    <w:rsid w:val="00294580"/>
    <w:rsid w:val="002961B8"/>
    <w:rsid w:val="002965E3"/>
    <w:rsid w:val="002A00C0"/>
    <w:rsid w:val="002A0B44"/>
    <w:rsid w:val="002A0B55"/>
    <w:rsid w:val="002A0D4A"/>
    <w:rsid w:val="002A1454"/>
    <w:rsid w:val="002A145A"/>
    <w:rsid w:val="002A2CB4"/>
    <w:rsid w:val="002A3CCE"/>
    <w:rsid w:val="002A3FA7"/>
    <w:rsid w:val="002A42D4"/>
    <w:rsid w:val="002A4683"/>
    <w:rsid w:val="002A4C77"/>
    <w:rsid w:val="002A4E6E"/>
    <w:rsid w:val="002A6770"/>
    <w:rsid w:val="002A6C66"/>
    <w:rsid w:val="002A74D9"/>
    <w:rsid w:val="002B04CC"/>
    <w:rsid w:val="002B0720"/>
    <w:rsid w:val="002B0FFF"/>
    <w:rsid w:val="002B21AC"/>
    <w:rsid w:val="002B2AF5"/>
    <w:rsid w:val="002B35C4"/>
    <w:rsid w:val="002B37E3"/>
    <w:rsid w:val="002B4853"/>
    <w:rsid w:val="002B48B8"/>
    <w:rsid w:val="002B5365"/>
    <w:rsid w:val="002B55EB"/>
    <w:rsid w:val="002B6226"/>
    <w:rsid w:val="002B6B11"/>
    <w:rsid w:val="002B6D69"/>
    <w:rsid w:val="002B6DA2"/>
    <w:rsid w:val="002B6DDF"/>
    <w:rsid w:val="002B7143"/>
    <w:rsid w:val="002B71C1"/>
    <w:rsid w:val="002B7CBB"/>
    <w:rsid w:val="002C0A51"/>
    <w:rsid w:val="002C0DA8"/>
    <w:rsid w:val="002C1BE7"/>
    <w:rsid w:val="002C2A89"/>
    <w:rsid w:val="002C2A9E"/>
    <w:rsid w:val="002C2FA9"/>
    <w:rsid w:val="002C594D"/>
    <w:rsid w:val="002C5D4E"/>
    <w:rsid w:val="002C6256"/>
    <w:rsid w:val="002C68A2"/>
    <w:rsid w:val="002C78FF"/>
    <w:rsid w:val="002D05C1"/>
    <w:rsid w:val="002D05D2"/>
    <w:rsid w:val="002D086A"/>
    <w:rsid w:val="002D187E"/>
    <w:rsid w:val="002D18CB"/>
    <w:rsid w:val="002D2CEA"/>
    <w:rsid w:val="002D35A4"/>
    <w:rsid w:val="002D3806"/>
    <w:rsid w:val="002D3C60"/>
    <w:rsid w:val="002D4E64"/>
    <w:rsid w:val="002D5813"/>
    <w:rsid w:val="002D63FB"/>
    <w:rsid w:val="002D7240"/>
    <w:rsid w:val="002E0036"/>
    <w:rsid w:val="002E2690"/>
    <w:rsid w:val="002E29F9"/>
    <w:rsid w:val="002E2DB6"/>
    <w:rsid w:val="002E2DF6"/>
    <w:rsid w:val="002E37BD"/>
    <w:rsid w:val="002E3DA1"/>
    <w:rsid w:val="002E4234"/>
    <w:rsid w:val="002E4241"/>
    <w:rsid w:val="002E45A8"/>
    <w:rsid w:val="002E50DB"/>
    <w:rsid w:val="002E59A9"/>
    <w:rsid w:val="002E743B"/>
    <w:rsid w:val="002F063B"/>
    <w:rsid w:val="002F0B3B"/>
    <w:rsid w:val="002F1042"/>
    <w:rsid w:val="002F1682"/>
    <w:rsid w:val="002F20C8"/>
    <w:rsid w:val="002F237D"/>
    <w:rsid w:val="002F25F9"/>
    <w:rsid w:val="002F31F9"/>
    <w:rsid w:val="002F37F0"/>
    <w:rsid w:val="002F4078"/>
    <w:rsid w:val="002F49C0"/>
    <w:rsid w:val="002F4A3C"/>
    <w:rsid w:val="002F5A69"/>
    <w:rsid w:val="002F5F5C"/>
    <w:rsid w:val="002F60DC"/>
    <w:rsid w:val="002F64CA"/>
    <w:rsid w:val="002F66FC"/>
    <w:rsid w:val="002F6873"/>
    <w:rsid w:val="002F6C5A"/>
    <w:rsid w:val="002F6DEB"/>
    <w:rsid w:val="002F70CF"/>
    <w:rsid w:val="00302ADD"/>
    <w:rsid w:val="00302F2E"/>
    <w:rsid w:val="003039ED"/>
    <w:rsid w:val="00303D4B"/>
    <w:rsid w:val="003043EC"/>
    <w:rsid w:val="003048C6"/>
    <w:rsid w:val="00304D9C"/>
    <w:rsid w:val="00305A20"/>
    <w:rsid w:val="00305AA6"/>
    <w:rsid w:val="00305E98"/>
    <w:rsid w:val="00306522"/>
    <w:rsid w:val="00306913"/>
    <w:rsid w:val="00306A74"/>
    <w:rsid w:val="003078B4"/>
    <w:rsid w:val="00307A34"/>
    <w:rsid w:val="00310561"/>
    <w:rsid w:val="00310614"/>
    <w:rsid w:val="003112C0"/>
    <w:rsid w:val="003112D6"/>
    <w:rsid w:val="003114E2"/>
    <w:rsid w:val="00311E5F"/>
    <w:rsid w:val="00312046"/>
    <w:rsid w:val="00312F15"/>
    <w:rsid w:val="00312F8D"/>
    <w:rsid w:val="00313228"/>
    <w:rsid w:val="003133A3"/>
    <w:rsid w:val="003133E9"/>
    <w:rsid w:val="003137F3"/>
    <w:rsid w:val="00313966"/>
    <w:rsid w:val="00313C2D"/>
    <w:rsid w:val="00313E4A"/>
    <w:rsid w:val="00313F12"/>
    <w:rsid w:val="00314423"/>
    <w:rsid w:val="0031463B"/>
    <w:rsid w:val="00314BF2"/>
    <w:rsid w:val="00314C24"/>
    <w:rsid w:val="00315B7D"/>
    <w:rsid w:val="00316FB2"/>
    <w:rsid w:val="0031716E"/>
    <w:rsid w:val="00321C54"/>
    <w:rsid w:val="00322AE5"/>
    <w:rsid w:val="00322B57"/>
    <w:rsid w:val="00322EBE"/>
    <w:rsid w:val="00323085"/>
    <w:rsid w:val="00323590"/>
    <w:rsid w:val="00323CE4"/>
    <w:rsid w:val="003243A9"/>
    <w:rsid w:val="00325038"/>
    <w:rsid w:val="003254B2"/>
    <w:rsid w:val="003255F6"/>
    <w:rsid w:val="003270C4"/>
    <w:rsid w:val="00330247"/>
    <w:rsid w:val="00330896"/>
    <w:rsid w:val="00331642"/>
    <w:rsid w:val="003335FE"/>
    <w:rsid w:val="003359A2"/>
    <w:rsid w:val="0034009C"/>
    <w:rsid w:val="0034027F"/>
    <w:rsid w:val="00340522"/>
    <w:rsid w:val="00340E04"/>
    <w:rsid w:val="00340F28"/>
    <w:rsid w:val="00341689"/>
    <w:rsid w:val="00341809"/>
    <w:rsid w:val="0034198D"/>
    <w:rsid w:val="00341F52"/>
    <w:rsid w:val="0034248B"/>
    <w:rsid w:val="003432F2"/>
    <w:rsid w:val="00343D90"/>
    <w:rsid w:val="00344590"/>
    <w:rsid w:val="00344BA6"/>
    <w:rsid w:val="00346D0F"/>
    <w:rsid w:val="00347127"/>
    <w:rsid w:val="00347907"/>
    <w:rsid w:val="00350217"/>
    <w:rsid w:val="003507FB"/>
    <w:rsid w:val="003509F0"/>
    <w:rsid w:val="00350FBA"/>
    <w:rsid w:val="003513B6"/>
    <w:rsid w:val="003514A4"/>
    <w:rsid w:val="003515FE"/>
    <w:rsid w:val="0035179D"/>
    <w:rsid w:val="00351920"/>
    <w:rsid w:val="00353A72"/>
    <w:rsid w:val="00353B11"/>
    <w:rsid w:val="00353C05"/>
    <w:rsid w:val="00354F45"/>
    <w:rsid w:val="0035544C"/>
    <w:rsid w:val="00355B01"/>
    <w:rsid w:val="00356483"/>
    <w:rsid w:val="00360967"/>
    <w:rsid w:val="00361196"/>
    <w:rsid w:val="003618CD"/>
    <w:rsid w:val="00361A6F"/>
    <w:rsid w:val="00361AB5"/>
    <w:rsid w:val="00361D7F"/>
    <w:rsid w:val="00364148"/>
    <w:rsid w:val="0036473D"/>
    <w:rsid w:val="00364F89"/>
    <w:rsid w:val="003652D7"/>
    <w:rsid w:val="003654D5"/>
    <w:rsid w:val="00365832"/>
    <w:rsid w:val="00365D8D"/>
    <w:rsid w:val="00366024"/>
    <w:rsid w:val="00367455"/>
    <w:rsid w:val="00367615"/>
    <w:rsid w:val="0036797B"/>
    <w:rsid w:val="003679C3"/>
    <w:rsid w:val="003704AE"/>
    <w:rsid w:val="003710C8"/>
    <w:rsid w:val="00371FFA"/>
    <w:rsid w:val="00372D35"/>
    <w:rsid w:val="00373543"/>
    <w:rsid w:val="003741AE"/>
    <w:rsid w:val="003741B9"/>
    <w:rsid w:val="00374415"/>
    <w:rsid w:val="003744F9"/>
    <w:rsid w:val="00375B64"/>
    <w:rsid w:val="0037712A"/>
    <w:rsid w:val="003771E9"/>
    <w:rsid w:val="0037720F"/>
    <w:rsid w:val="003776C9"/>
    <w:rsid w:val="00377774"/>
    <w:rsid w:val="00380AB8"/>
    <w:rsid w:val="00380AF7"/>
    <w:rsid w:val="00380D86"/>
    <w:rsid w:val="00380ED5"/>
    <w:rsid w:val="00382B26"/>
    <w:rsid w:val="0038322E"/>
    <w:rsid w:val="003832E1"/>
    <w:rsid w:val="00383324"/>
    <w:rsid w:val="003838C7"/>
    <w:rsid w:val="00383922"/>
    <w:rsid w:val="003842AF"/>
    <w:rsid w:val="00384AA2"/>
    <w:rsid w:val="00384B0E"/>
    <w:rsid w:val="00384B3F"/>
    <w:rsid w:val="00384FE8"/>
    <w:rsid w:val="0038570A"/>
    <w:rsid w:val="00385BF0"/>
    <w:rsid w:val="0038646A"/>
    <w:rsid w:val="003878F7"/>
    <w:rsid w:val="00390223"/>
    <w:rsid w:val="003909DD"/>
    <w:rsid w:val="003917A1"/>
    <w:rsid w:val="00391CDA"/>
    <w:rsid w:val="00391DCD"/>
    <w:rsid w:val="00392048"/>
    <w:rsid w:val="0039259D"/>
    <w:rsid w:val="00392671"/>
    <w:rsid w:val="0039368D"/>
    <w:rsid w:val="00394102"/>
    <w:rsid w:val="0039413F"/>
    <w:rsid w:val="003951FB"/>
    <w:rsid w:val="0039541B"/>
    <w:rsid w:val="0039604B"/>
    <w:rsid w:val="00396A02"/>
    <w:rsid w:val="00396BA6"/>
    <w:rsid w:val="00396C93"/>
    <w:rsid w:val="00397AAE"/>
    <w:rsid w:val="003A0471"/>
    <w:rsid w:val="003A1774"/>
    <w:rsid w:val="003A181F"/>
    <w:rsid w:val="003A2083"/>
    <w:rsid w:val="003A37B7"/>
    <w:rsid w:val="003A40DA"/>
    <w:rsid w:val="003A4148"/>
    <w:rsid w:val="003A4257"/>
    <w:rsid w:val="003A4492"/>
    <w:rsid w:val="003A532D"/>
    <w:rsid w:val="003A58FC"/>
    <w:rsid w:val="003A5A89"/>
    <w:rsid w:val="003A61AD"/>
    <w:rsid w:val="003A630F"/>
    <w:rsid w:val="003A6D24"/>
    <w:rsid w:val="003A6F5D"/>
    <w:rsid w:val="003A75F1"/>
    <w:rsid w:val="003B0C5E"/>
    <w:rsid w:val="003B0F52"/>
    <w:rsid w:val="003B0F8E"/>
    <w:rsid w:val="003B1019"/>
    <w:rsid w:val="003B1149"/>
    <w:rsid w:val="003B233E"/>
    <w:rsid w:val="003B2B40"/>
    <w:rsid w:val="003B374D"/>
    <w:rsid w:val="003B594A"/>
    <w:rsid w:val="003B59B5"/>
    <w:rsid w:val="003B59D9"/>
    <w:rsid w:val="003B5E91"/>
    <w:rsid w:val="003B63E0"/>
    <w:rsid w:val="003C03E8"/>
    <w:rsid w:val="003C07AF"/>
    <w:rsid w:val="003C09E6"/>
    <w:rsid w:val="003C0D9A"/>
    <w:rsid w:val="003C0E24"/>
    <w:rsid w:val="003C1446"/>
    <w:rsid w:val="003C16F1"/>
    <w:rsid w:val="003C2CA8"/>
    <w:rsid w:val="003C358E"/>
    <w:rsid w:val="003C3D11"/>
    <w:rsid w:val="003C3DE6"/>
    <w:rsid w:val="003C4D8B"/>
    <w:rsid w:val="003C593D"/>
    <w:rsid w:val="003C5A16"/>
    <w:rsid w:val="003C6E77"/>
    <w:rsid w:val="003C73AB"/>
    <w:rsid w:val="003D0163"/>
    <w:rsid w:val="003D0B5A"/>
    <w:rsid w:val="003D1D2B"/>
    <w:rsid w:val="003D3855"/>
    <w:rsid w:val="003D5107"/>
    <w:rsid w:val="003D7188"/>
    <w:rsid w:val="003D736E"/>
    <w:rsid w:val="003D7F01"/>
    <w:rsid w:val="003E1498"/>
    <w:rsid w:val="003E1E93"/>
    <w:rsid w:val="003E1FA9"/>
    <w:rsid w:val="003E277A"/>
    <w:rsid w:val="003E2780"/>
    <w:rsid w:val="003E29FC"/>
    <w:rsid w:val="003E3A46"/>
    <w:rsid w:val="003E3C29"/>
    <w:rsid w:val="003E3E28"/>
    <w:rsid w:val="003E4499"/>
    <w:rsid w:val="003E4FD1"/>
    <w:rsid w:val="003E52DD"/>
    <w:rsid w:val="003E54C7"/>
    <w:rsid w:val="003E6E4E"/>
    <w:rsid w:val="003E760D"/>
    <w:rsid w:val="003F034E"/>
    <w:rsid w:val="003F0636"/>
    <w:rsid w:val="003F073F"/>
    <w:rsid w:val="003F0F50"/>
    <w:rsid w:val="003F1D20"/>
    <w:rsid w:val="003F1E22"/>
    <w:rsid w:val="003F21BD"/>
    <w:rsid w:val="003F3288"/>
    <w:rsid w:val="003F382D"/>
    <w:rsid w:val="003F4586"/>
    <w:rsid w:val="003F462A"/>
    <w:rsid w:val="003F46A5"/>
    <w:rsid w:val="003F4706"/>
    <w:rsid w:val="003F4938"/>
    <w:rsid w:val="003F59E6"/>
    <w:rsid w:val="003F5D0E"/>
    <w:rsid w:val="003F679B"/>
    <w:rsid w:val="003F6F8F"/>
    <w:rsid w:val="003F7ACC"/>
    <w:rsid w:val="00400145"/>
    <w:rsid w:val="00400982"/>
    <w:rsid w:val="004022EB"/>
    <w:rsid w:val="00402E75"/>
    <w:rsid w:val="00402F64"/>
    <w:rsid w:val="00403716"/>
    <w:rsid w:val="004042FC"/>
    <w:rsid w:val="00405047"/>
    <w:rsid w:val="00406A38"/>
    <w:rsid w:val="00407061"/>
    <w:rsid w:val="004070FD"/>
    <w:rsid w:val="004077F5"/>
    <w:rsid w:val="004078FA"/>
    <w:rsid w:val="00407D3C"/>
    <w:rsid w:val="00407E36"/>
    <w:rsid w:val="00410AA2"/>
    <w:rsid w:val="00410B9C"/>
    <w:rsid w:val="00410C9F"/>
    <w:rsid w:val="00411175"/>
    <w:rsid w:val="004120D8"/>
    <w:rsid w:val="0041229B"/>
    <w:rsid w:val="00412461"/>
    <w:rsid w:val="004130F6"/>
    <w:rsid w:val="00413201"/>
    <w:rsid w:val="00413D0D"/>
    <w:rsid w:val="004149CC"/>
    <w:rsid w:val="0041518F"/>
    <w:rsid w:val="004162D9"/>
    <w:rsid w:val="00416C1D"/>
    <w:rsid w:val="00420416"/>
    <w:rsid w:val="00420587"/>
    <w:rsid w:val="00421264"/>
    <w:rsid w:val="0042141E"/>
    <w:rsid w:val="00421A62"/>
    <w:rsid w:val="00421C79"/>
    <w:rsid w:val="004220DF"/>
    <w:rsid w:val="00422157"/>
    <w:rsid w:val="0042231D"/>
    <w:rsid w:val="0042246B"/>
    <w:rsid w:val="004243AB"/>
    <w:rsid w:val="00425095"/>
    <w:rsid w:val="00425C23"/>
    <w:rsid w:val="00426390"/>
    <w:rsid w:val="004263AB"/>
    <w:rsid w:val="00426E12"/>
    <w:rsid w:val="00426F90"/>
    <w:rsid w:val="00427132"/>
    <w:rsid w:val="0042733C"/>
    <w:rsid w:val="004274EF"/>
    <w:rsid w:val="00427720"/>
    <w:rsid w:val="00427934"/>
    <w:rsid w:val="0042793C"/>
    <w:rsid w:val="00430536"/>
    <w:rsid w:val="00431AC1"/>
    <w:rsid w:val="00432401"/>
    <w:rsid w:val="004326C6"/>
    <w:rsid w:val="00432B45"/>
    <w:rsid w:val="00432B9F"/>
    <w:rsid w:val="004330AE"/>
    <w:rsid w:val="00433C48"/>
    <w:rsid w:val="00433D84"/>
    <w:rsid w:val="00433EAA"/>
    <w:rsid w:val="0043470B"/>
    <w:rsid w:val="0043590E"/>
    <w:rsid w:val="004361D1"/>
    <w:rsid w:val="00440BD9"/>
    <w:rsid w:val="00441423"/>
    <w:rsid w:val="00441F93"/>
    <w:rsid w:val="0044229A"/>
    <w:rsid w:val="0044263D"/>
    <w:rsid w:val="00442F24"/>
    <w:rsid w:val="00443545"/>
    <w:rsid w:val="00443E0E"/>
    <w:rsid w:val="00444448"/>
    <w:rsid w:val="004446B5"/>
    <w:rsid w:val="0044510D"/>
    <w:rsid w:val="0044548D"/>
    <w:rsid w:val="00445F50"/>
    <w:rsid w:val="00446EB1"/>
    <w:rsid w:val="00446F97"/>
    <w:rsid w:val="00447072"/>
    <w:rsid w:val="004500B6"/>
    <w:rsid w:val="00450156"/>
    <w:rsid w:val="004505D7"/>
    <w:rsid w:val="00450602"/>
    <w:rsid w:val="00450617"/>
    <w:rsid w:val="004512F1"/>
    <w:rsid w:val="004515AC"/>
    <w:rsid w:val="004516F0"/>
    <w:rsid w:val="004518FA"/>
    <w:rsid w:val="00451DAF"/>
    <w:rsid w:val="00451E83"/>
    <w:rsid w:val="004523C0"/>
    <w:rsid w:val="0045269B"/>
    <w:rsid w:val="00453DA0"/>
    <w:rsid w:val="0045452E"/>
    <w:rsid w:val="00454CEF"/>
    <w:rsid w:val="00454D2A"/>
    <w:rsid w:val="0045574C"/>
    <w:rsid w:val="004559DB"/>
    <w:rsid w:val="0045665A"/>
    <w:rsid w:val="00457055"/>
    <w:rsid w:val="004573B2"/>
    <w:rsid w:val="00457516"/>
    <w:rsid w:val="00457B27"/>
    <w:rsid w:val="00457B6D"/>
    <w:rsid w:val="0046091A"/>
    <w:rsid w:val="00460F9F"/>
    <w:rsid w:val="0046189A"/>
    <w:rsid w:val="00461DF5"/>
    <w:rsid w:val="00462A03"/>
    <w:rsid w:val="00463602"/>
    <w:rsid w:val="00463DEB"/>
    <w:rsid w:val="00464242"/>
    <w:rsid w:val="00464818"/>
    <w:rsid w:val="004648BD"/>
    <w:rsid w:val="00464A8A"/>
    <w:rsid w:val="004651F4"/>
    <w:rsid w:val="0046552B"/>
    <w:rsid w:val="00466AC2"/>
    <w:rsid w:val="00466D32"/>
    <w:rsid w:val="004672B0"/>
    <w:rsid w:val="00467362"/>
    <w:rsid w:val="00467898"/>
    <w:rsid w:val="00467B23"/>
    <w:rsid w:val="00470B0D"/>
    <w:rsid w:val="00470EE5"/>
    <w:rsid w:val="004712A6"/>
    <w:rsid w:val="0047254F"/>
    <w:rsid w:val="00472944"/>
    <w:rsid w:val="004737FC"/>
    <w:rsid w:val="0047419B"/>
    <w:rsid w:val="00474E75"/>
    <w:rsid w:val="00475BAA"/>
    <w:rsid w:val="00475E19"/>
    <w:rsid w:val="0047613E"/>
    <w:rsid w:val="00476456"/>
    <w:rsid w:val="004768FE"/>
    <w:rsid w:val="004771FF"/>
    <w:rsid w:val="0048183B"/>
    <w:rsid w:val="00482F4A"/>
    <w:rsid w:val="00483055"/>
    <w:rsid w:val="00484925"/>
    <w:rsid w:val="00485033"/>
    <w:rsid w:val="004854EE"/>
    <w:rsid w:val="00485755"/>
    <w:rsid w:val="00485E22"/>
    <w:rsid w:val="00486D56"/>
    <w:rsid w:val="00487AE0"/>
    <w:rsid w:val="00490C14"/>
    <w:rsid w:val="00490EA6"/>
    <w:rsid w:val="00490F5F"/>
    <w:rsid w:val="004910AB"/>
    <w:rsid w:val="00491B79"/>
    <w:rsid w:val="00492ACD"/>
    <w:rsid w:val="00493034"/>
    <w:rsid w:val="004936AB"/>
    <w:rsid w:val="00493F04"/>
    <w:rsid w:val="00494006"/>
    <w:rsid w:val="004940C8"/>
    <w:rsid w:val="004953D4"/>
    <w:rsid w:val="00495E2B"/>
    <w:rsid w:val="0049611A"/>
    <w:rsid w:val="00496B21"/>
    <w:rsid w:val="00496BB8"/>
    <w:rsid w:val="00496F9D"/>
    <w:rsid w:val="00497612"/>
    <w:rsid w:val="00497F0F"/>
    <w:rsid w:val="004A13AE"/>
    <w:rsid w:val="004A17C1"/>
    <w:rsid w:val="004A380B"/>
    <w:rsid w:val="004A3F41"/>
    <w:rsid w:val="004A3FD9"/>
    <w:rsid w:val="004A447E"/>
    <w:rsid w:val="004A4C5F"/>
    <w:rsid w:val="004A52E9"/>
    <w:rsid w:val="004A5535"/>
    <w:rsid w:val="004A5E9F"/>
    <w:rsid w:val="004A73F0"/>
    <w:rsid w:val="004A799F"/>
    <w:rsid w:val="004A7B3F"/>
    <w:rsid w:val="004A7D18"/>
    <w:rsid w:val="004B0C16"/>
    <w:rsid w:val="004B1039"/>
    <w:rsid w:val="004B1186"/>
    <w:rsid w:val="004B1C3E"/>
    <w:rsid w:val="004B1F65"/>
    <w:rsid w:val="004B1F75"/>
    <w:rsid w:val="004B21FD"/>
    <w:rsid w:val="004B232A"/>
    <w:rsid w:val="004B372A"/>
    <w:rsid w:val="004B43E5"/>
    <w:rsid w:val="004B488F"/>
    <w:rsid w:val="004B4B4F"/>
    <w:rsid w:val="004B4F1B"/>
    <w:rsid w:val="004B5012"/>
    <w:rsid w:val="004B637F"/>
    <w:rsid w:val="004B7CA1"/>
    <w:rsid w:val="004B7F9A"/>
    <w:rsid w:val="004C0255"/>
    <w:rsid w:val="004C0726"/>
    <w:rsid w:val="004C18E9"/>
    <w:rsid w:val="004C25C0"/>
    <w:rsid w:val="004C27F1"/>
    <w:rsid w:val="004C2C05"/>
    <w:rsid w:val="004C2CA1"/>
    <w:rsid w:val="004C3260"/>
    <w:rsid w:val="004C36CC"/>
    <w:rsid w:val="004C46D4"/>
    <w:rsid w:val="004C4FBA"/>
    <w:rsid w:val="004C501C"/>
    <w:rsid w:val="004C505A"/>
    <w:rsid w:val="004C5DCD"/>
    <w:rsid w:val="004C5FD9"/>
    <w:rsid w:val="004C60FE"/>
    <w:rsid w:val="004C6898"/>
    <w:rsid w:val="004D00B8"/>
    <w:rsid w:val="004D0571"/>
    <w:rsid w:val="004D08EF"/>
    <w:rsid w:val="004D0DDD"/>
    <w:rsid w:val="004D18D4"/>
    <w:rsid w:val="004D1BCB"/>
    <w:rsid w:val="004D2597"/>
    <w:rsid w:val="004D3A67"/>
    <w:rsid w:val="004D59D5"/>
    <w:rsid w:val="004D5D99"/>
    <w:rsid w:val="004D60DC"/>
    <w:rsid w:val="004D61CE"/>
    <w:rsid w:val="004D68AB"/>
    <w:rsid w:val="004D6A8E"/>
    <w:rsid w:val="004D71F2"/>
    <w:rsid w:val="004D7E9E"/>
    <w:rsid w:val="004E0141"/>
    <w:rsid w:val="004E0882"/>
    <w:rsid w:val="004E0B19"/>
    <w:rsid w:val="004E1F90"/>
    <w:rsid w:val="004E334E"/>
    <w:rsid w:val="004E347A"/>
    <w:rsid w:val="004E3A7D"/>
    <w:rsid w:val="004E3B50"/>
    <w:rsid w:val="004E3F81"/>
    <w:rsid w:val="004E4B43"/>
    <w:rsid w:val="004E4FFF"/>
    <w:rsid w:val="004E58F4"/>
    <w:rsid w:val="004E5AD2"/>
    <w:rsid w:val="004E5B9A"/>
    <w:rsid w:val="004E5DBA"/>
    <w:rsid w:val="004E5F46"/>
    <w:rsid w:val="004E600F"/>
    <w:rsid w:val="004E60AB"/>
    <w:rsid w:val="004E6201"/>
    <w:rsid w:val="004E648C"/>
    <w:rsid w:val="004E64A5"/>
    <w:rsid w:val="004E6EE3"/>
    <w:rsid w:val="004E70C8"/>
    <w:rsid w:val="004E77BF"/>
    <w:rsid w:val="004E796E"/>
    <w:rsid w:val="004E7B19"/>
    <w:rsid w:val="004E7C07"/>
    <w:rsid w:val="004F0112"/>
    <w:rsid w:val="004F0A82"/>
    <w:rsid w:val="004F1216"/>
    <w:rsid w:val="004F1BA9"/>
    <w:rsid w:val="004F302F"/>
    <w:rsid w:val="004F30C5"/>
    <w:rsid w:val="004F3162"/>
    <w:rsid w:val="004F3DAF"/>
    <w:rsid w:val="004F3E3F"/>
    <w:rsid w:val="004F4446"/>
    <w:rsid w:val="004F4943"/>
    <w:rsid w:val="004F4D24"/>
    <w:rsid w:val="004F542B"/>
    <w:rsid w:val="004F5BC3"/>
    <w:rsid w:val="004F6192"/>
    <w:rsid w:val="004F63C1"/>
    <w:rsid w:val="004F6963"/>
    <w:rsid w:val="004F69D0"/>
    <w:rsid w:val="004F6BC3"/>
    <w:rsid w:val="004F7362"/>
    <w:rsid w:val="004F7AAD"/>
    <w:rsid w:val="00500CA9"/>
    <w:rsid w:val="00500D50"/>
    <w:rsid w:val="00500F5A"/>
    <w:rsid w:val="005012A5"/>
    <w:rsid w:val="00501427"/>
    <w:rsid w:val="0050174F"/>
    <w:rsid w:val="00501E85"/>
    <w:rsid w:val="005026A4"/>
    <w:rsid w:val="00502B9A"/>
    <w:rsid w:val="0050304C"/>
    <w:rsid w:val="00503486"/>
    <w:rsid w:val="005040DE"/>
    <w:rsid w:val="00505584"/>
    <w:rsid w:val="00505CEE"/>
    <w:rsid w:val="00506333"/>
    <w:rsid w:val="005064EB"/>
    <w:rsid w:val="00506908"/>
    <w:rsid w:val="00507790"/>
    <w:rsid w:val="0051008B"/>
    <w:rsid w:val="00510F69"/>
    <w:rsid w:val="00511181"/>
    <w:rsid w:val="0051209F"/>
    <w:rsid w:val="005132C3"/>
    <w:rsid w:val="00513310"/>
    <w:rsid w:val="00513671"/>
    <w:rsid w:val="00514721"/>
    <w:rsid w:val="00514BD1"/>
    <w:rsid w:val="005156EF"/>
    <w:rsid w:val="005168EB"/>
    <w:rsid w:val="00516ABD"/>
    <w:rsid w:val="00516B5E"/>
    <w:rsid w:val="005172AA"/>
    <w:rsid w:val="00517358"/>
    <w:rsid w:val="0051763B"/>
    <w:rsid w:val="0052017C"/>
    <w:rsid w:val="0052117F"/>
    <w:rsid w:val="00521560"/>
    <w:rsid w:val="00521C08"/>
    <w:rsid w:val="00521DCC"/>
    <w:rsid w:val="005225F3"/>
    <w:rsid w:val="005234A4"/>
    <w:rsid w:val="00523E0B"/>
    <w:rsid w:val="00524307"/>
    <w:rsid w:val="00524499"/>
    <w:rsid w:val="00525345"/>
    <w:rsid w:val="00525391"/>
    <w:rsid w:val="00525894"/>
    <w:rsid w:val="005269C3"/>
    <w:rsid w:val="00526F19"/>
    <w:rsid w:val="00527949"/>
    <w:rsid w:val="00527E64"/>
    <w:rsid w:val="00527E99"/>
    <w:rsid w:val="00530294"/>
    <w:rsid w:val="005305B4"/>
    <w:rsid w:val="00531122"/>
    <w:rsid w:val="00531123"/>
    <w:rsid w:val="005314EC"/>
    <w:rsid w:val="005315F6"/>
    <w:rsid w:val="0053182B"/>
    <w:rsid w:val="00531E9A"/>
    <w:rsid w:val="00532197"/>
    <w:rsid w:val="00532EAD"/>
    <w:rsid w:val="00532F1A"/>
    <w:rsid w:val="005343EF"/>
    <w:rsid w:val="00535197"/>
    <w:rsid w:val="005354B3"/>
    <w:rsid w:val="0053598C"/>
    <w:rsid w:val="00535E9B"/>
    <w:rsid w:val="00535F58"/>
    <w:rsid w:val="0053675C"/>
    <w:rsid w:val="00536849"/>
    <w:rsid w:val="005372B2"/>
    <w:rsid w:val="005372C3"/>
    <w:rsid w:val="00537921"/>
    <w:rsid w:val="00537F7D"/>
    <w:rsid w:val="00540440"/>
    <w:rsid w:val="00540BD4"/>
    <w:rsid w:val="005414ED"/>
    <w:rsid w:val="005420BF"/>
    <w:rsid w:val="0054236B"/>
    <w:rsid w:val="00542C2F"/>
    <w:rsid w:val="00542EF3"/>
    <w:rsid w:val="00543578"/>
    <w:rsid w:val="00543AA6"/>
    <w:rsid w:val="00544792"/>
    <w:rsid w:val="0054490B"/>
    <w:rsid w:val="00545120"/>
    <w:rsid w:val="005456E8"/>
    <w:rsid w:val="00545861"/>
    <w:rsid w:val="00545C03"/>
    <w:rsid w:val="005465D1"/>
    <w:rsid w:val="005471C4"/>
    <w:rsid w:val="005508E6"/>
    <w:rsid w:val="00550C0A"/>
    <w:rsid w:val="00550D5C"/>
    <w:rsid w:val="00551773"/>
    <w:rsid w:val="00551BAF"/>
    <w:rsid w:val="00551DCA"/>
    <w:rsid w:val="0055304E"/>
    <w:rsid w:val="00553FE3"/>
    <w:rsid w:val="00555162"/>
    <w:rsid w:val="00556DB0"/>
    <w:rsid w:val="00557E14"/>
    <w:rsid w:val="0056035F"/>
    <w:rsid w:val="00560A0A"/>
    <w:rsid w:val="00561196"/>
    <w:rsid w:val="00561348"/>
    <w:rsid w:val="00561837"/>
    <w:rsid w:val="00562478"/>
    <w:rsid w:val="00563FA9"/>
    <w:rsid w:val="005642EE"/>
    <w:rsid w:val="005645BB"/>
    <w:rsid w:val="00566188"/>
    <w:rsid w:val="005670BC"/>
    <w:rsid w:val="005703EE"/>
    <w:rsid w:val="00570DF0"/>
    <w:rsid w:val="00571C6C"/>
    <w:rsid w:val="00571F0A"/>
    <w:rsid w:val="005724D4"/>
    <w:rsid w:val="00572D93"/>
    <w:rsid w:val="005734F4"/>
    <w:rsid w:val="00573581"/>
    <w:rsid w:val="0057432E"/>
    <w:rsid w:val="005746C6"/>
    <w:rsid w:val="00574A76"/>
    <w:rsid w:val="00574C44"/>
    <w:rsid w:val="00575623"/>
    <w:rsid w:val="005757AC"/>
    <w:rsid w:val="00575818"/>
    <w:rsid w:val="0057590C"/>
    <w:rsid w:val="00577399"/>
    <w:rsid w:val="00580512"/>
    <w:rsid w:val="005809DB"/>
    <w:rsid w:val="00580D55"/>
    <w:rsid w:val="00581860"/>
    <w:rsid w:val="00582416"/>
    <w:rsid w:val="005824CE"/>
    <w:rsid w:val="00582533"/>
    <w:rsid w:val="0058280E"/>
    <w:rsid w:val="00583450"/>
    <w:rsid w:val="005847E0"/>
    <w:rsid w:val="00584976"/>
    <w:rsid w:val="00584A14"/>
    <w:rsid w:val="00584F79"/>
    <w:rsid w:val="00584F7A"/>
    <w:rsid w:val="00587411"/>
    <w:rsid w:val="00587B12"/>
    <w:rsid w:val="0059014F"/>
    <w:rsid w:val="0059074F"/>
    <w:rsid w:val="00590C33"/>
    <w:rsid w:val="00590F70"/>
    <w:rsid w:val="005913BD"/>
    <w:rsid w:val="005914C4"/>
    <w:rsid w:val="005915CB"/>
    <w:rsid w:val="00591852"/>
    <w:rsid w:val="00591B63"/>
    <w:rsid w:val="005922C1"/>
    <w:rsid w:val="00592860"/>
    <w:rsid w:val="0059328B"/>
    <w:rsid w:val="00593B34"/>
    <w:rsid w:val="005945B3"/>
    <w:rsid w:val="00594943"/>
    <w:rsid w:val="00594966"/>
    <w:rsid w:val="005949DA"/>
    <w:rsid w:val="005951DF"/>
    <w:rsid w:val="00596CF8"/>
    <w:rsid w:val="005977C2"/>
    <w:rsid w:val="00597A88"/>
    <w:rsid w:val="005A03F4"/>
    <w:rsid w:val="005A0728"/>
    <w:rsid w:val="005A1291"/>
    <w:rsid w:val="005A18C8"/>
    <w:rsid w:val="005A2EDD"/>
    <w:rsid w:val="005A33F6"/>
    <w:rsid w:val="005A4080"/>
    <w:rsid w:val="005A4DDF"/>
    <w:rsid w:val="005A57F8"/>
    <w:rsid w:val="005A5BA7"/>
    <w:rsid w:val="005A5EA3"/>
    <w:rsid w:val="005A5FC9"/>
    <w:rsid w:val="005A6633"/>
    <w:rsid w:val="005A7243"/>
    <w:rsid w:val="005A73B4"/>
    <w:rsid w:val="005A75C2"/>
    <w:rsid w:val="005A76C6"/>
    <w:rsid w:val="005B000F"/>
    <w:rsid w:val="005B15A4"/>
    <w:rsid w:val="005B1BC7"/>
    <w:rsid w:val="005B1EA4"/>
    <w:rsid w:val="005B1F98"/>
    <w:rsid w:val="005B20B4"/>
    <w:rsid w:val="005B2258"/>
    <w:rsid w:val="005B2512"/>
    <w:rsid w:val="005B43B9"/>
    <w:rsid w:val="005B5AB3"/>
    <w:rsid w:val="005B5B80"/>
    <w:rsid w:val="005B5FC1"/>
    <w:rsid w:val="005B65B7"/>
    <w:rsid w:val="005B6FCE"/>
    <w:rsid w:val="005C10B9"/>
    <w:rsid w:val="005C1713"/>
    <w:rsid w:val="005C176F"/>
    <w:rsid w:val="005C1FE0"/>
    <w:rsid w:val="005C2861"/>
    <w:rsid w:val="005C304A"/>
    <w:rsid w:val="005C374B"/>
    <w:rsid w:val="005C3B52"/>
    <w:rsid w:val="005C4271"/>
    <w:rsid w:val="005C6348"/>
    <w:rsid w:val="005C66ED"/>
    <w:rsid w:val="005C7313"/>
    <w:rsid w:val="005C7731"/>
    <w:rsid w:val="005C7A95"/>
    <w:rsid w:val="005D06F4"/>
    <w:rsid w:val="005D1CED"/>
    <w:rsid w:val="005D26A2"/>
    <w:rsid w:val="005D3A47"/>
    <w:rsid w:val="005D3D23"/>
    <w:rsid w:val="005D3E97"/>
    <w:rsid w:val="005D3F37"/>
    <w:rsid w:val="005D4ABF"/>
    <w:rsid w:val="005D61CE"/>
    <w:rsid w:val="005D70D6"/>
    <w:rsid w:val="005D74AF"/>
    <w:rsid w:val="005D7883"/>
    <w:rsid w:val="005D798C"/>
    <w:rsid w:val="005D7AF6"/>
    <w:rsid w:val="005E05B7"/>
    <w:rsid w:val="005E13EC"/>
    <w:rsid w:val="005E1897"/>
    <w:rsid w:val="005E1ADB"/>
    <w:rsid w:val="005E1C2E"/>
    <w:rsid w:val="005E310A"/>
    <w:rsid w:val="005E3427"/>
    <w:rsid w:val="005E3F04"/>
    <w:rsid w:val="005E5D46"/>
    <w:rsid w:val="005E6826"/>
    <w:rsid w:val="005E6B82"/>
    <w:rsid w:val="005E7088"/>
    <w:rsid w:val="005E72A4"/>
    <w:rsid w:val="005F0506"/>
    <w:rsid w:val="005F05D7"/>
    <w:rsid w:val="005F0C98"/>
    <w:rsid w:val="005F2589"/>
    <w:rsid w:val="005F2B84"/>
    <w:rsid w:val="005F2BA2"/>
    <w:rsid w:val="005F34FE"/>
    <w:rsid w:val="005F3A5A"/>
    <w:rsid w:val="005F405B"/>
    <w:rsid w:val="005F42AF"/>
    <w:rsid w:val="005F4DE9"/>
    <w:rsid w:val="005F555D"/>
    <w:rsid w:val="005F5944"/>
    <w:rsid w:val="005F5D60"/>
    <w:rsid w:val="005F5DCC"/>
    <w:rsid w:val="005F64D4"/>
    <w:rsid w:val="005F66B5"/>
    <w:rsid w:val="005F6B9E"/>
    <w:rsid w:val="005F726E"/>
    <w:rsid w:val="005F7346"/>
    <w:rsid w:val="00600F80"/>
    <w:rsid w:val="00600FCF"/>
    <w:rsid w:val="0060145C"/>
    <w:rsid w:val="006017BE"/>
    <w:rsid w:val="00601C70"/>
    <w:rsid w:val="00602345"/>
    <w:rsid w:val="00602C90"/>
    <w:rsid w:val="00602D2A"/>
    <w:rsid w:val="0060376B"/>
    <w:rsid w:val="00605169"/>
    <w:rsid w:val="00605240"/>
    <w:rsid w:val="0060598C"/>
    <w:rsid w:val="00606542"/>
    <w:rsid w:val="006066D1"/>
    <w:rsid w:val="00606CF2"/>
    <w:rsid w:val="00606D17"/>
    <w:rsid w:val="00606F31"/>
    <w:rsid w:val="0060716D"/>
    <w:rsid w:val="006078D5"/>
    <w:rsid w:val="00607D0A"/>
    <w:rsid w:val="00610167"/>
    <w:rsid w:val="00610183"/>
    <w:rsid w:val="00610816"/>
    <w:rsid w:val="00610852"/>
    <w:rsid w:val="006121FA"/>
    <w:rsid w:val="006130FA"/>
    <w:rsid w:val="00613160"/>
    <w:rsid w:val="0061344C"/>
    <w:rsid w:val="006139D2"/>
    <w:rsid w:val="00613C68"/>
    <w:rsid w:val="00613F93"/>
    <w:rsid w:val="00614CAD"/>
    <w:rsid w:val="0061553B"/>
    <w:rsid w:val="00616034"/>
    <w:rsid w:val="006162F4"/>
    <w:rsid w:val="006163F5"/>
    <w:rsid w:val="006165ED"/>
    <w:rsid w:val="00616798"/>
    <w:rsid w:val="006207EF"/>
    <w:rsid w:val="00621882"/>
    <w:rsid w:val="00621896"/>
    <w:rsid w:val="0062223A"/>
    <w:rsid w:val="00622468"/>
    <w:rsid w:val="00622A1D"/>
    <w:rsid w:val="0062366D"/>
    <w:rsid w:val="006254CE"/>
    <w:rsid w:val="0062550D"/>
    <w:rsid w:val="00626274"/>
    <w:rsid w:val="0062693C"/>
    <w:rsid w:val="006300FB"/>
    <w:rsid w:val="00630951"/>
    <w:rsid w:val="0063097A"/>
    <w:rsid w:val="00630AF8"/>
    <w:rsid w:val="006325A9"/>
    <w:rsid w:val="006325C0"/>
    <w:rsid w:val="00632973"/>
    <w:rsid w:val="00632FCC"/>
    <w:rsid w:val="00633A7B"/>
    <w:rsid w:val="00633F1F"/>
    <w:rsid w:val="0063445D"/>
    <w:rsid w:val="00634BC8"/>
    <w:rsid w:val="00635EE6"/>
    <w:rsid w:val="00636121"/>
    <w:rsid w:val="00637A02"/>
    <w:rsid w:val="00637EF2"/>
    <w:rsid w:val="00641C53"/>
    <w:rsid w:val="006420D1"/>
    <w:rsid w:val="006420FF"/>
    <w:rsid w:val="00643193"/>
    <w:rsid w:val="00643221"/>
    <w:rsid w:val="00643F7E"/>
    <w:rsid w:val="00644634"/>
    <w:rsid w:val="00644834"/>
    <w:rsid w:val="00645285"/>
    <w:rsid w:val="0064542F"/>
    <w:rsid w:val="0064543C"/>
    <w:rsid w:val="00645A2E"/>
    <w:rsid w:val="00645EE6"/>
    <w:rsid w:val="00646024"/>
    <w:rsid w:val="0064643C"/>
    <w:rsid w:val="00646D2D"/>
    <w:rsid w:val="00646D5D"/>
    <w:rsid w:val="00647C5A"/>
    <w:rsid w:val="0065037C"/>
    <w:rsid w:val="00650486"/>
    <w:rsid w:val="00650534"/>
    <w:rsid w:val="00650646"/>
    <w:rsid w:val="00650802"/>
    <w:rsid w:val="00650B6E"/>
    <w:rsid w:val="00651671"/>
    <w:rsid w:val="0065193C"/>
    <w:rsid w:val="00651BD0"/>
    <w:rsid w:val="006520DC"/>
    <w:rsid w:val="0065292D"/>
    <w:rsid w:val="00652A7E"/>
    <w:rsid w:val="00652BB2"/>
    <w:rsid w:val="006535CC"/>
    <w:rsid w:val="006543D0"/>
    <w:rsid w:val="00654B52"/>
    <w:rsid w:val="00655EFA"/>
    <w:rsid w:val="0065642F"/>
    <w:rsid w:val="00657BAD"/>
    <w:rsid w:val="006605D7"/>
    <w:rsid w:val="0066177E"/>
    <w:rsid w:val="006625C2"/>
    <w:rsid w:val="0066281A"/>
    <w:rsid w:val="00662D94"/>
    <w:rsid w:val="00663022"/>
    <w:rsid w:val="00663514"/>
    <w:rsid w:val="00664778"/>
    <w:rsid w:val="0066564D"/>
    <w:rsid w:val="00666BCE"/>
    <w:rsid w:val="00666D26"/>
    <w:rsid w:val="00666F07"/>
    <w:rsid w:val="00667574"/>
    <w:rsid w:val="00667AA2"/>
    <w:rsid w:val="00667B86"/>
    <w:rsid w:val="00670018"/>
    <w:rsid w:val="0067017E"/>
    <w:rsid w:val="006701C5"/>
    <w:rsid w:val="00670C25"/>
    <w:rsid w:val="006713BE"/>
    <w:rsid w:val="006717E4"/>
    <w:rsid w:val="00671992"/>
    <w:rsid w:val="00671E8D"/>
    <w:rsid w:val="00672C61"/>
    <w:rsid w:val="00672F3A"/>
    <w:rsid w:val="00673CC5"/>
    <w:rsid w:val="006741D5"/>
    <w:rsid w:val="00674718"/>
    <w:rsid w:val="00674FD8"/>
    <w:rsid w:val="006755D3"/>
    <w:rsid w:val="006761E8"/>
    <w:rsid w:val="0067691F"/>
    <w:rsid w:val="00677A4E"/>
    <w:rsid w:val="00677FAC"/>
    <w:rsid w:val="006810F4"/>
    <w:rsid w:val="00681172"/>
    <w:rsid w:val="0068162A"/>
    <w:rsid w:val="006821F9"/>
    <w:rsid w:val="006824D2"/>
    <w:rsid w:val="00682C6E"/>
    <w:rsid w:val="00682D50"/>
    <w:rsid w:val="006849F9"/>
    <w:rsid w:val="00684D37"/>
    <w:rsid w:val="00684D7B"/>
    <w:rsid w:val="00685F3D"/>
    <w:rsid w:val="00687193"/>
    <w:rsid w:val="00690B27"/>
    <w:rsid w:val="00691358"/>
    <w:rsid w:val="00691710"/>
    <w:rsid w:val="00691D1D"/>
    <w:rsid w:val="00691FF3"/>
    <w:rsid w:val="00692E1D"/>
    <w:rsid w:val="00693161"/>
    <w:rsid w:val="006931AB"/>
    <w:rsid w:val="00693975"/>
    <w:rsid w:val="006943CF"/>
    <w:rsid w:val="006944A0"/>
    <w:rsid w:val="0069456D"/>
    <w:rsid w:val="00694A85"/>
    <w:rsid w:val="0069660D"/>
    <w:rsid w:val="00696D94"/>
    <w:rsid w:val="006A00EB"/>
    <w:rsid w:val="006A086B"/>
    <w:rsid w:val="006A0BA3"/>
    <w:rsid w:val="006A1906"/>
    <w:rsid w:val="006A2260"/>
    <w:rsid w:val="006A2FE7"/>
    <w:rsid w:val="006A4260"/>
    <w:rsid w:val="006A47DF"/>
    <w:rsid w:val="006A4D37"/>
    <w:rsid w:val="006A582D"/>
    <w:rsid w:val="006A5A7F"/>
    <w:rsid w:val="006A6F53"/>
    <w:rsid w:val="006A7E14"/>
    <w:rsid w:val="006B00C2"/>
    <w:rsid w:val="006B015B"/>
    <w:rsid w:val="006B02DD"/>
    <w:rsid w:val="006B0675"/>
    <w:rsid w:val="006B12C4"/>
    <w:rsid w:val="006B17C0"/>
    <w:rsid w:val="006B2648"/>
    <w:rsid w:val="006B2AA0"/>
    <w:rsid w:val="006B3012"/>
    <w:rsid w:val="006B3367"/>
    <w:rsid w:val="006B3604"/>
    <w:rsid w:val="006B381B"/>
    <w:rsid w:val="006B391C"/>
    <w:rsid w:val="006B50AD"/>
    <w:rsid w:val="006B686E"/>
    <w:rsid w:val="006B71BA"/>
    <w:rsid w:val="006B726B"/>
    <w:rsid w:val="006B7FC0"/>
    <w:rsid w:val="006C0F88"/>
    <w:rsid w:val="006C1547"/>
    <w:rsid w:val="006C1558"/>
    <w:rsid w:val="006C194F"/>
    <w:rsid w:val="006C1F95"/>
    <w:rsid w:val="006C2993"/>
    <w:rsid w:val="006C2A6F"/>
    <w:rsid w:val="006C374E"/>
    <w:rsid w:val="006C3B51"/>
    <w:rsid w:val="006C3C23"/>
    <w:rsid w:val="006C3D64"/>
    <w:rsid w:val="006C3EDA"/>
    <w:rsid w:val="006C407F"/>
    <w:rsid w:val="006C4B8D"/>
    <w:rsid w:val="006C6166"/>
    <w:rsid w:val="006C6281"/>
    <w:rsid w:val="006C6D0F"/>
    <w:rsid w:val="006C6D7C"/>
    <w:rsid w:val="006C7115"/>
    <w:rsid w:val="006C7C5A"/>
    <w:rsid w:val="006C7D31"/>
    <w:rsid w:val="006C7D95"/>
    <w:rsid w:val="006D0A7A"/>
    <w:rsid w:val="006D0F51"/>
    <w:rsid w:val="006D102B"/>
    <w:rsid w:val="006D16DC"/>
    <w:rsid w:val="006D213D"/>
    <w:rsid w:val="006D2789"/>
    <w:rsid w:val="006D4260"/>
    <w:rsid w:val="006D43D8"/>
    <w:rsid w:val="006D47A7"/>
    <w:rsid w:val="006D4A11"/>
    <w:rsid w:val="006D4A5C"/>
    <w:rsid w:val="006D575F"/>
    <w:rsid w:val="006D5C29"/>
    <w:rsid w:val="006D6577"/>
    <w:rsid w:val="006D68DE"/>
    <w:rsid w:val="006D6FC7"/>
    <w:rsid w:val="006D7323"/>
    <w:rsid w:val="006E0EB8"/>
    <w:rsid w:val="006E1536"/>
    <w:rsid w:val="006E174B"/>
    <w:rsid w:val="006E1AC9"/>
    <w:rsid w:val="006E1F71"/>
    <w:rsid w:val="006E3A5D"/>
    <w:rsid w:val="006E425C"/>
    <w:rsid w:val="006E44A0"/>
    <w:rsid w:val="006E47F8"/>
    <w:rsid w:val="006E4A34"/>
    <w:rsid w:val="006E4CD7"/>
    <w:rsid w:val="006E56C8"/>
    <w:rsid w:val="006E637D"/>
    <w:rsid w:val="006E68DB"/>
    <w:rsid w:val="006E6D2B"/>
    <w:rsid w:val="006E6F70"/>
    <w:rsid w:val="006E79FE"/>
    <w:rsid w:val="006F09B5"/>
    <w:rsid w:val="006F0C54"/>
    <w:rsid w:val="006F0F9F"/>
    <w:rsid w:val="006F1497"/>
    <w:rsid w:val="006F167B"/>
    <w:rsid w:val="006F23FA"/>
    <w:rsid w:val="006F2859"/>
    <w:rsid w:val="006F29BF"/>
    <w:rsid w:val="006F2B6D"/>
    <w:rsid w:val="006F2E35"/>
    <w:rsid w:val="006F3464"/>
    <w:rsid w:val="006F389D"/>
    <w:rsid w:val="006F3E4E"/>
    <w:rsid w:val="006F4087"/>
    <w:rsid w:val="006F43E1"/>
    <w:rsid w:val="006F4D03"/>
    <w:rsid w:val="006F4F20"/>
    <w:rsid w:val="006F4FD0"/>
    <w:rsid w:val="006F51A7"/>
    <w:rsid w:val="006F5D09"/>
    <w:rsid w:val="006F6755"/>
    <w:rsid w:val="006F6986"/>
    <w:rsid w:val="006F6D84"/>
    <w:rsid w:val="006F702F"/>
    <w:rsid w:val="006F70E0"/>
    <w:rsid w:val="006F7265"/>
    <w:rsid w:val="006F7308"/>
    <w:rsid w:val="006F7515"/>
    <w:rsid w:val="006F7AF8"/>
    <w:rsid w:val="006F7DBA"/>
    <w:rsid w:val="00700073"/>
    <w:rsid w:val="007005C3"/>
    <w:rsid w:val="00700844"/>
    <w:rsid w:val="0070294B"/>
    <w:rsid w:val="00702D4E"/>
    <w:rsid w:val="00704369"/>
    <w:rsid w:val="007044F7"/>
    <w:rsid w:val="007045A7"/>
    <w:rsid w:val="00704C6B"/>
    <w:rsid w:val="00704DD4"/>
    <w:rsid w:val="00704E1C"/>
    <w:rsid w:val="00704F1D"/>
    <w:rsid w:val="00705521"/>
    <w:rsid w:val="00705858"/>
    <w:rsid w:val="0070590C"/>
    <w:rsid w:val="00706A73"/>
    <w:rsid w:val="007073DA"/>
    <w:rsid w:val="00707967"/>
    <w:rsid w:val="00710DE2"/>
    <w:rsid w:val="00711988"/>
    <w:rsid w:val="00712A38"/>
    <w:rsid w:val="00713FE1"/>
    <w:rsid w:val="0071477A"/>
    <w:rsid w:val="007150C4"/>
    <w:rsid w:val="007155CA"/>
    <w:rsid w:val="00715AE3"/>
    <w:rsid w:val="00716192"/>
    <w:rsid w:val="00716ED0"/>
    <w:rsid w:val="0071761B"/>
    <w:rsid w:val="00717702"/>
    <w:rsid w:val="00717A02"/>
    <w:rsid w:val="00720ABC"/>
    <w:rsid w:val="00722CB4"/>
    <w:rsid w:val="00723BEC"/>
    <w:rsid w:val="00724030"/>
    <w:rsid w:val="00724196"/>
    <w:rsid w:val="007244E3"/>
    <w:rsid w:val="0072466B"/>
    <w:rsid w:val="00724C81"/>
    <w:rsid w:val="00724E3C"/>
    <w:rsid w:val="00724F04"/>
    <w:rsid w:val="00724FF5"/>
    <w:rsid w:val="007250CA"/>
    <w:rsid w:val="007251F4"/>
    <w:rsid w:val="00725C05"/>
    <w:rsid w:val="00725D7B"/>
    <w:rsid w:val="00726B93"/>
    <w:rsid w:val="00727330"/>
    <w:rsid w:val="00727D61"/>
    <w:rsid w:val="00730436"/>
    <w:rsid w:val="007306DC"/>
    <w:rsid w:val="00730858"/>
    <w:rsid w:val="00730960"/>
    <w:rsid w:val="00731ACC"/>
    <w:rsid w:val="00731B43"/>
    <w:rsid w:val="00732F1B"/>
    <w:rsid w:val="0073328C"/>
    <w:rsid w:val="007332D5"/>
    <w:rsid w:val="007332EA"/>
    <w:rsid w:val="0073368B"/>
    <w:rsid w:val="0073479B"/>
    <w:rsid w:val="00734FD5"/>
    <w:rsid w:val="007351BB"/>
    <w:rsid w:val="00735661"/>
    <w:rsid w:val="007360EF"/>
    <w:rsid w:val="00736437"/>
    <w:rsid w:val="00736C7C"/>
    <w:rsid w:val="007371FA"/>
    <w:rsid w:val="00737FD0"/>
    <w:rsid w:val="0074031B"/>
    <w:rsid w:val="00740CB6"/>
    <w:rsid w:val="00741324"/>
    <w:rsid w:val="00742C91"/>
    <w:rsid w:val="007444FD"/>
    <w:rsid w:val="0074518B"/>
    <w:rsid w:val="0074527E"/>
    <w:rsid w:val="0074658F"/>
    <w:rsid w:val="00746C27"/>
    <w:rsid w:val="00747545"/>
    <w:rsid w:val="0075108B"/>
    <w:rsid w:val="00751267"/>
    <w:rsid w:val="0075185F"/>
    <w:rsid w:val="00751D95"/>
    <w:rsid w:val="00753557"/>
    <w:rsid w:val="007538D8"/>
    <w:rsid w:val="00754143"/>
    <w:rsid w:val="00754E65"/>
    <w:rsid w:val="00754EFA"/>
    <w:rsid w:val="0075516E"/>
    <w:rsid w:val="0075534C"/>
    <w:rsid w:val="007561F1"/>
    <w:rsid w:val="007574C7"/>
    <w:rsid w:val="00757575"/>
    <w:rsid w:val="007578C1"/>
    <w:rsid w:val="00757922"/>
    <w:rsid w:val="00760087"/>
    <w:rsid w:val="00760E32"/>
    <w:rsid w:val="0076136A"/>
    <w:rsid w:val="00762191"/>
    <w:rsid w:val="00762205"/>
    <w:rsid w:val="007624CA"/>
    <w:rsid w:val="00763322"/>
    <w:rsid w:val="00763596"/>
    <w:rsid w:val="007636BE"/>
    <w:rsid w:val="0076385A"/>
    <w:rsid w:val="00763FC8"/>
    <w:rsid w:val="00764BEA"/>
    <w:rsid w:val="007671F3"/>
    <w:rsid w:val="00767459"/>
    <w:rsid w:val="00770444"/>
    <w:rsid w:val="0077049E"/>
    <w:rsid w:val="00770522"/>
    <w:rsid w:val="007708F5"/>
    <w:rsid w:val="00770F33"/>
    <w:rsid w:val="00771451"/>
    <w:rsid w:val="00771BE1"/>
    <w:rsid w:val="00771F40"/>
    <w:rsid w:val="00771FED"/>
    <w:rsid w:val="00772331"/>
    <w:rsid w:val="00772523"/>
    <w:rsid w:val="007728CC"/>
    <w:rsid w:val="00772DD6"/>
    <w:rsid w:val="00773027"/>
    <w:rsid w:val="00773E87"/>
    <w:rsid w:val="00774147"/>
    <w:rsid w:val="00774289"/>
    <w:rsid w:val="00774865"/>
    <w:rsid w:val="00775A86"/>
    <w:rsid w:val="00775B7E"/>
    <w:rsid w:val="00775DF2"/>
    <w:rsid w:val="00776936"/>
    <w:rsid w:val="00776D04"/>
    <w:rsid w:val="00776F61"/>
    <w:rsid w:val="0078020E"/>
    <w:rsid w:val="00780990"/>
    <w:rsid w:val="00781A77"/>
    <w:rsid w:val="0078309E"/>
    <w:rsid w:val="007836CF"/>
    <w:rsid w:val="00784D65"/>
    <w:rsid w:val="00785686"/>
    <w:rsid w:val="00785A70"/>
    <w:rsid w:val="00785A77"/>
    <w:rsid w:val="007865E7"/>
    <w:rsid w:val="00787837"/>
    <w:rsid w:val="007907C5"/>
    <w:rsid w:val="00790CD5"/>
    <w:rsid w:val="00791879"/>
    <w:rsid w:val="0079188F"/>
    <w:rsid w:val="007918A6"/>
    <w:rsid w:val="00791EC6"/>
    <w:rsid w:val="00791ED0"/>
    <w:rsid w:val="007928E9"/>
    <w:rsid w:val="00793245"/>
    <w:rsid w:val="007944B3"/>
    <w:rsid w:val="007947A8"/>
    <w:rsid w:val="00795532"/>
    <w:rsid w:val="007956BF"/>
    <w:rsid w:val="007964BA"/>
    <w:rsid w:val="00796532"/>
    <w:rsid w:val="007972C5"/>
    <w:rsid w:val="007A00EC"/>
    <w:rsid w:val="007A043A"/>
    <w:rsid w:val="007A04E2"/>
    <w:rsid w:val="007A0E8B"/>
    <w:rsid w:val="007A13A0"/>
    <w:rsid w:val="007A14E6"/>
    <w:rsid w:val="007A1BAD"/>
    <w:rsid w:val="007A1CA7"/>
    <w:rsid w:val="007A1CCD"/>
    <w:rsid w:val="007A1FFA"/>
    <w:rsid w:val="007A211F"/>
    <w:rsid w:val="007A2D1D"/>
    <w:rsid w:val="007A2F11"/>
    <w:rsid w:val="007A3D63"/>
    <w:rsid w:val="007A3E63"/>
    <w:rsid w:val="007A4140"/>
    <w:rsid w:val="007A4505"/>
    <w:rsid w:val="007A4540"/>
    <w:rsid w:val="007A4EC1"/>
    <w:rsid w:val="007A5253"/>
    <w:rsid w:val="007A5A08"/>
    <w:rsid w:val="007A5B15"/>
    <w:rsid w:val="007A5E12"/>
    <w:rsid w:val="007A7039"/>
    <w:rsid w:val="007A7FDE"/>
    <w:rsid w:val="007B1558"/>
    <w:rsid w:val="007B1CBC"/>
    <w:rsid w:val="007B2DDF"/>
    <w:rsid w:val="007B2E7D"/>
    <w:rsid w:val="007B3115"/>
    <w:rsid w:val="007B36C7"/>
    <w:rsid w:val="007B4030"/>
    <w:rsid w:val="007B5186"/>
    <w:rsid w:val="007B5813"/>
    <w:rsid w:val="007B5A9C"/>
    <w:rsid w:val="007B6ECF"/>
    <w:rsid w:val="007B7286"/>
    <w:rsid w:val="007B7677"/>
    <w:rsid w:val="007C0F14"/>
    <w:rsid w:val="007C0F80"/>
    <w:rsid w:val="007C113D"/>
    <w:rsid w:val="007C28F7"/>
    <w:rsid w:val="007C3073"/>
    <w:rsid w:val="007C380A"/>
    <w:rsid w:val="007C4535"/>
    <w:rsid w:val="007C49BD"/>
    <w:rsid w:val="007C7034"/>
    <w:rsid w:val="007D04F3"/>
    <w:rsid w:val="007D07DF"/>
    <w:rsid w:val="007D11D8"/>
    <w:rsid w:val="007D1632"/>
    <w:rsid w:val="007D2167"/>
    <w:rsid w:val="007D2521"/>
    <w:rsid w:val="007D3969"/>
    <w:rsid w:val="007D3CA3"/>
    <w:rsid w:val="007D3DAA"/>
    <w:rsid w:val="007D3E87"/>
    <w:rsid w:val="007D3EA3"/>
    <w:rsid w:val="007D5814"/>
    <w:rsid w:val="007D73CA"/>
    <w:rsid w:val="007E05D0"/>
    <w:rsid w:val="007E06F6"/>
    <w:rsid w:val="007E07E2"/>
    <w:rsid w:val="007E094C"/>
    <w:rsid w:val="007E1223"/>
    <w:rsid w:val="007E142B"/>
    <w:rsid w:val="007E1E7A"/>
    <w:rsid w:val="007E201C"/>
    <w:rsid w:val="007E294F"/>
    <w:rsid w:val="007E494D"/>
    <w:rsid w:val="007E4DD8"/>
    <w:rsid w:val="007E4F65"/>
    <w:rsid w:val="007E5060"/>
    <w:rsid w:val="007E5686"/>
    <w:rsid w:val="007E5917"/>
    <w:rsid w:val="007E5AAE"/>
    <w:rsid w:val="007E6973"/>
    <w:rsid w:val="007E6EE1"/>
    <w:rsid w:val="007E748A"/>
    <w:rsid w:val="007E7A57"/>
    <w:rsid w:val="007E7B7E"/>
    <w:rsid w:val="007E7B82"/>
    <w:rsid w:val="007F076B"/>
    <w:rsid w:val="007F0855"/>
    <w:rsid w:val="007F0A84"/>
    <w:rsid w:val="007F1387"/>
    <w:rsid w:val="007F18F2"/>
    <w:rsid w:val="007F1FBA"/>
    <w:rsid w:val="007F2749"/>
    <w:rsid w:val="007F3A50"/>
    <w:rsid w:val="007F4025"/>
    <w:rsid w:val="007F407A"/>
    <w:rsid w:val="007F4A9F"/>
    <w:rsid w:val="007F60DB"/>
    <w:rsid w:val="007F6816"/>
    <w:rsid w:val="007F6BA3"/>
    <w:rsid w:val="007F73EE"/>
    <w:rsid w:val="007F7E8B"/>
    <w:rsid w:val="00800F3B"/>
    <w:rsid w:val="0080128F"/>
    <w:rsid w:val="00802BDA"/>
    <w:rsid w:val="008032FD"/>
    <w:rsid w:val="00804324"/>
    <w:rsid w:val="00804AEB"/>
    <w:rsid w:val="00804B1B"/>
    <w:rsid w:val="00804F5D"/>
    <w:rsid w:val="00805B99"/>
    <w:rsid w:val="00805DED"/>
    <w:rsid w:val="008063B2"/>
    <w:rsid w:val="00807085"/>
    <w:rsid w:val="00807730"/>
    <w:rsid w:val="00807927"/>
    <w:rsid w:val="00807952"/>
    <w:rsid w:val="00807C8D"/>
    <w:rsid w:val="00810F28"/>
    <w:rsid w:val="008123D5"/>
    <w:rsid w:val="008126E8"/>
    <w:rsid w:val="00812B3B"/>
    <w:rsid w:val="008130EE"/>
    <w:rsid w:val="0081465A"/>
    <w:rsid w:val="00814DCA"/>
    <w:rsid w:val="00815144"/>
    <w:rsid w:val="0081553F"/>
    <w:rsid w:val="00815580"/>
    <w:rsid w:val="00815785"/>
    <w:rsid w:val="0081679C"/>
    <w:rsid w:val="008167B0"/>
    <w:rsid w:val="00817827"/>
    <w:rsid w:val="00817E1C"/>
    <w:rsid w:val="00817E66"/>
    <w:rsid w:val="00820741"/>
    <w:rsid w:val="00820969"/>
    <w:rsid w:val="00820DFD"/>
    <w:rsid w:val="00821DDC"/>
    <w:rsid w:val="0082201C"/>
    <w:rsid w:val="008230ED"/>
    <w:rsid w:val="008238B0"/>
    <w:rsid w:val="00823D04"/>
    <w:rsid w:val="0082412B"/>
    <w:rsid w:val="008244D5"/>
    <w:rsid w:val="0082474B"/>
    <w:rsid w:val="00825033"/>
    <w:rsid w:val="00825855"/>
    <w:rsid w:val="008262E5"/>
    <w:rsid w:val="00826E30"/>
    <w:rsid w:val="008305E1"/>
    <w:rsid w:val="00830DD3"/>
    <w:rsid w:val="0083195F"/>
    <w:rsid w:val="0083284B"/>
    <w:rsid w:val="00832C51"/>
    <w:rsid w:val="00832FC4"/>
    <w:rsid w:val="0083330A"/>
    <w:rsid w:val="0083342B"/>
    <w:rsid w:val="00834988"/>
    <w:rsid w:val="00835864"/>
    <w:rsid w:val="008358C7"/>
    <w:rsid w:val="00835C30"/>
    <w:rsid w:val="00835FDB"/>
    <w:rsid w:val="0083663A"/>
    <w:rsid w:val="00836D07"/>
    <w:rsid w:val="00836D67"/>
    <w:rsid w:val="00836E43"/>
    <w:rsid w:val="008375BC"/>
    <w:rsid w:val="008375BD"/>
    <w:rsid w:val="0084042A"/>
    <w:rsid w:val="008409C5"/>
    <w:rsid w:val="00840A65"/>
    <w:rsid w:val="00840DC9"/>
    <w:rsid w:val="0084125B"/>
    <w:rsid w:val="00841527"/>
    <w:rsid w:val="0084160E"/>
    <w:rsid w:val="00841CA3"/>
    <w:rsid w:val="0084222C"/>
    <w:rsid w:val="00842312"/>
    <w:rsid w:val="008431F1"/>
    <w:rsid w:val="00843553"/>
    <w:rsid w:val="008439CA"/>
    <w:rsid w:val="0084439A"/>
    <w:rsid w:val="00844AE2"/>
    <w:rsid w:val="0084524E"/>
    <w:rsid w:val="0084534C"/>
    <w:rsid w:val="00845830"/>
    <w:rsid w:val="00845C45"/>
    <w:rsid w:val="00845D44"/>
    <w:rsid w:val="008463A9"/>
    <w:rsid w:val="00847079"/>
    <w:rsid w:val="00850323"/>
    <w:rsid w:val="00850654"/>
    <w:rsid w:val="0085067C"/>
    <w:rsid w:val="00850743"/>
    <w:rsid w:val="00850B77"/>
    <w:rsid w:val="00850FF3"/>
    <w:rsid w:val="00851C06"/>
    <w:rsid w:val="00852997"/>
    <w:rsid w:val="008532D8"/>
    <w:rsid w:val="00853FF6"/>
    <w:rsid w:val="0085458E"/>
    <w:rsid w:val="008549FA"/>
    <w:rsid w:val="00854F67"/>
    <w:rsid w:val="00855268"/>
    <w:rsid w:val="008553BC"/>
    <w:rsid w:val="00855479"/>
    <w:rsid w:val="008555B3"/>
    <w:rsid w:val="00855E15"/>
    <w:rsid w:val="00855E4F"/>
    <w:rsid w:val="00856E63"/>
    <w:rsid w:val="008604A1"/>
    <w:rsid w:val="0086267C"/>
    <w:rsid w:val="008627E9"/>
    <w:rsid w:val="00863166"/>
    <w:rsid w:val="0086355A"/>
    <w:rsid w:val="00863E4D"/>
    <w:rsid w:val="00863F15"/>
    <w:rsid w:val="00865274"/>
    <w:rsid w:val="00865C1A"/>
    <w:rsid w:val="00865CE3"/>
    <w:rsid w:val="00865CE5"/>
    <w:rsid w:val="008662EA"/>
    <w:rsid w:val="00866B82"/>
    <w:rsid w:val="008671AB"/>
    <w:rsid w:val="00867F2A"/>
    <w:rsid w:val="00870182"/>
    <w:rsid w:val="00870B51"/>
    <w:rsid w:val="00870D97"/>
    <w:rsid w:val="008710CE"/>
    <w:rsid w:val="008714F6"/>
    <w:rsid w:val="0087177B"/>
    <w:rsid w:val="0087183C"/>
    <w:rsid w:val="0087191E"/>
    <w:rsid w:val="0087304F"/>
    <w:rsid w:val="008741CF"/>
    <w:rsid w:val="00874463"/>
    <w:rsid w:val="008744A4"/>
    <w:rsid w:val="0087485C"/>
    <w:rsid w:val="00874871"/>
    <w:rsid w:val="00874E32"/>
    <w:rsid w:val="0087508D"/>
    <w:rsid w:val="0087550F"/>
    <w:rsid w:val="0087557A"/>
    <w:rsid w:val="00875595"/>
    <w:rsid w:val="00875AFB"/>
    <w:rsid w:val="00875BDB"/>
    <w:rsid w:val="00876303"/>
    <w:rsid w:val="0087643D"/>
    <w:rsid w:val="008764FF"/>
    <w:rsid w:val="008776F4"/>
    <w:rsid w:val="00877955"/>
    <w:rsid w:val="00877AE7"/>
    <w:rsid w:val="00880855"/>
    <w:rsid w:val="00881011"/>
    <w:rsid w:val="008816FB"/>
    <w:rsid w:val="00881C7B"/>
    <w:rsid w:val="00882C8F"/>
    <w:rsid w:val="008836A2"/>
    <w:rsid w:val="00883C81"/>
    <w:rsid w:val="00883E81"/>
    <w:rsid w:val="00884189"/>
    <w:rsid w:val="00884A4D"/>
    <w:rsid w:val="00884DB1"/>
    <w:rsid w:val="008851FD"/>
    <w:rsid w:val="008860BA"/>
    <w:rsid w:val="008860BD"/>
    <w:rsid w:val="00886965"/>
    <w:rsid w:val="00886C3B"/>
    <w:rsid w:val="00887480"/>
    <w:rsid w:val="00887749"/>
    <w:rsid w:val="008901A5"/>
    <w:rsid w:val="008911E8"/>
    <w:rsid w:val="008924CE"/>
    <w:rsid w:val="00892946"/>
    <w:rsid w:val="00892B5E"/>
    <w:rsid w:val="00893728"/>
    <w:rsid w:val="0089375D"/>
    <w:rsid w:val="00893E0E"/>
    <w:rsid w:val="0089430A"/>
    <w:rsid w:val="00894314"/>
    <w:rsid w:val="00894B6B"/>
    <w:rsid w:val="00894CBE"/>
    <w:rsid w:val="00894EEC"/>
    <w:rsid w:val="00895CA4"/>
    <w:rsid w:val="00895FB2"/>
    <w:rsid w:val="0089623B"/>
    <w:rsid w:val="008977FD"/>
    <w:rsid w:val="00897902"/>
    <w:rsid w:val="008A134F"/>
    <w:rsid w:val="008A17B6"/>
    <w:rsid w:val="008A2D16"/>
    <w:rsid w:val="008A2F62"/>
    <w:rsid w:val="008A2FF2"/>
    <w:rsid w:val="008A34AB"/>
    <w:rsid w:val="008A4A63"/>
    <w:rsid w:val="008A5996"/>
    <w:rsid w:val="008A5C0D"/>
    <w:rsid w:val="008A618C"/>
    <w:rsid w:val="008A6354"/>
    <w:rsid w:val="008A6A1A"/>
    <w:rsid w:val="008A7A28"/>
    <w:rsid w:val="008A7DA0"/>
    <w:rsid w:val="008B02B0"/>
    <w:rsid w:val="008B0319"/>
    <w:rsid w:val="008B0507"/>
    <w:rsid w:val="008B0888"/>
    <w:rsid w:val="008B0EEB"/>
    <w:rsid w:val="008B10F1"/>
    <w:rsid w:val="008B1F1F"/>
    <w:rsid w:val="008B335B"/>
    <w:rsid w:val="008B381E"/>
    <w:rsid w:val="008B3CEF"/>
    <w:rsid w:val="008B484D"/>
    <w:rsid w:val="008B4881"/>
    <w:rsid w:val="008B5ABA"/>
    <w:rsid w:val="008B5D07"/>
    <w:rsid w:val="008B605C"/>
    <w:rsid w:val="008B6D9D"/>
    <w:rsid w:val="008B7C32"/>
    <w:rsid w:val="008C019C"/>
    <w:rsid w:val="008C0217"/>
    <w:rsid w:val="008C038D"/>
    <w:rsid w:val="008C1CDA"/>
    <w:rsid w:val="008C1EF2"/>
    <w:rsid w:val="008C27A9"/>
    <w:rsid w:val="008C2E7F"/>
    <w:rsid w:val="008C343A"/>
    <w:rsid w:val="008C3B29"/>
    <w:rsid w:val="008C469D"/>
    <w:rsid w:val="008C4BFF"/>
    <w:rsid w:val="008C58DA"/>
    <w:rsid w:val="008C62DE"/>
    <w:rsid w:val="008C64E6"/>
    <w:rsid w:val="008C6B57"/>
    <w:rsid w:val="008C7090"/>
    <w:rsid w:val="008C7720"/>
    <w:rsid w:val="008D0E05"/>
    <w:rsid w:val="008D1180"/>
    <w:rsid w:val="008D19E7"/>
    <w:rsid w:val="008D2078"/>
    <w:rsid w:val="008D2CBC"/>
    <w:rsid w:val="008D38E7"/>
    <w:rsid w:val="008D3B15"/>
    <w:rsid w:val="008D3DB9"/>
    <w:rsid w:val="008D4942"/>
    <w:rsid w:val="008D4A23"/>
    <w:rsid w:val="008D4D5C"/>
    <w:rsid w:val="008D4FBF"/>
    <w:rsid w:val="008D593D"/>
    <w:rsid w:val="008D5CC3"/>
    <w:rsid w:val="008D5FEF"/>
    <w:rsid w:val="008D609E"/>
    <w:rsid w:val="008D67F0"/>
    <w:rsid w:val="008D6E80"/>
    <w:rsid w:val="008D759E"/>
    <w:rsid w:val="008D7A8B"/>
    <w:rsid w:val="008E03A0"/>
    <w:rsid w:val="008E06A3"/>
    <w:rsid w:val="008E0D79"/>
    <w:rsid w:val="008E0EAA"/>
    <w:rsid w:val="008E0EBB"/>
    <w:rsid w:val="008E11AC"/>
    <w:rsid w:val="008E262E"/>
    <w:rsid w:val="008E2BA2"/>
    <w:rsid w:val="008E2C20"/>
    <w:rsid w:val="008E2C7D"/>
    <w:rsid w:val="008E2E8B"/>
    <w:rsid w:val="008E2F88"/>
    <w:rsid w:val="008E3078"/>
    <w:rsid w:val="008E3808"/>
    <w:rsid w:val="008E3C4C"/>
    <w:rsid w:val="008E551C"/>
    <w:rsid w:val="008E6559"/>
    <w:rsid w:val="008E6794"/>
    <w:rsid w:val="008E7B2F"/>
    <w:rsid w:val="008F18DE"/>
    <w:rsid w:val="008F1CE3"/>
    <w:rsid w:val="008F1E41"/>
    <w:rsid w:val="008F1FF2"/>
    <w:rsid w:val="008F268A"/>
    <w:rsid w:val="008F304D"/>
    <w:rsid w:val="008F3865"/>
    <w:rsid w:val="008F43AE"/>
    <w:rsid w:val="008F4BA8"/>
    <w:rsid w:val="008F4C51"/>
    <w:rsid w:val="008F5BA7"/>
    <w:rsid w:val="008F5F18"/>
    <w:rsid w:val="008F6A9B"/>
    <w:rsid w:val="008F6EA8"/>
    <w:rsid w:val="008F71B8"/>
    <w:rsid w:val="008F746C"/>
    <w:rsid w:val="008F768B"/>
    <w:rsid w:val="00900208"/>
    <w:rsid w:val="0090028B"/>
    <w:rsid w:val="0090049D"/>
    <w:rsid w:val="00900A58"/>
    <w:rsid w:val="00900B41"/>
    <w:rsid w:val="00902017"/>
    <w:rsid w:val="00902912"/>
    <w:rsid w:val="00904234"/>
    <w:rsid w:val="0090433E"/>
    <w:rsid w:val="0090439F"/>
    <w:rsid w:val="00904E71"/>
    <w:rsid w:val="00905740"/>
    <w:rsid w:val="00905F6C"/>
    <w:rsid w:val="009067FB"/>
    <w:rsid w:val="00906A3F"/>
    <w:rsid w:val="00906CEE"/>
    <w:rsid w:val="00907C22"/>
    <w:rsid w:val="00907EEE"/>
    <w:rsid w:val="00910912"/>
    <w:rsid w:val="00910A54"/>
    <w:rsid w:val="0091143C"/>
    <w:rsid w:val="009114D6"/>
    <w:rsid w:val="0091171D"/>
    <w:rsid w:val="00912269"/>
    <w:rsid w:val="00912FB9"/>
    <w:rsid w:val="0091375A"/>
    <w:rsid w:val="009144DE"/>
    <w:rsid w:val="009146A8"/>
    <w:rsid w:val="00915151"/>
    <w:rsid w:val="00915FA2"/>
    <w:rsid w:val="00916BAB"/>
    <w:rsid w:val="009175A4"/>
    <w:rsid w:val="00920C5F"/>
    <w:rsid w:val="00921DB6"/>
    <w:rsid w:val="009220C6"/>
    <w:rsid w:val="00922703"/>
    <w:rsid w:val="00923089"/>
    <w:rsid w:val="00923B41"/>
    <w:rsid w:val="00923D53"/>
    <w:rsid w:val="00924226"/>
    <w:rsid w:val="00924EC1"/>
    <w:rsid w:val="00925144"/>
    <w:rsid w:val="009258F8"/>
    <w:rsid w:val="0092663F"/>
    <w:rsid w:val="009276DA"/>
    <w:rsid w:val="009279B5"/>
    <w:rsid w:val="0093081F"/>
    <w:rsid w:val="00930A87"/>
    <w:rsid w:val="009313AE"/>
    <w:rsid w:val="00931673"/>
    <w:rsid w:val="009318F3"/>
    <w:rsid w:val="00931C33"/>
    <w:rsid w:val="009320C5"/>
    <w:rsid w:val="00932267"/>
    <w:rsid w:val="009329F1"/>
    <w:rsid w:val="00932E8C"/>
    <w:rsid w:val="00932F28"/>
    <w:rsid w:val="00933147"/>
    <w:rsid w:val="00933908"/>
    <w:rsid w:val="009339F0"/>
    <w:rsid w:val="0093467F"/>
    <w:rsid w:val="00934772"/>
    <w:rsid w:val="00934C4E"/>
    <w:rsid w:val="00934D7E"/>
    <w:rsid w:val="009351A9"/>
    <w:rsid w:val="00935F31"/>
    <w:rsid w:val="00936EA3"/>
    <w:rsid w:val="009372E5"/>
    <w:rsid w:val="00937CB8"/>
    <w:rsid w:val="00937FEB"/>
    <w:rsid w:val="00940347"/>
    <w:rsid w:val="00940F30"/>
    <w:rsid w:val="00941516"/>
    <w:rsid w:val="0094213D"/>
    <w:rsid w:val="00942548"/>
    <w:rsid w:val="00942802"/>
    <w:rsid w:val="00942E3D"/>
    <w:rsid w:val="00943558"/>
    <w:rsid w:val="00943711"/>
    <w:rsid w:val="00944EAF"/>
    <w:rsid w:val="009457B7"/>
    <w:rsid w:val="00946098"/>
    <w:rsid w:val="009471F7"/>
    <w:rsid w:val="00947B16"/>
    <w:rsid w:val="00947BFB"/>
    <w:rsid w:val="00947DE6"/>
    <w:rsid w:val="00950812"/>
    <w:rsid w:val="009509A5"/>
    <w:rsid w:val="00950FB4"/>
    <w:rsid w:val="0095135B"/>
    <w:rsid w:val="00951534"/>
    <w:rsid w:val="00951BCA"/>
    <w:rsid w:val="00951F7F"/>
    <w:rsid w:val="009524E0"/>
    <w:rsid w:val="0095261F"/>
    <w:rsid w:val="00952621"/>
    <w:rsid w:val="009526B0"/>
    <w:rsid w:val="00953305"/>
    <w:rsid w:val="009535BF"/>
    <w:rsid w:val="009536F1"/>
    <w:rsid w:val="00953FCA"/>
    <w:rsid w:val="009541F1"/>
    <w:rsid w:val="0095446F"/>
    <w:rsid w:val="00955197"/>
    <w:rsid w:val="00956526"/>
    <w:rsid w:val="00956A3B"/>
    <w:rsid w:val="00956F00"/>
    <w:rsid w:val="00956FE0"/>
    <w:rsid w:val="009575C7"/>
    <w:rsid w:val="00957BFA"/>
    <w:rsid w:val="00957D4A"/>
    <w:rsid w:val="0096164B"/>
    <w:rsid w:val="00961937"/>
    <w:rsid w:val="00962B83"/>
    <w:rsid w:val="00963CD6"/>
    <w:rsid w:val="00963F4C"/>
    <w:rsid w:val="00964632"/>
    <w:rsid w:val="00964D4B"/>
    <w:rsid w:val="0096510D"/>
    <w:rsid w:val="009659EB"/>
    <w:rsid w:val="009663F9"/>
    <w:rsid w:val="0096701C"/>
    <w:rsid w:val="00967188"/>
    <w:rsid w:val="009672C9"/>
    <w:rsid w:val="0096779C"/>
    <w:rsid w:val="00967BBB"/>
    <w:rsid w:val="00970493"/>
    <w:rsid w:val="009704D7"/>
    <w:rsid w:val="009709FD"/>
    <w:rsid w:val="00970B1A"/>
    <w:rsid w:val="00971665"/>
    <w:rsid w:val="009719C3"/>
    <w:rsid w:val="0097280B"/>
    <w:rsid w:val="00972ADC"/>
    <w:rsid w:val="00972C13"/>
    <w:rsid w:val="009731EF"/>
    <w:rsid w:val="00973F52"/>
    <w:rsid w:val="00973FA0"/>
    <w:rsid w:val="0097416D"/>
    <w:rsid w:val="009743DE"/>
    <w:rsid w:val="009762B9"/>
    <w:rsid w:val="0097660B"/>
    <w:rsid w:val="00976955"/>
    <w:rsid w:val="0097707B"/>
    <w:rsid w:val="0097714E"/>
    <w:rsid w:val="00977976"/>
    <w:rsid w:val="00980009"/>
    <w:rsid w:val="009807A7"/>
    <w:rsid w:val="00980A57"/>
    <w:rsid w:val="009813D4"/>
    <w:rsid w:val="00981F65"/>
    <w:rsid w:val="00982FCC"/>
    <w:rsid w:val="009832C8"/>
    <w:rsid w:val="009834EA"/>
    <w:rsid w:val="00985002"/>
    <w:rsid w:val="00985A1D"/>
    <w:rsid w:val="00985B1F"/>
    <w:rsid w:val="00985E2A"/>
    <w:rsid w:val="00985F75"/>
    <w:rsid w:val="009868B4"/>
    <w:rsid w:val="00986C14"/>
    <w:rsid w:val="00986F00"/>
    <w:rsid w:val="00987292"/>
    <w:rsid w:val="00990306"/>
    <w:rsid w:val="009909FB"/>
    <w:rsid w:val="00990A35"/>
    <w:rsid w:val="00991561"/>
    <w:rsid w:val="0099167F"/>
    <w:rsid w:val="00991726"/>
    <w:rsid w:val="00992DC8"/>
    <w:rsid w:val="00993206"/>
    <w:rsid w:val="009932E1"/>
    <w:rsid w:val="009935E0"/>
    <w:rsid w:val="00993AB1"/>
    <w:rsid w:val="00993B4F"/>
    <w:rsid w:val="00993B70"/>
    <w:rsid w:val="00995255"/>
    <w:rsid w:val="009962D8"/>
    <w:rsid w:val="00996BDA"/>
    <w:rsid w:val="009978E8"/>
    <w:rsid w:val="009A05BD"/>
    <w:rsid w:val="009A1F80"/>
    <w:rsid w:val="009A23B2"/>
    <w:rsid w:val="009A279F"/>
    <w:rsid w:val="009A3179"/>
    <w:rsid w:val="009A37CA"/>
    <w:rsid w:val="009A4CC6"/>
    <w:rsid w:val="009A4ED0"/>
    <w:rsid w:val="009A591D"/>
    <w:rsid w:val="009A605E"/>
    <w:rsid w:val="009A6180"/>
    <w:rsid w:val="009A6709"/>
    <w:rsid w:val="009A6EA6"/>
    <w:rsid w:val="009A73FD"/>
    <w:rsid w:val="009B0A56"/>
    <w:rsid w:val="009B0BE7"/>
    <w:rsid w:val="009B0C6D"/>
    <w:rsid w:val="009B1CEB"/>
    <w:rsid w:val="009B36E5"/>
    <w:rsid w:val="009B380C"/>
    <w:rsid w:val="009B3A35"/>
    <w:rsid w:val="009B3E06"/>
    <w:rsid w:val="009B3F36"/>
    <w:rsid w:val="009B4807"/>
    <w:rsid w:val="009B4966"/>
    <w:rsid w:val="009B638C"/>
    <w:rsid w:val="009B6CBE"/>
    <w:rsid w:val="009B704C"/>
    <w:rsid w:val="009B7B7E"/>
    <w:rsid w:val="009B7CB4"/>
    <w:rsid w:val="009C0883"/>
    <w:rsid w:val="009C0E29"/>
    <w:rsid w:val="009C1574"/>
    <w:rsid w:val="009C1E2B"/>
    <w:rsid w:val="009C20FF"/>
    <w:rsid w:val="009C328B"/>
    <w:rsid w:val="009C3548"/>
    <w:rsid w:val="009C36B9"/>
    <w:rsid w:val="009C37C7"/>
    <w:rsid w:val="009C56CB"/>
    <w:rsid w:val="009C5C82"/>
    <w:rsid w:val="009C6CB3"/>
    <w:rsid w:val="009C7B0D"/>
    <w:rsid w:val="009C7CBE"/>
    <w:rsid w:val="009C7D26"/>
    <w:rsid w:val="009D0344"/>
    <w:rsid w:val="009D31FB"/>
    <w:rsid w:val="009D3276"/>
    <w:rsid w:val="009D3288"/>
    <w:rsid w:val="009D3DA1"/>
    <w:rsid w:val="009D4063"/>
    <w:rsid w:val="009D423D"/>
    <w:rsid w:val="009D466D"/>
    <w:rsid w:val="009D483A"/>
    <w:rsid w:val="009D4A9D"/>
    <w:rsid w:val="009D5464"/>
    <w:rsid w:val="009D57E0"/>
    <w:rsid w:val="009D6026"/>
    <w:rsid w:val="009D6262"/>
    <w:rsid w:val="009D6D4C"/>
    <w:rsid w:val="009D71E3"/>
    <w:rsid w:val="009D77EA"/>
    <w:rsid w:val="009D785D"/>
    <w:rsid w:val="009D7971"/>
    <w:rsid w:val="009E0282"/>
    <w:rsid w:val="009E05DD"/>
    <w:rsid w:val="009E0886"/>
    <w:rsid w:val="009E1990"/>
    <w:rsid w:val="009E19C8"/>
    <w:rsid w:val="009E25D1"/>
    <w:rsid w:val="009E3059"/>
    <w:rsid w:val="009E40E4"/>
    <w:rsid w:val="009E4948"/>
    <w:rsid w:val="009E509F"/>
    <w:rsid w:val="009E5CB9"/>
    <w:rsid w:val="009E63FB"/>
    <w:rsid w:val="009E6FDB"/>
    <w:rsid w:val="009E71F4"/>
    <w:rsid w:val="009E73AC"/>
    <w:rsid w:val="009E749E"/>
    <w:rsid w:val="009F02C4"/>
    <w:rsid w:val="009F043D"/>
    <w:rsid w:val="009F1766"/>
    <w:rsid w:val="009F1978"/>
    <w:rsid w:val="009F1C17"/>
    <w:rsid w:val="009F1C93"/>
    <w:rsid w:val="009F48FD"/>
    <w:rsid w:val="009F5106"/>
    <w:rsid w:val="009F55A8"/>
    <w:rsid w:val="009F56E9"/>
    <w:rsid w:val="009F5759"/>
    <w:rsid w:val="009F5BA8"/>
    <w:rsid w:val="009F5E09"/>
    <w:rsid w:val="009F6014"/>
    <w:rsid w:val="009F626E"/>
    <w:rsid w:val="009F6951"/>
    <w:rsid w:val="009F6EEB"/>
    <w:rsid w:val="00A001F2"/>
    <w:rsid w:val="00A017ED"/>
    <w:rsid w:val="00A01B22"/>
    <w:rsid w:val="00A01EDE"/>
    <w:rsid w:val="00A02892"/>
    <w:rsid w:val="00A028C6"/>
    <w:rsid w:val="00A02FFB"/>
    <w:rsid w:val="00A0305F"/>
    <w:rsid w:val="00A039C6"/>
    <w:rsid w:val="00A03A17"/>
    <w:rsid w:val="00A03AC0"/>
    <w:rsid w:val="00A03ED5"/>
    <w:rsid w:val="00A0423F"/>
    <w:rsid w:val="00A04570"/>
    <w:rsid w:val="00A04580"/>
    <w:rsid w:val="00A04D3D"/>
    <w:rsid w:val="00A05B4F"/>
    <w:rsid w:val="00A06AFF"/>
    <w:rsid w:val="00A06CAA"/>
    <w:rsid w:val="00A06F55"/>
    <w:rsid w:val="00A072F5"/>
    <w:rsid w:val="00A100F8"/>
    <w:rsid w:val="00A10331"/>
    <w:rsid w:val="00A1048A"/>
    <w:rsid w:val="00A10AAC"/>
    <w:rsid w:val="00A10D68"/>
    <w:rsid w:val="00A11475"/>
    <w:rsid w:val="00A115C2"/>
    <w:rsid w:val="00A1208E"/>
    <w:rsid w:val="00A123C5"/>
    <w:rsid w:val="00A12522"/>
    <w:rsid w:val="00A12E4B"/>
    <w:rsid w:val="00A12E61"/>
    <w:rsid w:val="00A12EB6"/>
    <w:rsid w:val="00A13697"/>
    <w:rsid w:val="00A13B29"/>
    <w:rsid w:val="00A14BD8"/>
    <w:rsid w:val="00A14FD0"/>
    <w:rsid w:val="00A15310"/>
    <w:rsid w:val="00A154A9"/>
    <w:rsid w:val="00A15925"/>
    <w:rsid w:val="00A15D90"/>
    <w:rsid w:val="00A166B3"/>
    <w:rsid w:val="00A17395"/>
    <w:rsid w:val="00A17D3D"/>
    <w:rsid w:val="00A17D95"/>
    <w:rsid w:val="00A20093"/>
    <w:rsid w:val="00A20842"/>
    <w:rsid w:val="00A22EE4"/>
    <w:rsid w:val="00A22F1A"/>
    <w:rsid w:val="00A23D49"/>
    <w:rsid w:val="00A252F5"/>
    <w:rsid w:val="00A253A7"/>
    <w:rsid w:val="00A25450"/>
    <w:rsid w:val="00A25681"/>
    <w:rsid w:val="00A25894"/>
    <w:rsid w:val="00A25E15"/>
    <w:rsid w:val="00A26708"/>
    <w:rsid w:val="00A26926"/>
    <w:rsid w:val="00A27495"/>
    <w:rsid w:val="00A2757E"/>
    <w:rsid w:val="00A2767A"/>
    <w:rsid w:val="00A301EB"/>
    <w:rsid w:val="00A3130C"/>
    <w:rsid w:val="00A31E07"/>
    <w:rsid w:val="00A31F33"/>
    <w:rsid w:val="00A327C1"/>
    <w:rsid w:val="00A32C05"/>
    <w:rsid w:val="00A32FBC"/>
    <w:rsid w:val="00A33BCF"/>
    <w:rsid w:val="00A340AB"/>
    <w:rsid w:val="00A34801"/>
    <w:rsid w:val="00A3563E"/>
    <w:rsid w:val="00A3609D"/>
    <w:rsid w:val="00A362CB"/>
    <w:rsid w:val="00A363BF"/>
    <w:rsid w:val="00A36A50"/>
    <w:rsid w:val="00A37544"/>
    <w:rsid w:val="00A40777"/>
    <w:rsid w:val="00A407CF"/>
    <w:rsid w:val="00A40D2A"/>
    <w:rsid w:val="00A410CC"/>
    <w:rsid w:val="00A4192B"/>
    <w:rsid w:val="00A41A27"/>
    <w:rsid w:val="00A42011"/>
    <w:rsid w:val="00A42C08"/>
    <w:rsid w:val="00A42D3A"/>
    <w:rsid w:val="00A444A6"/>
    <w:rsid w:val="00A44F25"/>
    <w:rsid w:val="00A45066"/>
    <w:rsid w:val="00A45261"/>
    <w:rsid w:val="00A453DE"/>
    <w:rsid w:val="00A4542C"/>
    <w:rsid w:val="00A46D43"/>
    <w:rsid w:val="00A47481"/>
    <w:rsid w:val="00A47658"/>
    <w:rsid w:val="00A50D8E"/>
    <w:rsid w:val="00A514B7"/>
    <w:rsid w:val="00A51E22"/>
    <w:rsid w:val="00A52484"/>
    <w:rsid w:val="00A525D4"/>
    <w:rsid w:val="00A52BC7"/>
    <w:rsid w:val="00A537A0"/>
    <w:rsid w:val="00A538C0"/>
    <w:rsid w:val="00A539B6"/>
    <w:rsid w:val="00A53A62"/>
    <w:rsid w:val="00A53D5A"/>
    <w:rsid w:val="00A5428E"/>
    <w:rsid w:val="00A54A4C"/>
    <w:rsid w:val="00A5522E"/>
    <w:rsid w:val="00A55467"/>
    <w:rsid w:val="00A5574A"/>
    <w:rsid w:val="00A56763"/>
    <w:rsid w:val="00A56B9C"/>
    <w:rsid w:val="00A57A1D"/>
    <w:rsid w:val="00A57B09"/>
    <w:rsid w:val="00A57FBB"/>
    <w:rsid w:val="00A609E5"/>
    <w:rsid w:val="00A613C0"/>
    <w:rsid w:val="00A61FEA"/>
    <w:rsid w:val="00A63310"/>
    <w:rsid w:val="00A63B1F"/>
    <w:rsid w:val="00A64890"/>
    <w:rsid w:val="00A654E9"/>
    <w:rsid w:val="00A65B09"/>
    <w:rsid w:val="00A66E2F"/>
    <w:rsid w:val="00A67679"/>
    <w:rsid w:val="00A67D7F"/>
    <w:rsid w:val="00A67F1D"/>
    <w:rsid w:val="00A706B1"/>
    <w:rsid w:val="00A707DA"/>
    <w:rsid w:val="00A7081D"/>
    <w:rsid w:val="00A719DA"/>
    <w:rsid w:val="00A71A0F"/>
    <w:rsid w:val="00A726D8"/>
    <w:rsid w:val="00A72869"/>
    <w:rsid w:val="00A72D2E"/>
    <w:rsid w:val="00A73BD5"/>
    <w:rsid w:val="00A740BF"/>
    <w:rsid w:val="00A745B3"/>
    <w:rsid w:val="00A756A9"/>
    <w:rsid w:val="00A765DF"/>
    <w:rsid w:val="00A76D69"/>
    <w:rsid w:val="00A76DB0"/>
    <w:rsid w:val="00A77A26"/>
    <w:rsid w:val="00A77D21"/>
    <w:rsid w:val="00A80B4E"/>
    <w:rsid w:val="00A80D9C"/>
    <w:rsid w:val="00A81023"/>
    <w:rsid w:val="00A8172A"/>
    <w:rsid w:val="00A81B0E"/>
    <w:rsid w:val="00A81C86"/>
    <w:rsid w:val="00A82092"/>
    <w:rsid w:val="00A82244"/>
    <w:rsid w:val="00A82569"/>
    <w:rsid w:val="00A82EE7"/>
    <w:rsid w:val="00A84003"/>
    <w:rsid w:val="00A8477D"/>
    <w:rsid w:val="00A85766"/>
    <w:rsid w:val="00A85925"/>
    <w:rsid w:val="00A8643C"/>
    <w:rsid w:val="00A86E25"/>
    <w:rsid w:val="00A87278"/>
    <w:rsid w:val="00A87960"/>
    <w:rsid w:val="00A8797D"/>
    <w:rsid w:val="00A909D7"/>
    <w:rsid w:val="00A91CC0"/>
    <w:rsid w:val="00A9208C"/>
    <w:rsid w:val="00A920CC"/>
    <w:rsid w:val="00A92185"/>
    <w:rsid w:val="00A921D7"/>
    <w:rsid w:val="00A92307"/>
    <w:rsid w:val="00A9285D"/>
    <w:rsid w:val="00A93864"/>
    <w:rsid w:val="00A93B3F"/>
    <w:rsid w:val="00A93F70"/>
    <w:rsid w:val="00A946F6"/>
    <w:rsid w:val="00A948CA"/>
    <w:rsid w:val="00A9521E"/>
    <w:rsid w:val="00A953E3"/>
    <w:rsid w:val="00A95857"/>
    <w:rsid w:val="00A95B26"/>
    <w:rsid w:val="00A96DFF"/>
    <w:rsid w:val="00A970DC"/>
    <w:rsid w:val="00AA0312"/>
    <w:rsid w:val="00AA0572"/>
    <w:rsid w:val="00AA06D2"/>
    <w:rsid w:val="00AA0A18"/>
    <w:rsid w:val="00AA1A36"/>
    <w:rsid w:val="00AA1F8B"/>
    <w:rsid w:val="00AA1FBB"/>
    <w:rsid w:val="00AA23EB"/>
    <w:rsid w:val="00AA244A"/>
    <w:rsid w:val="00AA2738"/>
    <w:rsid w:val="00AA28E1"/>
    <w:rsid w:val="00AA2CF1"/>
    <w:rsid w:val="00AA2D8B"/>
    <w:rsid w:val="00AA2E68"/>
    <w:rsid w:val="00AA3F63"/>
    <w:rsid w:val="00AA45BD"/>
    <w:rsid w:val="00AA4660"/>
    <w:rsid w:val="00AA4A88"/>
    <w:rsid w:val="00AA522D"/>
    <w:rsid w:val="00AA571E"/>
    <w:rsid w:val="00AA5997"/>
    <w:rsid w:val="00AA5E1E"/>
    <w:rsid w:val="00AA5F7A"/>
    <w:rsid w:val="00AA7914"/>
    <w:rsid w:val="00AA7A2C"/>
    <w:rsid w:val="00AA7D07"/>
    <w:rsid w:val="00AB03CC"/>
    <w:rsid w:val="00AB1913"/>
    <w:rsid w:val="00AB1BBE"/>
    <w:rsid w:val="00AB1F4E"/>
    <w:rsid w:val="00AB2EDF"/>
    <w:rsid w:val="00AB2F27"/>
    <w:rsid w:val="00AB317B"/>
    <w:rsid w:val="00AB41F7"/>
    <w:rsid w:val="00AB6C52"/>
    <w:rsid w:val="00AB7246"/>
    <w:rsid w:val="00AB7CB2"/>
    <w:rsid w:val="00AC0988"/>
    <w:rsid w:val="00AC19D8"/>
    <w:rsid w:val="00AC19F9"/>
    <w:rsid w:val="00AC26A3"/>
    <w:rsid w:val="00AC2D4B"/>
    <w:rsid w:val="00AC33BF"/>
    <w:rsid w:val="00AC3B51"/>
    <w:rsid w:val="00AC4225"/>
    <w:rsid w:val="00AC4345"/>
    <w:rsid w:val="00AC4613"/>
    <w:rsid w:val="00AC5727"/>
    <w:rsid w:val="00AC57B6"/>
    <w:rsid w:val="00AC596B"/>
    <w:rsid w:val="00AC59BA"/>
    <w:rsid w:val="00AC5A1E"/>
    <w:rsid w:val="00AC5A4B"/>
    <w:rsid w:val="00AC5B6C"/>
    <w:rsid w:val="00AC7528"/>
    <w:rsid w:val="00AD03F6"/>
    <w:rsid w:val="00AD0599"/>
    <w:rsid w:val="00AD0B5B"/>
    <w:rsid w:val="00AD1353"/>
    <w:rsid w:val="00AD185A"/>
    <w:rsid w:val="00AD235A"/>
    <w:rsid w:val="00AD26CF"/>
    <w:rsid w:val="00AD28D4"/>
    <w:rsid w:val="00AD2DF0"/>
    <w:rsid w:val="00AD3142"/>
    <w:rsid w:val="00AD34A2"/>
    <w:rsid w:val="00AD451F"/>
    <w:rsid w:val="00AD452F"/>
    <w:rsid w:val="00AD50AB"/>
    <w:rsid w:val="00AD519C"/>
    <w:rsid w:val="00AD5750"/>
    <w:rsid w:val="00AD5B71"/>
    <w:rsid w:val="00AD5BF7"/>
    <w:rsid w:val="00AD62DF"/>
    <w:rsid w:val="00AD6C72"/>
    <w:rsid w:val="00AD732A"/>
    <w:rsid w:val="00AD7C48"/>
    <w:rsid w:val="00AE0843"/>
    <w:rsid w:val="00AE157E"/>
    <w:rsid w:val="00AE1EBC"/>
    <w:rsid w:val="00AE404C"/>
    <w:rsid w:val="00AE45C9"/>
    <w:rsid w:val="00AE5197"/>
    <w:rsid w:val="00AE52A9"/>
    <w:rsid w:val="00AE5DEE"/>
    <w:rsid w:val="00AE6829"/>
    <w:rsid w:val="00AE6A4A"/>
    <w:rsid w:val="00AE720D"/>
    <w:rsid w:val="00AE74A4"/>
    <w:rsid w:val="00AE7E70"/>
    <w:rsid w:val="00AF04FF"/>
    <w:rsid w:val="00AF0605"/>
    <w:rsid w:val="00AF0969"/>
    <w:rsid w:val="00AF0BA6"/>
    <w:rsid w:val="00AF175C"/>
    <w:rsid w:val="00AF23DE"/>
    <w:rsid w:val="00AF271C"/>
    <w:rsid w:val="00AF2FC5"/>
    <w:rsid w:val="00AF3CEE"/>
    <w:rsid w:val="00AF4675"/>
    <w:rsid w:val="00AF4864"/>
    <w:rsid w:val="00AF4FF9"/>
    <w:rsid w:val="00AF584E"/>
    <w:rsid w:val="00AF6682"/>
    <w:rsid w:val="00AF7120"/>
    <w:rsid w:val="00AF7760"/>
    <w:rsid w:val="00AF7B4E"/>
    <w:rsid w:val="00B00298"/>
    <w:rsid w:val="00B00709"/>
    <w:rsid w:val="00B0145B"/>
    <w:rsid w:val="00B016A5"/>
    <w:rsid w:val="00B01930"/>
    <w:rsid w:val="00B01EEA"/>
    <w:rsid w:val="00B0239B"/>
    <w:rsid w:val="00B02A02"/>
    <w:rsid w:val="00B03E97"/>
    <w:rsid w:val="00B04156"/>
    <w:rsid w:val="00B04312"/>
    <w:rsid w:val="00B04964"/>
    <w:rsid w:val="00B05527"/>
    <w:rsid w:val="00B05546"/>
    <w:rsid w:val="00B0559C"/>
    <w:rsid w:val="00B05858"/>
    <w:rsid w:val="00B05C89"/>
    <w:rsid w:val="00B05EAF"/>
    <w:rsid w:val="00B06FC2"/>
    <w:rsid w:val="00B07306"/>
    <w:rsid w:val="00B075E3"/>
    <w:rsid w:val="00B07830"/>
    <w:rsid w:val="00B07B6A"/>
    <w:rsid w:val="00B07EBB"/>
    <w:rsid w:val="00B1074F"/>
    <w:rsid w:val="00B10955"/>
    <w:rsid w:val="00B1199E"/>
    <w:rsid w:val="00B11C09"/>
    <w:rsid w:val="00B11E1B"/>
    <w:rsid w:val="00B13271"/>
    <w:rsid w:val="00B1368B"/>
    <w:rsid w:val="00B13D8B"/>
    <w:rsid w:val="00B14D2A"/>
    <w:rsid w:val="00B1615B"/>
    <w:rsid w:val="00B17A5F"/>
    <w:rsid w:val="00B210D5"/>
    <w:rsid w:val="00B211AC"/>
    <w:rsid w:val="00B21358"/>
    <w:rsid w:val="00B2145D"/>
    <w:rsid w:val="00B21DC3"/>
    <w:rsid w:val="00B22C24"/>
    <w:rsid w:val="00B24368"/>
    <w:rsid w:val="00B24569"/>
    <w:rsid w:val="00B24CDC"/>
    <w:rsid w:val="00B2567B"/>
    <w:rsid w:val="00B27931"/>
    <w:rsid w:val="00B27F2E"/>
    <w:rsid w:val="00B30C0F"/>
    <w:rsid w:val="00B31787"/>
    <w:rsid w:val="00B31BBD"/>
    <w:rsid w:val="00B31E40"/>
    <w:rsid w:val="00B3207A"/>
    <w:rsid w:val="00B322A6"/>
    <w:rsid w:val="00B32C3C"/>
    <w:rsid w:val="00B3311B"/>
    <w:rsid w:val="00B35100"/>
    <w:rsid w:val="00B3556F"/>
    <w:rsid w:val="00B3577B"/>
    <w:rsid w:val="00B35B24"/>
    <w:rsid w:val="00B36068"/>
    <w:rsid w:val="00B36556"/>
    <w:rsid w:val="00B36C7B"/>
    <w:rsid w:val="00B37EF8"/>
    <w:rsid w:val="00B40245"/>
    <w:rsid w:val="00B4069E"/>
    <w:rsid w:val="00B40CAA"/>
    <w:rsid w:val="00B40E06"/>
    <w:rsid w:val="00B414B8"/>
    <w:rsid w:val="00B41AA6"/>
    <w:rsid w:val="00B41CD2"/>
    <w:rsid w:val="00B42159"/>
    <w:rsid w:val="00B4225C"/>
    <w:rsid w:val="00B423C4"/>
    <w:rsid w:val="00B42575"/>
    <w:rsid w:val="00B428AC"/>
    <w:rsid w:val="00B433A2"/>
    <w:rsid w:val="00B43CEE"/>
    <w:rsid w:val="00B43DED"/>
    <w:rsid w:val="00B44332"/>
    <w:rsid w:val="00B44FB5"/>
    <w:rsid w:val="00B4554C"/>
    <w:rsid w:val="00B45A5B"/>
    <w:rsid w:val="00B45B34"/>
    <w:rsid w:val="00B45BA2"/>
    <w:rsid w:val="00B46102"/>
    <w:rsid w:val="00B46537"/>
    <w:rsid w:val="00B46F94"/>
    <w:rsid w:val="00B46FFA"/>
    <w:rsid w:val="00B4798C"/>
    <w:rsid w:val="00B508D2"/>
    <w:rsid w:val="00B50904"/>
    <w:rsid w:val="00B519FD"/>
    <w:rsid w:val="00B523A7"/>
    <w:rsid w:val="00B5386D"/>
    <w:rsid w:val="00B53952"/>
    <w:rsid w:val="00B540A6"/>
    <w:rsid w:val="00B54782"/>
    <w:rsid w:val="00B54BF0"/>
    <w:rsid w:val="00B54DF5"/>
    <w:rsid w:val="00B550D2"/>
    <w:rsid w:val="00B55371"/>
    <w:rsid w:val="00B554C9"/>
    <w:rsid w:val="00B56280"/>
    <w:rsid w:val="00B5673E"/>
    <w:rsid w:val="00B56AC0"/>
    <w:rsid w:val="00B56D5D"/>
    <w:rsid w:val="00B57A96"/>
    <w:rsid w:val="00B57CF9"/>
    <w:rsid w:val="00B60A02"/>
    <w:rsid w:val="00B60E69"/>
    <w:rsid w:val="00B61C92"/>
    <w:rsid w:val="00B61D27"/>
    <w:rsid w:val="00B62412"/>
    <w:rsid w:val="00B627DF"/>
    <w:rsid w:val="00B62C7C"/>
    <w:rsid w:val="00B62CF8"/>
    <w:rsid w:val="00B62D38"/>
    <w:rsid w:val="00B63DDB"/>
    <w:rsid w:val="00B648DF"/>
    <w:rsid w:val="00B64C0E"/>
    <w:rsid w:val="00B6531B"/>
    <w:rsid w:val="00B65450"/>
    <w:rsid w:val="00B65490"/>
    <w:rsid w:val="00B662AA"/>
    <w:rsid w:val="00B66479"/>
    <w:rsid w:val="00B669C1"/>
    <w:rsid w:val="00B67093"/>
    <w:rsid w:val="00B6737D"/>
    <w:rsid w:val="00B675AB"/>
    <w:rsid w:val="00B6799C"/>
    <w:rsid w:val="00B679E3"/>
    <w:rsid w:val="00B717A3"/>
    <w:rsid w:val="00B721FA"/>
    <w:rsid w:val="00B7220B"/>
    <w:rsid w:val="00B72CE6"/>
    <w:rsid w:val="00B7310C"/>
    <w:rsid w:val="00B73255"/>
    <w:rsid w:val="00B74223"/>
    <w:rsid w:val="00B74500"/>
    <w:rsid w:val="00B7452B"/>
    <w:rsid w:val="00B749BA"/>
    <w:rsid w:val="00B75627"/>
    <w:rsid w:val="00B7568A"/>
    <w:rsid w:val="00B75A32"/>
    <w:rsid w:val="00B75AC5"/>
    <w:rsid w:val="00B75E21"/>
    <w:rsid w:val="00B75FCE"/>
    <w:rsid w:val="00B77357"/>
    <w:rsid w:val="00B77CB5"/>
    <w:rsid w:val="00B80667"/>
    <w:rsid w:val="00B807FB"/>
    <w:rsid w:val="00B80873"/>
    <w:rsid w:val="00B80DD6"/>
    <w:rsid w:val="00B81215"/>
    <w:rsid w:val="00B81373"/>
    <w:rsid w:val="00B82483"/>
    <w:rsid w:val="00B82BAA"/>
    <w:rsid w:val="00B84A00"/>
    <w:rsid w:val="00B84E85"/>
    <w:rsid w:val="00B85784"/>
    <w:rsid w:val="00B858BE"/>
    <w:rsid w:val="00B869FE"/>
    <w:rsid w:val="00B86CE5"/>
    <w:rsid w:val="00B86EDD"/>
    <w:rsid w:val="00B8764F"/>
    <w:rsid w:val="00B87A6A"/>
    <w:rsid w:val="00B9075D"/>
    <w:rsid w:val="00B90764"/>
    <w:rsid w:val="00B90850"/>
    <w:rsid w:val="00B91783"/>
    <w:rsid w:val="00B926E4"/>
    <w:rsid w:val="00B92814"/>
    <w:rsid w:val="00B92BB0"/>
    <w:rsid w:val="00B92C17"/>
    <w:rsid w:val="00B93798"/>
    <w:rsid w:val="00B93C9E"/>
    <w:rsid w:val="00B941B0"/>
    <w:rsid w:val="00B9434A"/>
    <w:rsid w:val="00B944DC"/>
    <w:rsid w:val="00B94832"/>
    <w:rsid w:val="00B948D6"/>
    <w:rsid w:val="00B94F89"/>
    <w:rsid w:val="00B96A46"/>
    <w:rsid w:val="00B96DAC"/>
    <w:rsid w:val="00B978C4"/>
    <w:rsid w:val="00BA015A"/>
    <w:rsid w:val="00BA0240"/>
    <w:rsid w:val="00BA02D9"/>
    <w:rsid w:val="00BA096A"/>
    <w:rsid w:val="00BA09AF"/>
    <w:rsid w:val="00BA113A"/>
    <w:rsid w:val="00BA2186"/>
    <w:rsid w:val="00BA2646"/>
    <w:rsid w:val="00BA3249"/>
    <w:rsid w:val="00BA3645"/>
    <w:rsid w:val="00BA3B45"/>
    <w:rsid w:val="00BA3F4F"/>
    <w:rsid w:val="00BA4890"/>
    <w:rsid w:val="00BA4AD3"/>
    <w:rsid w:val="00BA4B46"/>
    <w:rsid w:val="00BA6696"/>
    <w:rsid w:val="00BA7325"/>
    <w:rsid w:val="00BA73A8"/>
    <w:rsid w:val="00BB07F0"/>
    <w:rsid w:val="00BB0F72"/>
    <w:rsid w:val="00BB17CE"/>
    <w:rsid w:val="00BB1A80"/>
    <w:rsid w:val="00BB1EB0"/>
    <w:rsid w:val="00BB2006"/>
    <w:rsid w:val="00BB4200"/>
    <w:rsid w:val="00BB475C"/>
    <w:rsid w:val="00BB55E4"/>
    <w:rsid w:val="00BB6302"/>
    <w:rsid w:val="00BB686F"/>
    <w:rsid w:val="00BB7224"/>
    <w:rsid w:val="00BB7A58"/>
    <w:rsid w:val="00BB7B5B"/>
    <w:rsid w:val="00BC09BF"/>
    <w:rsid w:val="00BC13F4"/>
    <w:rsid w:val="00BC1ED6"/>
    <w:rsid w:val="00BC205D"/>
    <w:rsid w:val="00BC2A9E"/>
    <w:rsid w:val="00BC3221"/>
    <w:rsid w:val="00BC3305"/>
    <w:rsid w:val="00BC3332"/>
    <w:rsid w:val="00BC3350"/>
    <w:rsid w:val="00BC33D6"/>
    <w:rsid w:val="00BC37C9"/>
    <w:rsid w:val="00BC3C80"/>
    <w:rsid w:val="00BC4095"/>
    <w:rsid w:val="00BC43C2"/>
    <w:rsid w:val="00BC480F"/>
    <w:rsid w:val="00BC488D"/>
    <w:rsid w:val="00BC4D01"/>
    <w:rsid w:val="00BC54E3"/>
    <w:rsid w:val="00BC5936"/>
    <w:rsid w:val="00BC7374"/>
    <w:rsid w:val="00BC7FCE"/>
    <w:rsid w:val="00BD0033"/>
    <w:rsid w:val="00BD008E"/>
    <w:rsid w:val="00BD05AA"/>
    <w:rsid w:val="00BD10BA"/>
    <w:rsid w:val="00BD16FA"/>
    <w:rsid w:val="00BD1F86"/>
    <w:rsid w:val="00BD27AE"/>
    <w:rsid w:val="00BD3948"/>
    <w:rsid w:val="00BD3FEA"/>
    <w:rsid w:val="00BD49E8"/>
    <w:rsid w:val="00BD556D"/>
    <w:rsid w:val="00BD5E2A"/>
    <w:rsid w:val="00BD5E2E"/>
    <w:rsid w:val="00BD6066"/>
    <w:rsid w:val="00BD63A8"/>
    <w:rsid w:val="00BD64DE"/>
    <w:rsid w:val="00BD6D17"/>
    <w:rsid w:val="00BD6D74"/>
    <w:rsid w:val="00BD77F3"/>
    <w:rsid w:val="00BD78B4"/>
    <w:rsid w:val="00BE0107"/>
    <w:rsid w:val="00BE03D3"/>
    <w:rsid w:val="00BE047F"/>
    <w:rsid w:val="00BE0964"/>
    <w:rsid w:val="00BE1585"/>
    <w:rsid w:val="00BE184E"/>
    <w:rsid w:val="00BE2300"/>
    <w:rsid w:val="00BE2338"/>
    <w:rsid w:val="00BE26F3"/>
    <w:rsid w:val="00BE2840"/>
    <w:rsid w:val="00BE31D0"/>
    <w:rsid w:val="00BE33AD"/>
    <w:rsid w:val="00BE4B17"/>
    <w:rsid w:val="00BE500D"/>
    <w:rsid w:val="00BE511F"/>
    <w:rsid w:val="00BE60FF"/>
    <w:rsid w:val="00BE6740"/>
    <w:rsid w:val="00BE69B8"/>
    <w:rsid w:val="00BE6A0B"/>
    <w:rsid w:val="00BE6EBF"/>
    <w:rsid w:val="00BE745E"/>
    <w:rsid w:val="00BE7C48"/>
    <w:rsid w:val="00BF00E8"/>
    <w:rsid w:val="00BF07A3"/>
    <w:rsid w:val="00BF0D7E"/>
    <w:rsid w:val="00BF118E"/>
    <w:rsid w:val="00BF1355"/>
    <w:rsid w:val="00BF1807"/>
    <w:rsid w:val="00BF1FBE"/>
    <w:rsid w:val="00BF215D"/>
    <w:rsid w:val="00BF28C3"/>
    <w:rsid w:val="00BF41FC"/>
    <w:rsid w:val="00BF42EC"/>
    <w:rsid w:val="00BF4893"/>
    <w:rsid w:val="00BF4AB9"/>
    <w:rsid w:val="00BF5724"/>
    <w:rsid w:val="00BF6851"/>
    <w:rsid w:val="00BF6F6C"/>
    <w:rsid w:val="00BF7061"/>
    <w:rsid w:val="00BF75D6"/>
    <w:rsid w:val="00BF7B38"/>
    <w:rsid w:val="00C00221"/>
    <w:rsid w:val="00C006C7"/>
    <w:rsid w:val="00C00B02"/>
    <w:rsid w:val="00C00CAF"/>
    <w:rsid w:val="00C00F03"/>
    <w:rsid w:val="00C01087"/>
    <w:rsid w:val="00C015D6"/>
    <w:rsid w:val="00C01BBF"/>
    <w:rsid w:val="00C01DD8"/>
    <w:rsid w:val="00C020AB"/>
    <w:rsid w:val="00C029E9"/>
    <w:rsid w:val="00C03131"/>
    <w:rsid w:val="00C032CD"/>
    <w:rsid w:val="00C03652"/>
    <w:rsid w:val="00C03C2B"/>
    <w:rsid w:val="00C04CA8"/>
    <w:rsid w:val="00C0525E"/>
    <w:rsid w:val="00C05585"/>
    <w:rsid w:val="00C0616A"/>
    <w:rsid w:val="00C067B5"/>
    <w:rsid w:val="00C06A97"/>
    <w:rsid w:val="00C06D31"/>
    <w:rsid w:val="00C076BD"/>
    <w:rsid w:val="00C07DEC"/>
    <w:rsid w:val="00C1017F"/>
    <w:rsid w:val="00C10B0C"/>
    <w:rsid w:val="00C111A4"/>
    <w:rsid w:val="00C112A9"/>
    <w:rsid w:val="00C1182B"/>
    <w:rsid w:val="00C11EEE"/>
    <w:rsid w:val="00C12355"/>
    <w:rsid w:val="00C12E61"/>
    <w:rsid w:val="00C13510"/>
    <w:rsid w:val="00C1407D"/>
    <w:rsid w:val="00C1414F"/>
    <w:rsid w:val="00C14B40"/>
    <w:rsid w:val="00C15B46"/>
    <w:rsid w:val="00C166E1"/>
    <w:rsid w:val="00C170F4"/>
    <w:rsid w:val="00C200B3"/>
    <w:rsid w:val="00C2016D"/>
    <w:rsid w:val="00C2043B"/>
    <w:rsid w:val="00C20D85"/>
    <w:rsid w:val="00C21047"/>
    <w:rsid w:val="00C21909"/>
    <w:rsid w:val="00C2228B"/>
    <w:rsid w:val="00C22392"/>
    <w:rsid w:val="00C2239E"/>
    <w:rsid w:val="00C23DDC"/>
    <w:rsid w:val="00C23EBA"/>
    <w:rsid w:val="00C23F96"/>
    <w:rsid w:val="00C247E7"/>
    <w:rsid w:val="00C24FBC"/>
    <w:rsid w:val="00C251CD"/>
    <w:rsid w:val="00C25512"/>
    <w:rsid w:val="00C25D10"/>
    <w:rsid w:val="00C26046"/>
    <w:rsid w:val="00C26B38"/>
    <w:rsid w:val="00C2742C"/>
    <w:rsid w:val="00C30007"/>
    <w:rsid w:val="00C30429"/>
    <w:rsid w:val="00C3065E"/>
    <w:rsid w:val="00C314E1"/>
    <w:rsid w:val="00C31C65"/>
    <w:rsid w:val="00C321E8"/>
    <w:rsid w:val="00C333BC"/>
    <w:rsid w:val="00C3405D"/>
    <w:rsid w:val="00C34660"/>
    <w:rsid w:val="00C35287"/>
    <w:rsid w:val="00C352FE"/>
    <w:rsid w:val="00C35EAD"/>
    <w:rsid w:val="00C36105"/>
    <w:rsid w:val="00C379D4"/>
    <w:rsid w:val="00C37E82"/>
    <w:rsid w:val="00C400F4"/>
    <w:rsid w:val="00C40441"/>
    <w:rsid w:val="00C407F7"/>
    <w:rsid w:val="00C40A47"/>
    <w:rsid w:val="00C40DB9"/>
    <w:rsid w:val="00C416FE"/>
    <w:rsid w:val="00C42056"/>
    <w:rsid w:val="00C42265"/>
    <w:rsid w:val="00C423FA"/>
    <w:rsid w:val="00C42B40"/>
    <w:rsid w:val="00C43795"/>
    <w:rsid w:val="00C43A27"/>
    <w:rsid w:val="00C441C0"/>
    <w:rsid w:val="00C44716"/>
    <w:rsid w:val="00C452C3"/>
    <w:rsid w:val="00C45421"/>
    <w:rsid w:val="00C45D07"/>
    <w:rsid w:val="00C46203"/>
    <w:rsid w:val="00C4650E"/>
    <w:rsid w:val="00C47F98"/>
    <w:rsid w:val="00C50A47"/>
    <w:rsid w:val="00C50DBD"/>
    <w:rsid w:val="00C51741"/>
    <w:rsid w:val="00C519E4"/>
    <w:rsid w:val="00C53F8B"/>
    <w:rsid w:val="00C54359"/>
    <w:rsid w:val="00C54AB1"/>
    <w:rsid w:val="00C54E81"/>
    <w:rsid w:val="00C54F8A"/>
    <w:rsid w:val="00C54F8C"/>
    <w:rsid w:val="00C5515C"/>
    <w:rsid w:val="00C551C4"/>
    <w:rsid w:val="00C55547"/>
    <w:rsid w:val="00C557C2"/>
    <w:rsid w:val="00C55CA9"/>
    <w:rsid w:val="00C568BA"/>
    <w:rsid w:val="00C57698"/>
    <w:rsid w:val="00C57E29"/>
    <w:rsid w:val="00C610C3"/>
    <w:rsid w:val="00C611DE"/>
    <w:rsid w:val="00C6265B"/>
    <w:rsid w:val="00C635A6"/>
    <w:rsid w:val="00C63AF7"/>
    <w:rsid w:val="00C63C7E"/>
    <w:rsid w:val="00C64283"/>
    <w:rsid w:val="00C64706"/>
    <w:rsid w:val="00C64AC4"/>
    <w:rsid w:val="00C65400"/>
    <w:rsid w:val="00C6579A"/>
    <w:rsid w:val="00C65BC0"/>
    <w:rsid w:val="00C65BD8"/>
    <w:rsid w:val="00C6606D"/>
    <w:rsid w:val="00C668F2"/>
    <w:rsid w:val="00C67450"/>
    <w:rsid w:val="00C67C13"/>
    <w:rsid w:val="00C67D1D"/>
    <w:rsid w:val="00C7037A"/>
    <w:rsid w:val="00C70619"/>
    <w:rsid w:val="00C7231C"/>
    <w:rsid w:val="00C72365"/>
    <w:rsid w:val="00C725A6"/>
    <w:rsid w:val="00C72F09"/>
    <w:rsid w:val="00C7308C"/>
    <w:rsid w:val="00C73132"/>
    <w:rsid w:val="00C73677"/>
    <w:rsid w:val="00C73A55"/>
    <w:rsid w:val="00C745A4"/>
    <w:rsid w:val="00C74A2D"/>
    <w:rsid w:val="00C752F1"/>
    <w:rsid w:val="00C75825"/>
    <w:rsid w:val="00C7584B"/>
    <w:rsid w:val="00C759E5"/>
    <w:rsid w:val="00C75E2A"/>
    <w:rsid w:val="00C76287"/>
    <w:rsid w:val="00C76313"/>
    <w:rsid w:val="00C76BA3"/>
    <w:rsid w:val="00C76DA1"/>
    <w:rsid w:val="00C771ED"/>
    <w:rsid w:val="00C7795C"/>
    <w:rsid w:val="00C80A15"/>
    <w:rsid w:val="00C80A73"/>
    <w:rsid w:val="00C80AA0"/>
    <w:rsid w:val="00C814E7"/>
    <w:rsid w:val="00C814EC"/>
    <w:rsid w:val="00C81CA0"/>
    <w:rsid w:val="00C82505"/>
    <w:rsid w:val="00C82948"/>
    <w:rsid w:val="00C83264"/>
    <w:rsid w:val="00C83818"/>
    <w:rsid w:val="00C839B4"/>
    <w:rsid w:val="00C84261"/>
    <w:rsid w:val="00C84A53"/>
    <w:rsid w:val="00C84C29"/>
    <w:rsid w:val="00C84F86"/>
    <w:rsid w:val="00C84FB4"/>
    <w:rsid w:val="00C8582E"/>
    <w:rsid w:val="00C85DB7"/>
    <w:rsid w:val="00C85FB4"/>
    <w:rsid w:val="00C86149"/>
    <w:rsid w:val="00C86948"/>
    <w:rsid w:val="00C87710"/>
    <w:rsid w:val="00C879C9"/>
    <w:rsid w:val="00C904FB"/>
    <w:rsid w:val="00C905CA"/>
    <w:rsid w:val="00C90AF4"/>
    <w:rsid w:val="00C90D19"/>
    <w:rsid w:val="00C90F78"/>
    <w:rsid w:val="00C9134D"/>
    <w:rsid w:val="00C9197C"/>
    <w:rsid w:val="00C91EE7"/>
    <w:rsid w:val="00C9323B"/>
    <w:rsid w:val="00C935E1"/>
    <w:rsid w:val="00C936DD"/>
    <w:rsid w:val="00C93C9D"/>
    <w:rsid w:val="00C945A2"/>
    <w:rsid w:val="00C9545D"/>
    <w:rsid w:val="00C9631D"/>
    <w:rsid w:val="00C96647"/>
    <w:rsid w:val="00CA0381"/>
    <w:rsid w:val="00CA1043"/>
    <w:rsid w:val="00CA107C"/>
    <w:rsid w:val="00CA1D86"/>
    <w:rsid w:val="00CA1F62"/>
    <w:rsid w:val="00CA2AAF"/>
    <w:rsid w:val="00CA2EE4"/>
    <w:rsid w:val="00CA4238"/>
    <w:rsid w:val="00CA47B3"/>
    <w:rsid w:val="00CA54A5"/>
    <w:rsid w:val="00CA74EC"/>
    <w:rsid w:val="00CA78A1"/>
    <w:rsid w:val="00CB01F1"/>
    <w:rsid w:val="00CB0BE3"/>
    <w:rsid w:val="00CB1112"/>
    <w:rsid w:val="00CB12FB"/>
    <w:rsid w:val="00CB1602"/>
    <w:rsid w:val="00CB1618"/>
    <w:rsid w:val="00CB204E"/>
    <w:rsid w:val="00CB2CB9"/>
    <w:rsid w:val="00CB3185"/>
    <w:rsid w:val="00CB3897"/>
    <w:rsid w:val="00CB4202"/>
    <w:rsid w:val="00CB45A2"/>
    <w:rsid w:val="00CB4634"/>
    <w:rsid w:val="00CB4B27"/>
    <w:rsid w:val="00CB7438"/>
    <w:rsid w:val="00CB77A2"/>
    <w:rsid w:val="00CB7ACE"/>
    <w:rsid w:val="00CC0078"/>
    <w:rsid w:val="00CC0626"/>
    <w:rsid w:val="00CC0A67"/>
    <w:rsid w:val="00CC0F78"/>
    <w:rsid w:val="00CC11D2"/>
    <w:rsid w:val="00CC1263"/>
    <w:rsid w:val="00CC133F"/>
    <w:rsid w:val="00CC1E85"/>
    <w:rsid w:val="00CC26E9"/>
    <w:rsid w:val="00CC34CC"/>
    <w:rsid w:val="00CC3B6A"/>
    <w:rsid w:val="00CC3B6C"/>
    <w:rsid w:val="00CC4A5D"/>
    <w:rsid w:val="00CC516C"/>
    <w:rsid w:val="00CC52FA"/>
    <w:rsid w:val="00CC5BF8"/>
    <w:rsid w:val="00CC6057"/>
    <w:rsid w:val="00CC7323"/>
    <w:rsid w:val="00CC7988"/>
    <w:rsid w:val="00CD03DD"/>
    <w:rsid w:val="00CD1136"/>
    <w:rsid w:val="00CD12E6"/>
    <w:rsid w:val="00CD14A8"/>
    <w:rsid w:val="00CD172C"/>
    <w:rsid w:val="00CD2268"/>
    <w:rsid w:val="00CD2A40"/>
    <w:rsid w:val="00CD2CA7"/>
    <w:rsid w:val="00CD332D"/>
    <w:rsid w:val="00CD3478"/>
    <w:rsid w:val="00CD3C36"/>
    <w:rsid w:val="00CD3CD2"/>
    <w:rsid w:val="00CD4271"/>
    <w:rsid w:val="00CD4A81"/>
    <w:rsid w:val="00CD51AD"/>
    <w:rsid w:val="00CD5426"/>
    <w:rsid w:val="00CD568B"/>
    <w:rsid w:val="00CD5E18"/>
    <w:rsid w:val="00CD77AB"/>
    <w:rsid w:val="00CD7C1F"/>
    <w:rsid w:val="00CE07B1"/>
    <w:rsid w:val="00CE11E9"/>
    <w:rsid w:val="00CE1BD0"/>
    <w:rsid w:val="00CE211A"/>
    <w:rsid w:val="00CE2226"/>
    <w:rsid w:val="00CE2683"/>
    <w:rsid w:val="00CE5A13"/>
    <w:rsid w:val="00CE5CB0"/>
    <w:rsid w:val="00CE77F5"/>
    <w:rsid w:val="00CE7BA8"/>
    <w:rsid w:val="00CE7BAF"/>
    <w:rsid w:val="00CE7FC1"/>
    <w:rsid w:val="00CF090F"/>
    <w:rsid w:val="00CF0A9A"/>
    <w:rsid w:val="00CF1645"/>
    <w:rsid w:val="00CF2C55"/>
    <w:rsid w:val="00CF2F7F"/>
    <w:rsid w:val="00CF32DC"/>
    <w:rsid w:val="00CF3C9A"/>
    <w:rsid w:val="00CF3CFB"/>
    <w:rsid w:val="00CF43F9"/>
    <w:rsid w:val="00CF4B31"/>
    <w:rsid w:val="00CF514A"/>
    <w:rsid w:val="00CF51F3"/>
    <w:rsid w:val="00CF54EA"/>
    <w:rsid w:val="00CF55F9"/>
    <w:rsid w:val="00CF5DB1"/>
    <w:rsid w:val="00CF7265"/>
    <w:rsid w:val="00CF76A6"/>
    <w:rsid w:val="00CF7D1E"/>
    <w:rsid w:val="00D005C1"/>
    <w:rsid w:val="00D010AB"/>
    <w:rsid w:val="00D02EDA"/>
    <w:rsid w:val="00D03B5E"/>
    <w:rsid w:val="00D042AC"/>
    <w:rsid w:val="00D04FAB"/>
    <w:rsid w:val="00D05C41"/>
    <w:rsid w:val="00D07424"/>
    <w:rsid w:val="00D0785F"/>
    <w:rsid w:val="00D10450"/>
    <w:rsid w:val="00D109FC"/>
    <w:rsid w:val="00D1436C"/>
    <w:rsid w:val="00D14E2A"/>
    <w:rsid w:val="00D153EC"/>
    <w:rsid w:val="00D16525"/>
    <w:rsid w:val="00D166C7"/>
    <w:rsid w:val="00D16F05"/>
    <w:rsid w:val="00D170A7"/>
    <w:rsid w:val="00D17896"/>
    <w:rsid w:val="00D17C13"/>
    <w:rsid w:val="00D17CDA"/>
    <w:rsid w:val="00D20170"/>
    <w:rsid w:val="00D206F0"/>
    <w:rsid w:val="00D20ACA"/>
    <w:rsid w:val="00D217B9"/>
    <w:rsid w:val="00D21B51"/>
    <w:rsid w:val="00D21C2A"/>
    <w:rsid w:val="00D22363"/>
    <w:rsid w:val="00D22B33"/>
    <w:rsid w:val="00D2307F"/>
    <w:rsid w:val="00D24EFE"/>
    <w:rsid w:val="00D25042"/>
    <w:rsid w:val="00D257BE"/>
    <w:rsid w:val="00D25911"/>
    <w:rsid w:val="00D264A5"/>
    <w:rsid w:val="00D2745A"/>
    <w:rsid w:val="00D2769D"/>
    <w:rsid w:val="00D27878"/>
    <w:rsid w:val="00D27A06"/>
    <w:rsid w:val="00D3021D"/>
    <w:rsid w:val="00D30FC2"/>
    <w:rsid w:val="00D3119B"/>
    <w:rsid w:val="00D31AD9"/>
    <w:rsid w:val="00D31B7D"/>
    <w:rsid w:val="00D3251F"/>
    <w:rsid w:val="00D33411"/>
    <w:rsid w:val="00D336DE"/>
    <w:rsid w:val="00D345AF"/>
    <w:rsid w:val="00D34E91"/>
    <w:rsid w:val="00D34EF6"/>
    <w:rsid w:val="00D363E9"/>
    <w:rsid w:val="00D36CA4"/>
    <w:rsid w:val="00D36F8F"/>
    <w:rsid w:val="00D37220"/>
    <w:rsid w:val="00D37977"/>
    <w:rsid w:val="00D37991"/>
    <w:rsid w:val="00D37B33"/>
    <w:rsid w:val="00D415E0"/>
    <w:rsid w:val="00D422F8"/>
    <w:rsid w:val="00D427BB"/>
    <w:rsid w:val="00D42F0B"/>
    <w:rsid w:val="00D42F94"/>
    <w:rsid w:val="00D43476"/>
    <w:rsid w:val="00D437C6"/>
    <w:rsid w:val="00D44A75"/>
    <w:rsid w:val="00D44EE0"/>
    <w:rsid w:val="00D46DC4"/>
    <w:rsid w:val="00D46E40"/>
    <w:rsid w:val="00D4738A"/>
    <w:rsid w:val="00D47670"/>
    <w:rsid w:val="00D50151"/>
    <w:rsid w:val="00D50419"/>
    <w:rsid w:val="00D5136C"/>
    <w:rsid w:val="00D51E25"/>
    <w:rsid w:val="00D51F12"/>
    <w:rsid w:val="00D5241E"/>
    <w:rsid w:val="00D52F54"/>
    <w:rsid w:val="00D53296"/>
    <w:rsid w:val="00D536C7"/>
    <w:rsid w:val="00D5383F"/>
    <w:rsid w:val="00D539DF"/>
    <w:rsid w:val="00D54825"/>
    <w:rsid w:val="00D551F8"/>
    <w:rsid w:val="00D5542C"/>
    <w:rsid w:val="00D55632"/>
    <w:rsid w:val="00D5591D"/>
    <w:rsid w:val="00D56B9A"/>
    <w:rsid w:val="00D56BAA"/>
    <w:rsid w:val="00D56D2C"/>
    <w:rsid w:val="00D57A0C"/>
    <w:rsid w:val="00D57CB2"/>
    <w:rsid w:val="00D6010A"/>
    <w:rsid w:val="00D60758"/>
    <w:rsid w:val="00D614B4"/>
    <w:rsid w:val="00D6221C"/>
    <w:rsid w:val="00D6297D"/>
    <w:rsid w:val="00D62AE4"/>
    <w:rsid w:val="00D62D59"/>
    <w:rsid w:val="00D631EB"/>
    <w:rsid w:val="00D631FC"/>
    <w:rsid w:val="00D635C1"/>
    <w:rsid w:val="00D63F2F"/>
    <w:rsid w:val="00D64291"/>
    <w:rsid w:val="00D6471F"/>
    <w:rsid w:val="00D64997"/>
    <w:rsid w:val="00D65C01"/>
    <w:rsid w:val="00D65D47"/>
    <w:rsid w:val="00D66103"/>
    <w:rsid w:val="00D66E82"/>
    <w:rsid w:val="00D674D6"/>
    <w:rsid w:val="00D7056F"/>
    <w:rsid w:val="00D70658"/>
    <w:rsid w:val="00D70B40"/>
    <w:rsid w:val="00D72180"/>
    <w:rsid w:val="00D7253E"/>
    <w:rsid w:val="00D728F8"/>
    <w:rsid w:val="00D72A96"/>
    <w:rsid w:val="00D77456"/>
    <w:rsid w:val="00D80E4D"/>
    <w:rsid w:val="00D81ABC"/>
    <w:rsid w:val="00D81FDF"/>
    <w:rsid w:val="00D8294A"/>
    <w:rsid w:val="00D82999"/>
    <w:rsid w:val="00D82D22"/>
    <w:rsid w:val="00D836FC"/>
    <w:rsid w:val="00D83784"/>
    <w:rsid w:val="00D83D5C"/>
    <w:rsid w:val="00D8406A"/>
    <w:rsid w:val="00D85275"/>
    <w:rsid w:val="00D85936"/>
    <w:rsid w:val="00D86CFC"/>
    <w:rsid w:val="00D86D41"/>
    <w:rsid w:val="00D87604"/>
    <w:rsid w:val="00D8760C"/>
    <w:rsid w:val="00D87BA7"/>
    <w:rsid w:val="00D87D88"/>
    <w:rsid w:val="00D9014E"/>
    <w:rsid w:val="00D903ED"/>
    <w:rsid w:val="00D907AB"/>
    <w:rsid w:val="00D90875"/>
    <w:rsid w:val="00D9167C"/>
    <w:rsid w:val="00D91D6A"/>
    <w:rsid w:val="00D91DB5"/>
    <w:rsid w:val="00D9228D"/>
    <w:rsid w:val="00D927E1"/>
    <w:rsid w:val="00D9340A"/>
    <w:rsid w:val="00D943BC"/>
    <w:rsid w:val="00D9456D"/>
    <w:rsid w:val="00D954D2"/>
    <w:rsid w:val="00D956B1"/>
    <w:rsid w:val="00D95736"/>
    <w:rsid w:val="00D95C9D"/>
    <w:rsid w:val="00D96DB0"/>
    <w:rsid w:val="00D96E1D"/>
    <w:rsid w:val="00D971B4"/>
    <w:rsid w:val="00D97313"/>
    <w:rsid w:val="00D974DB"/>
    <w:rsid w:val="00D97CF2"/>
    <w:rsid w:val="00DA01FA"/>
    <w:rsid w:val="00DA0A9A"/>
    <w:rsid w:val="00DA1181"/>
    <w:rsid w:val="00DA1B5A"/>
    <w:rsid w:val="00DA2172"/>
    <w:rsid w:val="00DA28F4"/>
    <w:rsid w:val="00DA3D69"/>
    <w:rsid w:val="00DA3E3B"/>
    <w:rsid w:val="00DA4EF8"/>
    <w:rsid w:val="00DA4F21"/>
    <w:rsid w:val="00DA5382"/>
    <w:rsid w:val="00DA5610"/>
    <w:rsid w:val="00DA6227"/>
    <w:rsid w:val="00DA704F"/>
    <w:rsid w:val="00DA79C8"/>
    <w:rsid w:val="00DB06AE"/>
    <w:rsid w:val="00DB1053"/>
    <w:rsid w:val="00DB195B"/>
    <w:rsid w:val="00DB225D"/>
    <w:rsid w:val="00DB2580"/>
    <w:rsid w:val="00DB2EF7"/>
    <w:rsid w:val="00DB3687"/>
    <w:rsid w:val="00DB3E37"/>
    <w:rsid w:val="00DB4362"/>
    <w:rsid w:val="00DB450F"/>
    <w:rsid w:val="00DB4847"/>
    <w:rsid w:val="00DB51CF"/>
    <w:rsid w:val="00DB5BAC"/>
    <w:rsid w:val="00DB7248"/>
    <w:rsid w:val="00DB7333"/>
    <w:rsid w:val="00DC04EB"/>
    <w:rsid w:val="00DC1C1C"/>
    <w:rsid w:val="00DC3554"/>
    <w:rsid w:val="00DC37EC"/>
    <w:rsid w:val="00DC54D5"/>
    <w:rsid w:val="00DC5EBE"/>
    <w:rsid w:val="00DC62E6"/>
    <w:rsid w:val="00DC6D41"/>
    <w:rsid w:val="00DC6D98"/>
    <w:rsid w:val="00DC6F79"/>
    <w:rsid w:val="00DC7F4F"/>
    <w:rsid w:val="00DC7F96"/>
    <w:rsid w:val="00DD05A9"/>
    <w:rsid w:val="00DD10D0"/>
    <w:rsid w:val="00DD1958"/>
    <w:rsid w:val="00DD1B86"/>
    <w:rsid w:val="00DD2072"/>
    <w:rsid w:val="00DD212A"/>
    <w:rsid w:val="00DD2533"/>
    <w:rsid w:val="00DD2C1C"/>
    <w:rsid w:val="00DD2E57"/>
    <w:rsid w:val="00DD2E8A"/>
    <w:rsid w:val="00DD4A8A"/>
    <w:rsid w:val="00DD4EC7"/>
    <w:rsid w:val="00DD51D0"/>
    <w:rsid w:val="00DD6AF4"/>
    <w:rsid w:val="00DD6DDE"/>
    <w:rsid w:val="00DD722C"/>
    <w:rsid w:val="00DD7300"/>
    <w:rsid w:val="00DD7B41"/>
    <w:rsid w:val="00DD7BFB"/>
    <w:rsid w:val="00DE0B06"/>
    <w:rsid w:val="00DE107D"/>
    <w:rsid w:val="00DE109B"/>
    <w:rsid w:val="00DE115C"/>
    <w:rsid w:val="00DE14B9"/>
    <w:rsid w:val="00DE1641"/>
    <w:rsid w:val="00DE1AEE"/>
    <w:rsid w:val="00DE26A4"/>
    <w:rsid w:val="00DE2B0C"/>
    <w:rsid w:val="00DE2FDD"/>
    <w:rsid w:val="00DE39AF"/>
    <w:rsid w:val="00DE47DF"/>
    <w:rsid w:val="00DE4D02"/>
    <w:rsid w:val="00DE4E54"/>
    <w:rsid w:val="00DE590F"/>
    <w:rsid w:val="00DE6364"/>
    <w:rsid w:val="00DE656C"/>
    <w:rsid w:val="00DE67DC"/>
    <w:rsid w:val="00DE6D00"/>
    <w:rsid w:val="00DE790A"/>
    <w:rsid w:val="00DF0261"/>
    <w:rsid w:val="00DF07FA"/>
    <w:rsid w:val="00DF1C62"/>
    <w:rsid w:val="00DF1E17"/>
    <w:rsid w:val="00DF1E7F"/>
    <w:rsid w:val="00DF2150"/>
    <w:rsid w:val="00DF2E70"/>
    <w:rsid w:val="00DF31F6"/>
    <w:rsid w:val="00DF395A"/>
    <w:rsid w:val="00DF4D46"/>
    <w:rsid w:val="00DF51A2"/>
    <w:rsid w:val="00DF5B7B"/>
    <w:rsid w:val="00DF5D7F"/>
    <w:rsid w:val="00DF71F5"/>
    <w:rsid w:val="00DF723D"/>
    <w:rsid w:val="00E00109"/>
    <w:rsid w:val="00E00DEB"/>
    <w:rsid w:val="00E02320"/>
    <w:rsid w:val="00E02830"/>
    <w:rsid w:val="00E02EDB"/>
    <w:rsid w:val="00E03055"/>
    <w:rsid w:val="00E0313F"/>
    <w:rsid w:val="00E032DF"/>
    <w:rsid w:val="00E03324"/>
    <w:rsid w:val="00E0343E"/>
    <w:rsid w:val="00E039E9"/>
    <w:rsid w:val="00E03CAF"/>
    <w:rsid w:val="00E040DD"/>
    <w:rsid w:val="00E053CF"/>
    <w:rsid w:val="00E05B88"/>
    <w:rsid w:val="00E0613C"/>
    <w:rsid w:val="00E0616E"/>
    <w:rsid w:val="00E06543"/>
    <w:rsid w:val="00E066B2"/>
    <w:rsid w:val="00E071A9"/>
    <w:rsid w:val="00E076F9"/>
    <w:rsid w:val="00E10D07"/>
    <w:rsid w:val="00E11117"/>
    <w:rsid w:val="00E11A5C"/>
    <w:rsid w:val="00E11C0F"/>
    <w:rsid w:val="00E11C73"/>
    <w:rsid w:val="00E11D6E"/>
    <w:rsid w:val="00E12171"/>
    <w:rsid w:val="00E13959"/>
    <w:rsid w:val="00E14143"/>
    <w:rsid w:val="00E147C2"/>
    <w:rsid w:val="00E14926"/>
    <w:rsid w:val="00E1604A"/>
    <w:rsid w:val="00E17E6A"/>
    <w:rsid w:val="00E20418"/>
    <w:rsid w:val="00E2063B"/>
    <w:rsid w:val="00E2177D"/>
    <w:rsid w:val="00E21ED6"/>
    <w:rsid w:val="00E23830"/>
    <w:rsid w:val="00E241AC"/>
    <w:rsid w:val="00E24747"/>
    <w:rsid w:val="00E26009"/>
    <w:rsid w:val="00E266D8"/>
    <w:rsid w:val="00E278B9"/>
    <w:rsid w:val="00E27B82"/>
    <w:rsid w:val="00E27EB4"/>
    <w:rsid w:val="00E307D7"/>
    <w:rsid w:val="00E31783"/>
    <w:rsid w:val="00E31B81"/>
    <w:rsid w:val="00E32D8F"/>
    <w:rsid w:val="00E32ED3"/>
    <w:rsid w:val="00E33930"/>
    <w:rsid w:val="00E33A75"/>
    <w:rsid w:val="00E33CFB"/>
    <w:rsid w:val="00E33DFD"/>
    <w:rsid w:val="00E34241"/>
    <w:rsid w:val="00E342B1"/>
    <w:rsid w:val="00E353F8"/>
    <w:rsid w:val="00E357FB"/>
    <w:rsid w:val="00E3651A"/>
    <w:rsid w:val="00E3710F"/>
    <w:rsid w:val="00E37202"/>
    <w:rsid w:val="00E37563"/>
    <w:rsid w:val="00E403D7"/>
    <w:rsid w:val="00E4068A"/>
    <w:rsid w:val="00E40E3F"/>
    <w:rsid w:val="00E41DC9"/>
    <w:rsid w:val="00E41FAA"/>
    <w:rsid w:val="00E428F9"/>
    <w:rsid w:val="00E448BD"/>
    <w:rsid w:val="00E456C5"/>
    <w:rsid w:val="00E45D6D"/>
    <w:rsid w:val="00E46240"/>
    <w:rsid w:val="00E46538"/>
    <w:rsid w:val="00E50602"/>
    <w:rsid w:val="00E50737"/>
    <w:rsid w:val="00E50CA3"/>
    <w:rsid w:val="00E52873"/>
    <w:rsid w:val="00E52A67"/>
    <w:rsid w:val="00E52A77"/>
    <w:rsid w:val="00E530F4"/>
    <w:rsid w:val="00E5375B"/>
    <w:rsid w:val="00E55BF4"/>
    <w:rsid w:val="00E55C4D"/>
    <w:rsid w:val="00E56344"/>
    <w:rsid w:val="00E568CA"/>
    <w:rsid w:val="00E56A5C"/>
    <w:rsid w:val="00E56C7D"/>
    <w:rsid w:val="00E56CC7"/>
    <w:rsid w:val="00E6002A"/>
    <w:rsid w:val="00E60429"/>
    <w:rsid w:val="00E60495"/>
    <w:rsid w:val="00E60845"/>
    <w:rsid w:val="00E60B49"/>
    <w:rsid w:val="00E60BFF"/>
    <w:rsid w:val="00E60DF3"/>
    <w:rsid w:val="00E61213"/>
    <w:rsid w:val="00E615EC"/>
    <w:rsid w:val="00E616B4"/>
    <w:rsid w:val="00E6177C"/>
    <w:rsid w:val="00E61DAC"/>
    <w:rsid w:val="00E61E83"/>
    <w:rsid w:val="00E62136"/>
    <w:rsid w:val="00E62139"/>
    <w:rsid w:val="00E62470"/>
    <w:rsid w:val="00E62AF4"/>
    <w:rsid w:val="00E642C8"/>
    <w:rsid w:val="00E64763"/>
    <w:rsid w:val="00E64CCD"/>
    <w:rsid w:val="00E657CF"/>
    <w:rsid w:val="00E65F1F"/>
    <w:rsid w:val="00E660D8"/>
    <w:rsid w:val="00E661FF"/>
    <w:rsid w:val="00E6660A"/>
    <w:rsid w:val="00E66910"/>
    <w:rsid w:val="00E66930"/>
    <w:rsid w:val="00E67476"/>
    <w:rsid w:val="00E6771C"/>
    <w:rsid w:val="00E700DE"/>
    <w:rsid w:val="00E71A83"/>
    <w:rsid w:val="00E72528"/>
    <w:rsid w:val="00E72658"/>
    <w:rsid w:val="00E733C9"/>
    <w:rsid w:val="00E7375B"/>
    <w:rsid w:val="00E73EE5"/>
    <w:rsid w:val="00E74C96"/>
    <w:rsid w:val="00E74CB6"/>
    <w:rsid w:val="00E76720"/>
    <w:rsid w:val="00E76A5E"/>
    <w:rsid w:val="00E770D7"/>
    <w:rsid w:val="00E776F4"/>
    <w:rsid w:val="00E7774A"/>
    <w:rsid w:val="00E800D5"/>
    <w:rsid w:val="00E8081C"/>
    <w:rsid w:val="00E80F5F"/>
    <w:rsid w:val="00E81813"/>
    <w:rsid w:val="00E81B21"/>
    <w:rsid w:val="00E82985"/>
    <w:rsid w:val="00E84203"/>
    <w:rsid w:val="00E844CE"/>
    <w:rsid w:val="00E85CD5"/>
    <w:rsid w:val="00E85F52"/>
    <w:rsid w:val="00E86289"/>
    <w:rsid w:val="00E86320"/>
    <w:rsid w:val="00E87AFB"/>
    <w:rsid w:val="00E906E7"/>
    <w:rsid w:val="00E90F06"/>
    <w:rsid w:val="00E9188B"/>
    <w:rsid w:val="00E918F7"/>
    <w:rsid w:val="00E91C65"/>
    <w:rsid w:val="00E91DE4"/>
    <w:rsid w:val="00E925B5"/>
    <w:rsid w:val="00E926AA"/>
    <w:rsid w:val="00E931BF"/>
    <w:rsid w:val="00E93F86"/>
    <w:rsid w:val="00E945C4"/>
    <w:rsid w:val="00E94BCD"/>
    <w:rsid w:val="00E95403"/>
    <w:rsid w:val="00E955D9"/>
    <w:rsid w:val="00E958BF"/>
    <w:rsid w:val="00E96521"/>
    <w:rsid w:val="00E96573"/>
    <w:rsid w:val="00E96D83"/>
    <w:rsid w:val="00E96E58"/>
    <w:rsid w:val="00E96FAB"/>
    <w:rsid w:val="00E97634"/>
    <w:rsid w:val="00E97A3A"/>
    <w:rsid w:val="00EA1105"/>
    <w:rsid w:val="00EA1515"/>
    <w:rsid w:val="00EA1DDA"/>
    <w:rsid w:val="00EA1E9F"/>
    <w:rsid w:val="00EA2039"/>
    <w:rsid w:val="00EA25E8"/>
    <w:rsid w:val="00EA3334"/>
    <w:rsid w:val="00EA33F3"/>
    <w:rsid w:val="00EA3E6F"/>
    <w:rsid w:val="00EA446F"/>
    <w:rsid w:val="00EA5749"/>
    <w:rsid w:val="00EA5A05"/>
    <w:rsid w:val="00EA68D9"/>
    <w:rsid w:val="00EA6B4A"/>
    <w:rsid w:val="00EA7038"/>
    <w:rsid w:val="00EA7078"/>
    <w:rsid w:val="00EA786E"/>
    <w:rsid w:val="00EA7A20"/>
    <w:rsid w:val="00EB034F"/>
    <w:rsid w:val="00EB16CF"/>
    <w:rsid w:val="00EB1985"/>
    <w:rsid w:val="00EB1F37"/>
    <w:rsid w:val="00EB21F0"/>
    <w:rsid w:val="00EB22EB"/>
    <w:rsid w:val="00EB2494"/>
    <w:rsid w:val="00EB2547"/>
    <w:rsid w:val="00EB28A6"/>
    <w:rsid w:val="00EB3156"/>
    <w:rsid w:val="00EB4BE0"/>
    <w:rsid w:val="00EB4C54"/>
    <w:rsid w:val="00EB4FC6"/>
    <w:rsid w:val="00EB506B"/>
    <w:rsid w:val="00EB531E"/>
    <w:rsid w:val="00EB5B4C"/>
    <w:rsid w:val="00EB6726"/>
    <w:rsid w:val="00EB6DD0"/>
    <w:rsid w:val="00EB7DD5"/>
    <w:rsid w:val="00EC0571"/>
    <w:rsid w:val="00EC068F"/>
    <w:rsid w:val="00EC0C53"/>
    <w:rsid w:val="00EC1053"/>
    <w:rsid w:val="00EC1C9A"/>
    <w:rsid w:val="00EC1CEF"/>
    <w:rsid w:val="00EC29FF"/>
    <w:rsid w:val="00EC2A9E"/>
    <w:rsid w:val="00EC2FC4"/>
    <w:rsid w:val="00EC326C"/>
    <w:rsid w:val="00EC3E92"/>
    <w:rsid w:val="00EC447C"/>
    <w:rsid w:val="00EC4644"/>
    <w:rsid w:val="00EC5075"/>
    <w:rsid w:val="00EC5CB2"/>
    <w:rsid w:val="00EC5F73"/>
    <w:rsid w:val="00EC6682"/>
    <w:rsid w:val="00EC6D7F"/>
    <w:rsid w:val="00EC72F3"/>
    <w:rsid w:val="00EC765F"/>
    <w:rsid w:val="00EC76BA"/>
    <w:rsid w:val="00EC78CF"/>
    <w:rsid w:val="00EC7D8D"/>
    <w:rsid w:val="00ED029F"/>
    <w:rsid w:val="00ED0580"/>
    <w:rsid w:val="00ED07BA"/>
    <w:rsid w:val="00ED12E8"/>
    <w:rsid w:val="00ED1A34"/>
    <w:rsid w:val="00ED26BE"/>
    <w:rsid w:val="00ED2FDC"/>
    <w:rsid w:val="00ED4BE2"/>
    <w:rsid w:val="00ED5092"/>
    <w:rsid w:val="00ED5776"/>
    <w:rsid w:val="00ED7107"/>
    <w:rsid w:val="00EE0856"/>
    <w:rsid w:val="00EE21FB"/>
    <w:rsid w:val="00EE2221"/>
    <w:rsid w:val="00EE271E"/>
    <w:rsid w:val="00EE2983"/>
    <w:rsid w:val="00EE3796"/>
    <w:rsid w:val="00EE4265"/>
    <w:rsid w:val="00EE4370"/>
    <w:rsid w:val="00EE48D1"/>
    <w:rsid w:val="00EE4932"/>
    <w:rsid w:val="00EE4C81"/>
    <w:rsid w:val="00EE6028"/>
    <w:rsid w:val="00EE681A"/>
    <w:rsid w:val="00EE6CB1"/>
    <w:rsid w:val="00EE7120"/>
    <w:rsid w:val="00EF0104"/>
    <w:rsid w:val="00EF1735"/>
    <w:rsid w:val="00EF1DA5"/>
    <w:rsid w:val="00EF2E66"/>
    <w:rsid w:val="00EF2EF7"/>
    <w:rsid w:val="00EF306A"/>
    <w:rsid w:val="00EF3489"/>
    <w:rsid w:val="00EF3D2F"/>
    <w:rsid w:val="00EF5229"/>
    <w:rsid w:val="00EF5400"/>
    <w:rsid w:val="00EF64B1"/>
    <w:rsid w:val="00EF7075"/>
    <w:rsid w:val="00EF7397"/>
    <w:rsid w:val="00EF7741"/>
    <w:rsid w:val="00EF7A26"/>
    <w:rsid w:val="00F00C3C"/>
    <w:rsid w:val="00F00EDD"/>
    <w:rsid w:val="00F019C3"/>
    <w:rsid w:val="00F02313"/>
    <w:rsid w:val="00F023DD"/>
    <w:rsid w:val="00F031B9"/>
    <w:rsid w:val="00F03EFD"/>
    <w:rsid w:val="00F043B1"/>
    <w:rsid w:val="00F048D8"/>
    <w:rsid w:val="00F04E9F"/>
    <w:rsid w:val="00F05155"/>
    <w:rsid w:val="00F059A3"/>
    <w:rsid w:val="00F05CF7"/>
    <w:rsid w:val="00F071AA"/>
    <w:rsid w:val="00F0753F"/>
    <w:rsid w:val="00F079A3"/>
    <w:rsid w:val="00F07B2A"/>
    <w:rsid w:val="00F10753"/>
    <w:rsid w:val="00F10AEB"/>
    <w:rsid w:val="00F10C18"/>
    <w:rsid w:val="00F10CBE"/>
    <w:rsid w:val="00F10D3A"/>
    <w:rsid w:val="00F112C4"/>
    <w:rsid w:val="00F11444"/>
    <w:rsid w:val="00F11B95"/>
    <w:rsid w:val="00F11EBF"/>
    <w:rsid w:val="00F1223D"/>
    <w:rsid w:val="00F12336"/>
    <w:rsid w:val="00F1306C"/>
    <w:rsid w:val="00F13148"/>
    <w:rsid w:val="00F1378D"/>
    <w:rsid w:val="00F13944"/>
    <w:rsid w:val="00F14126"/>
    <w:rsid w:val="00F143C3"/>
    <w:rsid w:val="00F14B2B"/>
    <w:rsid w:val="00F150E1"/>
    <w:rsid w:val="00F1573A"/>
    <w:rsid w:val="00F15EA1"/>
    <w:rsid w:val="00F163DE"/>
    <w:rsid w:val="00F1692E"/>
    <w:rsid w:val="00F17669"/>
    <w:rsid w:val="00F176A3"/>
    <w:rsid w:val="00F17784"/>
    <w:rsid w:val="00F20520"/>
    <w:rsid w:val="00F20578"/>
    <w:rsid w:val="00F20B09"/>
    <w:rsid w:val="00F2107A"/>
    <w:rsid w:val="00F210F9"/>
    <w:rsid w:val="00F21153"/>
    <w:rsid w:val="00F2119F"/>
    <w:rsid w:val="00F212D0"/>
    <w:rsid w:val="00F2185C"/>
    <w:rsid w:val="00F21D1C"/>
    <w:rsid w:val="00F21D8D"/>
    <w:rsid w:val="00F22688"/>
    <w:rsid w:val="00F22E7B"/>
    <w:rsid w:val="00F22F3B"/>
    <w:rsid w:val="00F23C95"/>
    <w:rsid w:val="00F240F5"/>
    <w:rsid w:val="00F24356"/>
    <w:rsid w:val="00F249BE"/>
    <w:rsid w:val="00F255AF"/>
    <w:rsid w:val="00F2570E"/>
    <w:rsid w:val="00F25A13"/>
    <w:rsid w:val="00F25D48"/>
    <w:rsid w:val="00F25FBC"/>
    <w:rsid w:val="00F26198"/>
    <w:rsid w:val="00F265F4"/>
    <w:rsid w:val="00F27B9C"/>
    <w:rsid w:val="00F27C07"/>
    <w:rsid w:val="00F30109"/>
    <w:rsid w:val="00F3010A"/>
    <w:rsid w:val="00F318F5"/>
    <w:rsid w:val="00F31BE3"/>
    <w:rsid w:val="00F31E2E"/>
    <w:rsid w:val="00F31EE1"/>
    <w:rsid w:val="00F32B4D"/>
    <w:rsid w:val="00F333E0"/>
    <w:rsid w:val="00F34244"/>
    <w:rsid w:val="00F34CDA"/>
    <w:rsid w:val="00F34E91"/>
    <w:rsid w:val="00F35278"/>
    <w:rsid w:val="00F35430"/>
    <w:rsid w:val="00F3581B"/>
    <w:rsid w:val="00F35834"/>
    <w:rsid w:val="00F35FAB"/>
    <w:rsid w:val="00F3641E"/>
    <w:rsid w:val="00F36599"/>
    <w:rsid w:val="00F3750B"/>
    <w:rsid w:val="00F37BBB"/>
    <w:rsid w:val="00F37FBA"/>
    <w:rsid w:val="00F40CBA"/>
    <w:rsid w:val="00F41473"/>
    <w:rsid w:val="00F4155D"/>
    <w:rsid w:val="00F417B7"/>
    <w:rsid w:val="00F4211E"/>
    <w:rsid w:val="00F42E82"/>
    <w:rsid w:val="00F42F0C"/>
    <w:rsid w:val="00F431BE"/>
    <w:rsid w:val="00F435C1"/>
    <w:rsid w:val="00F43E00"/>
    <w:rsid w:val="00F440E7"/>
    <w:rsid w:val="00F44A1A"/>
    <w:rsid w:val="00F45472"/>
    <w:rsid w:val="00F457EC"/>
    <w:rsid w:val="00F45D16"/>
    <w:rsid w:val="00F474DF"/>
    <w:rsid w:val="00F47FC5"/>
    <w:rsid w:val="00F50161"/>
    <w:rsid w:val="00F502FD"/>
    <w:rsid w:val="00F508C4"/>
    <w:rsid w:val="00F51016"/>
    <w:rsid w:val="00F5154F"/>
    <w:rsid w:val="00F52A04"/>
    <w:rsid w:val="00F52F36"/>
    <w:rsid w:val="00F538BF"/>
    <w:rsid w:val="00F53B22"/>
    <w:rsid w:val="00F54B63"/>
    <w:rsid w:val="00F55412"/>
    <w:rsid w:val="00F5563B"/>
    <w:rsid w:val="00F557D3"/>
    <w:rsid w:val="00F55E15"/>
    <w:rsid w:val="00F564D9"/>
    <w:rsid w:val="00F57123"/>
    <w:rsid w:val="00F571C1"/>
    <w:rsid w:val="00F5791B"/>
    <w:rsid w:val="00F57B96"/>
    <w:rsid w:val="00F603E3"/>
    <w:rsid w:val="00F604BD"/>
    <w:rsid w:val="00F60864"/>
    <w:rsid w:val="00F610C7"/>
    <w:rsid w:val="00F6112C"/>
    <w:rsid w:val="00F61354"/>
    <w:rsid w:val="00F61363"/>
    <w:rsid w:val="00F61B2D"/>
    <w:rsid w:val="00F61B6F"/>
    <w:rsid w:val="00F61D6A"/>
    <w:rsid w:val="00F622DF"/>
    <w:rsid w:val="00F636AA"/>
    <w:rsid w:val="00F63A48"/>
    <w:rsid w:val="00F64C19"/>
    <w:rsid w:val="00F6563A"/>
    <w:rsid w:val="00F6576D"/>
    <w:rsid w:val="00F65A4A"/>
    <w:rsid w:val="00F663EA"/>
    <w:rsid w:val="00F67964"/>
    <w:rsid w:val="00F679A3"/>
    <w:rsid w:val="00F67E6D"/>
    <w:rsid w:val="00F70012"/>
    <w:rsid w:val="00F70377"/>
    <w:rsid w:val="00F71A5A"/>
    <w:rsid w:val="00F720A3"/>
    <w:rsid w:val="00F729D1"/>
    <w:rsid w:val="00F73403"/>
    <w:rsid w:val="00F73947"/>
    <w:rsid w:val="00F73DDC"/>
    <w:rsid w:val="00F73E5D"/>
    <w:rsid w:val="00F74504"/>
    <w:rsid w:val="00F74A14"/>
    <w:rsid w:val="00F74FEC"/>
    <w:rsid w:val="00F755D6"/>
    <w:rsid w:val="00F76490"/>
    <w:rsid w:val="00F76853"/>
    <w:rsid w:val="00F7699A"/>
    <w:rsid w:val="00F76FF8"/>
    <w:rsid w:val="00F779B7"/>
    <w:rsid w:val="00F80398"/>
    <w:rsid w:val="00F808C0"/>
    <w:rsid w:val="00F81716"/>
    <w:rsid w:val="00F8187C"/>
    <w:rsid w:val="00F81953"/>
    <w:rsid w:val="00F81962"/>
    <w:rsid w:val="00F81AEB"/>
    <w:rsid w:val="00F828E4"/>
    <w:rsid w:val="00F82AB8"/>
    <w:rsid w:val="00F82D34"/>
    <w:rsid w:val="00F8357C"/>
    <w:rsid w:val="00F83CD7"/>
    <w:rsid w:val="00F845EF"/>
    <w:rsid w:val="00F84878"/>
    <w:rsid w:val="00F85484"/>
    <w:rsid w:val="00F856E9"/>
    <w:rsid w:val="00F85812"/>
    <w:rsid w:val="00F8691E"/>
    <w:rsid w:val="00F87403"/>
    <w:rsid w:val="00F87991"/>
    <w:rsid w:val="00F87D34"/>
    <w:rsid w:val="00F9023B"/>
    <w:rsid w:val="00F9035C"/>
    <w:rsid w:val="00F9083D"/>
    <w:rsid w:val="00F91501"/>
    <w:rsid w:val="00F917C5"/>
    <w:rsid w:val="00F921D4"/>
    <w:rsid w:val="00F924BC"/>
    <w:rsid w:val="00F92923"/>
    <w:rsid w:val="00F92A4A"/>
    <w:rsid w:val="00F92CE4"/>
    <w:rsid w:val="00F931FD"/>
    <w:rsid w:val="00F9378D"/>
    <w:rsid w:val="00F9436B"/>
    <w:rsid w:val="00F948CA"/>
    <w:rsid w:val="00F94C4B"/>
    <w:rsid w:val="00F95150"/>
    <w:rsid w:val="00F95319"/>
    <w:rsid w:val="00F95474"/>
    <w:rsid w:val="00F95741"/>
    <w:rsid w:val="00F9726E"/>
    <w:rsid w:val="00FA0436"/>
    <w:rsid w:val="00FA0790"/>
    <w:rsid w:val="00FA087A"/>
    <w:rsid w:val="00FA1AE7"/>
    <w:rsid w:val="00FA1B42"/>
    <w:rsid w:val="00FA1D9D"/>
    <w:rsid w:val="00FA252B"/>
    <w:rsid w:val="00FA2AAA"/>
    <w:rsid w:val="00FA3E7F"/>
    <w:rsid w:val="00FA40FD"/>
    <w:rsid w:val="00FA417B"/>
    <w:rsid w:val="00FA4395"/>
    <w:rsid w:val="00FA4855"/>
    <w:rsid w:val="00FA55BB"/>
    <w:rsid w:val="00FA5817"/>
    <w:rsid w:val="00FA5885"/>
    <w:rsid w:val="00FA5E32"/>
    <w:rsid w:val="00FA5E8A"/>
    <w:rsid w:val="00FB032B"/>
    <w:rsid w:val="00FB08F2"/>
    <w:rsid w:val="00FB097F"/>
    <w:rsid w:val="00FB0A19"/>
    <w:rsid w:val="00FB1DC9"/>
    <w:rsid w:val="00FB20A5"/>
    <w:rsid w:val="00FB2DD1"/>
    <w:rsid w:val="00FB3033"/>
    <w:rsid w:val="00FB3B28"/>
    <w:rsid w:val="00FB3C04"/>
    <w:rsid w:val="00FB40B7"/>
    <w:rsid w:val="00FB4CB5"/>
    <w:rsid w:val="00FB4DCA"/>
    <w:rsid w:val="00FB7AA3"/>
    <w:rsid w:val="00FB7B79"/>
    <w:rsid w:val="00FC0444"/>
    <w:rsid w:val="00FC0F14"/>
    <w:rsid w:val="00FC0F23"/>
    <w:rsid w:val="00FC0FDE"/>
    <w:rsid w:val="00FC1418"/>
    <w:rsid w:val="00FC14F4"/>
    <w:rsid w:val="00FC2666"/>
    <w:rsid w:val="00FC35E7"/>
    <w:rsid w:val="00FC3DBA"/>
    <w:rsid w:val="00FC488D"/>
    <w:rsid w:val="00FC5036"/>
    <w:rsid w:val="00FC509B"/>
    <w:rsid w:val="00FC57AA"/>
    <w:rsid w:val="00FC688E"/>
    <w:rsid w:val="00FC6CFD"/>
    <w:rsid w:val="00FC71B2"/>
    <w:rsid w:val="00FC7A70"/>
    <w:rsid w:val="00FD0122"/>
    <w:rsid w:val="00FD2846"/>
    <w:rsid w:val="00FD2B5F"/>
    <w:rsid w:val="00FD30A4"/>
    <w:rsid w:val="00FD3435"/>
    <w:rsid w:val="00FD4171"/>
    <w:rsid w:val="00FD4810"/>
    <w:rsid w:val="00FD4FCE"/>
    <w:rsid w:val="00FD5AC9"/>
    <w:rsid w:val="00FD6ABC"/>
    <w:rsid w:val="00FD73C1"/>
    <w:rsid w:val="00FE01BD"/>
    <w:rsid w:val="00FE0405"/>
    <w:rsid w:val="00FE0807"/>
    <w:rsid w:val="00FE11E6"/>
    <w:rsid w:val="00FE2C55"/>
    <w:rsid w:val="00FE31EB"/>
    <w:rsid w:val="00FE47A0"/>
    <w:rsid w:val="00FE4E7E"/>
    <w:rsid w:val="00FE4F0B"/>
    <w:rsid w:val="00FE503E"/>
    <w:rsid w:val="00FE52BC"/>
    <w:rsid w:val="00FE55A2"/>
    <w:rsid w:val="00FE55FA"/>
    <w:rsid w:val="00FE6865"/>
    <w:rsid w:val="00FE6A03"/>
    <w:rsid w:val="00FE6B79"/>
    <w:rsid w:val="00FE6DF2"/>
    <w:rsid w:val="00FE7651"/>
    <w:rsid w:val="00FE7675"/>
    <w:rsid w:val="00FE76A0"/>
    <w:rsid w:val="00FE7B06"/>
    <w:rsid w:val="00FE7E65"/>
    <w:rsid w:val="00FF00C4"/>
    <w:rsid w:val="00FF00D7"/>
    <w:rsid w:val="00FF0168"/>
    <w:rsid w:val="00FF022D"/>
    <w:rsid w:val="00FF068B"/>
    <w:rsid w:val="00FF0955"/>
    <w:rsid w:val="00FF2AAC"/>
    <w:rsid w:val="00FF4270"/>
    <w:rsid w:val="00FF45B3"/>
    <w:rsid w:val="00FF4A02"/>
    <w:rsid w:val="00FF594B"/>
    <w:rsid w:val="00FF5D94"/>
    <w:rsid w:val="00FF5FAF"/>
    <w:rsid w:val="00FF611A"/>
    <w:rsid w:val="00FF6C42"/>
    <w:rsid w:val="00FF7036"/>
    <w:rsid w:val="00FF789D"/>
    <w:rsid w:val="00FF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028"/>
    <w:pPr>
      <w:widowControl w:val="0"/>
      <w:spacing w:before="100" w:beforeAutospacing="1" w:after="100" w:afterAutospacing="1"/>
      <w:jc w:val="both"/>
    </w:pPr>
    <w:rPr>
      <w:rFonts w:ascii="Arial" w:hAnsi="Arial"/>
    </w:rPr>
  </w:style>
  <w:style w:type="paragraph" w:styleId="10">
    <w:name w:val="heading 1"/>
    <w:aliases w:val="XGD_Heading 1"/>
    <w:basedOn w:val="a"/>
    <w:next w:val="2"/>
    <w:link w:val="1Char"/>
    <w:uiPriority w:val="9"/>
    <w:qFormat/>
    <w:rsid w:val="0061553B"/>
    <w:pPr>
      <w:keepNext/>
      <w:keepLines/>
      <w:numPr>
        <w:numId w:val="5"/>
      </w:numPr>
      <w:tabs>
        <w:tab w:val="left" w:pos="1134"/>
      </w:tabs>
      <w:spacing w:before="120" w:beforeAutospacing="0" w:after="720" w:afterAutospacing="0" w:line="578" w:lineRule="auto"/>
      <w:outlineLvl w:val="0"/>
    </w:pPr>
    <w:rPr>
      <w:rFonts w:cs="Arial"/>
      <w:b/>
      <w:bCs/>
      <w:kern w:val="44"/>
      <w:sz w:val="36"/>
      <w:szCs w:val="44"/>
    </w:rPr>
  </w:style>
  <w:style w:type="paragraph" w:styleId="2">
    <w:name w:val="heading 2"/>
    <w:aliases w:val="XGD_Heading 2"/>
    <w:basedOn w:val="a"/>
    <w:next w:val="a"/>
    <w:link w:val="2Char"/>
    <w:uiPriority w:val="9"/>
    <w:unhideWhenUsed/>
    <w:qFormat/>
    <w:rsid w:val="00205612"/>
    <w:pPr>
      <w:keepNext/>
      <w:keepLines/>
      <w:numPr>
        <w:ilvl w:val="1"/>
        <w:numId w:val="5"/>
      </w:numPr>
      <w:pBdr>
        <w:top w:val="single" w:sz="18" w:space="1" w:color="0038A8"/>
      </w:pBdr>
      <w:tabs>
        <w:tab w:val="left" w:pos="214"/>
      </w:tabs>
      <w:spacing w:beforeLines="50" w:line="276" w:lineRule="auto"/>
      <w:outlineLvl w:val="1"/>
    </w:pPr>
    <w:rPr>
      <w:rFonts w:eastAsiaTheme="majorEastAsia" w:cs="Arial"/>
      <w:b/>
      <w:bCs/>
      <w:sz w:val="32"/>
      <w:szCs w:val="32"/>
    </w:rPr>
  </w:style>
  <w:style w:type="paragraph" w:styleId="3">
    <w:name w:val="heading 3"/>
    <w:aliases w:val="XGD_Heading 3"/>
    <w:basedOn w:val="2"/>
    <w:next w:val="a"/>
    <w:link w:val="3Char"/>
    <w:uiPriority w:val="9"/>
    <w:unhideWhenUsed/>
    <w:qFormat/>
    <w:rsid w:val="008860BA"/>
    <w:pPr>
      <w:numPr>
        <w:ilvl w:val="2"/>
      </w:numPr>
      <w:spacing w:before="156"/>
      <w:ind w:left="993"/>
      <w:outlineLvl w:val="2"/>
    </w:pPr>
    <w:rPr>
      <w:rFonts w:eastAsiaTheme="minorEastAsia"/>
      <w:kern w:val="44"/>
      <w:sz w:val="28"/>
      <w:szCs w:val="44"/>
    </w:rPr>
  </w:style>
  <w:style w:type="paragraph" w:styleId="4">
    <w:name w:val="heading 4"/>
    <w:aliases w:val="XGD_Heading 4,标题 4 XGD_Heading 4"/>
    <w:basedOn w:val="a"/>
    <w:next w:val="a"/>
    <w:link w:val="4Char"/>
    <w:unhideWhenUsed/>
    <w:qFormat/>
    <w:rsid w:val="0053598C"/>
    <w:pPr>
      <w:keepNext/>
      <w:keepLines/>
      <w:numPr>
        <w:numId w:val="1"/>
      </w:numPr>
      <w:spacing w:line="360" w:lineRule="auto"/>
      <w:ind w:left="845"/>
      <w:outlineLvl w:val="3"/>
    </w:pPr>
    <w:rPr>
      <w:rFonts w:eastAsiaTheme="majorEastAsia" w:cs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1553B"/>
    <w:pPr>
      <w:keepLines/>
      <w:widowControl/>
      <w:ind w:left="1008" w:hanging="1008"/>
      <w:jc w:val="left"/>
      <w:outlineLvl w:val="4"/>
    </w:pPr>
    <w:rPr>
      <w:rFonts w:ascii="Courier New" w:eastAsia="宋体" w:hAnsi="Courier New" w:cs="Times New Roman"/>
      <w:szCs w:val="21"/>
    </w:rPr>
  </w:style>
  <w:style w:type="paragraph" w:styleId="6">
    <w:name w:val="heading 6"/>
    <w:basedOn w:val="a"/>
    <w:next w:val="a"/>
    <w:link w:val="6Char"/>
    <w:qFormat/>
    <w:rsid w:val="0061553B"/>
    <w:pPr>
      <w:widowControl/>
      <w:spacing w:after="120"/>
      <w:ind w:left="1152" w:hanging="1152"/>
      <w:jc w:val="left"/>
      <w:outlineLvl w:val="5"/>
    </w:pPr>
    <w:rPr>
      <w:rFonts w:eastAsia="宋体" w:cs="Times New Roman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553B"/>
    <w:pPr>
      <w:widowControl/>
      <w:spacing w:before="240" w:after="60"/>
      <w:ind w:left="1296" w:hanging="1296"/>
      <w:jc w:val="left"/>
      <w:outlineLvl w:val="6"/>
    </w:pPr>
    <w:rPr>
      <w:rFonts w:ascii="Calibri" w:eastAsia="宋体" w:hAnsi="Calibri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553B"/>
    <w:pPr>
      <w:widowControl/>
      <w:spacing w:before="240" w:after="60"/>
      <w:ind w:left="1440" w:hanging="1440"/>
      <w:jc w:val="left"/>
      <w:outlineLvl w:val="7"/>
    </w:pPr>
    <w:rPr>
      <w:rFonts w:ascii="Calibri" w:eastAsia="宋体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553B"/>
    <w:pPr>
      <w:widowControl/>
      <w:spacing w:before="240" w:after="60"/>
      <w:ind w:left="1584" w:hanging="1584"/>
      <w:jc w:val="left"/>
      <w:outlineLvl w:val="8"/>
    </w:pPr>
    <w:rPr>
      <w:rFonts w:ascii="Cambria" w:eastAsia="宋体" w:hAnsi="Cambria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XGD_Heading 1 Char"/>
    <w:basedOn w:val="a0"/>
    <w:link w:val="10"/>
    <w:uiPriority w:val="9"/>
    <w:rsid w:val="0061553B"/>
    <w:rPr>
      <w:rFonts w:ascii="Arial" w:hAnsi="Arial" w:cs="Arial"/>
      <w:b/>
      <w:bCs/>
      <w:kern w:val="44"/>
      <w:sz w:val="36"/>
      <w:szCs w:val="44"/>
    </w:rPr>
  </w:style>
  <w:style w:type="character" w:customStyle="1" w:styleId="2Char">
    <w:name w:val="标题 2 Char"/>
    <w:aliases w:val="XGD_Heading 2 Char"/>
    <w:basedOn w:val="a0"/>
    <w:link w:val="2"/>
    <w:uiPriority w:val="9"/>
    <w:rsid w:val="00205612"/>
    <w:rPr>
      <w:rFonts w:ascii="Arial" w:eastAsiaTheme="majorEastAsia" w:hAnsi="Arial" w:cs="Arial"/>
      <w:b/>
      <w:bCs/>
      <w:sz w:val="32"/>
      <w:szCs w:val="32"/>
    </w:rPr>
  </w:style>
  <w:style w:type="character" w:customStyle="1" w:styleId="3Char">
    <w:name w:val="标题 3 Char"/>
    <w:aliases w:val="XGD_Heading 3 Char"/>
    <w:basedOn w:val="a0"/>
    <w:link w:val="3"/>
    <w:uiPriority w:val="9"/>
    <w:rsid w:val="008860BA"/>
    <w:rPr>
      <w:rFonts w:ascii="Arial" w:hAnsi="Arial" w:cs="Arial"/>
      <w:b/>
      <w:bCs/>
      <w:kern w:val="44"/>
      <w:sz w:val="28"/>
      <w:szCs w:val="44"/>
    </w:rPr>
  </w:style>
  <w:style w:type="character" w:customStyle="1" w:styleId="4Char">
    <w:name w:val="标题 4 Char"/>
    <w:aliases w:val="XGD_Heading 4 Char,标题 4 XGD_Heading 4 Char"/>
    <w:basedOn w:val="a0"/>
    <w:link w:val="4"/>
    <w:rsid w:val="0053598C"/>
    <w:rPr>
      <w:rFonts w:ascii="Arial" w:eastAsiaTheme="majorEastAsia" w:hAnsi="Arial" w:cs="Arial"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506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33"/>
    <w:rPr>
      <w:rFonts w:ascii="Arial" w:hAnsi="Arial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33"/>
    <w:rPr>
      <w:rFonts w:ascii="Arial" w:hAnsi="Arial"/>
      <w:sz w:val="18"/>
      <w:szCs w:val="18"/>
    </w:rPr>
  </w:style>
  <w:style w:type="table" w:styleId="a5">
    <w:name w:val="Table Grid"/>
    <w:basedOn w:val="a1"/>
    <w:uiPriority w:val="59"/>
    <w:rsid w:val="00670C25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unhideWhenUsed/>
    <w:rsid w:val="00670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670C25"/>
    <w:rPr>
      <w:rFonts w:ascii="Arial" w:hAnsi="Arial"/>
      <w:sz w:val="18"/>
      <w:szCs w:val="18"/>
    </w:rPr>
  </w:style>
  <w:style w:type="character" w:styleId="a7">
    <w:name w:val="Hyperlink"/>
    <w:basedOn w:val="a0"/>
    <w:uiPriority w:val="99"/>
    <w:unhideWhenUsed/>
    <w:rsid w:val="00BD16FA"/>
    <w:rPr>
      <w:color w:val="0000FF" w:themeColor="hyperlink"/>
      <w:u w:val="single"/>
    </w:rPr>
  </w:style>
  <w:style w:type="paragraph" w:styleId="a8">
    <w:name w:val="Title"/>
    <w:aliases w:val="XGD_Title"/>
    <w:basedOn w:val="a"/>
    <w:next w:val="a"/>
    <w:link w:val="Char2"/>
    <w:uiPriority w:val="10"/>
    <w:qFormat/>
    <w:rsid w:val="00BD16FA"/>
    <w:pPr>
      <w:jc w:val="center"/>
    </w:pPr>
    <w:rPr>
      <w:b/>
      <w:sz w:val="44"/>
      <w:szCs w:val="36"/>
    </w:rPr>
  </w:style>
  <w:style w:type="character" w:customStyle="1" w:styleId="Char2">
    <w:name w:val="标题 Char"/>
    <w:aliases w:val="XGD_Title Char"/>
    <w:basedOn w:val="a0"/>
    <w:link w:val="a8"/>
    <w:uiPriority w:val="10"/>
    <w:rsid w:val="00BD16FA"/>
    <w:rPr>
      <w:rFonts w:ascii="Arial" w:hAnsi="Arial"/>
      <w:b/>
      <w:sz w:val="44"/>
      <w:szCs w:val="36"/>
    </w:rPr>
  </w:style>
  <w:style w:type="character" w:styleId="a9">
    <w:name w:val="Placeholder Text"/>
    <w:basedOn w:val="a0"/>
    <w:uiPriority w:val="99"/>
    <w:semiHidden/>
    <w:rsid w:val="00BD16FA"/>
    <w:rPr>
      <w:color w:val="808080"/>
    </w:rPr>
  </w:style>
  <w:style w:type="paragraph" w:customStyle="1" w:styleId="XGDSourceCode">
    <w:name w:val="XGD_Source Code"/>
    <w:basedOn w:val="a"/>
    <w:qFormat/>
    <w:rsid w:val="00555162"/>
    <w:pPr>
      <w:shd w:val="pct20" w:color="auto" w:fill="auto"/>
      <w:spacing w:before="0" w:beforeAutospacing="0" w:after="0" w:afterAutospacing="0"/>
      <w:jc w:val="left"/>
    </w:pPr>
    <w:rPr>
      <w:rFonts w:ascii="Courier New" w:hAnsi="Courier New"/>
    </w:rPr>
  </w:style>
  <w:style w:type="paragraph" w:styleId="11">
    <w:name w:val="toc 1"/>
    <w:basedOn w:val="a"/>
    <w:next w:val="a"/>
    <w:autoRedefine/>
    <w:uiPriority w:val="39"/>
    <w:unhideWhenUsed/>
    <w:rsid w:val="00205612"/>
    <w:pPr>
      <w:tabs>
        <w:tab w:val="left" w:pos="420"/>
        <w:tab w:val="right" w:leader="dot" w:pos="9736"/>
      </w:tabs>
      <w:spacing w:before="0" w:beforeAutospacing="0" w:after="0" w:afterAutospacing="0"/>
    </w:pPr>
  </w:style>
  <w:style w:type="paragraph" w:styleId="20">
    <w:name w:val="toc 2"/>
    <w:basedOn w:val="a"/>
    <w:next w:val="a"/>
    <w:autoRedefine/>
    <w:uiPriority w:val="39"/>
    <w:unhideWhenUsed/>
    <w:rsid w:val="00EF306A"/>
    <w:pPr>
      <w:tabs>
        <w:tab w:val="left" w:pos="1134"/>
        <w:tab w:val="left" w:pos="1260"/>
        <w:tab w:val="right" w:leader="dot" w:pos="9736"/>
      </w:tabs>
      <w:spacing w:before="0" w:beforeAutospacing="0" w:after="0" w:afterAutospacing="0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EF306A"/>
    <w:pPr>
      <w:tabs>
        <w:tab w:val="left" w:pos="1134"/>
        <w:tab w:val="left" w:pos="1680"/>
        <w:tab w:val="right" w:leader="dot" w:pos="9736"/>
      </w:tabs>
      <w:spacing w:before="0" w:beforeAutospacing="0" w:after="0" w:afterAutospacing="0"/>
      <w:ind w:leftChars="400" w:left="400"/>
    </w:pPr>
  </w:style>
  <w:style w:type="paragraph" w:styleId="40">
    <w:name w:val="toc 4"/>
    <w:basedOn w:val="a"/>
    <w:next w:val="a"/>
    <w:autoRedefine/>
    <w:uiPriority w:val="39"/>
    <w:unhideWhenUsed/>
    <w:rsid w:val="00BE0107"/>
    <w:pPr>
      <w:ind w:leftChars="600" w:left="1260"/>
    </w:pPr>
  </w:style>
  <w:style w:type="paragraph" w:styleId="aa">
    <w:name w:val="List Paragraph"/>
    <w:basedOn w:val="a"/>
    <w:uiPriority w:val="34"/>
    <w:qFormat/>
    <w:rsid w:val="00EE6028"/>
    <w:pPr>
      <w:ind w:firstLineChars="200" w:firstLine="420"/>
    </w:pPr>
  </w:style>
  <w:style w:type="character" w:customStyle="1" w:styleId="5Char">
    <w:name w:val="标题 5 Char"/>
    <w:basedOn w:val="a0"/>
    <w:link w:val="5"/>
    <w:rsid w:val="0061553B"/>
    <w:rPr>
      <w:rFonts w:ascii="Courier New" w:eastAsia="宋体" w:hAnsi="Courier New" w:cs="Times New Roman"/>
      <w:szCs w:val="21"/>
    </w:rPr>
  </w:style>
  <w:style w:type="character" w:customStyle="1" w:styleId="6Char">
    <w:name w:val="标题 6 Char"/>
    <w:basedOn w:val="a0"/>
    <w:link w:val="6"/>
    <w:rsid w:val="0061553B"/>
    <w:rPr>
      <w:rFonts w:ascii="Arial" w:eastAsia="宋体" w:hAnsi="Arial" w:cs="Times New Roman"/>
      <w:szCs w:val="21"/>
    </w:rPr>
  </w:style>
  <w:style w:type="character" w:customStyle="1" w:styleId="7Char">
    <w:name w:val="标题 7 Char"/>
    <w:basedOn w:val="a0"/>
    <w:link w:val="7"/>
    <w:uiPriority w:val="9"/>
    <w:rsid w:val="0061553B"/>
    <w:rPr>
      <w:rFonts w:ascii="Calibri" w:eastAsia="宋体" w:hAnsi="Calibri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553B"/>
    <w:rPr>
      <w:rFonts w:ascii="Calibri" w:eastAsia="宋体" w:hAnsi="Calibri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553B"/>
    <w:rPr>
      <w:rFonts w:ascii="Cambria" w:eastAsia="宋体" w:hAnsi="Cambria" w:cs="Times New Roman"/>
      <w:sz w:val="22"/>
    </w:rPr>
  </w:style>
  <w:style w:type="paragraph" w:customStyle="1" w:styleId="Footer1">
    <w:name w:val="Footer1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kern w:val="0"/>
      <w:sz w:val="20"/>
      <w:szCs w:val="20"/>
    </w:rPr>
  </w:style>
  <w:style w:type="character" w:customStyle="1" w:styleId="DocumentMapChar">
    <w:name w:val="Document Map Char"/>
    <w:link w:val="DocumentMap1"/>
    <w:rsid w:val="0061553B"/>
    <w:rPr>
      <w:rFonts w:ascii="Tahoma" w:hAnsi="Tahoma" w:cs="Tahoma"/>
      <w:sz w:val="16"/>
      <w:szCs w:val="16"/>
    </w:rPr>
  </w:style>
  <w:style w:type="paragraph" w:customStyle="1" w:styleId="DocumentMap1">
    <w:name w:val="Document Map1"/>
    <w:basedOn w:val="a"/>
    <w:link w:val="DocumentMapChar"/>
    <w:rsid w:val="0061553B"/>
    <w:pPr>
      <w:widowControl/>
      <w:jc w:val="left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NoSpacingChar">
    <w:name w:val="No Spacing Char"/>
    <w:link w:val="NoSpacing1"/>
    <w:rsid w:val="0061553B"/>
    <w:rPr>
      <w:rFonts w:ascii="Arial" w:eastAsia="Arial" w:hAnsi="Arial"/>
    </w:rPr>
  </w:style>
  <w:style w:type="paragraph" w:customStyle="1" w:styleId="NoSpacing1">
    <w:name w:val="No Spacing1"/>
    <w:link w:val="NoSpacingChar"/>
    <w:rsid w:val="0061553B"/>
    <w:pPr>
      <w:widowControl w:val="0"/>
      <w:spacing w:before="120"/>
      <w:jc w:val="center"/>
    </w:pPr>
    <w:rPr>
      <w:rFonts w:ascii="Arial" w:eastAsia="Arial" w:hAnsi="Arial"/>
    </w:rPr>
  </w:style>
  <w:style w:type="character" w:customStyle="1" w:styleId="IntenseEmphasis1">
    <w:name w:val="Intense Emphasis1"/>
    <w:rsid w:val="0061553B"/>
    <w:rPr>
      <w:b/>
      <w:bCs/>
      <w:i/>
      <w:iCs/>
      <w:color w:val="4F81BD"/>
    </w:rPr>
  </w:style>
  <w:style w:type="character" w:customStyle="1" w:styleId="CommentSubjectChar">
    <w:name w:val="Comment Subject Char"/>
    <w:link w:val="CommentSubject1"/>
    <w:uiPriority w:val="99"/>
    <w:rsid w:val="0061553B"/>
    <w:rPr>
      <w:rFonts w:ascii="Arial" w:hAnsi="Arial" w:cs="Times New Roman"/>
      <w:b/>
      <w:bCs/>
      <w:kern w:val="0"/>
      <w:sz w:val="20"/>
      <w:szCs w:val="20"/>
      <w:lang w:val="en-US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rsid w:val="0061553B"/>
    <w:rPr>
      <w:rFonts w:eastAsiaTheme="minorEastAsia"/>
      <w:b/>
      <w:bCs/>
    </w:rPr>
  </w:style>
  <w:style w:type="paragraph" w:customStyle="1" w:styleId="CommentText1">
    <w:name w:val="Comment Text1"/>
    <w:basedOn w:val="a"/>
    <w:link w:val="CommentTextChar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customStyle="1" w:styleId="CommentTextChar">
    <w:name w:val="Comment Text Char"/>
    <w:link w:val="CommentText1"/>
    <w:uiPriority w:val="99"/>
    <w:rsid w:val="0061553B"/>
    <w:rPr>
      <w:rFonts w:ascii="Arial" w:eastAsia="宋体" w:hAnsi="Arial" w:cs="Times New Roman"/>
      <w:kern w:val="0"/>
      <w:sz w:val="20"/>
      <w:szCs w:val="20"/>
      <w:lang w:val="en-US"/>
    </w:rPr>
  </w:style>
  <w:style w:type="character" w:customStyle="1" w:styleId="SubtitleChar">
    <w:name w:val="Subtitle Char"/>
    <w:link w:val="Subtitle1"/>
    <w:uiPriority w:val="11"/>
    <w:rsid w:val="0061553B"/>
    <w:rPr>
      <w:rFonts w:ascii="Cambria" w:eastAsia="宋体" w:hAnsi="Cambria"/>
      <w:b/>
      <w:bCs/>
      <w:kern w:val="28"/>
      <w:sz w:val="32"/>
      <w:szCs w:val="32"/>
      <w:lang w:val="en-US"/>
    </w:rPr>
  </w:style>
  <w:style w:type="paragraph" w:customStyle="1" w:styleId="Subtitle1">
    <w:name w:val="Subtitle1"/>
    <w:basedOn w:val="a"/>
    <w:next w:val="a"/>
    <w:link w:val="SubtitleChar"/>
    <w:uiPriority w:val="11"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FooterChar1">
    <w:name w:val="Foot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CommentReference1">
    <w:name w:val="Comment Reference1"/>
    <w:rsid w:val="0061553B"/>
    <w:rPr>
      <w:sz w:val="16"/>
      <w:szCs w:val="16"/>
    </w:rPr>
  </w:style>
  <w:style w:type="character" w:styleId="ab">
    <w:name w:val="Emphasis"/>
    <w:qFormat/>
    <w:rsid w:val="0061553B"/>
    <w:rPr>
      <w:i/>
      <w:iCs/>
    </w:rPr>
  </w:style>
  <w:style w:type="paragraph" w:customStyle="1" w:styleId="BalloonText1">
    <w:name w:val="Balloon Text1"/>
    <w:basedOn w:val="a"/>
    <w:link w:val="BalloonTextChar"/>
    <w:uiPriority w:val="99"/>
    <w:rsid w:val="0061553B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pelle">
    <w:name w:val="spelle"/>
    <w:basedOn w:val="a0"/>
    <w:rsid w:val="0061553B"/>
  </w:style>
  <w:style w:type="character" w:customStyle="1" w:styleId="grame">
    <w:name w:val="grame"/>
    <w:basedOn w:val="a0"/>
    <w:rsid w:val="0061553B"/>
  </w:style>
  <w:style w:type="character" w:styleId="ac">
    <w:name w:val="Strong"/>
    <w:qFormat/>
    <w:rsid w:val="0061553B"/>
    <w:rPr>
      <w:b/>
      <w:bCs/>
    </w:rPr>
  </w:style>
  <w:style w:type="character" w:customStyle="1" w:styleId="mtpsfootercopyright">
    <w:name w:val="mtpsfootercopyright"/>
    <w:basedOn w:val="a0"/>
    <w:rsid w:val="0061553B"/>
  </w:style>
  <w:style w:type="character" w:customStyle="1" w:styleId="PlaceholderText1">
    <w:name w:val="Placeholder Text1"/>
    <w:rsid w:val="0061553B"/>
    <w:rPr>
      <w:color w:val="808080"/>
    </w:rPr>
  </w:style>
  <w:style w:type="character" w:customStyle="1" w:styleId="HeaderChar1">
    <w:name w:val="Head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FollowedHyperlink1">
    <w:name w:val="FollowedHyperlink1"/>
    <w:rsid w:val="0061553B"/>
    <w:rPr>
      <w:color w:val="800080"/>
      <w:u w:val="single"/>
    </w:rPr>
  </w:style>
  <w:style w:type="paragraph" w:customStyle="1" w:styleId="ListParagraph1">
    <w:name w:val="List Paragraph1"/>
    <w:basedOn w:val="a"/>
    <w:uiPriority w:val="99"/>
    <w:rsid w:val="0061553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PISourceCode">
    <w:name w:val="API_Source Code"/>
    <w:basedOn w:val="a"/>
    <w:qFormat/>
    <w:rsid w:val="0061553B"/>
    <w:pPr>
      <w:widowControl/>
      <w:spacing w:before="0" w:beforeAutospacing="0" w:after="0" w:afterAutospacing="0"/>
      <w:jc w:val="left"/>
    </w:pPr>
    <w:rPr>
      <w:rFonts w:ascii="Courier New" w:eastAsia="宋体" w:hAnsi="Courier New" w:cs="Courier New"/>
      <w:szCs w:val="18"/>
    </w:rPr>
  </w:style>
  <w:style w:type="paragraph" w:customStyle="1" w:styleId="Title1">
    <w:name w:val="Title1"/>
    <w:basedOn w:val="a"/>
    <w:next w:val="a"/>
    <w:uiPriority w:val="99"/>
    <w:rsid w:val="0061553B"/>
    <w:pPr>
      <w:widowControl/>
      <w:jc w:val="center"/>
    </w:pPr>
    <w:rPr>
      <w:rFonts w:eastAsia="宋体" w:cs="Times New Roman"/>
      <w:b/>
      <w:sz w:val="44"/>
      <w:szCs w:val="36"/>
    </w:rPr>
  </w:style>
  <w:style w:type="paragraph" w:customStyle="1" w:styleId="dth4">
    <w:name w:val="dth4"/>
    <w:basedOn w:val="a"/>
    <w:uiPriority w:val="99"/>
    <w:rsid w:val="0061553B"/>
    <w:pPr>
      <w:widowControl/>
      <w:jc w:val="left"/>
    </w:pPr>
    <w:rPr>
      <w:rFonts w:ascii="Calibri" w:eastAsia="宋体" w:hAnsi="Calibri" w:cs="Times New Roman"/>
      <w:szCs w:val="21"/>
    </w:rPr>
  </w:style>
  <w:style w:type="paragraph" w:customStyle="1" w:styleId="TableofAuthorities1">
    <w:name w:val="Table of Authorities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APIStyle">
    <w:name w:val="API_Style"/>
    <w:basedOn w:val="a"/>
    <w:uiPriority w:val="99"/>
    <w:rsid w:val="0061553B"/>
    <w:pPr>
      <w:widowControl/>
      <w:spacing w:before="120" w:beforeAutospacing="0"/>
      <w:jc w:val="left"/>
    </w:pPr>
    <w:rPr>
      <w:rFonts w:ascii="Calibri" w:eastAsia="宋体" w:hAnsi="Calibri" w:cs="Times New Roman"/>
      <w:b/>
      <w:color w:val="244061"/>
      <w:sz w:val="24"/>
      <w:szCs w:val="21"/>
    </w:rPr>
  </w:style>
  <w:style w:type="paragraph" w:customStyle="1" w:styleId="TOCHeading1">
    <w:name w:val="TOC Heading1"/>
    <w:basedOn w:val="10"/>
    <w:next w:val="a"/>
    <w:uiPriority w:val="99"/>
    <w:rsid w:val="0061553B"/>
    <w:pPr>
      <w:numPr>
        <w:numId w:val="0"/>
      </w:numPr>
      <w:tabs>
        <w:tab w:val="left" w:pos="851"/>
      </w:tabs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en-US"/>
    </w:rPr>
  </w:style>
  <w:style w:type="paragraph" w:styleId="70">
    <w:name w:val="toc 7"/>
    <w:basedOn w:val="a"/>
    <w:next w:val="a"/>
    <w:uiPriority w:val="39"/>
    <w:rsid w:val="0061553B"/>
    <w:pPr>
      <w:widowControl/>
      <w:spacing w:before="0" w:after="0"/>
      <w:ind w:left="1260"/>
      <w:jc w:val="left"/>
    </w:pPr>
    <w:rPr>
      <w:rFonts w:ascii="Calibri" w:eastAsia="宋体" w:hAnsi="Calibri" w:cs="Calibri"/>
      <w:sz w:val="18"/>
      <w:szCs w:val="18"/>
    </w:rPr>
  </w:style>
  <w:style w:type="paragraph" w:styleId="80">
    <w:name w:val="toc 8"/>
    <w:basedOn w:val="a"/>
    <w:next w:val="a"/>
    <w:uiPriority w:val="39"/>
    <w:rsid w:val="0061553B"/>
    <w:pPr>
      <w:widowControl/>
      <w:spacing w:before="0" w:after="0"/>
      <w:ind w:left="147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PlainText1">
    <w:name w:val="Plain Text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0"/>
    </w:rPr>
  </w:style>
  <w:style w:type="paragraph" w:customStyle="1" w:styleId="Revision1">
    <w:name w:val="Revision1"/>
    <w:uiPriority w:val="99"/>
    <w:rsid w:val="0061553B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rmalIndent1">
    <w:name w:val="Normal Indent1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uiPriority w:val="39"/>
    <w:rsid w:val="0061553B"/>
    <w:pPr>
      <w:widowControl/>
      <w:spacing w:before="0" w:after="0"/>
      <w:ind w:left="840"/>
      <w:jc w:val="left"/>
    </w:pPr>
    <w:rPr>
      <w:rFonts w:ascii="Calibri" w:eastAsia="宋体" w:hAnsi="Calibri" w:cs="Calibri"/>
      <w:sz w:val="18"/>
      <w:szCs w:val="18"/>
    </w:rPr>
  </w:style>
  <w:style w:type="paragraph" w:styleId="90">
    <w:name w:val="toc 9"/>
    <w:basedOn w:val="a"/>
    <w:next w:val="a"/>
    <w:uiPriority w:val="39"/>
    <w:rsid w:val="0061553B"/>
    <w:pPr>
      <w:widowControl/>
      <w:spacing w:before="0" w:after="0"/>
      <w:ind w:left="168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section1">
    <w:name w:val="section1"/>
    <w:basedOn w:val="a"/>
    <w:uiPriority w:val="99"/>
    <w:rsid w:val="0061553B"/>
    <w:pPr>
      <w:widowControl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NormalWeb1">
    <w:name w:val="Normal (Web)1"/>
    <w:basedOn w:val="a"/>
    <w:uiPriority w:val="99"/>
    <w:rsid w:val="0061553B"/>
    <w:pPr>
      <w:widowControl/>
      <w:jc w:val="left"/>
    </w:pPr>
    <w:rPr>
      <w:rFonts w:ascii="宋体" w:eastAsia="宋体" w:hAnsi="宋体" w:cs="宋体"/>
      <w:sz w:val="24"/>
      <w:szCs w:val="21"/>
    </w:rPr>
  </w:style>
  <w:style w:type="paragraph" w:customStyle="1" w:styleId="APIParameter">
    <w:name w:val="API_Parameter"/>
    <w:uiPriority w:val="99"/>
    <w:rsid w:val="0061553B"/>
    <w:pPr>
      <w:spacing w:before="120"/>
    </w:pPr>
    <w:rPr>
      <w:rFonts w:ascii="Arial" w:eastAsia="Times New Roman" w:hAnsi="Arial" w:cs="Times New Roman"/>
      <w:i/>
      <w:kern w:val="0"/>
      <w:sz w:val="20"/>
      <w:szCs w:val="20"/>
    </w:rPr>
  </w:style>
  <w:style w:type="paragraph" w:customStyle="1" w:styleId="TOAHeading1">
    <w:name w:val="TOA Heading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60">
    <w:name w:val="toc 6"/>
    <w:basedOn w:val="a"/>
    <w:next w:val="a"/>
    <w:uiPriority w:val="39"/>
    <w:rsid w:val="0061553B"/>
    <w:pPr>
      <w:widowControl/>
      <w:spacing w:before="0" w:after="0"/>
      <w:ind w:left="1050"/>
      <w:jc w:val="left"/>
    </w:pPr>
    <w:rPr>
      <w:rFonts w:ascii="Calibri" w:eastAsia="宋体" w:hAnsi="Calibri" w:cs="Calibri"/>
      <w:sz w:val="18"/>
      <w:szCs w:val="18"/>
    </w:rPr>
  </w:style>
  <w:style w:type="character" w:styleId="ad">
    <w:name w:val="annotation reference"/>
    <w:uiPriority w:val="99"/>
    <w:unhideWhenUsed/>
    <w:rsid w:val="0061553B"/>
    <w:rPr>
      <w:sz w:val="16"/>
      <w:szCs w:val="16"/>
    </w:rPr>
  </w:style>
  <w:style w:type="paragraph" w:styleId="ae">
    <w:name w:val="annotation text"/>
    <w:basedOn w:val="a"/>
    <w:link w:val="Char3"/>
    <w:uiPriority w:val="99"/>
    <w:unhideWhenUsed/>
    <w:rsid w:val="0061553B"/>
    <w:pPr>
      <w:widowControl/>
      <w:jc w:val="left"/>
    </w:pPr>
    <w:rPr>
      <w:rFonts w:ascii="Calibri" w:eastAsia="宋体" w:hAnsi="Calibri" w:cs="Times New Roman"/>
      <w:sz w:val="20"/>
      <w:szCs w:val="20"/>
    </w:rPr>
  </w:style>
  <w:style w:type="character" w:customStyle="1" w:styleId="Char3">
    <w:name w:val="批注文字 Char"/>
    <w:basedOn w:val="a0"/>
    <w:link w:val="ae"/>
    <w:uiPriority w:val="99"/>
    <w:rsid w:val="0061553B"/>
    <w:rPr>
      <w:rFonts w:ascii="Calibri" w:eastAsia="宋体" w:hAnsi="Calibri" w:cs="Times New Roman"/>
      <w:sz w:val="20"/>
      <w:szCs w:val="20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1553B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1553B"/>
    <w:rPr>
      <w:rFonts w:ascii="Calibri" w:eastAsia="宋体" w:hAnsi="Calibri" w:cs="Times New Roman"/>
      <w:b/>
      <w:bCs/>
      <w:sz w:val="20"/>
      <w:szCs w:val="20"/>
    </w:rPr>
  </w:style>
  <w:style w:type="character" w:customStyle="1" w:styleId="BalloonTextChar1">
    <w:name w:val="Balloon Text Char1"/>
    <w:uiPriority w:val="99"/>
    <w:rsid w:val="0061553B"/>
    <w:rPr>
      <w:rFonts w:ascii="Tahoma" w:hAnsi="Tahoma" w:cs="Tahoma"/>
      <w:kern w:val="2"/>
      <w:sz w:val="16"/>
      <w:szCs w:val="16"/>
    </w:rPr>
  </w:style>
  <w:style w:type="character" w:customStyle="1" w:styleId="TitleChar1">
    <w:name w:val="Title Char1"/>
    <w:uiPriority w:val="10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Document Map"/>
    <w:basedOn w:val="a"/>
    <w:link w:val="Char5"/>
    <w:uiPriority w:val="99"/>
    <w:unhideWhenUsed/>
    <w:rsid w:val="0061553B"/>
    <w:pPr>
      <w:widowControl/>
      <w:jc w:val="left"/>
    </w:pPr>
    <w:rPr>
      <w:rFonts w:ascii="宋体" w:eastAsia="宋体" w:hAnsi="Calibri" w:cs="Times New Roman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rsid w:val="0061553B"/>
    <w:rPr>
      <w:rFonts w:ascii="宋体" w:eastAsia="宋体" w:hAnsi="Calibri" w:cs="Times New Roman"/>
      <w:sz w:val="18"/>
      <w:szCs w:val="18"/>
    </w:rPr>
  </w:style>
  <w:style w:type="character" w:styleId="af1">
    <w:name w:val="FollowedHyperlink"/>
    <w:uiPriority w:val="99"/>
    <w:unhideWhenUsed/>
    <w:rsid w:val="0061553B"/>
    <w:rPr>
      <w:color w:val="800080"/>
      <w:u w:val="single"/>
    </w:rPr>
  </w:style>
  <w:style w:type="paragraph" w:customStyle="1" w:styleId="NormalIndent2">
    <w:name w:val="Normal Indent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2">
    <w:name w:val="批注引用1"/>
    <w:rsid w:val="0061553B"/>
    <w:rPr>
      <w:sz w:val="16"/>
      <w:szCs w:val="16"/>
    </w:rPr>
  </w:style>
  <w:style w:type="paragraph" w:customStyle="1" w:styleId="13">
    <w:name w:val="页脚1"/>
    <w:basedOn w:val="a"/>
    <w:link w:val="FooterChar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14">
    <w:name w:val="批注文字1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15">
    <w:name w:val="页眉1"/>
    <w:basedOn w:val="a"/>
    <w:link w:val="HeaderChar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customStyle="1" w:styleId="16">
    <w:name w:val="引文目录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17">
    <w:name w:val="批注主题1"/>
    <w:basedOn w:val="14"/>
    <w:next w:val="14"/>
    <w:uiPriority w:val="99"/>
    <w:rsid w:val="0061553B"/>
    <w:rPr>
      <w:b/>
      <w:bCs/>
    </w:rPr>
  </w:style>
  <w:style w:type="paragraph" w:customStyle="1" w:styleId="18">
    <w:name w:val="引文目录标题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af2">
    <w:name w:val="No Spacing"/>
    <w:uiPriority w:val="1"/>
    <w:qFormat/>
    <w:rsid w:val="0061553B"/>
    <w:rPr>
      <w:rFonts w:ascii="Calibri" w:eastAsia="宋体" w:hAnsi="Calibri" w:cs="Times New Roman"/>
      <w:szCs w:val="21"/>
    </w:rPr>
  </w:style>
  <w:style w:type="paragraph" w:customStyle="1" w:styleId="19">
    <w:name w:val="正文缩进1"/>
    <w:basedOn w:val="a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PIStyle0">
    <w:name w:val="样式 API_Style + 段前: 0 磅 段后: 自动"/>
    <w:basedOn w:val="APIStyle"/>
    <w:rsid w:val="0061553B"/>
    <w:pPr>
      <w:spacing w:before="0" w:after="0" w:afterAutospacing="0"/>
    </w:pPr>
    <w:rPr>
      <w:rFonts w:cs="宋体"/>
      <w:bCs/>
      <w:szCs w:val="20"/>
    </w:rPr>
  </w:style>
  <w:style w:type="paragraph" w:customStyle="1" w:styleId="21">
    <w:name w:val="正文缩进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1">
    <w:name w:val="正文缩进3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XGDHeading315">
    <w:name w:val="样式 标题 3XGD_Heading 3 + 左侧:  1.5 厘米 段前: 自动"/>
    <w:basedOn w:val="3"/>
    <w:uiPriority w:val="99"/>
    <w:rsid w:val="0061553B"/>
    <w:pPr>
      <w:numPr>
        <w:ilvl w:val="0"/>
        <w:numId w:val="3"/>
      </w:numPr>
      <w:tabs>
        <w:tab w:val="left" w:pos="1276"/>
      </w:tabs>
    </w:pPr>
    <w:rPr>
      <w:rFonts w:eastAsia="宋体" w:cs="宋体"/>
      <w:szCs w:val="20"/>
    </w:rPr>
  </w:style>
  <w:style w:type="paragraph" w:customStyle="1" w:styleId="3XGDHeading300">
    <w:name w:val="样式 标题 3XGD_Heading 3 + 左侧:  0 厘米 首行缩进:  0 厘米 段前: 自动"/>
    <w:basedOn w:val="3"/>
    <w:link w:val="3XGDHeading300Char"/>
    <w:rsid w:val="0061553B"/>
    <w:pPr>
      <w:numPr>
        <w:numId w:val="4"/>
      </w:numPr>
      <w:tabs>
        <w:tab w:val="left" w:pos="1276"/>
      </w:tabs>
    </w:pPr>
    <w:rPr>
      <w:rFonts w:eastAsia="宋体" w:cs="宋体"/>
    </w:rPr>
  </w:style>
  <w:style w:type="character" w:customStyle="1" w:styleId="3XGDHeading300Char">
    <w:name w:val="样式 标题 3XGD_Heading 3 + 左侧:  0 厘米 首行缩进:  0 厘米 段前: 自动 Char"/>
    <w:link w:val="3XGDHeading300"/>
    <w:rsid w:val="0061553B"/>
    <w:rPr>
      <w:rFonts w:ascii="Arial" w:eastAsia="宋体" w:hAnsi="Arial" w:cs="宋体"/>
      <w:b/>
      <w:bCs/>
      <w:kern w:val="44"/>
      <w:sz w:val="28"/>
      <w:szCs w:val="44"/>
    </w:rPr>
  </w:style>
  <w:style w:type="paragraph" w:customStyle="1" w:styleId="1">
    <w:name w:val="样式1"/>
    <w:basedOn w:val="10"/>
    <w:link w:val="1Char0"/>
    <w:rsid w:val="0061553B"/>
    <w:pPr>
      <w:numPr>
        <w:numId w:val="2"/>
      </w:numPr>
      <w:tabs>
        <w:tab w:val="left" w:pos="851"/>
      </w:tabs>
    </w:pPr>
    <w:rPr>
      <w:rFonts w:eastAsia="宋体" w:cs="Times New Roman"/>
    </w:rPr>
  </w:style>
  <w:style w:type="character" w:customStyle="1" w:styleId="1Char0">
    <w:name w:val="样式1 Char"/>
    <w:link w:val="1"/>
    <w:rsid w:val="0061553B"/>
    <w:rPr>
      <w:rFonts w:ascii="Arial" w:eastAsia="宋体" w:hAnsi="Arial" w:cs="Times New Roman"/>
      <w:b/>
      <w:bCs/>
      <w:kern w:val="44"/>
      <w:sz w:val="36"/>
      <w:szCs w:val="44"/>
    </w:rPr>
  </w:style>
  <w:style w:type="character" w:customStyle="1" w:styleId="Char10">
    <w:name w:val="批注文字 Char1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1553B"/>
    <w:pPr>
      <w:widowControl/>
      <w:ind w:leftChars="2500" w:left="100"/>
      <w:jc w:val="left"/>
    </w:pPr>
    <w:rPr>
      <w:rFonts w:ascii="Calibri" w:eastAsia="宋体" w:hAnsi="Calibri" w:cs="Times New Roman"/>
      <w:szCs w:val="21"/>
    </w:rPr>
  </w:style>
  <w:style w:type="character" w:customStyle="1" w:styleId="Char6">
    <w:name w:val="日期 Char"/>
    <w:basedOn w:val="a0"/>
    <w:link w:val="af3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4">
    <w:name w:val="Revision"/>
    <w:hidden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5">
    <w:name w:val="Normal (Web)"/>
    <w:basedOn w:val="a"/>
    <w:uiPriority w:val="99"/>
    <w:unhideWhenUsed/>
    <w:rsid w:val="0061553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a">
    <w:name w:val="纯文本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4"/>
    </w:rPr>
  </w:style>
  <w:style w:type="character" w:customStyle="1" w:styleId="Char11">
    <w:name w:val="页眉 Char1"/>
    <w:rsid w:val="0061553B"/>
    <w:rPr>
      <w:rFonts w:ascii="Calibri" w:hAnsi="Calibri"/>
      <w:kern w:val="2"/>
      <w:sz w:val="18"/>
      <w:szCs w:val="18"/>
    </w:rPr>
  </w:style>
  <w:style w:type="character" w:customStyle="1" w:styleId="Char12">
    <w:name w:val="页脚 Char1"/>
    <w:rsid w:val="0061553B"/>
    <w:rPr>
      <w:rFonts w:ascii="Calibri" w:hAnsi="Calibri"/>
      <w:kern w:val="2"/>
      <w:sz w:val="18"/>
      <w:szCs w:val="18"/>
    </w:rPr>
  </w:style>
  <w:style w:type="paragraph" w:customStyle="1" w:styleId="ListParagraph2">
    <w:name w:val="List Paragraph2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customStyle="1" w:styleId="1b">
    <w:name w:val="列出段落1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styleId="TOC">
    <w:name w:val="TOC Heading"/>
    <w:basedOn w:val="10"/>
    <w:next w:val="a"/>
    <w:uiPriority w:val="39"/>
    <w:qFormat/>
    <w:rsid w:val="0061553B"/>
    <w:pPr>
      <w:tabs>
        <w:tab w:val="left" w:pos="851"/>
      </w:tabs>
      <w:spacing w:before="480" w:line="276" w:lineRule="auto"/>
      <w:ind w:left="0" w:firstLine="0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Char20">
    <w:name w:val="页脚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3">
    <w:name w:val="文档结构图 Char1"/>
    <w:uiPriority w:val="99"/>
    <w:semiHidden/>
    <w:rsid w:val="0061553B"/>
    <w:rPr>
      <w:rFonts w:ascii="宋体" w:eastAsia="宋体" w:hAnsi="Calibri" w:cs="Times New Roman"/>
      <w:sz w:val="18"/>
      <w:szCs w:val="18"/>
    </w:rPr>
  </w:style>
  <w:style w:type="character" w:customStyle="1" w:styleId="Char21">
    <w:name w:val="页眉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4">
    <w:name w:val="批注框文本 Char1"/>
    <w:uiPriority w:val="99"/>
    <w:semiHidden/>
    <w:rsid w:val="0061553B"/>
    <w:rPr>
      <w:rFonts w:ascii="Calibri" w:eastAsia="宋体" w:hAnsi="Calibri" w:cs="Times New Roman"/>
      <w:sz w:val="18"/>
      <w:szCs w:val="18"/>
    </w:rPr>
  </w:style>
  <w:style w:type="paragraph" w:customStyle="1" w:styleId="22">
    <w:name w:val="批注文字2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styleId="af6">
    <w:name w:val="Subtle Emphasis"/>
    <w:uiPriority w:val="19"/>
    <w:qFormat/>
    <w:rsid w:val="0061553B"/>
    <w:rPr>
      <w:i/>
      <w:iCs/>
      <w:color w:val="808080"/>
    </w:rPr>
  </w:style>
  <w:style w:type="paragraph" w:styleId="af7">
    <w:name w:val="Subtitle"/>
    <w:basedOn w:val="a"/>
    <w:next w:val="a"/>
    <w:link w:val="Char7"/>
    <w:uiPriority w:val="11"/>
    <w:qFormat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7"/>
    <w:uiPriority w:val="11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3">
    <w:name w:val="页脚2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24">
    <w:name w:val="页眉2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25">
    <w:name w:val="批注引用2"/>
    <w:rsid w:val="0061553B"/>
    <w:rPr>
      <w:sz w:val="16"/>
      <w:szCs w:val="16"/>
    </w:rPr>
  </w:style>
  <w:style w:type="paragraph" w:customStyle="1" w:styleId="32">
    <w:name w:val="批注文字3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26">
    <w:name w:val="批注主题2"/>
    <w:basedOn w:val="32"/>
    <w:next w:val="32"/>
    <w:uiPriority w:val="99"/>
    <w:rsid w:val="0061553B"/>
    <w:rPr>
      <w:b/>
      <w:bCs/>
    </w:rPr>
  </w:style>
  <w:style w:type="paragraph" w:customStyle="1" w:styleId="27">
    <w:name w:val="引文目录2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28">
    <w:name w:val="引文目录标题2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character" w:customStyle="1" w:styleId="1Char1">
    <w:name w:val="标题 1 Char1"/>
    <w:aliases w:val="XGD_Heading 1 Char1,Heading 1 Char1"/>
    <w:uiPriority w:val="9"/>
    <w:rsid w:val="0061553B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XGD_Heading 3 Char1,Heading 3 Char1"/>
    <w:uiPriority w:val="9"/>
    <w:semiHidden/>
    <w:rsid w:val="0061553B"/>
    <w:rPr>
      <w:rFonts w:eastAsia="宋体" w:cs="Times New Roman"/>
      <w:b/>
      <w:bCs/>
      <w:kern w:val="2"/>
      <w:sz w:val="32"/>
      <w:szCs w:val="32"/>
    </w:rPr>
  </w:style>
  <w:style w:type="character" w:customStyle="1" w:styleId="Char15">
    <w:name w:val="标题 Char1"/>
    <w:aliases w:val="XGD_Title Char1"/>
    <w:uiPriority w:val="10"/>
    <w:rsid w:val="0061553B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MotionEvenPage1">
    <w:name w:val="Motion (Even Page)1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paragraph" w:customStyle="1" w:styleId="MotionEvenPage">
    <w:name w:val="Motion (Even Page)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character" w:customStyle="1" w:styleId="FooterChar">
    <w:name w:val="Footer Char"/>
    <w:link w:val="13"/>
    <w:rsid w:val="00C0616A"/>
    <w:rPr>
      <w:rFonts w:ascii="Arial" w:eastAsia="宋体" w:hAnsi="Arial" w:cs="Times New Roman"/>
      <w:szCs w:val="21"/>
    </w:rPr>
  </w:style>
  <w:style w:type="character" w:customStyle="1" w:styleId="HeaderChar">
    <w:name w:val="Header Char"/>
    <w:link w:val="15"/>
    <w:rsid w:val="00C0616A"/>
    <w:rPr>
      <w:rFonts w:ascii="Calibri" w:eastAsia="宋体" w:hAnsi="Calibri" w:cs="Times New Roman"/>
      <w:sz w:val="18"/>
      <w:szCs w:val="18"/>
    </w:rPr>
  </w:style>
  <w:style w:type="character" w:customStyle="1" w:styleId="BalloonTextChar">
    <w:name w:val="Balloon Text Char"/>
    <w:link w:val="BalloonText1"/>
    <w:rsid w:val="00C0616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eading4Char1">
    <w:name w:val="Heading 4 Char1"/>
    <w:aliases w:val="XGD_Heading 4 Char1,标题 4 XGD_Heading 4 Char1"/>
    <w:basedOn w:val="a0"/>
    <w:semiHidden/>
    <w:rsid w:val="00BE31D0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customStyle="1" w:styleId="af8">
    <w:name w:val="段"/>
    <w:rsid w:val="004130F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ParameterDescription">
    <w:name w:val="Parameter_Description"/>
    <w:basedOn w:val="a"/>
    <w:link w:val="ParameterDescription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i/>
      <w:color w:val="000000"/>
      <w:sz w:val="18"/>
    </w:rPr>
  </w:style>
  <w:style w:type="character" w:customStyle="1" w:styleId="ParameterDescriptionChar">
    <w:name w:val="Parameter_Description Char"/>
    <w:basedOn w:val="a0"/>
    <w:link w:val="ParameterDescription"/>
    <w:rsid w:val="008D2078"/>
    <w:rPr>
      <w:rFonts w:eastAsia="宋体" w:cs="Times New Roman"/>
      <w:bCs/>
      <w:i/>
      <w:color w:val="000000"/>
      <w:sz w:val="18"/>
    </w:rPr>
  </w:style>
  <w:style w:type="paragraph" w:customStyle="1" w:styleId="TableContents">
    <w:name w:val="TableContents"/>
    <w:basedOn w:val="a"/>
    <w:link w:val="TableContents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color w:val="000000"/>
    </w:rPr>
  </w:style>
  <w:style w:type="character" w:customStyle="1" w:styleId="TableContentsChar">
    <w:name w:val="TableContents Char"/>
    <w:basedOn w:val="a0"/>
    <w:link w:val="TableContents"/>
    <w:rsid w:val="008D2078"/>
    <w:rPr>
      <w:rFonts w:eastAsia="宋体" w:cs="Times New Roman"/>
      <w:bCs/>
      <w:color w:val="000000"/>
    </w:rPr>
  </w:style>
  <w:style w:type="paragraph" w:styleId="af9">
    <w:name w:val="footnote text"/>
    <w:basedOn w:val="a"/>
    <w:link w:val="Char8"/>
    <w:uiPriority w:val="99"/>
    <w:semiHidden/>
    <w:unhideWhenUsed/>
    <w:rsid w:val="00B44332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9"/>
    <w:uiPriority w:val="99"/>
    <w:semiHidden/>
    <w:rsid w:val="00B44332"/>
    <w:rPr>
      <w:rFonts w:ascii="Arial" w:hAnsi="Arial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B44332"/>
    <w:rPr>
      <w:vertAlign w:val="superscript"/>
    </w:rPr>
  </w:style>
  <w:style w:type="paragraph" w:customStyle="1" w:styleId="afb">
    <w:name w:val="宏定义"/>
    <w:basedOn w:val="a"/>
    <w:next w:val="a"/>
    <w:link w:val="Char9"/>
    <w:rsid w:val="00001CF5"/>
    <w:pPr>
      <w:jc w:val="left"/>
    </w:pPr>
    <w:rPr>
      <w:rFonts w:eastAsia="宋体" w:cs="Arial"/>
      <w:b/>
      <w:kern w:val="0"/>
      <w:sz w:val="20"/>
      <w:szCs w:val="20"/>
    </w:rPr>
  </w:style>
  <w:style w:type="character" w:customStyle="1" w:styleId="Char9">
    <w:name w:val="宏定义 Char"/>
    <w:basedOn w:val="a0"/>
    <w:link w:val="afb"/>
    <w:rsid w:val="00001CF5"/>
    <w:rPr>
      <w:rFonts w:ascii="Arial" w:eastAsia="宋体" w:hAnsi="Arial" w:cs="Arial"/>
      <w:b/>
      <w:kern w:val="0"/>
      <w:sz w:val="20"/>
      <w:szCs w:val="20"/>
    </w:rPr>
  </w:style>
  <w:style w:type="paragraph" w:styleId="afc">
    <w:name w:val="caption"/>
    <w:basedOn w:val="a"/>
    <w:next w:val="a"/>
    <w:uiPriority w:val="35"/>
    <w:semiHidden/>
    <w:unhideWhenUsed/>
    <w:qFormat/>
    <w:rsid w:val="00B7450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9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6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3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yperlink" Target="http://www.dacrs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bilun\AppData\Roaming\Microsoft\Templates\XGD%20Template%20v3.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D516FB-1576-421D-A021-4F55C12B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XGD Template v3.3.dotx</Template>
  <TotalTime>2631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ADI手册—标准篇</vt:lpstr>
    </vt:vector>
  </TitlesOfParts>
  <Company>xgd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密码学基础学习框图</dc:title>
  <dc:creator>陈比伦</dc:creator>
  <cp:lastModifiedBy>AutoBVT</cp:lastModifiedBy>
  <cp:revision>648</cp:revision>
  <cp:lastPrinted>2013-07-22T08:27:00Z</cp:lastPrinted>
  <dcterms:created xsi:type="dcterms:W3CDTF">2014-12-10T06:09:00Z</dcterms:created>
  <dcterms:modified xsi:type="dcterms:W3CDTF">2016-09-14T06:26:00Z</dcterms:modified>
  <cp:category>ADE-001</cp:category>
  <cp:contentStatus>1.10</cp:contentStatus>
</cp:coreProperties>
</file>