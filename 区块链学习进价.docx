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962"/>
      </w:tblGrid>
      <w:tr w:rsidR="00BD16FA" w:rsidTr="00C54E81">
        <w:trPr>
          <w:trHeight w:val="2414"/>
          <w:jc w:val="center"/>
        </w:trPr>
        <w:tc>
          <w:tcPr>
            <w:tcW w:w="5000" w:type="pct"/>
          </w:tcPr>
          <w:p w:rsidR="00BD16FA" w:rsidRDefault="0097707B" w:rsidP="00A9285D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="00035DFF">
              <w:rPr>
                <w:rFonts w:asciiTheme="majorHAnsi" w:eastAsiaTheme="majorEastAsia" w:hAnsiTheme="majorHAnsi" w:cstheme="majorBidi"/>
                <w:caps/>
                <w:noProof/>
              </w:rPr>
              <w:drawing>
                <wp:inline distT="0" distB="0" distL="0" distR="0">
                  <wp:extent cx="2537410" cy="500332"/>
                  <wp:effectExtent l="19050" t="0" r="0" b="0"/>
                  <wp:docPr id="4" name="Picture 4" descr="D:\chenbilun\我的文档\Work\文档\文档相关\logo-透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henbilun\我的文档\Work\文档\文档相关\logo-透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220" cy="49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BD16FA" w:rsidRPr="00B71A02" w:rsidTr="00C54E81">
        <w:trPr>
          <w:trHeight w:val="1440"/>
          <w:jc w:val="center"/>
        </w:trPr>
        <w:sdt>
          <w:sdtPr>
            <w:rPr>
              <w:rFonts w:eastAsiaTheme="majorEastAsia" w:cs="Arial"/>
              <w:color w:val="1F497D" w:themeColor="text2"/>
              <w:sz w:val="96"/>
              <w:szCs w:val="80"/>
            </w:rPr>
            <w:alias w:val="Title"/>
            <w:id w:val="-181248186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1F497D" w:themeColor="text2"/>
                </w:tcBorders>
                <w:vAlign w:val="center"/>
              </w:tcPr>
              <w:p w:rsidR="00BD16FA" w:rsidRDefault="006F1C7A" w:rsidP="006F1C7A">
                <w:pPr>
                  <w:jc w:val="right"/>
                  <w:rPr>
                    <w:rFonts w:eastAsiaTheme="majorEastAsia" w:cs="Arial"/>
                    <w:color w:val="1F497D" w:themeColor="text2"/>
                    <w:sz w:val="80"/>
                    <w:szCs w:val="80"/>
                  </w:rPr>
                </w:pPr>
                <w:r>
                  <w:rPr>
                    <w:rFonts w:eastAsiaTheme="majorEastAsia" w:cs="Arial" w:hint="eastAsia"/>
                    <w:color w:val="1F497D" w:themeColor="text2"/>
                    <w:sz w:val="96"/>
                    <w:szCs w:val="80"/>
                  </w:rPr>
                  <w:t>区块链学习进价</w:t>
                </w:r>
              </w:p>
            </w:tc>
          </w:sdtContent>
        </w:sdt>
      </w:tr>
      <w:tr w:rsidR="00BD16FA" w:rsidRPr="00B71A02" w:rsidTr="00C54E81">
        <w:trPr>
          <w:trHeight w:val="2040"/>
          <w:jc w:val="center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bottom"/>
          </w:tcPr>
          <w:p w:rsidR="00BD16FA" w:rsidRPr="00B71A02" w:rsidRDefault="00BD16FA" w:rsidP="00C54E81">
            <w:pPr>
              <w:jc w:val="right"/>
              <w:rPr>
                <w:rFonts w:eastAsiaTheme="majorEastAsia" w:cs="Arial"/>
                <w:szCs w:val="21"/>
              </w:rPr>
            </w:pPr>
          </w:p>
        </w:tc>
      </w:tr>
      <w:tr w:rsidR="00BD16FA" w:rsidRPr="00DB3EE1" w:rsidTr="00C54E81">
        <w:trPr>
          <w:trHeight w:val="411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eastAsiaTheme="majorEastAsia" w:cs="Arial" w:hint="eastAsia"/>
                <w:b/>
                <w:color w:val="1F497D" w:themeColor="text2"/>
                <w:szCs w:val="21"/>
              </w:rPr>
              <w:alias w:val="类别"/>
              <w:tag w:val=""/>
              <w:id w:val="-2075568967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:rsidR="00BD16FA" w:rsidRPr="00384B3F" w:rsidRDefault="009A605E" w:rsidP="00C54E81">
                <w:pPr>
                  <w:jc w:val="right"/>
                  <w:rPr>
                    <w:rFonts w:eastAsiaTheme="majorEastAsia" w:cs="Arial"/>
                    <w:b/>
                    <w:color w:val="1F497D" w:themeColor="text2"/>
                    <w:szCs w:val="21"/>
                  </w:rPr>
                </w:pPr>
                <w:r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ADE-00</w:t>
                </w:r>
                <w:r w:rsidR="00644834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</w:t>
                </w:r>
              </w:p>
            </w:sdtContent>
          </w:sdt>
          <w:p w:rsidR="00BD16FA" w:rsidRPr="00384B3F" w:rsidRDefault="00BD16FA" w:rsidP="00EE6028">
            <w:pPr>
              <w:jc w:val="right"/>
              <w:rPr>
                <w:rFonts w:eastAsiaTheme="majorEastAsia" w:cs="Arial"/>
                <w:b/>
                <w:color w:val="1F497D" w:themeColor="text2"/>
                <w:szCs w:val="21"/>
              </w:rPr>
            </w:pPr>
            <w:r w:rsidRPr="00384B3F">
              <w:rPr>
                <w:rFonts w:eastAsiaTheme="majorEastAsia" w:cs="Arial"/>
                <w:b/>
                <w:color w:val="1F497D" w:themeColor="text2"/>
                <w:szCs w:val="21"/>
              </w:rPr>
              <w:t>Revision</w:t>
            </w:r>
            <w:sdt>
              <w:sdtPr>
                <w:rPr>
                  <w:rFonts w:eastAsiaTheme="majorEastAsia" w:cs="Arial" w:hint="eastAsia"/>
                  <w:b/>
                  <w:color w:val="1F497D" w:themeColor="text2"/>
                  <w:szCs w:val="21"/>
                </w:rPr>
                <w:alias w:val="状态"/>
                <w:tag w:val=""/>
                <w:id w:val="-25065751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350217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1.</w:t>
                </w:r>
                <w:r w:rsidR="009C7B0D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10</w:t>
                </w:r>
              </w:sdtContent>
            </w:sdt>
          </w:p>
          <w:sdt>
            <w:sdtPr>
              <w:rPr>
                <w:b/>
                <w:color w:val="1F497D" w:themeColor="text2"/>
                <w:szCs w:val="21"/>
              </w:rPr>
              <w:alias w:val="发布日期"/>
              <w:tag w:val=""/>
              <w:id w:val="-2053370270"/>
              <w:dataBinding w:prefixMappings="xmlns:ns0='http://schemas.microsoft.com/office/2006/coverPageProps' " w:xpath="/ns0:CoverPageProperties[1]/ns0:PublishDate[1]" w:storeItemID="{55AF091B-3C7A-41E3-B477-F2FDAA23CFDA}"/>
              <w:date w:fullDate="2015-08-01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BD16FA" w:rsidRPr="00384B3F" w:rsidRDefault="00633A7B" w:rsidP="009C7B0D">
                <w:pPr>
                  <w:jc w:val="right"/>
                  <w:rPr>
                    <w:b/>
                    <w:color w:val="1F497D" w:themeColor="text2"/>
                    <w:szCs w:val="21"/>
                  </w:rPr>
                </w:pPr>
                <w:r>
                  <w:rPr>
                    <w:rFonts w:hint="eastAsia"/>
                    <w:b/>
                    <w:color w:val="1F497D" w:themeColor="text2"/>
                    <w:szCs w:val="21"/>
                  </w:rPr>
                  <w:t>201</w:t>
                </w:r>
                <w:r w:rsidR="0037720F">
                  <w:rPr>
                    <w:rFonts w:hint="eastAsia"/>
                    <w:b/>
                    <w:color w:val="1F497D" w:themeColor="text2"/>
                    <w:szCs w:val="21"/>
                  </w:rPr>
                  <w:t>5-</w:t>
                </w:r>
                <w:r w:rsidR="009C7B0D">
                  <w:rPr>
                    <w:rFonts w:hint="eastAsia"/>
                    <w:b/>
                    <w:color w:val="1F497D" w:themeColor="text2"/>
                    <w:szCs w:val="21"/>
                  </w:rPr>
                  <w:t>8</w:t>
                </w:r>
                <w:r>
                  <w:rPr>
                    <w:rFonts w:hint="eastAsia"/>
                    <w:b/>
                    <w:color w:val="1F497D" w:themeColor="text2"/>
                    <w:szCs w:val="21"/>
                  </w:rPr>
                  <w:t>-</w:t>
                </w:r>
                <w:r w:rsidR="009C7B0D">
                  <w:rPr>
                    <w:rFonts w:hint="eastAsia"/>
                    <w:b/>
                    <w:color w:val="1F497D" w:themeColor="text2"/>
                    <w:szCs w:val="21"/>
                  </w:rPr>
                  <w:t>1</w:t>
                </w:r>
              </w:p>
            </w:sdtContent>
          </w:sdt>
        </w:tc>
      </w:tr>
    </w:tbl>
    <w:p w:rsidR="00BD16FA" w:rsidRDefault="00BD16FA" w:rsidP="00C54E81"/>
    <w:p w:rsidR="00BD16FA" w:rsidRDefault="00BD16FA" w:rsidP="00C54E81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962"/>
      </w:tblGrid>
      <w:tr w:rsidR="00BD16FA" w:rsidRPr="00AC7CD9" w:rsidTr="00C54E81">
        <w:trPr>
          <w:trHeight w:val="139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:rsidR="00BD16FA" w:rsidRPr="00AC7CD9" w:rsidRDefault="00BD16FA" w:rsidP="00C54E81">
            <w:pPr>
              <w:spacing w:after="120"/>
              <w:rPr>
                <w:rFonts w:cs="Arial"/>
              </w:rPr>
            </w:pPr>
          </w:p>
        </w:tc>
      </w:tr>
      <w:tr w:rsidR="00BD16FA" w:rsidRPr="00AC7CD9" w:rsidTr="00C54E81">
        <w:tc>
          <w:tcPr>
            <w:tcW w:w="5000" w:type="pct"/>
            <w:tcBorders>
              <w:top w:val="single" w:sz="4" w:space="0" w:color="1F497D" w:themeColor="text2"/>
            </w:tcBorders>
          </w:tcPr>
          <w:p w:rsidR="00BD16FA" w:rsidRPr="00AC7CD9" w:rsidRDefault="00BD16FA" w:rsidP="005A2EDD">
            <w:pPr>
              <w:spacing w:before="120" w:after="120"/>
              <w:jc w:val="center"/>
              <w:rPr>
                <w:rFonts w:cs="Arial"/>
                <w:color w:val="000000"/>
                <w:sz w:val="28"/>
                <w:szCs w:val="18"/>
                <w:lang w:val="en-GB"/>
              </w:rPr>
            </w:pPr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 xml:space="preserve">Shenzhen </w:t>
            </w:r>
            <w:proofErr w:type="spellStart"/>
            <w:r w:rsidR="005A2EDD">
              <w:rPr>
                <w:rFonts w:cs="Arial" w:hint="eastAsia"/>
                <w:color w:val="000000"/>
                <w:sz w:val="28"/>
                <w:szCs w:val="18"/>
              </w:rPr>
              <w:t>SmartChain</w:t>
            </w:r>
            <w:proofErr w:type="spellEnd"/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 xml:space="preserve"> Technology </w:t>
            </w:r>
            <w:proofErr w:type="spellStart"/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>Co.,Ltd</w:t>
            </w:r>
            <w:r>
              <w:rPr>
                <w:rFonts w:cs="Arial" w:hint="eastAsia"/>
                <w:color w:val="000000"/>
                <w:sz w:val="28"/>
                <w:szCs w:val="18"/>
              </w:rPr>
              <w:t>P</w:t>
            </w:r>
            <w:r w:rsidRPr="00AC7CD9">
              <w:rPr>
                <w:rFonts w:cs="Arial"/>
                <w:color w:val="000000"/>
                <w:sz w:val="28"/>
                <w:szCs w:val="18"/>
              </w:rPr>
              <w:t>ublished</w:t>
            </w:r>
            <w:proofErr w:type="spellEnd"/>
          </w:p>
        </w:tc>
      </w:tr>
      <w:tr w:rsidR="00BD16FA" w:rsidRPr="00AC7CD9" w:rsidTr="00C54E81">
        <w:tc>
          <w:tcPr>
            <w:tcW w:w="5000" w:type="pct"/>
          </w:tcPr>
          <w:p w:rsidR="00BD16FA" w:rsidRPr="00F17943" w:rsidRDefault="004B691D" w:rsidP="005A2EDD">
            <w:pPr>
              <w:spacing w:before="120" w:after="120"/>
              <w:jc w:val="center"/>
              <w:rPr>
                <w:rFonts w:eastAsia="Times New Roman" w:cs="Arial"/>
                <w:color w:val="000000"/>
                <w:sz w:val="28"/>
                <w:szCs w:val="18"/>
              </w:rPr>
            </w:pPr>
            <w:hyperlink r:id="rId10" w:history="1">
              <w:r w:rsidR="005A2EDD" w:rsidRPr="00C55A11">
                <w:rPr>
                  <w:rStyle w:val="a7"/>
                  <w:rFonts w:hint="eastAsia"/>
                  <w:sz w:val="28"/>
                  <w:szCs w:val="18"/>
                </w:rPr>
                <w:t>www.dacrs.com</w:t>
              </w:r>
            </w:hyperlink>
          </w:p>
        </w:tc>
      </w:tr>
    </w:tbl>
    <w:p w:rsidR="00BD16FA" w:rsidRDefault="00BD16FA" w:rsidP="00C54E81"/>
    <w:p w:rsidR="00BD16FA" w:rsidRDefault="00BD16FA" w:rsidP="00C54E81"/>
    <w:p w:rsidR="00BD16FA" w:rsidRPr="00E95403" w:rsidRDefault="00BD16FA" w:rsidP="00652A7E">
      <w:pPr>
        <w:rPr>
          <w:b/>
          <w:sz w:val="44"/>
          <w:szCs w:val="36"/>
        </w:rPr>
        <w:sectPr w:rsidR="00BD16FA" w:rsidRPr="00E95403" w:rsidSect="000F5F4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080" w:bottom="1440" w:left="1080" w:header="567" w:footer="850" w:gutter="0"/>
          <w:pgNumType w:fmt="lowerRoman" w:start="0"/>
          <w:cols w:space="425"/>
          <w:titlePg/>
          <w:docGrid w:type="lines" w:linePitch="312"/>
        </w:sectPr>
      </w:pPr>
      <w:r>
        <w:br w:type="page"/>
      </w:r>
    </w:p>
    <w:sdt>
      <w:sdtPr>
        <w:rPr>
          <w:rFonts w:cstheme="minorBidi"/>
          <w:b w:val="0"/>
          <w:bCs w:val="0"/>
          <w:kern w:val="2"/>
          <w:sz w:val="21"/>
          <w:szCs w:val="22"/>
          <w:lang w:val="zh-CN"/>
        </w:rPr>
        <w:id w:val="1492137133"/>
        <w:docPartObj>
          <w:docPartGallery w:val="Table of Contents"/>
          <w:docPartUnique/>
        </w:docPartObj>
      </w:sdtPr>
      <w:sdtContent>
        <w:bookmarkStart w:id="0" w:name="_Toc460324064" w:displacedByCustomXml="prev"/>
        <w:p w:rsidR="00AB7246" w:rsidRDefault="00AB7246" w:rsidP="001C49AC">
          <w:pPr>
            <w:pStyle w:val="10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0"/>
        </w:p>
        <w:p w:rsidR="00684D7B" w:rsidRDefault="004B691D">
          <w:pPr>
            <w:pStyle w:val="11"/>
            <w:rPr>
              <w:rFonts w:asciiTheme="minorHAnsi" w:hAnsiTheme="minorHAnsi"/>
              <w:noProof/>
            </w:rPr>
          </w:pPr>
          <w:r w:rsidRPr="004B691D">
            <w:fldChar w:fldCharType="begin"/>
          </w:r>
          <w:r w:rsidR="00AB7246">
            <w:instrText xml:space="preserve"> TOC \o "1-3" \h \z \u </w:instrText>
          </w:r>
          <w:r w:rsidRPr="004B691D">
            <w:fldChar w:fldCharType="separate"/>
          </w:r>
          <w:hyperlink w:anchor="_Toc460324064" w:history="1">
            <w:r w:rsidR="00684D7B" w:rsidRPr="00431964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11"/>
            <w:rPr>
              <w:rFonts w:asciiTheme="minorHAnsi" w:hAnsiTheme="minorHAnsi"/>
              <w:noProof/>
            </w:rPr>
          </w:pPr>
          <w:hyperlink w:anchor="_Toc460324065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一级目录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20"/>
            <w:rPr>
              <w:rFonts w:asciiTheme="minorHAnsi" w:hAnsiTheme="minorHAnsi"/>
              <w:noProof/>
            </w:rPr>
          </w:pPr>
          <w:hyperlink w:anchor="_Toc460324066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二级目录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67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68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20"/>
            <w:rPr>
              <w:rFonts w:asciiTheme="minorHAnsi" w:hAnsiTheme="minorHAnsi"/>
              <w:noProof/>
            </w:rPr>
          </w:pPr>
          <w:hyperlink w:anchor="_Toc460324069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二级目录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70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71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20"/>
            <w:rPr>
              <w:rFonts w:asciiTheme="minorHAnsi" w:hAnsiTheme="minorHAnsi"/>
              <w:noProof/>
            </w:rPr>
          </w:pPr>
          <w:hyperlink w:anchor="_Toc460324072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二级目录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73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74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11"/>
            <w:rPr>
              <w:rFonts w:asciiTheme="minorHAnsi" w:hAnsiTheme="minorHAnsi"/>
              <w:noProof/>
            </w:rPr>
          </w:pPr>
          <w:hyperlink w:anchor="_Toc460324075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一级目录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20"/>
            <w:rPr>
              <w:rFonts w:asciiTheme="minorHAnsi" w:hAnsiTheme="minorHAnsi"/>
              <w:noProof/>
            </w:rPr>
          </w:pPr>
          <w:hyperlink w:anchor="_Toc460324076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二级目录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77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78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20"/>
            <w:rPr>
              <w:rFonts w:asciiTheme="minorHAnsi" w:hAnsiTheme="minorHAnsi"/>
              <w:noProof/>
            </w:rPr>
          </w:pPr>
          <w:hyperlink w:anchor="_Toc460324079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二级目录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80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81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>
          <w:pPr>
            <w:pStyle w:val="20"/>
            <w:rPr>
              <w:rFonts w:asciiTheme="minorHAnsi" w:hAnsiTheme="minorHAnsi"/>
              <w:noProof/>
            </w:rPr>
          </w:pPr>
          <w:hyperlink w:anchor="_Toc460324082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二级目录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83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2.3.1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D7B" w:rsidRDefault="004B691D" w:rsidP="00431964">
          <w:pPr>
            <w:pStyle w:val="30"/>
            <w:ind w:left="840"/>
            <w:rPr>
              <w:rFonts w:asciiTheme="minorHAnsi" w:hAnsiTheme="minorHAnsi"/>
              <w:noProof/>
            </w:rPr>
          </w:pPr>
          <w:hyperlink w:anchor="_Toc460324084" w:history="1">
            <w:r w:rsidR="00684D7B" w:rsidRPr="00431964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2.3.2</w:t>
            </w:r>
            <w:r w:rsidR="00684D7B">
              <w:rPr>
                <w:rFonts w:asciiTheme="minorHAnsi" w:hAnsiTheme="minorHAnsi"/>
                <w:noProof/>
              </w:rPr>
              <w:tab/>
            </w:r>
            <w:r w:rsidR="00684D7B" w:rsidRPr="00431964">
              <w:rPr>
                <w:rStyle w:val="a7"/>
                <w:rFonts w:hint="eastAsia"/>
                <w:noProof/>
              </w:rPr>
              <w:t>三级目录</w:t>
            </w:r>
            <w:r w:rsidR="00684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D7B">
              <w:rPr>
                <w:noProof/>
                <w:webHidden/>
              </w:rPr>
              <w:instrText xml:space="preserve"> PAGEREF _Toc460324084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D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8B" w:rsidRDefault="004B691D" w:rsidP="0074518B"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bookmarkStart w:id="1" w:name="_Toc356309929" w:displacedByCustomXml="prev"/>
    <w:bookmarkEnd w:id="1" w:displacedByCustomXml="prev"/>
    <w:bookmarkStart w:id="2" w:name="_Toc356142930" w:displacedByCustomXml="prev"/>
    <w:bookmarkEnd w:id="2" w:displacedByCustomXml="prev"/>
    <w:bookmarkStart w:id="3" w:name="_Toc353973257" w:displacedByCustomXml="prev"/>
    <w:bookmarkEnd w:id="3" w:displacedByCustomXml="prev"/>
    <w:bookmarkStart w:id="4" w:name="_Toc353109699" w:displacedByCustomXml="prev"/>
    <w:bookmarkEnd w:id="4" w:displacedByCustomXml="prev"/>
    <w:bookmarkStart w:id="5" w:name="_Toc349636358" w:displacedByCustomXml="prev"/>
    <w:bookmarkEnd w:id="5" w:displacedByCustomXml="prev"/>
    <w:bookmarkStart w:id="6" w:name="_Toc349636357" w:displacedByCustomXml="prev"/>
    <w:bookmarkEnd w:id="6" w:displacedByCustomXml="prev"/>
    <w:p w:rsidR="0074518B" w:rsidRDefault="0074518B" w:rsidP="0074518B">
      <w:pPr>
        <w:pStyle w:val="10"/>
        <w:sectPr w:rsidR="0074518B" w:rsidSect="000F5F4A">
          <w:headerReference w:type="even" r:id="rId17"/>
          <w:headerReference w:type="default" r:id="rId18"/>
          <w:headerReference w:type="first" r:id="rId19"/>
          <w:pgSz w:w="11906" w:h="16838" w:code="9"/>
          <w:pgMar w:top="1440" w:right="1080" w:bottom="1440" w:left="1080" w:header="851" w:footer="992" w:gutter="0"/>
          <w:cols w:space="425"/>
          <w:docGrid w:type="lines" w:linePitch="312"/>
        </w:sectPr>
      </w:pPr>
      <w:bookmarkStart w:id="7" w:name="_Toc333355519"/>
      <w:bookmarkStart w:id="8" w:name="_Toc333410941"/>
      <w:bookmarkStart w:id="9" w:name="_Toc260820551"/>
      <w:bookmarkStart w:id="10" w:name="_Toc321264312"/>
      <w:bookmarkStart w:id="11" w:name="_Toc321264846"/>
      <w:bookmarkStart w:id="12" w:name="_Toc321390364"/>
    </w:p>
    <w:bookmarkEnd w:id="7"/>
    <w:bookmarkEnd w:id="8"/>
    <w:bookmarkEnd w:id="9"/>
    <w:bookmarkEnd w:id="10"/>
    <w:bookmarkEnd w:id="11"/>
    <w:bookmarkEnd w:id="12"/>
    <w:p w:rsidR="006F1C7A" w:rsidRPr="003A2FFE" w:rsidRDefault="006F1C7A" w:rsidP="006F1C7A">
      <w:r>
        <w:rPr>
          <w:rFonts w:hint="eastAsia"/>
        </w:rPr>
        <w:lastRenderedPageBreak/>
        <w:t>1.How the network operates after accepting the orphan Blocks?</w:t>
      </w:r>
    </w:p>
    <w:p w:rsidR="006F1C7A" w:rsidRDefault="006F1C7A" w:rsidP="006F1C7A">
      <w:r>
        <w:rPr>
          <w:rFonts w:hint="eastAsia"/>
        </w:rPr>
        <w:t>收到</w:t>
      </w:r>
      <w:r>
        <w:rPr>
          <w:rFonts w:hint="eastAsia"/>
        </w:rPr>
        <w:t>orphan blocks</w:t>
      </w:r>
      <w:r>
        <w:rPr>
          <w:rFonts w:hint="eastAsia"/>
        </w:rPr>
        <w:t>后网络有什么操作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2.Whethe the orphan node has the upper limit or </w:t>
      </w:r>
      <w:proofErr w:type="spellStart"/>
      <w:r>
        <w:rPr>
          <w:rFonts w:hint="eastAsia"/>
        </w:rPr>
        <w:t>not?And</w:t>
      </w:r>
      <w:proofErr w:type="spellEnd"/>
      <w:r>
        <w:rPr>
          <w:rFonts w:hint="eastAsia"/>
        </w:rPr>
        <w:t xml:space="preserve"> what's delete algorithm after it reach the upper limit:</w:t>
      </w:r>
    </w:p>
    <w:p w:rsidR="006F1C7A" w:rsidRDefault="006F1C7A" w:rsidP="006F1C7A">
      <w:r>
        <w:rPr>
          <w:rFonts w:hint="eastAsia"/>
        </w:rPr>
        <w:t>Orphan</w:t>
      </w:r>
      <w:r>
        <w:rPr>
          <w:rFonts w:hint="eastAsia"/>
        </w:rPr>
        <w:t>块有无上限，若有上限，达到上限删除算法请描述一下。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3.What are respectively store in </w:t>
      </w:r>
      <w:proofErr w:type="spellStart"/>
      <w:r>
        <w:rPr>
          <w:rFonts w:hint="eastAsia"/>
        </w:rPr>
        <w:t>maporphanBlocks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maporphanBlocksByPrev?Why</w:t>
      </w:r>
      <w:proofErr w:type="spellEnd"/>
      <w:r>
        <w:rPr>
          <w:rFonts w:hint="eastAsia"/>
        </w:rPr>
        <w:t xml:space="preserve"> to store two maps?</w:t>
      </w:r>
    </w:p>
    <w:p w:rsidR="006F1C7A" w:rsidRDefault="006F1C7A" w:rsidP="006F1C7A">
      <w:proofErr w:type="spellStart"/>
      <w:r>
        <w:rPr>
          <w:rFonts w:hint="eastAsia"/>
        </w:rPr>
        <w:t>mapOrphanBlocks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mapOrphanBlocksByPrev</w:t>
      </w:r>
      <w:proofErr w:type="spellEnd"/>
      <w:r>
        <w:rPr>
          <w:rFonts w:hint="eastAsia"/>
        </w:rPr>
        <w:t>分别存放的是什么？为什么要存放两个</w:t>
      </w:r>
      <w:r>
        <w:rPr>
          <w:rFonts w:hint="eastAsia"/>
        </w:rPr>
        <w:t>map?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4.How to construct </w:t>
      </w:r>
      <w:proofErr w:type="spellStart"/>
      <w:r>
        <w:rPr>
          <w:rFonts w:hint="eastAsia"/>
        </w:rPr>
        <w:t>CBlockLocator</w:t>
      </w:r>
      <w:proofErr w:type="spellEnd"/>
      <w:r>
        <w:rPr>
          <w:rFonts w:hint="eastAsia"/>
        </w:rPr>
        <w:t>?</w:t>
      </w:r>
    </w:p>
    <w:p w:rsidR="006F1C7A" w:rsidRDefault="006F1C7A" w:rsidP="006F1C7A">
      <w:proofErr w:type="spellStart"/>
      <w:r>
        <w:rPr>
          <w:rFonts w:hint="eastAsia"/>
        </w:rPr>
        <w:t>CBlockLocator</w:t>
      </w:r>
      <w:proofErr w:type="spellEnd"/>
      <w:r>
        <w:rPr>
          <w:rFonts w:hint="eastAsia"/>
        </w:rPr>
        <w:t>如果构造？</w:t>
      </w:r>
    </w:p>
    <w:p w:rsidR="006F1C7A" w:rsidRDefault="006F1C7A" w:rsidP="006F1C7A"/>
    <w:p w:rsidR="006F1C7A" w:rsidRDefault="006F1C7A" w:rsidP="006F1C7A">
      <w:r>
        <w:rPr>
          <w:rFonts w:hint="eastAsia"/>
        </w:rPr>
        <w:t>5.</w:t>
      </w:r>
      <w:r>
        <w:rPr>
          <w:rFonts w:hint="eastAsia"/>
        </w:rPr>
        <w:t>比特币如何在节点之间达成共识的，请描述两个节点直接的共识过程。</w:t>
      </w:r>
    </w:p>
    <w:p w:rsidR="006F1C7A" w:rsidRDefault="006F1C7A" w:rsidP="006F1C7A"/>
    <w:p w:rsidR="006F1C7A" w:rsidRDefault="006F1C7A" w:rsidP="006F1C7A">
      <w:r>
        <w:rPr>
          <w:rFonts w:hint="eastAsia"/>
        </w:rPr>
        <w:t>6.List the data structure of "</w:t>
      </w:r>
      <w:proofErr w:type="spellStart"/>
      <w:r>
        <w:rPr>
          <w:rFonts w:hint="eastAsia"/>
        </w:rPr>
        <w:t>getblocks</w:t>
      </w:r>
      <w:proofErr w:type="spellEnd"/>
      <w:r>
        <w:rPr>
          <w:rFonts w:hint="eastAsia"/>
        </w:rPr>
        <w:t>" .</w:t>
      </w:r>
    </w:p>
    <w:p w:rsidR="006F1C7A" w:rsidRDefault="006F1C7A" w:rsidP="006F1C7A">
      <w:r>
        <w:rPr>
          <w:rFonts w:hint="eastAsia"/>
        </w:rPr>
        <w:t>请列出“</w:t>
      </w:r>
      <w:proofErr w:type="spellStart"/>
      <w:r>
        <w:rPr>
          <w:rFonts w:hint="eastAsia"/>
        </w:rPr>
        <w:t>getblocks</w:t>
      </w:r>
      <w:proofErr w:type="spellEnd"/>
      <w:r>
        <w:rPr>
          <w:rFonts w:hint="eastAsia"/>
        </w:rPr>
        <w:t>”的数据结构</w:t>
      </w:r>
    </w:p>
    <w:p w:rsidR="006F1C7A" w:rsidRDefault="006F1C7A" w:rsidP="006F1C7A"/>
    <w:p w:rsidR="006F1C7A" w:rsidRDefault="006F1C7A" w:rsidP="006F1C7A">
      <w:r>
        <w:rPr>
          <w:rFonts w:hint="eastAsia"/>
        </w:rPr>
        <w:t>7.Under what kind of circumstance that may put the accepted block into the disk:</w:t>
      </w:r>
    </w:p>
    <w:p w:rsidR="006F1C7A" w:rsidRDefault="006F1C7A" w:rsidP="006F1C7A">
      <w:r>
        <w:rPr>
          <w:rFonts w:hint="eastAsia"/>
        </w:rPr>
        <w:t>收到</w:t>
      </w:r>
      <w:r>
        <w:rPr>
          <w:rFonts w:hint="eastAsia"/>
        </w:rPr>
        <w:t>Block</w:t>
      </w:r>
      <w:r>
        <w:rPr>
          <w:rFonts w:hint="eastAsia"/>
        </w:rPr>
        <w:t>后什么情况下才能放到磁盘中，请大致描述下整个过程。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8.What's the reason that the process of </w:t>
      </w:r>
      <w:proofErr w:type="spellStart"/>
      <w:r>
        <w:rPr>
          <w:rFonts w:hint="eastAsia"/>
        </w:rPr>
        <w:t>AcceptBlock</w:t>
      </w:r>
      <w:proofErr w:type="spellEnd"/>
      <w:r>
        <w:rPr>
          <w:rFonts w:hint="eastAsia"/>
        </w:rPr>
        <w:t xml:space="preserve"> is rejected?</w:t>
      </w:r>
    </w:p>
    <w:p w:rsidR="006F1C7A" w:rsidRDefault="006F1C7A" w:rsidP="006F1C7A">
      <w:proofErr w:type="spellStart"/>
      <w:r>
        <w:rPr>
          <w:rFonts w:hint="eastAsia"/>
        </w:rPr>
        <w:lastRenderedPageBreak/>
        <w:t>AccpetBlock</w:t>
      </w:r>
      <w:proofErr w:type="spellEnd"/>
      <w:r>
        <w:rPr>
          <w:rFonts w:hint="eastAsia"/>
        </w:rPr>
        <w:t>的过程中可能被拒绝的原因</w:t>
      </w:r>
    </w:p>
    <w:p w:rsidR="006F1C7A" w:rsidRDefault="006F1C7A" w:rsidP="006F1C7A"/>
    <w:p w:rsidR="006F1C7A" w:rsidRDefault="006F1C7A" w:rsidP="006F1C7A">
      <w:r>
        <w:rPr>
          <w:rFonts w:hint="eastAsia"/>
        </w:rPr>
        <w:t>9.What is the key operation of Add to Block Index?</w:t>
      </w:r>
    </w:p>
    <w:p w:rsidR="006F1C7A" w:rsidRDefault="006F1C7A" w:rsidP="006F1C7A">
      <w:r>
        <w:rPr>
          <w:rFonts w:hint="eastAsia"/>
        </w:rPr>
        <w:t xml:space="preserve">Add to Block Index </w:t>
      </w:r>
      <w:r>
        <w:rPr>
          <w:rFonts w:hint="eastAsia"/>
        </w:rPr>
        <w:t>有些什么关键操作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10. What is operation </w:t>
      </w:r>
      <w:proofErr w:type="spellStart"/>
      <w:r>
        <w:rPr>
          <w:rFonts w:hint="eastAsia"/>
        </w:rPr>
        <w:t>releated</w:t>
      </w:r>
      <w:proofErr w:type="spellEnd"/>
      <w:r>
        <w:rPr>
          <w:rFonts w:hint="eastAsia"/>
        </w:rPr>
        <w:t xml:space="preserve"> to Find </w:t>
      </w:r>
      <w:proofErr w:type="spellStart"/>
      <w:r>
        <w:rPr>
          <w:rFonts w:hint="eastAsia"/>
        </w:rPr>
        <w:t>mostworkchain</w:t>
      </w:r>
      <w:proofErr w:type="spellEnd"/>
      <w:r>
        <w:rPr>
          <w:rFonts w:hint="eastAsia"/>
        </w:rPr>
        <w:t>()?</w:t>
      </w:r>
    </w:p>
    <w:p w:rsidR="006F1C7A" w:rsidRDefault="006F1C7A" w:rsidP="006F1C7A">
      <w:r>
        <w:rPr>
          <w:rFonts w:hint="eastAsia"/>
        </w:rPr>
        <w:t>简述</w:t>
      </w:r>
      <w:proofErr w:type="spellStart"/>
      <w:r>
        <w:rPr>
          <w:rFonts w:hint="eastAsia"/>
        </w:rPr>
        <w:t>Findmostworkchain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函数逻辑</w:t>
      </w:r>
    </w:p>
    <w:p w:rsidR="006F1C7A" w:rsidRDefault="006F1C7A" w:rsidP="006F1C7A"/>
    <w:p w:rsidR="006F1C7A" w:rsidRDefault="006F1C7A" w:rsidP="006F1C7A">
      <w:r>
        <w:rPr>
          <w:rFonts w:hint="eastAsia"/>
        </w:rPr>
        <w:t>11.ChainActive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chainMostWork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SetBlockIndexValid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pIndexBestInvalid</w:t>
      </w:r>
      <w:proofErr w:type="spellEnd"/>
    </w:p>
    <w:p w:rsidR="006F1C7A" w:rsidRDefault="006F1C7A" w:rsidP="006F1C7A">
      <w:r>
        <w:rPr>
          <w:rFonts w:hint="eastAsia"/>
        </w:rPr>
        <w:t xml:space="preserve">What are store in above </w:t>
      </w:r>
      <w:proofErr w:type="spellStart"/>
      <w:r>
        <w:rPr>
          <w:rFonts w:hint="eastAsia"/>
        </w:rPr>
        <w:t>structs?And</w:t>
      </w:r>
      <w:proofErr w:type="spellEnd"/>
      <w:r>
        <w:rPr>
          <w:rFonts w:hint="eastAsia"/>
        </w:rPr>
        <w:t xml:space="preserve"> what are the different among them?</w:t>
      </w:r>
    </w:p>
    <w:p w:rsidR="006F1C7A" w:rsidRDefault="006F1C7A" w:rsidP="006F1C7A">
      <w:proofErr w:type="spellStart"/>
      <w:r>
        <w:rPr>
          <w:rFonts w:hint="eastAsia"/>
        </w:rPr>
        <w:t>ChainActive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chainMostWork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SetBlockIndexValid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pIndexBestInvalid</w:t>
      </w:r>
      <w:proofErr w:type="spellEnd"/>
      <w:r>
        <w:rPr>
          <w:rFonts w:hint="eastAsia"/>
        </w:rPr>
        <w:t>结构分别存放什么？有什么区别</w:t>
      </w:r>
    </w:p>
    <w:p w:rsidR="006F1C7A" w:rsidRDefault="006F1C7A" w:rsidP="006F1C7A"/>
    <w:p w:rsidR="006F1C7A" w:rsidRDefault="006F1C7A" w:rsidP="006F1C7A">
      <w:pPr>
        <w:tabs>
          <w:tab w:val="left" w:pos="6767"/>
        </w:tabs>
      </w:pPr>
      <w:r>
        <w:rPr>
          <w:rFonts w:hint="eastAsia"/>
        </w:rPr>
        <w:t xml:space="preserve">12.What are saved in </w:t>
      </w:r>
      <w:proofErr w:type="spellStart"/>
      <w:r>
        <w:rPr>
          <w:rFonts w:hint="eastAsia"/>
        </w:rPr>
        <w:t>mapTx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mapNextTx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Mempool</w:t>
      </w:r>
      <w:proofErr w:type="spellEnd"/>
      <w:r>
        <w:rPr>
          <w:rFonts w:hint="eastAsia"/>
        </w:rPr>
        <w:t>?</w:t>
      </w:r>
      <w:r>
        <w:tab/>
      </w:r>
    </w:p>
    <w:p w:rsidR="006F1C7A" w:rsidRDefault="006F1C7A" w:rsidP="006F1C7A">
      <w:proofErr w:type="spellStart"/>
      <w:r>
        <w:rPr>
          <w:rFonts w:hint="eastAsia"/>
        </w:rPr>
        <w:t>Mempool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mapTx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mapNextTx</w:t>
      </w:r>
      <w:proofErr w:type="spellEnd"/>
      <w:r>
        <w:rPr>
          <w:rFonts w:hint="eastAsia"/>
        </w:rPr>
        <w:t>存放的分别是什么？</w:t>
      </w:r>
    </w:p>
    <w:p w:rsidR="006F1C7A" w:rsidRDefault="006F1C7A" w:rsidP="006F1C7A"/>
    <w:p w:rsidR="006F1C7A" w:rsidRDefault="006F1C7A" w:rsidP="006F1C7A">
      <w:r>
        <w:rPr>
          <w:rFonts w:hint="eastAsia"/>
        </w:rPr>
        <w:t>13.List the operations in the process to delete the Block from chain Active?</w:t>
      </w:r>
    </w:p>
    <w:p w:rsidR="006F1C7A" w:rsidRDefault="006F1C7A" w:rsidP="006F1C7A">
      <w:r>
        <w:rPr>
          <w:rFonts w:hint="eastAsia"/>
        </w:rPr>
        <w:t>把</w:t>
      </w:r>
      <w:r>
        <w:rPr>
          <w:rFonts w:hint="eastAsia"/>
        </w:rPr>
        <w:t>Block</w:t>
      </w:r>
      <w:r>
        <w:rPr>
          <w:rFonts w:hint="eastAsia"/>
        </w:rPr>
        <w:t>从</w:t>
      </w:r>
      <w:proofErr w:type="spellStart"/>
      <w:r>
        <w:rPr>
          <w:rFonts w:hint="eastAsia"/>
        </w:rPr>
        <w:t>chainActive</w:t>
      </w:r>
      <w:proofErr w:type="spellEnd"/>
      <w:r>
        <w:rPr>
          <w:rFonts w:hint="eastAsia"/>
        </w:rPr>
        <w:t>中删除时，做了哪些操作，请详述整个过程。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14.What kind of conditions has been checked in </w:t>
      </w:r>
      <w:proofErr w:type="spellStart"/>
      <w:r>
        <w:rPr>
          <w:rFonts w:hint="eastAsia"/>
        </w:rPr>
        <w:t>CheckTransaction</w:t>
      </w:r>
      <w:proofErr w:type="spellEnd"/>
      <w:r>
        <w:rPr>
          <w:rFonts w:hint="eastAsia"/>
        </w:rPr>
        <w:t>?</w:t>
      </w:r>
    </w:p>
    <w:p w:rsidR="006F1C7A" w:rsidRDefault="006F1C7A" w:rsidP="006F1C7A">
      <w:proofErr w:type="spellStart"/>
      <w:r>
        <w:rPr>
          <w:rFonts w:hint="eastAsia"/>
        </w:rPr>
        <w:t>CheckTranstaction</w:t>
      </w:r>
      <w:proofErr w:type="spellEnd"/>
      <w:r>
        <w:rPr>
          <w:rFonts w:hint="eastAsia"/>
        </w:rPr>
        <w:t>时检查了哪些项目？</w:t>
      </w:r>
    </w:p>
    <w:p w:rsidR="006F1C7A" w:rsidRDefault="006F1C7A" w:rsidP="006F1C7A">
      <w:r>
        <w:rPr>
          <w:rFonts w:hint="eastAsia"/>
        </w:rPr>
        <w:t xml:space="preserve">15.Describe the </w:t>
      </w:r>
      <w:proofErr w:type="spellStart"/>
      <w:r>
        <w:rPr>
          <w:rFonts w:hint="eastAsia"/>
        </w:rPr>
        <w:t>algorithmin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processBlock</w:t>
      </w:r>
      <w:proofErr w:type="spellEnd"/>
      <w:r>
        <w:rPr>
          <w:rFonts w:hint="eastAsia"/>
        </w:rPr>
        <w:t xml:space="preserve"> function for processing orphan node.</w:t>
      </w:r>
    </w:p>
    <w:p w:rsidR="006F1C7A" w:rsidRDefault="006F1C7A" w:rsidP="006F1C7A">
      <w:r>
        <w:rPr>
          <w:rFonts w:hint="eastAsia"/>
        </w:rPr>
        <w:t>描述</w:t>
      </w:r>
      <w:proofErr w:type="spellStart"/>
      <w:r>
        <w:rPr>
          <w:rFonts w:hint="eastAsia"/>
        </w:rPr>
        <w:t>processBlock</w:t>
      </w:r>
      <w:proofErr w:type="spellEnd"/>
      <w:r>
        <w:rPr>
          <w:rFonts w:hint="eastAsia"/>
        </w:rPr>
        <w:t>函数中对孤块的处理算法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16.What's the meaning for using </w:t>
      </w:r>
      <w:proofErr w:type="spellStart"/>
      <w:r>
        <w:rPr>
          <w:rFonts w:hint="eastAsia"/>
        </w:rPr>
        <w:t>CBlockIndex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nstatus</w:t>
      </w:r>
      <w:proofErr w:type="spellEnd"/>
      <w:r>
        <w:rPr>
          <w:rFonts w:hint="eastAsia"/>
        </w:rPr>
        <w:t>？</w:t>
      </w:r>
    </w:p>
    <w:p w:rsidR="006F1C7A" w:rsidRDefault="006F1C7A" w:rsidP="006F1C7A">
      <w:r>
        <w:rPr>
          <w:rFonts w:hint="eastAsia"/>
        </w:rPr>
        <w:t>使用对象</w:t>
      </w:r>
      <w:proofErr w:type="spellStart"/>
      <w:r>
        <w:rPr>
          <w:rFonts w:hint="eastAsia"/>
        </w:rPr>
        <w:t>CBlockIndex,nStatus</w:t>
      </w:r>
      <w:proofErr w:type="spellEnd"/>
      <w:r>
        <w:rPr>
          <w:rFonts w:hint="eastAsia"/>
        </w:rPr>
        <w:t>有什么意义？</w:t>
      </w:r>
    </w:p>
    <w:p w:rsidR="006F1C7A" w:rsidRDefault="006F1C7A" w:rsidP="006F1C7A"/>
    <w:p w:rsidR="006F1C7A" w:rsidRDefault="006F1C7A" w:rsidP="006F1C7A">
      <w:r>
        <w:rPr>
          <w:rFonts w:hint="eastAsia"/>
        </w:rPr>
        <w:t>17.Describe all the checking process of the client when accept a block.</w:t>
      </w:r>
    </w:p>
    <w:p w:rsidR="006F1C7A" w:rsidRDefault="006F1C7A" w:rsidP="006F1C7A">
      <w:r>
        <w:rPr>
          <w:rFonts w:hint="eastAsia"/>
        </w:rPr>
        <w:t>描述从网络接收到一个</w:t>
      </w:r>
      <w:r>
        <w:rPr>
          <w:rFonts w:hint="eastAsia"/>
        </w:rPr>
        <w:t>block</w:t>
      </w:r>
      <w:r>
        <w:rPr>
          <w:rFonts w:hint="eastAsia"/>
        </w:rPr>
        <w:t>之后的校验步骤</w:t>
      </w:r>
    </w:p>
    <w:p w:rsidR="006F1C7A" w:rsidRDefault="006F1C7A" w:rsidP="006F1C7A"/>
    <w:p w:rsidR="006F1C7A" w:rsidRDefault="006F1C7A" w:rsidP="006F1C7A">
      <w:r>
        <w:rPr>
          <w:rFonts w:hint="eastAsia"/>
        </w:rPr>
        <w:t xml:space="preserve">18.What </w:t>
      </w:r>
      <w:proofErr w:type="spellStart"/>
      <w:r>
        <w:rPr>
          <w:rFonts w:hint="eastAsia"/>
        </w:rPr>
        <w:t>opertations</w:t>
      </w:r>
      <w:proofErr w:type="spellEnd"/>
      <w:r>
        <w:rPr>
          <w:rFonts w:hint="eastAsia"/>
        </w:rPr>
        <w:t xml:space="preserve"> are related to </w:t>
      </w:r>
      <w:proofErr w:type="spellStart"/>
      <w:r>
        <w:rPr>
          <w:rFonts w:hint="eastAsia"/>
        </w:rPr>
        <w:t>ActiveBestChain?And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connectTip</w:t>
      </w:r>
      <w:proofErr w:type="spellEnd"/>
      <w:r>
        <w:rPr>
          <w:rFonts w:hint="eastAsia"/>
        </w:rPr>
        <w:t>?</w:t>
      </w:r>
    </w:p>
    <w:p w:rsidR="006F1C7A" w:rsidRDefault="006F1C7A" w:rsidP="006F1C7A">
      <w:r>
        <w:rPr>
          <w:rFonts w:hint="eastAsia"/>
        </w:rPr>
        <w:t>描述</w:t>
      </w:r>
      <w:proofErr w:type="spellStart"/>
      <w:r>
        <w:rPr>
          <w:rFonts w:hint="eastAsia"/>
        </w:rPr>
        <w:t>ActiveBestChain</w:t>
      </w:r>
      <w:proofErr w:type="spellEnd"/>
      <w:r>
        <w:rPr>
          <w:rFonts w:hint="eastAsia"/>
        </w:rPr>
        <w:t>的逻辑？描述</w:t>
      </w:r>
      <w:proofErr w:type="spellStart"/>
      <w:r>
        <w:rPr>
          <w:rFonts w:hint="eastAsia"/>
        </w:rPr>
        <w:t>connectTip</w:t>
      </w:r>
      <w:proofErr w:type="spellEnd"/>
      <w:r>
        <w:rPr>
          <w:rFonts w:hint="eastAsia"/>
        </w:rPr>
        <w:t>的逻辑？</w:t>
      </w:r>
    </w:p>
    <w:p w:rsidR="006F1C7A" w:rsidRDefault="006F1C7A" w:rsidP="006F1C7A"/>
    <w:p w:rsidR="006F1C7A" w:rsidRDefault="006F1C7A" w:rsidP="006F1C7A">
      <w:r>
        <w:rPr>
          <w:rFonts w:hint="eastAsia"/>
        </w:rPr>
        <w:t>19.</w:t>
      </w:r>
      <w:r>
        <w:rPr>
          <w:rFonts w:hint="eastAsia"/>
        </w:rPr>
        <w:t>非对称加密的工作原理，比特币中的私钥和公钥如何工作？比特币钱包加密后对钱包文件的有哪些影响？</w:t>
      </w:r>
    </w:p>
    <w:p w:rsidR="008F1E41" w:rsidRDefault="008F1E41" w:rsidP="006F1C7A">
      <w:pPr>
        <w:pStyle w:val="10"/>
      </w:pPr>
    </w:p>
    <w:sectPr w:rsidR="008F1E41" w:rsidSect="009B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077D8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EFD" w:rsidRDefault="00602EFD" w:rsidP="00506333">
      <w:r>
        <w:separator/>
      </w:r>
    </w:p>
  </w:endnote>
  <w:endnote w:type="continuationSeparator" w:id="0">
    <w:p w:rsidR="00602EFD" w:rsidRDefault="00602EFD" w:rsidP="00506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41" w:rsidRDefault="008F1E4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Pr="00A76964" w:rsidRDefault="001F73A6" w:rsidP="00C54E81">
    <w:pPr>
      <w:pStyle w:val="a4"/>
      <w:pBdr>
        <w:top w:val="single" w:sz="24" w:space="1" w:color="A6A6A6" w:themeColor="background1" w:themeShade="A6"/>
      </w:pBdr>
    </w:pPr>
    <w:r>
      <w:rPr>
        <w:rFonts w:cs="Arial" w:hint="eastAsia"/>
      </w:rPr>
      <w:tab/>
    </w:r>
    <w:r>
      <w:ptab w:relativeTo="margin" w:alignment="right" w:leader="none"/>
    </w:r>
    <w:fldSimple w:instr=" PAGE   \* MERGEFORMAT ">
      <w:r w:rsidR="006F1C7A">
        <w:rPr>
          <w:noProof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41" w:rsidRDefault="008F1E4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EFD" w:rsidRDefault="00602EFD" w:rsidP="00506333">
      <w:r>
        <w:separator/>
      </w:r>
    </w:p>
  </w:footnote>
  <w:footnote w:type="continuationSeparator" w:id="0">
    <w:p w:rsidR="00602EFD" w:rsidRDefault="00602EFD" w:rsidP="00506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4B69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2" o:spid="_x0000_s2063" type="#_x0000_t136" style="position:absolute;left:0;text-align:left;margin-left:0;margin-top:0;width:629.8pt;height:57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6"/>
      <w:gridCol w:w="4261"/>
    </w:tblGrid>
    <w:tr w:rsidR="001F73A6" w:rsidTr="00C54E81">
      <w:trPr>
        <w:trHeight w:val="429"/>
      </w:trPr>
      <w:tc>
        <w:tcPr>
          <w:tcW w:w="4261" w:type="dxa"/>
          <w:hideMark/>
        </w:tcPr>
        <w:p w:rsidR="001F73A6" w:rsidRDefault="004B691D" w:rsidP="00C54E81">
          <w:pPr>
            <w:pStyle w:val="a3"/>
            <w:pBdr>
              <w:bottom w:val="none" w:sz="0" w:space="0" w:color="auto"/>
            </w:pBdr>
            <w:jc w:val="left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957693" o:spid="_x0000_s2064" type="#_x0000_t136" style="position:absolute;margin-left:0;margin-top:0;width:629.8pt;height:57.2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pt" string="深圳市智链科技有限公司"/>
                <w10:wrap anchorx="margin" anchory="margin"/>
              </v:shape>
            </w:pict>
          </w:r>
          <w:r w:rsidR="001F73A6">
            <w:rPr>
              <w:noProof/>
            </w:rPr>
            <w:drawing>
              <wp:inline distT="0" distB="0" distL="0" distR="0">
                <wp:extent cx="2601320" cy="447427"/>
                <wp:effectExtent l="19050" t="0" r="8530" b="0"/>
                <wp:docPr id="3" name="Picture 1" descr="D:\chenbilun\桌面\main_0--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chenbilun\桌面\main_0---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2223" cy="447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cs="Arial"/>
            <w:b/>
          </w:rPr>
          <w:alias w:val="Title"/>
          <w:id w:val="529069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261" w:type="dxa"/>
              <w:vAlign w:val="bottom"/>
              <w:hideMark/>
            </w:tcPr>
            <w:p w:rsidR="001F73A6" w:rsidRPr="00995E16" w:rsidRDefault="006F1C7A" w:rsidP="00C54E81">
              <w:pPr>
                <w:pStyle w:val="a3"/>
                <w:pBdr>
                  <w:bottom w:val="none" w:sz="0" w:space="0" w:color="auto"/>
                </w:pBdr>
                <w:jc w:val="right"/>
                <w:rPr>
                  <w:rFonts w:eastAsiaTheme="minorEastAsia" w:cs="Arial"/>
                  <w:b/>
                </w:rPr>
              </w:pPr>
              <w:r>
                <w:rPr>
                  <w:rFonts w:eastAsia="宋体" w:cs="Arial" w:hint="eastAsia"/>
                  <w:b/>
                </w:rPr>
                <w:t>区块链学习进价</w:t>
              </w:r>
            </w:p>
          </w:tc>
        </w:sdtContent>
      </w:sdt>
    </w:tr>
  </w:tbl>
  <w:p w:rsidR="001F73A6" w:rsidRDefault="001F73A6" w:rsidP="00C54E81">
    <w:pPr>
      <w:pStyle w:val="a3"/>
      <w:pBdr>
        <w:bottom w:val="none" w:sz="0" w:space="0" w:color="auto"/>
      </w:pBdr>
      <w:tabs>
        <w:tab w:val="left" w:pos="2064"/>
      </w:tabs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1F73A6" w:rsidP="00C54E81">
    <w:pPr>
      <w:pStyle w:val="a3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4B69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5" o:spid="_x0000_s2066" type="#_x0000_t136" style="position:absolute;left:0;text-align:left;margin-left:0;margin-top:0;width:629.8pt;height:57.2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87"/>
      <w:gridCol w:w="5575"/>
    </w:tblGrid>
    <w:tr w:rsidR="001F73A6" w:rsidTr="00035DFF">
      <w:trPr>
        <w:trHeight w:val="848"/>
      </w:trPr>
      <w:tc>
        <w:tcPr>
          <w:tcW w:w="2202" w:type="pct"/>
          <w:hideMark/>
        </w:tcPr>
        <w:p w:rsidR="001F73A6" w:rsidRDefault="001F73A6" w:rsidP="00035DFF">
          <w:pPr>
            <w:pStyle w:val="a3"/>
            <w:pBdr>
              <w:bottom w:val="none" w:sz="0" w:space="0" w:color="auto"/>
            </w:pBdr>
            <w:jc w:val="left"/>
            <w:rPr>
              <w:rFonts w:eastAsiaTheme="minorEastAsia"/>
            </w:rPr>
          </w:pPr>
          <w:r>
            <w:rPr>
              <w:noProof/>
            </w:rPr>
            <w:drawing>
              <wp:inline distT="0" distB="0" distL="0" distR="0">
                <wp:extent cx="1757992" cy="346646"/>
                <wp:effectExtent l="19050" t="0" r="0" b="0"/>
                <wp:docPr id="5" name="Picture 2" descr="D:\chenbilun\我的文档\Work\文档\文档相关\logo-透明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chenbilun\我的文档\Work\文档\文档相关\logo-透明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7992" cy="34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8" w:type="pct"/>
          <w:vAlign w:val="bottom"/>
          <w:hideMark/>
        </w:tcPr>
        <w:p w:rsidR="001F73A6" w:rsidRPr="00995E16" w:rsidRDefault="001866BC" w:rsidP="00035DFF">
          <w:pPr>
            <w:pStyle w:val="a3"/>
            <w:pBdr>
              <w:bottom w:val="none" w:sz="0" w:space="0" w:color="auto"/>
            </w:pBdr>
            <w:tabs>
              <w:tab w:val="clear" w:pos="4153"/>
            </w:tabs>
            <w:ind w:left="420"/>
            <w:jc w:val="right"/>
            <w:rPr>
              <w:rFonts w:eastAsiaTheme="minorEastAsia"/>
              <w:b/>
            </w:rPr>
          </w:pPr>
          <w:r>
            <w:rPr>
              <w:rFonts w:eastAsiaTheme="minorEastAsia" w:hint="eastAsia"/>
              <w:b/>
            </w:rPr>
            <w:t>文档名称</w:t>
          </w:r>
        </w:p>
      </w:tc>
    </w:tr>
  </w:tbl>
  <w:p w:rsidR="001F73A6" w:rsidRDefault="004B691D" w:rsidP="00035DFF">
    <w:pPr>
      <w:pStyle w:val="a3"/>
      <w:pBdr>
        <w:bottom w:val="none" w:sz="0" w:space="0" w:color="auto"/>
      </w:pBdr>
      <w:spacing w:before="0" w:beforeAutospacing="0" w:after="0" w:afterAutospacing="0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6" o:spid="_x0000_s2067" type="#_x0000_t136" style="position:absolute;left:0;text-align:left;margin-left:0;margin-top:0;width:375.75pt;height:57.25pt;rotation:315;z-index:-251657217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智链科技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4B69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4" o:spid="_x0000_s2065" type="#_x0000_t136" style="position:absolute;left:0;text-align:left;margin-left:0;margin-top:0;width:629.8pt;height:57.2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24"/>
    <w:multiLevelType w:val="hybridMultilevel"/>
    <w:tmpl w:val="F5323AF2"/>
    <w:lvl w:ilvl="0" w:tplc="C58C0056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F96F59"/>
    <w:multiLevelType w:val="hybridMultilevel"/>
    <w:tmpl w:val="742EA48A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C32E0"/>
    <w:multiLevelType w:val="hybridMultilevel"/>
    <w:tmpl w:val="D5F81590"/>
    <w:lvl w:ilvl="0" w:tplc="246470C8">
      <w:start w:val="1"/>
      <w:numFmt w:val="decimal"/>
      <w:pStyle w:val="3XGDHeading315"/>
      <w:lvlText w:val="%1."/>
      <w:lvlJc w:val="left"/>
      <w:pPr>
        <w:ind w:left="1271" w:hanging="42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4B12288F"/>
    <w:multiLevelType w:val="multilevel"/>
    <w:tmpl w:val="F6221C9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8C82DD2"/>
    <w:multiLevelType w:val="multilevel"/>
    <w:tmpl w:val="2E5279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XGDHeading300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jianglong">
    <w15:presenceInfo w15:providerId="None" w15:userId="shijianglo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53B"/>
    <w:rsid w:val="00000958"/>
    <w:rsid w:val="00000AA6"/>
    <w:rsid w:val="000013B7"/>
    <w:rsid w:val="00001CF5"/>
    <w:rsid w:val="00001D39"/>
    <w:rsid w:val="00001DFE"/>
    <w:rsid w:val="0000212E"/>
    <w:rsid w:val="00002371"/>
    <w:rsid w:val="00002572"/>
    <w:rsid w:val="00002991"/>
    <w:rsid w:val="00003EEC"/>
    <w:rsid w:val="00004127"/>
    <w:rsid w:val="000048E0"/>
    <w:rsid w:val="00004CF4"/>
    <w:rsid w:val="00005079"/>
    <w:rsid w:val="00005696"/>
    <w:rsid w:val="00005B4C"/>
    <w:rsid w:val="00005B8D"/>
    <w:rsid w:val="00005C52"/>
    <w:rsid w:val="00006BB0"/>
    <w:rsid w:val="00006EAD"/>
    <w:rsid w:val="00007A47"/>
    <w:rsid w:val="00010650"/>
    <w:rsid w:val="000109FF"/>
    <w:rsid w:val="00011253"/>
    <w:rsid w:val="000118E4"/>
    <w:rsid w:val="00011E37"/>
    <w:rsid w:val="000124AC"/>
    <w:rsid w:val="00012759"/>
    <w:rsid w:val="000134DD"/>
    <w:rsid w:val="00013E1C"/>
    <w:rsid w:val="00014C3F"/>
    <w:rsid w:val="00015947"/>
    <w:rsid w:val="0001652F"/>
    <w:rsid w:val="00017364"/>
    <w:rsid w:val="00017788"/>
    <w:rsid w:val="000177AF"/>
    <w:rsid w:val="00017FB3"/>
    <w:rsid w:val="00020454"/>
    <w:rsid w:val="0002045F"/>
    <w:rsid w:val="00020B46"/>
    <w:rsid w:val="00020C21"/>
    <w:rsid w:val="00021442"/>
    <w:rsid w:val="00021476"/>
    <w:rsid w:val="0002217B"/>
    <w:rsid w:val="00022618"/>
    <w:rsid w:val="00022FF0"/>
    <w:rsid w:val="00023430"/>
    <w:rsid w:val="0002435B"/>
    <w:rsid w:val="00024809"/>
    <w:rsid w:val="00024F61"/>
    <w:rsid w:val="00025785"/>
    <w:rsid w:val="00025FAD"/>
    <w:rsid w:val="00026157"/>
    <w:rsid w:val="00026921"/>
    <w:rsid w:val="00026BEC"/>
    <w:rsid w:val="0002746D"/>
    <w:rsid w:val="00027757"/>
    <w:rsid w:val="00027B03"/>
    <w:rsid w:val="00027C77"/>
    <w:rsid w:val="0003071A"/>
    <w:rsid w:val="00030CF1"/>
    <w:rsid w:val="00030DA0"/>
    <w:rsid w:val="00030F91"/>
    <w:rsid w:val="00031178"/>
    <w:rsid w:val="00031AF1"/>
    <w:rsid w:val="00031D6B"/>
    <w:rsid w:val="00032130"/>
    <w:rsid w:val="00032960"/>
    <w:rsid w:val="00032CB0"/>
    <w:rsid w:val="0003337E"/>
    <w:rsid w:val="00033570"/>
    <w:rsid w:val="00033712"/>
    <w:rsid w:val="000344CA"/>
    <w:rsid w:val="00034F07"/>
    <w:rsid w:val="000354DF"/>
    <w:rsid w:val="00035CC8"/>
    <w:rsid w:val="00035DFF"/>
    <w:rsid w:val="00035F5D"/>
    <w:rsid w:val="00036889"/>
    <w:rsid w:val="00036BFA"/>
    <w:rsid w:val="00036C19"/>
    <w:rsid w:val="00036E87"/>
    <w:rsid w:val="0003767D"/>
    <w:rsid w:val="000409D8"/>
    <w:rsid w:val="00040CC2"/>
    <w:rsid w:val="00040D7E"/>
    <w:rsid w:val="00040E2D"/>
    <w:rsid w:val="00041269"/>
    <w:rsid w:val="000421BD"/>
    <w:rsid w:val="0004294A"/>
    <w:rsid w:val="00046654"/>
    <w:rsid w:val="000466F5"/>
    <w:rsid w:val="00046898"/>
    <w:rsid w:val="0004702B"/>
    <w:rsid w:val="0004718A"/>
    <w:rsid w:val="00047278"/>
    <w:rsid w:val="00047A8E"/>
    <w:rsid w:val="00050070"/>
    <w:rsid w:val="0005054A"/>
    <w:rsid w:val="00050A6F"/>
    <w:rsid w:val="00051B35"/>
    <w:rsid w:val="00052559"/>
    <w:rsid w:val="00053E81"/>
    <w:rsid w:val="00053E98"/>
    <w:rsid w:val="00053F36"/>
    <w:rsid w:val="0005463E"/>
    <w:rsid w:val="000558E3"/>
    <w:rsid w:val="000561B7"/>
    <w:rsid w:val="0006007B"/>
    <w:rsid w:val="0006071B"/>
    <w:rsid w:val="0006073D"/>
    <w:rsid w:val="0006083B"/>
    <w:rsid w:val="00060F35"/>
    <w:rsid w:val="00061E94"/>
    <w:rsid w:val="0006209E"/>
    <w:rsid w:val="000624C8"/>
    <w:rsid w:val="00062EEC"/>
    <w:rsid w:val="00063B34"/>
    <w:rsid w:val="00063BA5"/>
    <w:rsid w:val="00064794"/>
    <w:rsid w:val="0006587B"/>
    <w:rsid w:val="000659AA"/>
    <w:rsid w:val="00066361"/>
    <w:rsid w:val="000663B2"/>
    <w:rsid w:val="000663DF"/>
    <w:rsid w:val="00067260"/>
    <w:rsid w:val="00067423"/>
    <w:rsid w:val="00067C34"/>
    <w:rsid w:val="00070EA7"/>
    <w:rsid w:val="00070F8C"/>
    <w:rsid w:val="0007139F"/>
    <w:rsid w:val="00071531"/>
    <w:rsid w:val="000719C2"/>
    <w:rsid w:val="00071D1E"/>
    <w:rsid w:val="00071ECE"/>
    <w:rsid w:val="00072123"/>
    <w:rsid w:val="000728EC"/>
    <w:rsid w:val="0007294B"/>
    <w:rsid w:val="00072F26"/>
    <w:rsid w:val="00073848"/>
    <w:rsid w:val="00074029"/>
    <w:rsid w:val="000742F5"/>
    <w:rsid w:val="00074674"/>
    <w:rsid w:val="000746BC"/>
    <w:rsid w:val="00074D04"/>
    <w:rsid w:val="00075471"/>
    <w:rsid w:val="00075786"/>
    <w:rsid w:val="0007611F"/>
    <w:rsid w:val="00076355"/>
    <w:rsid w:val="0007644A"/>
    <w:rsid w:val="00076B17"/>
    <w:rsid w:val="00076FBF"/>
    <w:rsid w:val="00077A18"/>
    <w:rsid w:val="00080289"/>
    <w:rsid w:val="0008028B"/>
    <w:rsid w:val="000803C8"/>
    <w:rsid w:val="000803CB"/>
    <w:rsid w:val="00081447"/>
    <w:rsid w:val="00081994"/>
    <w:rsid w:val="00081DFD"/>
    <w:rsid w:val="00081F21"/>
    <w:rsid w:val="00081F76"/>
    <w:rsid w:val="0008206D"/>
    <w:rsid w:val="00082623"/>
    <w:rsid w:val="000828AF"/>
    <w:rsid w:val="00082A58"/>
    <w:rsid w:val="0008487D"/>
    <w:rsid w:val="00084989"/>
    <w:rsid w:val="00084A13"/>
    <w:rsid w:val="00085443"/>
    <w:rsid w:val="00086334"/>
    <w:rsid w:val="000867C2"/>
    <w:rsid w:val="00087C12"/>
    <w:rsid w:val="000902C3"/>
    <w:rsid w:val="0009078A"/>
    <w:rsid w:val="0009138A"/>
    <w:rsid w:val="000914B4"/>
    <w:rsid w:val="00091C72"/>
    <w:rsid w:val="00091CCC"/>
    <w:rsid w:val="00092625"/>
    <w:rsid w:val="00092EB0"/>
    <w:rsid w:val="00093515"/>
    <w:rsid w:val="00093FC1"/>
    <w:rsid w:val="000940A7"/>
    <w:rsid w:val="00094464"/>
    <w:rsid w:val="000948B3"/>
    <w:rsid w:val="000949F1"/>
    <w:rsid w:val="00094A3F"/>
    <w:rsid w:val="00094AD9"/>
    <w:rsid w:val="00094C48"/>
    <w:rsid w:val="00096221"/>
    <w:rsid w:val="000962FB"/>
    <w:rsid w:val="0009642F"/>
    <w:rsid w:val="00096695"/>
    <w:rsid w:val="0009688F"/>
    <w:rsid w:val="000968F8"/>
    <w:rsid w:val="0009716C"/>
    <w:rsid w:val="00097606"/>
    <w:rsid w:val="00097B3F"/>
    <w:rsid w:val="00097D24"/>
    <w:rsid w:val="000A0149"/>
    <w:rsid w:val="000A0BE0"/>
    <w:rsid w:val="000A137D"/>
    <w:rsid w:val="000A1DB8"/>
    <w:rsid w:val="000A1F3C"/>
    <w:rsid w:val="000A2CB2"/>
    <w:rsid w:val="000A2EC5"/>
    <w:rsid w:val="000A3170"/>
    <w:rsid w:val="000A32D9"/>
    <w:rsid w:val="000A3F48"/>
    <w:rsid w:val="000A3FE5"/>
    <w:rsid w:val="000A43AA"/>
    <w:rsid w:val="000A4D1A"/>
    <w:rsid w:val="000A5198"/>
    <w:rsid w:val="000A60F4"/>
    <w:rsid w:val="000A6C55"/>
    <w:rsid w:val="000A75DE"/>
    <w:rsid w:val="000B050A"/>
    <w:rsid w:val="000B08DF"/>
    <w:rsid w:val="000B0B03"/>
    <w:rsid w:val="000B0D20"/>
    <w:rsid w:val="000B1EC0"/>
    <w:rsid w:val="000B2F20"/>
    <w:rsid w:val="000B3CB5"/>
    <w:rsid w:val="000B49D2"/>
    <w:rsid w:val="000B5227"/>
    <w:rsid w:val="000B60A7"/>
    <w:rsid w:val="000B61D1"/>
    <w:rsid w:val="000B6441"/>
    <w:rsid w:val="000B6A19"/>
    <w:rsid w:val="000B6BFF"/>
    <w:rsid w:val="000B771C"/>
    <w:rsid w:val="000B7A4F"/>
    <w:rsid w:val="000B7AFC"/>
    <w:rsid w:val="000C0004"/>
    <w:rsid w:val="000C0BA4"/>
    <w:rsid w:val="000C0F8B"/>
    <w:rsid w:val="000C14EB"/>
    <w:rsid w:val="000C1DFA"/>
    <w:rsid w:val="000C23B3"/>
    <w:rsid w:val="000C268B"/>
    <w:rsid w:val="000C2CEB"/>
    <w:rsid w:val="000C3EBC"/>
    <w:rsid w:val="000C405D"/>
    <w:rsid w:val="000C54B7"/>
    <w:rsid w:val="000C61AE"/>
    <w:rsid w:val="000C61EC"/>
    <w:rsid w:val="000D01BA"/>
    <w:rsid w:val="000D24BD"/>
    <w:rsid w:val="000D2662"/>
    <w:rsid w:val="000D329E"/>
    <w:rsid w:val="000D3803"/>
    <w:rsid w:val="000D3892"/>
    <w:rsid w:val="000D4429"/>
    <w:rsid w:val="000D57BF"/>
    <w:rsid w:val="000D582D"/>
    <w:rsid w:val="000D5C05"/>
    <w:rsid w:val="000D7103"/>
    <w:rsid w:val="000D74BA"/>
    <w:rsid w:val="000D790B"/>
    <w:rsid w:val="000E0A12"/>
    <w:rsid w:val="000E103F"/>
    <w:rsid w:val="000E18D3"/>
    <w:rsid w:val="000E1B69"/>
    <w:rsid w:val="000E1D43"/>
    <w:rsid w:val="000E21D6"/>
    <w:rsid w:val="000E2217"/>
    <w:rsid w:val="000E2E85"/>
    <w:rsid w:val="000E3B2B"/>
    <w:rsid w:val="000E486B"/>
    <w:rsid w:val="000E50A1"/>
    <w:rsid w:val="000E5296"/>
    <w:rsid w:val="000E5A93"/>
    <w:rsid w:val="000E609D"/>
    <w:rsid w:val="000E6205"/>
    <w:rsid w:val="000E6C99"/>
    <w:rsid w:val="000E7A66"/>
    <w:rsid w:val="000E7D1C"/>
    <w:rsid w:val="000E7E59"/>
    <w:rsid w:val="000E7EDC"/>
    <w:rsid w:val="000F04C6"/>
    <w:rsid w:val="000F08A2"/>
    <w:rsid w:val="000F08F4"/>
    <w:rsid w:val="000F1D67"/>
    <w:rsid w:val="000F20BA"/>
    <w:rsid w:val="000F219B"/>
    <w:rsid w:val="000F24C9"/>
    <w:rsid w:val="000F28A1"/>
    <w:rsid w:val="000F3055"/>
    <w:rsid w:val="000F30A6"/>
    <w:rsid w:val="000F3769"/>
    <w:rsid w:val="000F3B01"/>
    <w:rsid w:val="000F5F4A"/>
    <w:rsid w:val="000F71FF"/>
    <w:rsid w:val="000F75E7"/>
    <w:rsid w:val="000F7A24"/>
    <w:rsid w:val="0010052C"/>
    <w:rsid w:val="00100D25"/>
    <w:rsid w:val="00100D29"/>
    <w:rsid w:val="0010226B"/>
    <w:rsid w:val="001036A3"/>
    <w:rsid w:val="0010373A"/>
    <w:rsid w:val="001040AF"/>
    <w:rsid w:val="001045EB"/>
    <w:rsid w:val="00104A1B"/>
    <w:rsid w:val="00104BB6"/>
    <w:rsid w:val="00105086"/>
    <w:rsid w:val="001051F0"/>
    <w:rsid w:val="001057CB"/>
    <w:rsid w:val="001058F0"/>
    <w:rsid w:val="001060F1"/>
    <w:rsid w:val="00106656"/>
    <w:rsid w:val="0010690F"/>
    <w:rsid w:val="00107EB3"/>
    <w:rsid w:val="0011080D"/>
    <w:rsid w:val="001108FA"/>
    <w:rsid w:val="001111F9"/>
    <w:rsid w:val="0011125C"/>
    <w:rsid w:val="001112EC"/>
    <w:rsid w:val="001115A5"/>
    <w:rsid w:val="0011203F"/>
    <w:rsid w:val="001127F4"/>
    <w:rsid w:val="00112894"/>
    <w:rsid w:val="00112D5D"/>
    <w:rsid w:val="001143D9"/>
    <w:rsid w:val="0011497E"/>
    <w:rsid w:val="0011549B"/>
    <w:rsid w:val="001156E0"/>
    <w:rsid w:val="00115EEE"/>
    <w:rsid w:val="00116A6F"/>
    <w:rsid w:val="00116AF4"/>
    <w:rsid w:val="00116D67"/>
    <w:rsid w:val="00117CD9"/>
    <w:rsid w:val="00117DE4"/>
    <w:rsid w:val="0012089F"/>
    <w:rsid w:val="001210A7"/>
    <w:rsid w:val="00121A94"/>
    <w:rsid w:val="001222F3"/>
    <w:rsid w:val="00122400"/>
    <w:rsid w:val="00122755"/>
    <w:rsid w:val="0012275E"/>
    <w:rsid w:val="00122795"/>
    <w:rsid w:val="001231C8"/>
    <w:rsid w:val="00123D3D"/>
    <w:rsid w:val="00123ECB"/>
    <w:rsid w:val="0012440F"/>
    <w:rsid w:val="00124A51"/>
    <w:rsid w:val="00125895"/>
    <w:rsid w:val="00125BA8"/>
    <w:rsid w:val="00125F45"/>
    <w:rsid w:val="0012658E"/>
    <w:rsid w:val="0012713B"/>
    <w:rsid w:val="001301AB"/>
    <w:rsid w:val="00130F11"/>
    <w:rsid w:val="00131468"/>
    <w:rsid w:val="0013188F"/>
    <w:rsid w:val="00131CE4"/>
    <w:rsid w:val="00132857"/>
    <w:rsid w:val="001331AD"/>
    <w:rsid w:val="0013352E"/>
    <w:rsid w:val="001335E3"/>
    <w:rsid w:val="0013413C"/>
    <w:rsid w:val="0013495F"/>
    <w:rsid w:val="00134996"/>
    <w:rsid w:val="00134B96"/>
    <w:rsid w:val="00134F38"/>
    <w:rsid w:val="00135F81"/>
    <w:rsid w:val="00136725"/>
    <w:rsid w:val="00136A76"/>
    <w:rsid w:val="0013710D"/>
    <w:rsid w:val="001374E0"/>
    <w:rsid w:val="001378AE"/>
    <w:rsid w:val="00137C19"/>
    <w:rsid w:val="00137F9C"/>
    <w:rsid w:val="001402B0"/>
    <w:rsid w:val="00140D32"/>
    <w:rsid w:val="001411E4"/>
    <w:rsid w:val="00141728"/>
    <w:rsid w:val="00141D0D"/>
    <w:rsid w:val="0014362C"/>
    <w:rsid w:val="001437B6"/>
    <w:rsid w:val="001439EF"/>
    <w:rsid w:val="00144725"/>
    <w:rsid w:val="00144DB2"/>
    <w:rsid w:val="00145112"/>
    <w:rsid w:val="0014647E"/>
    <w:rsid w:val="001470F3"/>
    <w:rsid w:val="0014734F"/>
    <w:rsid w:val="0014790A"/>
    <w:rsid w:val="001479DB"/>
    <w:rsid w:val="00147E4E"/>
    <w:rsid w:val="00150233"/>
    <w:rsid w:val="001504F0"/>
    <w:rsid w:val="00150BA0"/>
    <w:rsid w:val="00150FB8"/>
    <w:rsid w:val="001515C7"/>
    <w:rsid w:val="00151A79"/>
    <w:rsid w:val="00152020"/>
    <w:rsid w:val="00152B7E"/>
    <w:rsid w:val="00152DE0"/>
    <w:rsid w:val="0015303F"/>
    <w:rsid w:val="0015314E"/>
    <w:rsid w:val="00153789"/>
    <w:rsid w:val="00153849"/>
    <w:rsid w:val="0015443D"/>
    <w:rsid w:val="00154709"/>
    <w:rsid w:val="00154720"/>
    <w:rsid w:val="00155121"/>
    <w:rsid w:val="001558C6"/>
    <w:rsid w:val="00155A6C"/>
    <w:rsid w:val="00155FE0"/>
    <w:rsid w:val="00156750"/>
    <w:rsid w:val="00156DD6"/>
    <w:rsid w:val="00156DFD"/>
    <w:rsid w:val="00156E36"/>
    <w:rsid w:val="00160129"/>
    <w:rsid w:val="001604A1"/>
    <w:rsid w:val="00160825"/>
    <w:rsid w:val="001612C4"/>
    <w:rsid w:val="00161400"/>
    <w:rsid w:val="00161B84"/>
    <w:rsid w:val="001620BE"/>
    <w:rsid w:val="00162113"/>
    <w:rsid w:val="001623F5"/>
    <w:rsid w:val="00162AAE"/>
    <w:rsid w:val="00164496"/>
    <w:rsid w:val="001646CE"/>
    <w:rsid w:val="001649A1"/>
    <w:rsid w:val="001649A8"/>
    <w:rsid w:val="0016590D"/>
    <w:rsid w:val="001661C7"/>
    <w:rsid w:val="001663E5"/>
    <w:rsid w:val="00166944"/>
    <w:rsid w:val="00166B5B"/>
    <w:rsid w:val="001673EE"/>
    <w:rsid w:val="001675FF"/>
    <w:rsid w:val="00167FE1"/>
    <w:rsid w:val="00170F82"/>
    <w:rsid w:val="00171175"/>
    <w:rsid w:val="001711F8"/>
    <w:rsid w:val="0017125B"/>
    <w:rsid w:val="00171270"/>
    <w:rsid w:val="00171665"/>
    <w:rsid w:val="00171C4C"/>
    <w:rsid w:val="001724AD"/>
    <w:rsid w:val="001727C2"/>
    <w:rsid w:val="001728B4"/>
    <w:rsid w:val="0017370E"/>
    <w:rsid w:val="00173737"/>
    <w:rsid w:val="001739EE"/>
    <w:rsid w:val="001742C9"/>
    <w:rsid w:val="0017434F"/>
    <w:rsid w:val="0017465F"/>
    <w:rsid w:val="001751FF"/>
    <w:rsid w:val="00176A21"/>
    <w:rsid w:val="00177170"/>
    <w:rsid w:val="0017731A"/>
    <w:rsid w:val="00177F8E"/>
    <w:rsid w:val="0018073A"/>
    <w:rsid w:val="00180A1F"/>
    <w:rsid w:val="00180A36"/>
    <w:rsid w:val="00180E87"/>
    <w:rsid w:val="00180F07"/>
    <w:rsid w:val="00181B88"/>
    <w:rsid w:val="00181D70"/>
    <w:rsid w:val="001821AD"/>
    <w:rsid w:val="0018263B"/>
    <w:rsid w:val="00182A1D"/>
    <w:rsid w:val="00183A41"/>
    <w:rsid w:val="00183EC3"/>
    <w:rsid w:val="001855FC"/>
    <w:rsid w:val="00185724"/>
    <w:rsid w:val="00185AA8"/>
    <w:rsid w:val="00185C3B"/>
    <w:rsid w:val="001866BC"/>
    <w:rsid w:val="00186A41"/>
    <w:rsid w:val="0018709F"/>
    <w:rsid w:val="00187506"/>
    <w:rsid w:val="00187991"/>
    <w:rsid w:val="00187C97"/>
    <w:rsid w:val="00190062"/>
    <w:rsid w:val="001902D2"/>
    <w:rsid w:val="00190487"/>
    <w:rsid w:val="0019060C"/>
    <w:rsid w:val="00190961"/>
    <w:rsid w:val="00190EDD"/>
    <w:rsid w:val="00191501"/>
    <w:rsid w:val="00191553"/>
    <w:rsid w:val="00191DE1"/>
    <w:rsid w:val="00192614"/>
    <w:rsid w:val="00192DE0"/>
    <w:rsid w:val="00193362"/>
    <w:rsid w:val="0019396C"/>
    <w:rsid w:val="00194108"/>
    <w:rsid w:val="00194BFD"/>
    <w:rsid w:val="00195928"/>
    <w:rsid w:val="00195E1A"/>
    <w:rsid w:val="00196068"/>
    <w:rsid w:val="001964C6"/>
    <w:rsid w:val="00196A0B"/>
    <w:rsid w:val="00196F60"/>
    <w:rsid w:val="00197676"/>
    <w:rsid w:val="001A1F1A"/>
    <w:rsid w:val="001A2165"/>
    <w:rsid w:val="001A2365"/>
    <w:rsid w:val="001A2B65"/>
    <w:rsid w:val="001A3263"/>
    <w:rsid w:val="001A33EE"/>
    <w:rsid w:val="001A3B1E"/>
    <w:rsid w:val="001A3B5E"/>
    <w:rsid w:val="001A3F65"/>
    <w:rsid w:val="001A47DF"/>
    <w:rsid w:val="001A593F"/>
    <w:rsid w:val="001A59C6"/>
    <w:rsid w:val="001A66D4"/>
    <w:rsid w:val="001A6F0C"/>
    <w:rsid w:val="001A719B"/>
    <w:rsid w:val="001A7911"/>
    <w:rsid w:val="001B1146"/>
    <w:rsid w:val="001B190B"/>
    <w:rsid w:val="001B1A73"/>
    <w:rsid w:val="001B2677"/>
    <w:rsid w:val="001B288B"/>
    <w:rsid w:val="001B2B00"/>
    <w:rsid w:val="001B39D7"/>
    <w:rsid w:val="001B3B80"/>
    <w:rsid w:val="001B3D4F"/>
    <w:rsid w:val="001B3FE1"/>
    <w:rsid w:val="001B41F2"/>
    <w:rsid w:val="001B47FB"/>
    <w:rsid w:val="001B5C03"/>
    <w:rsid w:val="001B6358"/>
    <w:rsid w:val="001B6621"/>
    <w:rsid w:val="001B680C"/>
    <w:rsid w:val="001C09E9"/>
    <w:rsid w:val="001C18F6"/>
    <w:rsid w:val="001C1B70"/>
    <w:rsid w:val="001C2744"/>
    <w:rsid w:val="001C2C41"/>
    <w:rsid w:val="001C2DD4"/>
    <w:rsid w:val="001C33D8"/>
    <w:rsid w:val="001C3677"/>
    <w:rsid w:val="001C458A"/>
    <w:rsid w:val="001C49AC"/>
    <w:rsid w:val="001C54AE"/>
    <w:rsid w:val="001C5539"/>
    <w:rsid w:val="001C55CF"/>
    <w:rsid w:val="001C5615"/>
    <w:rsid w:val="001C68D6"/>
    <w:rsid w:val="001C69C2"/>
    <w:rsid w:val="001C71EB"/>
    <w:rsid w:val="001C7BE7"/>
    <w:rsid w:val="001C7C21"/>
    <w:rsid w:val="001C7CCF"/>
    <w:rsid w:val="001D013B"/>
    <w:rsid w:val="001D0364"/>
    <w:rsid w:val="001D04BD"/>
    <w:rsid w:val="001D0903"/>
    <w:rsid w:val="001D0B40"/>
    <w:rsid w:val="001D1A82"/>
    <w:rsid w:val="001D2857"/>
    <w:rsid w:val="001D2865"/>
    <w:rsid w:val="001D2D85"/>
    <w:rsid w:val="001D356D"/>
    <w:rsid w:val="001D35D1"/>
    <w:rsid w:val="001D3D5F"/>
    <w:rsid w:val="001D4816"/>
    <w:rsid w:val="001D5767"/>
    <w:rsid w:val="001D6052"/>
    <w:rsid w:val="001D6376"/>
    <w:rsid w:val="001D66E0"/>
    <w:rsid w:val="001E05DF"/>
    <w:rsid w:val="001E1221"/>
    <w:rsid w:val="001E12FF"/>
    <w:rsid w:val="001E151C"/>
    <w:rsid w:val="001E1EC0"/>
    <w:rsid w:val="001E2681"/>
    <w:rsid w:val="001E3261"/>
    <w:rsid w:val="001E36C8"/>
    <w:rsid w:val="001E3857"/>
    <w:rsid w:val="001E3D4F"/>
    <w:rsid w:val="001E3F6F"/>
    <w:rsid w:val="001E42BF"/>
    <w:rsid w:val="001E5226"/>
    <w:rsid w:val="001E6604"/>
    <w:rsid w:val="001E6E61"/>
    <w:rsid w:val="001E78E9"/>
    <w:rsid w:val="001E79FA"/>
    <w:rsid w:val="001E7F40"/>
    <w:rsid w:val="001F02E4"/>
    <w:rsid w:val="001F04C4"/>
    <w:rsid w:val="001F0C5A"/>
    <w:rsid w:val="001F0EE1"/>
    <w:rsid w:val="001F1001"/>
    <w:rsid w:val="001F13F3"/>
    <w:rsid w:val="001F1677"/>
    <w:rsid w:val="001F208F"/>
    <w:rsid w:val="001F2474"/>
    <w:rsid w:val="001F2B3B"/>
    <w:rsid w:val="001F37DD"/>
    <w:rsid w:val="001F3A78"/>
    <w:rsid w:val="001F3ABD"/>
    <w:rsid w:val="001F3EA8"/>
    <w:rsid w:val="001F4043"/>
    <w:rsid w:val="001F42DC"/>
    <w:rsid w:val="001F47AE"/>
    <w:rsid w:val="001F4CF6"/>
    <w:rsid w:val="001F5714"/>
    <w:rsid w:val="001F5B76"/>
    <w:rsid w:val="001F5B96"/>
    <w:rsid w:val="001F5FB0"/>
    <w:rsid w:val="001F6679"/>
    <w:rsid w:val="001F6F5C"/>
    <w:rsid w:val="001F73A6"/>
    <w:rsid w:val="001F7B0B"/>
    <w:rsid w:val="001F7D47"/>
    <w:rsid w:val="00200808"/>
    <w:rsid w:val="00200941"/>
    <w:rsid w:val="00200A91"/>
    <w:rsid w:val="002012E9"/>
    <w:rsid w:val="002018A5"/>
    <w:rsid w:val="00202914"/>
    <w:rsid w:val="00203E41"/>
    <w:rsid w:val="00203FCC"/>
    <w:rsid w:val="002047CB"/>
    <w:rsid w:val="002047D8"/>
    <w:rsid w:val="00204ECC"/>
    <w:rsid w:val="0020550F"/>
    <w:rsid w:val="00205612"/>
    <w:rsid w:val="00207685"/>
    <w:rsid w:val="00207FA1"/>
    <w:rsid w:val="00210582"/>
    <w:rsid w:val="00210E6F"/>
    <w:rsid w:val="00211378"/>
    <w:rsid w:val="002117DD"/>
    <w:rsid w:val="00211B2C"/>
    <w:rsid w:val="00211EB2"/>
    <w:rsid w:val="00212039"/>
    <w:rsid w:val="002120D9"/>
    <w:rsid w:val="002127EB"/>
    <w:rsid w:val="002135E8"/>
    <w:rsid w:val="002139CB"/>
    <w:rsid w:val="0021427B"/>
    <w:rsid w:val="00214284"/>
    <w:rsid w:val="002146AC"/>
    <w:rsid w:val="00214BA7"/>
    <w:rsid w:val="00214CDC"/>
    <w:rsid w:val="00214D49"/>
    <w:rsid w:val="00214F75"/>
    <w:rsid w:val="002154A4"/>
    <w:rsid w:val="0021682E"/>
    <w:rsid w:val="00216AB5"/>
    <w:rsid w:val="00216FA3"/>
    <w:rsid w:val="002173B5"/>
    <w:rsid w:val="00217814"/>
    <w:rsid w:val="0022013F"/>
    <w:rsid w:val="0022016A"/>
    <w:rsid w:val="00220193"/>
    <w:rsid w:val="0022079A"/>
    <w:rsid w:val="00220EE2"/>
    <w:rsid w:val="002210A3"/>
    <w:rsid w:val="00221186"/>
    <w:rsid w:val="002218B0"/>
    <w:rsid w:val="0022221E"/>
    <w:rsid w:val="00222E9A"/>
    <w:rsid w:val="0022306C"/>
    <w:rsid w:val="0022352E"/>
    <w:rsid w:val="0022354E"/>
    <w:rsid w:val="002236B3"/>
    <w:rsid w:val="002239E7"/>
    <w:rsid w:val="00225E46"/>
    <w:rsid w:val="00226B97"/>
    <w:rsid w:val="002278A7"/>
    <w:rsid w:val="00230E57"/>
    <w:rsid w:val="00231F5D"/>
    <w:rsid w:val="00232246"/>
    <w:rsid w:val="002327CA"/>
    <w:rsid w:val="00232998"/>
    <w:rsid w:val="00232DA2"/>
    <w:rsid w:val="002334DF"/>
    <w:rsid w:val="00234136"/>
    <w:rsid w:val="002348C1"/>
    <w:rsid w:val="00236412"/>
    <w:rsid w:val="00236F0B"/>
    <w:rsid w:val="002373C9"/>
    <w:rsid w:val="00240C80"/>
    <w:rsid w:val="00241198"/>
    <w:rsid w:val="0024125E"/>
    <w:rsid w:val="00241776"/>
    <w:rsid w:val="0024443C"/>
    <w:rsid w:val="00244462"/>
    <w:rsid w:val="0024456E"/>
    <w:rsid w:val="00244621"/>
    <w:rsid w:val="00244687"/>
    <w:rsid w:val="002447D7"/>
    <w:rsid w:val="002459D0"/>
    <w:rsid w:val="00245D6D"/>
    <w:rsid w:val="00245ED6"/>
    <w:rsid w:val="002464CD"/>
    <w:rsid w:val="00246956"/>
    <w:rsid w:val="00246CCA"/>
    <w:rsid w:val="00246D3F"/>
    <w:rsid w:val="00246EA3"/>
    <w:rsid w:val="00250587"/>
    <w:rsid w:val="00250A9F"/>
    <w:rsid w:val="00250B6B"/>
    <w:rsid w:val="00250F20"/>
    <w:rsid w:val="0025108A"/>
    <w:rsid w:val="0025113C"/>
    <w:rsid w:val="002522A6"/>
    <w:rsid w:val="00252365"/>
    <w:rsid w:val="00252390"/>
    <w:rsid w:val="002523EE"/>
    <w:rsid w:val="002524E5"/>
    <w:rsid w:val="002530FF"/>
    <w:rsid w:val="00253AC6"/>
    <w:rsid w:val="002546F7"/>
    <w:rsid w:val="00254A2F"/>
    <w:rsid w:val="00254A96"/>
    <w:rsid w:val="002558AB"/>
    <w:rsid w:val="00256991"/>
    <w:rsid w:val="00257642"/>
    <w:rsid w:val="00257967"/>
    <w:rsid w:val="00260AB4"/>
    <w:rsid w:val="002616BF"/>
    <w:rsid w:val="0026273B"/>
    <w:rsid w:val="00262740"/>
    <w:rsid w:val="00263197"/>
    <w:rsid w:val="002631E6"/>
    <w:rsid w:val="0026366B"/>
    <w:rsid w:val="0026378F"/>
    <w:rsid w:val="00264887"/>
    <w:rsid w:val="002649FD"/>
    <w:rsid w:val="00264A74"/>
    <w:rsid w:val="00264A76"/>
    <w:rsid w:val="00264D65"/>
    <w:rsid w:val="00264E7F"/>
    <w:rsid w:val="002653BB"/>
    <w:rsid w:val="002656EE"/>
    <w:rsid w:val="002658F7"/>
    <w:rsid w:val="00265AFF"/>
    <w:rsid w:val="0026611D"/>
    <w:rsid w:val="002668CA"/>
    <w:rsid w:val="00267278"/>
    <w:rsid w:val="00267495"/>
    <w:rsid w:val="00267EB3"/>
    <w:rsid w:val="00270CBB"/>
    <w:rsid w:val="00270E19"/>
    <w:rsid w:val="0027139B"/>
    <w:rsid w:val="00271C60"/>
    <w:rsid w:val="002723A7"/>
    <w:rsid w:val="00272FBC"/>
    <w:rsid w:val="0027316A"/>
    <w:rsid w:val="0027348A"/>
    <w:rsid w:val="00273DAD"/>
    <w:rsid w:val="00273FC3"/>
    <w:rsid w:val="002745EE"/>
    <w:rsid w:val="002746D4"/>
    <w:rsid w:val="002748A7"/>
    <w:rsid w:val="00274B63"/>
    <w:rsid w:val="00275C67"/>
    <w:rsid w:val="00275D6A"/>
    <w:rsid w:val="00275F3C"/>
    <w:rsid w:val="00276EC4"/>
    <w:rsid w:val="00277006"/>
    <w:rsid w:val="00277C06"/>
    <w:rsid w:val="00280249"/>
    <w:rsid w:val="00280FDC"/>
    <w:rsid w:val="002812BE"/>
    <w:rsid w:val="00281431"/>
    <w:rsid w:val="00281516"/>
    <w:rsid w:val="00282B3F"/>
    <w:rsid w:val="00282C33"/>
    <w:rsid w:val="00283023"/>
    <w:rsid w:val="002830DE"/>
    <w:rsid w:val="002830E5"/>
    <w:rsid w:val="002832A7"/>
    <w:rsid w:val="0028339D"/>
    <w:rsid w:val="00284B26"/>
    <w:rsid w:val="00285417"/>
    <w:rsid w:val="0028570F"/>
    <w:rsid w:val="002859E4"/>
    <w:rsid w:val="00285FAC"/>
    <w:rsid w:val="002867AB"/>
    <w:rsid w:val="002870F5"/>
    <w:rsid w:val="00287F7F"/>
    <w:rsid w:val="002902CE"/>
    <w:rsid w:val="00290A8E"/>
    <w:rsid w:val="00291C53"/>
    <w:rsid w:val="00291D06"/>
    <w:rsid w:val="002922C5"/>
    <w:rsid w:val="00292E9C"/>
    <w:rsid w:val="002930AE"/>
    <w:rsid w:val="00293346"/>
    <w:rsid w:val="002935A3"/>
    <w:rsid w:val="0029421C"/>
    <w:rsid w:val="00294580"/>
    <w:rsid w:val="002961B8"/>
    <w:rsid w:val="002965E3"/>
    <w:rsid w:val="002A00C0"/>
    <w:rsid w:val="002A0B44"/>
    <w:rsid w:val="002A0B55"/>
    <w:rsid w:val="002A0D4A"/>
    <w:rsid w:val="002A1454"/>
    <w:rsid w:val="002A145A"/>
    <w:rsid w:val="002A2CB4"/>
    <w:rsid w:val="002A3CCE"/>
    <w:rsid w:val="002A3FA7"/>
    <w:rsid w:val="002A42D4"/>
    <w:rsid w:val="002A4683"/>
    <w:rsid w:val="002A4C77"/>
    <w:rsid w:val="002A4E6E"/>
    <w:rsid w:val="002A6770"/>
    <w:rsid w:val="002A6C66"/>
    <w:rsid w:val="002A74D9"/>
    <w:rsid w:val="002B04CC"/>
    <w:rsid w:val="002B0720"/>
    <w:rsid w:val="002B0FFF"/>
    <w:rsid w:val="002B21AC"/>
    <w:rsid w:val="002B2AF5"/>
    <w:rsid w:val="002B35C4"/>
    <w:rsid w:val="002B37E3"/>
    <w:rsid w:val="002B4853"/>
    <w:rsid w:val="002B48B8"/>
    <w:rsid w:val="002B5365"/>
    <w:rsid w:val="002B55EB"/>
    <w:rsid w:val="002B6226"/>
    <w:rsid w:val="002B6B11"/>
    <w:rsid w:val="002B6D69"/>
    <w:rsid w:val="002B6DA2"/>
    <w:rsid w:val="002B6DDF"/>
    <w:rsid w:val="002B7143"/>
    <w:rsid w:val="002B71C1"/>
    <w:rsid w:val="002B7CBB"/>
    <w:rsid w:val="002C0A51"/>
    <w:rsid w:val="002C0DA8"/>
    <w:rsid w:val="002C1BE7"/>
    <w:rsid w:val="002C2A89"/>
    <w:rsid w:val="002C2A9E"/>
    <w:rsid w:val="002C2FA9"/>
    <w:rsid w:val="002C594D"/>
    <w:rsid w:val="002C5D4E"/>
    <w:rsid w:val="002C6256"/>
    <w:rsid w:val="002C68A2"/>
    <w:rsid w:val="002C78FF"/>
    <w:rsid w:val="002D05C1"/>
    <w:rsid w:val="002D05D2"/>
    <w:rsid w:val="002D086A"/>
    <w:rsid w:val="002D187E"/>
    <w:rsid w:val="002D18CB"/>
    <w:rsid w:val="002D2CEA"/>
    <w:rsid w:val="002D35A4"/>
    <w:rsid w:val="002D3806"/>
    <w:rsid w:val="002D3C60"/>
    <w:rsid w:val="002D4E64"/>
    <w:rsid w:val="002D5813"/>
    <w:rsid w:val="002D63FB"/>
    <w:rsid w:val="002D7240"/>
    <w:rsid w:val="002E0036"/>
    <w:rsid w:val="002E2690"/>
    <w:rsid w:val="002E29F9"/>
    <w:rsid w:val="002E2DB6"/>
    <w:rsid w:val="002E2DF6"/>
    <w:rsid w:val="002E37BD"/>
    <w:rsid w:val="002E3DA1"/>
    <w:rsid w:val="002E4234"/>
    <w:rsid w:val="002E4241"/>
    <w:rsid w:val="002E45A8"/>
    <w:rsid w:val="002E50DB"/>
    <w:rsid w:val="002E59A9"/>
    <w:rsid w:val="002E743B"/>
    <w:rsid w:val="002F063B"/>
    <w:rsid w:val="002F0B3B"/>
    <w:rsid w:val="002F1042"/>
    <w:rsid w:val="002F1682"/>
    <w:rsid w:val="002F20C8"/>
    <w:rsid w:val="002F237D"/>
    <w:rsid w:val="002F25F9"/>
    <w:rsid w:val="002F31F9"/>
    <w:rsid w:val="002F37F0"/>
    <w:rsid w:val="002F4078"/>
    <w:rsid w:val="002F49C0"/>
    <w:rsid w:val="002F4A3C"/>
    <w:rsid w:val="002F5A69"/>
    <w:rsid w:val="002F5F5C"/>
    <w:rsid w:val="002F60DC"/>
    <w:rsid w:val="002F64CA"/>
    <w:rsid w:val="002F66FC"/>
    <w:rsid w:val="002F6873"/>
    <w:rsid w:val="002F6C5A"/>
    <w:rsid w:val="002F6DEB"/>
    <w:rsid w:val="002F70CF"/>
    <w:rsid w:val="00302ADD"/>
    <w:rsid w:val="00302F2E"/>
    <w:rsid w:val="003039ED"/>
    <w:rsid w:val="00303D4B"/>
    <w:rsid w:val="003043EC"/>
    <w:rsid w:val="003048C6"/>
    <w:rsid w:val="00304D9C"/>
    <w:rsid w:val="00305A20"/>
    <w:rsid w:val="00305AA6"/>
    <w:rsid w:val="00305E98"/>
    <w:rsid w:val="00306522"/>
    <w:rsid w:val="00306913"/>
    <w:rsid w:val="00306A74"/>
    <w:rsid w:val="003078B4"/>
    <w:rsid w:val="00307A34"/>
    <w:rsid w:val="00310561"/>
    <w:rsid w:val="00310614"/>
    <w:rsid w:val="003112C0"/>
    <w:rsid w:val="003112D6"/>
    <w:rsid w:val="003114E2"/>
    <w:rsid w:val="00311E5F"/>
    <w:rsid w:val="00312046"/>
    <w:rsid w:val="00312F15"/>
    <w:rsid w:val="00312F8D"/>
    <w:rsid w:val="00313228"/>
    <w:rsid w:val="003133A3"/>
    <w:rsid w:val="003133E9"/>
    <w:rsid w:val="003137F3"/>
    <w:rsid w:val="00313966"/>
    <w:rsid w:val="00313C2D"/>
    <w:rsid w:val="00313E4A"/>
    <w:rsid w:val="00313F12"/>
    <w:rsid w:val="00314423"/>
    <w:rsid w:val="0031463B"/>
    <w:rsid w:val="00314BF2"/>
    <w:rsid w:val="00314C24"/>
    <w:rsid w:val="00315B7D"/>
    <w:rsid w:val="00316FB2"/>
    <w:rsid w:val="0031716E"/>
    <w:rsid w:val="00321C54"/>
    <w:rsid w:val="00322AE5"/>
    <w:rsid w:val="00322B57"/>
    <w:rsid w:val="00322EBE"/>
    <w:rsid w:val="00323085"/>
    <w:rsid w:val="00323590"/>
    <w:rsid w:val="00323CE4"/>
    <w:rsid w:val="003243A9"/>
    <w:rsid w:val="00325038"/>
    <w:rsid w:val="003254B2"/>
    <w:rsid w:val="003255F6"/>
    <w:rsid w:val="003270C4"/>
    <w:rsid w:val="00330247"/>
    <w:rsid w:val="00330896"/>
    <w:rsid w:val="00331642"/>
    <w:rsid w:val="003335FE"/>
    <w:rsid w:val="003359A2"/>
    <w:rsid w:val="0034009C"/>
    <w:rsid w:val="0034027F"/>
    <w:rsid w:val="00340522"/>
    <w:rsid w:val="00340E04"/>
    <w:rsid w:val="00340F28"/>
    <w:rsid w:val="00341689"/>
    <w:rsid w:val="00341809"/>
    <w:rsid w:val="0034198D"/>
    <w:rsid w:val="00341F52"/>
    <w:rsid w:val="0034248B"/>
    <w:rsid w:val="003432F2"/>
    <w:rsid w:val="00343D90"/>
    <w:rsid w:val="00344590"/>
    <w:rsid w:val="00344BA6"/>
    <w:rsid w:val="00346D0F"/>
    <w:rsid w:val="00347127"/>
    <w:rsid w:val="00347907"/>
    <w:rsid w:val="00350217"/>
    <w:rsid w:val="003507FB"/>
    <w:rsid w:val="003509F0"/>
    <w:rsid w:val="00350FBA"/>
    <w:rsid w:val="003513B6"/>
    <w:rsid w:val="003514A4"/>
    <w:rsid w:val="003515FE"/>
    <w:rsid w:val="0035179D"/>
    <w:rsid w:val="00351920"/>
    <w:rsid w:val="00353A72"/>
    <w:rsid w:val="00353B11"/>
    <w:rsid w:val="00353C05"/>
    <w:rsid w:val="00354F45"/>
    <w:rsid w:val="0035544C"/>
    <w:rsid w:val="00355B01"/>
    <w:rsid w:val="00356483"/>
    <w:rsid w:val="00360967"/>
    <w:rsid w:val="00361196"/>
    <w:rsid w:val="003618CD"/>
    <w:rsid w:val="00361A6F"/>
    <w:rsid w:val="00361AB5"/>
    <w:rsid w:val="00361D7F"/>
    <w:rsid w:val="00364148"/>
    <w:rsid w:val="0036473D"/>
    <w:rsid w:val="00364F89"/>
    <w:rsid w:val="003652D7"/>
    <w:rsid w:val="003654D5"/>
    <w:rsid w:val="00365832"/>
    <w:rsid w:val="00365D8D"/>
    <w:rsid w:val="00366024"/>
    <w:rsid w:val="00367455"/>
    <w:rsid w:val="00367615"/>
    <w:rsid w:val="0036797B"/>
    <w:rsid w:val="003679C3"/>
    <w:rsid w:val="003704AE"/>
    <w:rsid w:val="003710C8"/>
    <w:rsid w:val="00371FFA"/>
    <w:rsid w:val="00372D35"/>
    <w:rsid w:val="00373543"/>
    <w:rsid w:val="003741AE"/>
    <w:rsid w:val="003741B9"/>
    <w:rsid w:val="00374415"/>
    <w:rsid w:val="003744F9"/>
    <w:rsid w:val="00375B64"/>
    <w:rsid w:val="0037712A"/>
    <w:rsid w:val="003771E9"/>
    <w:rsid w:val="0037720F"/>
    <w:rsid w:val="003776C9"/>
    <w:rsid w:val="00377774"/>
    <w:rsid w:val="00380AB8"/>
    <w:rsid w:val="00380AF7"/>
    <w:rsid w:val="00380D86"/>
    <w:rsid w:val="00380ED5"/>
    <w:rsid w:val="00382B26"/>
    <w:rsid w:val="0038322E"/>
    <w:rsid w:val="003832E1"/>
    <w:rsid w:val="00383324"/>
    <w:rsid w:val="003838C7"/>
    <w:rsid w:val="00383922"/>
    <w:rsid w:val="003842AF"/>
    <w:rsid w:val="00384AA2"/>
    <w:rsid w:val="00384B0E"/>
    <w:rsid w:val="00384B3F"/>
    <w:rsid w:val="00384FE8"/>
    <w:rsid w:val="0038570A"/>
    <w:rsid w:val="00385BF0"/>
    <w:rsid w:val="0038646A"/>
    <w:rsid w:val="003878F7"/>
    <w:rsid w:val="00390223"/>
    <w:rsid w:val="003909DD"/>
    <w:rsid w:val="003917A1"/>
    <w:rsid w:val="00391CDA"/>
    <w:rsid w:val="00391DCD"/>
    <w:rsid w:val="00392048"/>
    <w:rsid w:val="0039259D"/>
    <w:rsid w:val="00392671"/>
    <w:rsid w:val="0039368D"/>
    <w:rsid w:val="00394102"/>
    <w:rsid w:val="0039413F"/>
    <w:rsid w:val="003951FB"/>
    <w:rsid w:val="0039541B"/>
    <w:rsid w:val="0039604B"/>
    <w:rsid w:val="00396A02"/>
    <w:rsid w:val="00396BA6"/>
    <w:rsid w:val="00396C93"/>
    <w:rsid w:val="00397AAE"/>
    <w:rsid w:val="003A0471"/>
    <w:rsid w:val="003A1774"/>
    <w:rsid w:val="003A181F"/>
    <w:rsid w:val="003A2083"/>
    <w:rsid w:val="003A37B7"/>
    <w:rsid w:val="003A40DA"/>
    <w:rsid w:val="003A4148"/>
    <w:rsid w:val="003A4257"/>
    <w:rsid w:val="003A4492"/>
    <w:rsid w:val="003A532D"/>
    <w:rsid w:val="003A58FC"/>
    <w:rsid w:val="003A5A89"/>
    <w:rsid w:val="003A61AD"/>
    <w:rsid w:val="003A630F"/>
    <w:rsid w:val="003A6D24"/>
    <w:rsid w:val="003A6F5D"/>
    <w:rsid w:val="003A75F1"/>
    <w:rsid w:val="003B0C5E"/>
    <w:rsid w:val="003B0F52"/>
    <w:rsid w:val="003B0F8E"/>
    <w:rsid w:val="003B1019"/>
    <w:rsid w:val="003B1149"/>
    <w:rsid w:val="003B233E"/>
    <w:rsid w:val="003B2B40"/>
    <w:rsid w:val="003B374D"/>
    <w:rsid w:val="003B594A"/>
    <w:rsid w:val="003B59B5"/>
    <w:rsid w:val="003B59D9"/>
    <w:rsid w:val="003B5E91"/>
    <w:rsid w:val="003B63E0"/>
    <w:rsid w:val="003C03E8"/>
    <w:rsid w:val="003C07AF"/>
    <w:rsid w:val="003C09E6"/>
    <w:rsid w:val="003C0D9A"/>
    <w:rsid w:val="003C0E24"/>
    <w:rsid w:val="003C1446"/>
    <w:rsid w:val="003C16F1"/>
    <w:rsid w:val="003C2CA8"/>
    <w:rsid w:val="003C358E"/>
    <w:rsid w:val="003C3D11"/>
    <w:rsid w:val="003C3DE6"/>
    <w:rsid w:val="003C4D8B"/>
    <w:rsid w:val="003C593D"/>
    <w:rsid w:val="003C5A16"/>
    <w:rsid w:val="003C6E77"/>
    <w:rsid w:val="003C73AB"/>
    <w:rsid w:val="003D0163"/>
    <w:rsid w:val="003D0B5A"/>
    <w:rsid w:val="003D1D2B"/>
    <w:rsid w:val="003D3855"/>
    <w:rsid w:val="003D5107"/>
    <w:rsid w:val="003D7188"/>
    <w:rsid w:val="003D736E"/>
    <w:rsid w:val="003D7F01"/>
    <w:rsid w:val="003E1498"/>
    <w:rsid w:val="003E1E93"/>
    <w:rsid w:val="003E1FA9"/>
    <w:rsid w:val="003E277A"/>
    <w:rsid w:val="003E2780"/>
    <w:rsid w:val="003E29FC"/>
    <w:rsid w:val="003E3A46"/>
    <w:rsid w:val="003E3C29"/>
    <w:rsid w:val="003E3E28"/>
    <w:rsid w:val="003E4499"/>
    <w:rsid w:val="003E4FD1"/>
    <w:rsid w:val="003E52DD"/>
    <w:rsid w:val="003E54C7"/>
    <w:rsid w:val="003E6E4E"/>
    <w:rsid w:val="003E760D"/>
    <w:rsid w:val="003F034E"/>
    <w:rsid w:val="003F0636"/>
    <w:rsid w:val="003F073F"/>
    <w:rsid w:val="003F0F50"/>
    <w:rsid w:val="003F1D20"/>
    <w:rsid w:val="003F1E22"/>
    <w:rsid w:val="003F21BD"/>
    <w:rsid w:val="003F3288"/>
    <w:rsid w:val="003F382D"/>
    <w:rsid w:val="003F4586"/>
    <w:rsid w:val="003F462A"/>
    <w:rsid w:val="003F46A5"/>
    <w:rsid w:val="003F4706"/>
    <w:rsid w:val="003F4938"/>
    <w:rsid w:val="003F59E6"/>
    <w:rsid w:val="003F5D0E"/>
    <w:rsid w:val="003F679B"/>
    <w:rsid w:val="003F6F8F"/>
    <w:rsid w:val="003F7ACC"/>
    <w:rsid w:val="00400145"/>
    <w:rsid w:val="00400982"/>
    <w:rsid w:val="004022EB"/>
    <w:rsid w:val="00402E75"/>
    <w:rsid w:val="00402F64"/>
    <w:rsid w:val="00403716"/>
    <w:rsid w:val="004042FC"/>
    <w:rsid w:val="00405047"/>
    <w:rsid w:val="00406A38"/>
    <w:rsid w:val="00407061"/>
    <w:rsid w:val="004070FD"/>
    <w:rsid w:val="004077F5"/>
    <w:rsid w:val="004078FA"/>
    <w:rsid w:val="00407D3C"/>
    <w:rsid w:val="00407E36"/>
    <w:rsid w:val="00410AA2"/>
    <w:rsid w:val="00410B9C"/>
    <w:rsid w:val="00410C9F"/>
    <w:rsid w:val="00411175"/>
    <w:rsid w:val="004120D8"/>
    <w:rsid w:val="0041229B"/>
    <w:rsid w:val="00412461"/>
    <w:rsid w:val="004130F6"/>
    <w:rsid w:val="00413201"/>
    <w:rsid w:val="00413D0D"/>
    <w:rsid w:val="004149CC"/>
    <w:rsid w:val="0041518F"/>
    <w:rsid w:val="004162D9"/>
    <w:rsid w:val="00416C1D"/>
    <w:rsid w:val="00420416"/>
    <w:rsid w:val="00420587"/>
    <w:rsid w:val="00421264"/>
    <w:rsid w:val="0042141E"/>
    <w:rsid w:val="00421A62"/>
    <w:rsid w:val="00421C79"/>
    <w:rsid w:val="004220DF"/>
    <w:rsid w:val="00422157"/>
    <w:rsid w:val="0042231D"/>
    <w:rsid w:val="0042246B"/>
    <w:rsid w:val="004243AB"/>
    <w:rsid w:val="00425095"/>
    <w:rsid w:val="00425C23"/>
    <w:rsid w:val="00426390"/>
    <w:rsid w:val="004263AB"/>
    <w:rsid w:val="00426E12"/>
    <w:rsid w:val="00426F90"/>
    <w:rsid w:val="00427132"/>
    <w:rsid w:val="0042733C"/>
    <w:rsid w:val="004274EF"/>
    <w:rsid w:val="00427720"/>
    <w:rsid w:val="00427934"/>
    <w:rsid w:val="0042793C"/>
    <w:rsid w:val="00430536"/>
    <w:rsid w:val="00431AC1"/>
    <w:rsid w:val="00432401"/>
    <w:rsid w:val="004326C6"/>
    <w:rsid w:val="00432B45"/>
    <w:rsid w:val="00432B9F"/>
    <w:rsid w:val="004330AE"/>
    <w:rsid w:val="00433C48"/>
    <w:rsid w:val="00433D84"/>
    <w:rsid w:val="00433EAA"/>
    <w:rsid w:val="0043470B"/>
    <w:rsid w:val="0043590E"/>
    <w:rsid w:val="004361D1"/>
    <w:rsid w:val="00440BD9"/>
    <w:rsid w:val="00441423"/>
    <w:rsid w:val="00441F93"/>
    <w:rsid w:val="0044229A"/>
    <w:rsid w:val="0044263D"/>
    <w:rsid w:val="00442F24"/>
    <w:rsid w:val="00443545"/>
    <w:rsid w:val="00443E0E"/>
    <w:rsid w:val="00444448"/>
    <w:rsid w:val="004446B5"/>
    <w:rsid w:val="0044510D"/>
    <w:rsid w:val="0044548D"/>
    <w:rsid w:val="00445F50"/>
    <w:rsid w:val="00446EB1"/>
    <w:rsid w:val="00446F97"/>
    <w:rsid w:val="00447072"/>
    <w:rsid w:val="004500B6"/>
    <w:rsid w:val="00450156"/>
    <w:rsid w:val="004505D7"/>
    <w:rsid w:val="00450602"/>
    <w:rsid w:val="00450617"/>
    <w:rsid w:val="004512F1"/>
    <w:rsid w:val="004515AC"/>
    <w:rsid w:val="004516F0"/>
    <w:rsid w:val="004518FA"/>
    <w:rsid w:val="00451DAF"/>
    <w:rsid w:val="00451E83"/>
    <w:rsid w:val="004523C0"/>
    <w:rsid w:val="0045269B"/>
    <w:rsid w:val="00453DA0"/>
    <w:rsid w:val="0045452E"/>
    <w:rsid w:val="00454CEF"/>
    <w:rsid w:val="00454D2A"/>
    <w:rsid w:val="0045574C"/>
    <w:rsid w:val="004559DB"/>
    <w:rsid w:val="0045665A"/>
    <w:rsid w:val="00457055"/>
    <w:rsid w:val="004573B2"/>
    <w:rsid w:val="00457516"/>
    <w:rsid w:val="00457B27"/>
    <w:rsid w:val="00457B6D"/>
    <w:rsid w:val="0046091A"/>
    <w:rsid w:val="00460F9F"/>
    <w:rsid w:val="0046189A"/>
    <w:rsid w:val="00461DF5"/>
    <w:rsid w:val="00462A03"/>
    <w:rsid w:val="00463602"/>
    <w:rsid w:val="00463DEB"/>
    <w:rsid w:val="00464242"/>
    <w:rsid w:val="00464818"/>
    <w:rsid w:val="004648BD"/>
    <w:rsid w:val="00464A8A"/>
    <w:rsid w:val="004651F4"/>
    <w:rsid w:val="0046552B"/>
    <w:rsid w:val="00466AC2"/>
    <w:rsid w:val="00466D32"/>
    <w:rsid w:val="004672B0"/>
    <w:rsid w:val="00467362"/>
    <w:rsid w:val="00467898"/>
    <w:rsid w:val="00467B23"/>
    <w:rsid w:val="00470B0D"/>
    <w:rsid w:val="00470EE5"/>
    <w:rsid w:val="004712A6"/>
    <w:rsid w:val="00472944"/>
    <w:rsid w:val="004737FC"/>
    <w:rsid w:val="0047419B"/>
    <w:rsid w:val="00474E75"/>
    <w:rsid w:val="00475BAA"/>
    <w:rsid w:val="00475E19"/>
    <w:rsid w:val="0047613E"/>
    <w:rsid w:val="00476456"/>
    <w:rsid w:val="004768FE"/>
    <w:rsid w:val="004771FF"/>
    <w:rsid w:val="0048183B"/>
    <w:rsid w:val="00482F4A"/>
    <w:rsid w:val="00483055"/>
    <w:rsid w:val="00484925"/>
    <w:rsid w:val="00485033"/>
    <w:rsid w:val="004854EE"/>
    <w:rsid w:val="00485755"/>
    <w:rsid w:val="00485E22"/>
    <w:rsid w:val="00486D56"/>
    <w:rsid w:val="00487AE0"/>
    <w:rsid w:val="00490C14"/>
    <w:rsid w:val="00490EA6"/>
    <w:rsid w:val="00490F5F"/>
    <w:rsid w:val="004910AB"/>
    <w:rsid w:val="00491B79"/>
    <w:rsid w:val="00492ACD"/>
    <w:rsid w:val="00493034"/>
    <w:rsid w:val="004936AB"/>
    <w:rsid w:val="00493F04"/>
    <w:rsid w:val="00494006"/>
    <w:rsid w:val="004940C8"/>
    <w:rsid w:val="004953D4"/>
    <w:rsid w:val="00495E2B"/>
    <w:rsid w:val="0049611A"/>
    <w:rsid w:val="00496B21"/>
    <w:rsid w:val="00496BB8"/>
    <w:rsid w:val="00496F9D"/>
    <w:rsid w:val="00497612"/>
    <w:rsid w:val="00497F0F"/>
    <w:rsid w:val="004A13AE"/>
    <w:rsid w:val="004A17C1"/>
    <w:rsid w:val="004A380B"/>
    <w:rsid w:val="004A3F41"/>
    <w:rsid w:val="004A3FD9"/>
    <w:rsid w:val="004A447E"/>
    <w:rsid w:val="004A4C5F"/>
    <w:rsid w:val="004A52E9"/>
    <w:rsid w:val="004A5535"/>
    <w:rsid w:val="004A5E9F"/>
    <w:rsid w:val="004A73F0"/>
    <w:rsid w:val="004A799F"/>
    <w:rsid w:val="004A7B3F"/>
    <w:rsid w:val="004A7D18"/>
    <w:rsid w:val="004B0C16"/>
    <w:rsid w:val="004B1039"/>
    <w:rsid w:val="004B1186"/>
    <w:rsid w:val="004B1C3E"/>
    <w:rsid w:val="004B1F65"/>
    <w:rsid w:val="004B1F75"/>
    <w:rsid w:val="004B21FD"/>
    <w:rsid w:val="004B232A"/>
    <w:rsid w:val="004B372A"/>
    <w:rsid w:val="004B43E5"/>
    <w:rsid w:val="004B488F"/>
    <w:rsid w:val="004B4B4F"/>
    <w:rsid w:val="004B4F1B"/>
    <w:rsid w:val="004B5012"/>
    <w:rsid w:val="004B637F"/>
    <w:rsid w:val="004B691D"/>
    <w:rsid w:val="004B7CA1"/>
    <w:rsid w:val="004B7F9A"/>
    <w:rsid w:val="004C0255"/>
    <w:rsid w:val="004C0726"/>
    <w:rsid w:val="004C18E9"/>
    <w:rsid w:val="004C25C0"/>
    <w:rsid w:val="004C27F1"/>
    <w:rsid w:val="004C2C05"/>
    <w:rsid w:val="004C2CA1"/>
    <w:rsid w:val="004C3260"/>
    <w:rsid w:val="004C36CC"/>
    <w:rsid w:val="004C46D4"/>
    <w:rsid w:val="004C4FBA"/>
    <w:rsid w:val="004C501C"/>
    <w:rsid w:val="004C505A"/>
    <w:rsid w:val="004C5DCD"/>
    <w:rsid w:val="004C5FD9"/>
    <w:rsid w:val="004C60FE"/>
    <w:rsid w:val="004C6898"/>
    <w:rsid w:val="004D00B8"/>
    <w:rsid w:val="004D0571"/>
    <w:rsid w:val="004D08EF"/>
    <w:rsid w:val="004D0DDD"/>
    <w:rsid w:val="004D18D4"/>
    <w:rsid w:val="004D1BCB"/>
    <w:rsid w:val="004D2597"/>
    <w:rsid w:val="004D3A67"/>
    <w:rsid w:val="004D59D5"/>
    <w:rsid w:val="004D5D99"/>
    <w:rsid w:val="004D60DC"/>
    <w:rsid w:val="004D61CE"/>
    <w:rsid w:val="004D68AB"/>
    <w:rsid w:val="004D6A8E"/>
    <w:rsid w:val="004D71F2"/>
    <w:rsid w:val="004D7E9E"/>
    <w:rsid w:val="004E0141"/>
    <w:rsid w:val="004E0882"/>
    <w:rsid w:val="004E0B19"/>
    <w:rsid w:val="004E1F90"/>
    <w:rsid w:val="004E334E"/>
    <w:rsid w:val="004E347A"/>
    <w:rsid w:val="004E3A7D"/>
    <w:rsid w:val="004E3B50"/>
    <w:rsid w:val="004E3F81"/>
    <w:rsid w:val="004E4B43"/>
    <w:rsid w:val="004E4FFF"/>
    <w:rsid w:val="004E58F4"/>
    <w:rsid w:val="004E5AD2"/>
    <w:rsid w:val="004E5B9A"/>
    <w:rsid w:val="004E5DBA"/>
    <w:rsid w:val="004E5F46"/>
    <w:rsid w:val="004E600F"/>
    <w:rsid w:val="004E60AB"/>
    <w:rsid w:val="004E6201"/>
    <w:rsid w:val="004E648C"/>
    <w:rsid w:val="004E64A5"/>
    <w:rsid w:val="004E6EE3"/>
    <w:rsid w:val="004E70C8"/>
    <w:rsid w:val="004E77BF"/>
    <w:rsid w:val="004E796E"/>
    <w:rsid w:val="004E7B19"/>
    <w:rsid w:val="004E7C07"/>
    <w:rsid w:val="004F0112"/>
    <w:rsid w:val="004F0A82"/>
    <w:rsid w:val="004F1216"/>
    <w:rsid w:val="004F1BA9"/>
    <w:rsid w:val="004F302F"/>
    <w:rsid w:val="004F30C5"/>
    <w:rsid w:val="004F3162"/>
    <w:rsid w:val="004F3DAF"/>
    <w:rsid w:val="004F3E3F"/>
    <w:rsid w:val="004F4446"/>
    <w:rsid w:val="004F4943"/>
    <w:rsid w:val="004F4D24"/>
    <w:rsid w:val="004F542B"/>
    <w:rsid w:val="004F5BC3"/>
    <w:rsid w:val="004F6192"/>
    <w:rsid w:val="004F63C1"/>
    <w:rsid w:val="004F6963"/>
    <w:rsid w:val="004F69D0"/>
    <w:rsid w:val="004F6BC3"/>
    <w:rsid w:val="004F7362"/>
    <w:rsid w:val="004F7AAD"/>
    <w:rsid w:val="00500CA9"/>
    <w:rsid w:val="00500D50"/>
    <w:rsid w:val="00500F5A"/>
    <w:rsid w:val="005012A5"/>
    <w:rsid w:val="00501427"/>
    <w:rsid w:val="0050174F"/>
    <w:rsid w:val="00501E85"/>
    <w:rsid w:val="005026A4"/>
    <w:rsid w:val="00502B9A"/>
    <w:rsid w:val="0050304C"/>
    <w:rsid w:val="00503486"/>
    <w:rsid w:val="005040DE"/>
    <w:rsid w:val="00505584"/>
    <w:rsid w:val="00505CEE"/>
    <w:rsid w:val="00506333"/>
    <w:rsid w:val="005064EB"/>
    <w:rsid w:val="00506908"/>
    <w:rsid w:val="00507790"/>
    <w:rsid w:val="0051008B"/>
    <w:rsid w:val="00510F69"/>
    <w:rsid w:val="00511181"/>
    <w:rsid w:val="0051209F"/>
    <w:rsid w:val="005132C3"/>
    <w:rsid w:val="00513310"/>
    <w:rsid w:val="00513671"/>
    <w:rsid w:val="00514721"/>
    <w:rsid w:val="00514BD1"/>
    <w:rsid w:val="005156EF"/>
    <w:rsid w:val="005168EB"/>
    <w:rsid w:val="00516ABD"/>
    <w:rsid w:val="00516B5E"/>
    <w:rsid w:val="005172AA"/>
    <w:rsid w:val="00517358"/>
    <w:rsid w:val="0051763B"/>
    <w:rsid w:val="0052017C"/>
    <w:rsid w:val="0052117F"/>
    <w:rsid w:val="00521560"/>
    <w:rsid w:val="00521C08"/>
    <w:rsid w:val="00521DCC"/>
    <w:rsid w:val="005225F3"/>
    <w:rsid w:val="005234A4"/>
    <w:rsid w:val="00523E0B"/>
    <w:rsid w:val="00524307"/>
    <w:rsid w:val="00524499"/>
    <w:rsid w:val="00525345"/>
    <w:rsid w:val="00525391"/>
    <w:rsid w:val="00525894"/>
    <w:rsid w:val="005269C3"/>
    <w:rsid w:val="00526F19"/>
    <w:rsid w:val="00527949"/>
    <w:rsid w:val="00527E64"/>
    <w:rsid w:val="00527E99"/>
    <w:rsid w:val="00530294"/>
    <w:rsid w:val="005305B4"/>
    <w:rsid w:val="00531122"/>
    <w:rsid w:val="00531123"/>
    <w:rsid w:val="005314EC"/>
    <w:rsid w:val="005315F6"/>
    <w:rsid w:val="0053182B"/>
    <w:rsid w:val="00531E9A"/>
    <w:rsid w:val="00532197"/>
    <w:rsid w:val="00532EAD"/>
    <w:rsid w:val="00532F1A"/>
    <w:rsid w:val="005343EF"/>
    <w:rsid w:val="00535197"/>
    <w:rsid w:val="005354B3"/>
    <w:rsid w:val="0053598C"/>
    <w:rsid w:val="00535E9B"/>
    <w:rsid w:val="00535F58"/>
    <w:rsid w:val="0053675C"/>
    <w:rsid w:val="00536849"/>
    <w:rsid w:val="005372B2"/>
    <w:rsid w:val="005372C3"/>
    <w:rsid w:val="00537921"/>
    <w:rsid w:val="00537F7D"/>
    <w:rsid w:val="00540440"/>
    <w:rsid w:val="00540BD4"/>
    <w:rsid w:val="005414ED"/>
    <w:rsid w:val="005420BF"/>
    <w:rsid w:val="0054236B"/>
    <w:rsid w:val="00542C2F"/>
    <w:rsid w:val="00542EF3"/>
    <w:rsid w:val="00543578"/>
    <w:rsid w:val="00543AA6"/>
    <w:rsid w:val="00544792"/>
    <w:rsid w:val="0054490B"/>
    <w:rsid w:val="00545120"/>
    <w:rsid w:val="005456E8"/>
    <w:rsid w:val="00545861"/>
    <w:rsid w:val="00545C03"/>
    <w:rsid w:val="005465D1"/>
    <w:rsid w:val="005471C4"/>
    <w:rsid w:val="005508E6"/>
    <w:rsid w:val="00550C0A"/>
    <w:rsid w:val="00550D5C"/>
    <w:rsid w:val="00551773"/>
    <w:rsid w:val="00551BAF"/>
    <w:rsid w:val="00551DCA"/>
    <w:rsid w:val="0055304E"/>
    <w:rsid w:val="00553FE3"/>
    <w:rsid w:val="00555162"/>
    <w:rsid w:val="00556DB0"/>
    <w:rsid w:val="00557E14"/>
    <w:rsid w:val="0056035F"/>
    <w:rsid w:val="00560A0A"/>
    <w:rsid w:val="00561196"/>
    <w:rsid w:val="00561348"/>
    <w:rsid w:val="00561837"/>
    <w:rsid w:val="00562478"/>
    <w:rsid w:val="00563FA9"/>
    <w:rsid w:val="005642EE"/>
    <w:rsid w:val="005645BB"/>
    <w:rsid w:val="00566188"/>
    <w:rsid w:val="005670BC"/>
    <w:rsid w:val="005703EE"/>
    <w:rsid w:val="00570DF0"/>
    <w:rsid w:val="00571C6C"/>
    <w:rsid w:val="00571F0A"/>
    <w:rsid w:val="005724D4"/>
    <w:rsid w:val="00572D93"/>
    <w:rsid w:val="005734F4"/>
    <w:rsid w:val="00573581"/>
    <w:rsid w:val="0057432E"/>
    <w:rsid w:val="005746C6"/>
    <w:rsid w:val="00574A76"/>
    <w:rsid w:val="00574C44"/>
    <w:rsid w:val="00575623"/>
    <w:rsid w:val="005757AC"/>
    <w:rsid w:val="00575818"/>
    <w:rsid w:val="0057590C"/>
    <w:rsid w:val="00577399"/>
    <w:rsid w:val="00580512"/>
    <w:rsid w:val="005809DB"/>
    <w:rsid w:val="00580D55"/>
    <w:rsid w:val="00581860"/>
    <w:rsid w:val="00582416"/>
    <w:rsid w:val="005824CE"/>
    <w:rsid w:val="00582533"/>
    <w:rsid w:val="0058280E"/>
    <w:rsid w:val="00583450"/>
    <w:rsid w:val="005847E0"/>
    <w:rsid w:val="00584976"/>
    <w:rsid w:val="00584A14"/>
    <w:rsid w:val="00584F79"/>
    <w:rsid w:val="00584F7A"/>
    <w:rsid w:val="00587411"/>
    <w:rsid w:val="00587B12"/>
    <w:rsid w:val="0059014F"/>
    <w:rsid w:val="0059074F"/>
    <w:rsid w:val="00590C33"/>
    <w:rsid w:val="00590F70"/>
    <w:rsid w:val="005913BD"/>
    <w:rsid w:val="005914C4"/>
    <w:rsid w:val="005915CB"/>
    <w:rsid w:val="00591852"/>
    <w:rsid w:val="00591B63"/>
    <w:rsid w:val="005922C1"/>
    <w:rsid w:val="00592860"/>
    <w:rsid w:val="0059328B"/>
    <w:rsid w:val="00593B34"/>
    <w:rsid w:val="005945B3"/>
    <w:rsid w:val="00594943"/>
    <w:rsid w:val="00594966"/>
    <w:rsid w:val="005949DA"/>
    <w:rsid w:val="005951DF"/>
    <w:rsid w:val="00596CF8"/>
    <w:rsid w:val="005977C2"/>
    <w:rsid w:val="00597A88"/>
    <w:rsid w:val="005A03F4"/>
    <w:rsid w:val="005A0728"/>
    <w:rsid w:val="005A1291"/>
    <w:rsid w:val="005A18C8"/>
    <w:rsid w:val="005A2EDD"/>
    <w:rsid w:val="005A33F6"/>
    <w:rsid w:val="005A4080"/>
    <w:rsid w:val="005A4DDF"/>
    <w:rsid w:val="005A57F8"/>
    <w:rsid w:val="005A5BA7"/>
    <w:rsid w:val="005A5EA3"/>
    <w:rsid w:val="005A5FC9"/>
    <w:rsid w:val="005A6633"/>
    <w:rsid w:val="005A7243"/>
    <w:rsid w:val="005A73B4"/>
    <w:rsid w:val="005A75C2"/>
    <w:rsid w:val="005A76C6"/>
    <w:rsid w:val="005B000F"/>
    <w:rsid w:val="005B15A4"/>
    <w:rsid w:val="005B1BC7"/>
    <w:rsid w:val="005B1EA4"/>
    <w:rsid w:val="005B1F98"/>
    <w:rsid w:val="005B20B4"/>
    <w:rsid w:val="005B2258"/>
    <w:rsid w:val="005B2512"/>
    <w:rsid w:val="005B43B9"/>
    <w:rsid w:val="005B5AB3"/>
    <w:rsid w:val="005B5B80"/>
    <w:rsid w:val="005B5FC1"/>
    <w:rsid w:val="005B65B7"/>
    <w:rsid w:val="005B6FCE"/>
    <w:rsid w:val="005C10B9"/>
    <w:rsid w:val="005C1713"/>
    <w:rsid w:val="005C176F"/>
    <w:rsid w:val="005C1FE0"/>
    <w:rsid w:val="005C2861"/>
    <w:rsid w:val="005C304A"/>
    <w:rsid w:val="005C374B"/>
    <w:rsid w:val="005C3B52"/>
    <w:rsid w:val="005C4271"/>
    <w:rsid w:val="005C6348"/>
    <w:rsid w:val="005C66ED"/>
    <w:rsid w:val="005C7313"/>
    <w:rsid w:val="005C7731"/>
    <w:rsid w:val="005C7A95"/>
    <w:rsid w:val="005D06F4"/>
    <w:rsid w:val="005D1CED"/>
    <w:rsid w:val="005D26A2"/>
    <w:rsid w:val="005D3A47"/>
    <w:rsid w:val="005D3D23"/>
    <w:rsid w:val="005D3E97"/>
    <w:rsid w:val="005D3F37"/>
    <w:rsid w:val="005D4ABF"/>
    <w:rsid w:val="005D61CE"/>
    <w:rsid w:val="005D70D6"/>
    <w:rsid w:val="005D74AF"/>
    <w:rsid w:val="005D7883"/>
    <w:rsid w:val="005D798C"/>
    <w:rsid w:val="005D7AF6"/>
    <w:rsid w:val="005E05B7"/>
    <w:rsid w:val="005E13EC"/>
    <w:rsid w:val="005E1897"/>
    <w:rsid w:val="005E1ADB"/>
    <w:rsid w:val="005E1C2E"/>
    <w:rsid w:val="005E310A"/>
    <w:rsid w:val="005E3427"/>
    <w:rsid w:val="005E3F04"/>
    <w:rsid w:val="005E5D46"/>
    <w:rsid w:val="005E6826"/>
    <w:rsid w:val="005E6B82"/>
    <w:rsid w:val="005E7088"/>
    <w:rsid w:val="005E72A4"/>
    <w:rsid w:val="005F0506"/>
    <w:rsid w:val="005F05D7"/>
    <w:rsid w:val="005F0C98"/>
    <w:rsid w:val="005F2589"/>
    <w:rsid w:val="005F2B84"/>
    <w:rsid w:val="005F2BA2"/>
    <w:rsid w:val="005F34FE"/>
    <w:rsid w:val="005F3A5A"/>
    <w:rsid w:val="005F405B"/>
    <w:rsid w:val="005F42AF"/>
    <w:rsid w:val="005F4DE9"/>
    <w:rsid w:val="005F555D"/>
    <w:rsid w:val="005F5944"/>
    <w:rsid w:val="005F5D60"/>
    <w:rsid w:val="005F5DCC"/>
    <w:rsid w:val="005F64D4"/>
    <w:rsid w:val="005F66B5"/>
    <w:rsid w:val="005F6B9E"/>
    <w:rsid w:val="005F726E"/>
    <w:rsid w:val="005F7346"/>
    <w:rsid w:val="00600F80"/>
    <w:rsid w:val="00600FCF"/>
    <w:rsid w:val="0060145C"/>
    <w:rsid w:val="006017BE"/>
    <w:rsid w:val="00601C70"/>
    <w:rsid w:val="00602345"/>
    <w:rsid w:val="00602C90"/>
    <w:rsid w:val="00602D2A"/>
    <w:rsid w:val="00602EFD"/>
    <w:rsid w:val="0060376B"/>
    <w:rsid w:val="00605169"/>
    <w:rsid w:val="00605240"/>
    <w:rsid w:val="0060598C"/>
    <w:rsid w:val="00606542"/>
    <w:rsid w:val="006066D1"/>
    <w:rsid w:val="00606CF2"/>
    <w:rsid w:val="00606D17"/>
    <w:rsid w:val="00606F31"/>
    <w:rsid w:val="0060716D"/>
    <w:rsid w:val="006078D5"/>
    <w:rsid w:val="00607D0A"/>
    <w:rsid w:val="00610167"/>
    <w:rsid w:val="00610183"/>
    <w:rsid w:val="00610816"/>
    <w:rsid w:val="00610852"/>
    <w:rsid w:val="006121FA"/>
    <w:rsid w:val="006130FA"/>
    <w:rsid w:val="00613160"/>
    <w:rsid w:val="0061344C"/>
    <w:rsid w:val="006139D2"/>
    <w:rsid w:val="00613C68"/>
    <w:rsid w:val="00613F93"/>
    <w:rsid w:val="00614CAD"/>
    <w:rsid w:val="0061553B"/>
    <w:rsid w:val="00616034"/>
    <w:rsid w:val="006162F4"/>
    <w:rsid w:val="006163F5"/>
    <w:rsid w:val="006165ED"/>
    <w:rsid w:val="00616798"/>
    <w:rsid w:val="006207EF"/>
    <w:rsid w:val="00621882"/>
    <w:rsid w:val="00621896"/>
    <w:rsid w:val="0062223A"/>
    <w:rsid w:val="00622468"/>
    <w:rsid w:val="00622A1D"/>
    <w:rsid w:val="0062366D"/>
    <w:rsid w:val="006254CE"/>
    <w:rsid w:val="0062550D"/>
    <w:rsid w:val="00626274"/>
    <w:rsid w:val="0062693C"/>
    <w:rsid w:val="006300FB"/>
    <w:rsid w:val="00630951"/>
    <w:rsid w:val="0063097A"/>
    <w:rsid w:val="00630AF8"/>
    <w:rsid w:val="006325A9"/>
    <w:rsid w:val="006325C0"/>
    <w:rsid w:val="00632973"/>
    <w:rsid w:val="00632FCC"/>
    <w:rsid w:val="00633A7B"/>
    <w:rsid w:val="00633F1F"/>
    <w:rsid w:val="0063445D"/>
    <w:rsid w:val="00634BC8"/>
    <w:rsid w:val="00635EE6"/>
    <w:rsid w:val="00636121"/>
    <w:rsid w:val="00637A02"/>
    <w:rsid w:val="00637EF2"/>
    <w:rsid w:val="00641C53"/>
    <w:rsid w:val="006420D1"/>
    <w:rsid w:val="006420FF"/>
    <w:rsid w:val="00643193"/>
    <w:rsid w:val="00643221"/>
    <w:rsid w:val="00643F7E"/>
    <w:rsid w:val="00644634"/>
    <w:rsid w:val="00644834"/>
    <w:rsid w:val="00645285"/>
    <w:rsid w:val="0064542F"/>
    <w:rsid w:val="0064543C"/>
    <w:rsid w:val="00645A2E"/>
    <w:rsid w:val="00645EE6"/>
    <w:rsid w:val="00646024"/>
    <w:rsid w:val="0064643C"/>
    <w:rsid w:val="00646D2D"/>
    <w:rsid w:val="00646D5D"/>
    <w:rsid w:val="00647C5A"/>
    <w:rsid w:val="0065037C"/>
    <w:rsid w:val="00650486"/>
    <w:rsid w:val="00650534"/>
    <w:rsid w:val="00650646"/>
    <w:rsid w:val="00650802"/>
    <w:rsid w:val="00650B6E"/>
    <w:rsid w:val="00651671"/>
    <w:rsid w:val="0065193C"/>
    <w:rsid w:val="00651BD0"/>
    <w:rsid w:val="006520DC"/>
    <w:rsid w:val="0065292D"/>
    <w:rsid w:val="00652A7E"/>
    <w:rsid w:val="00652BB2"/>
    <w:rsid w:val="006535CC"/>
    <w:rsid w:val="006543D0"/>
    <w:rsid w:val="00654B52"/>
    <w:rsid w:val="00655EFA"/>
    <w:rsid w:val="0065642F"/>
    <w:rsid w:val="00657BAD"/>
    <w:rsid w:val="006605D7"/>
    <w:rsid w:val="0066177E"/>
    <w:rsid w:val="006625C2"/>
    <w:rsid w:val="0066281A"/>
    <w:rsid w:val="00662D94"/>
    <w:rsid w:val="00663022"/>
    <w:rsid w:val="00663514"/>
    <w:rsid w:val="00664778"/>
    <w:rsid w:val="0066564D"/>
    <w:rsid w:val="00666BCE"/>
    <w:rsid w:val="00666D26"/>
    <w:rsid w:val="00666F07"/>
    <w:rsid w:val="00667574"/>
    <w:rsid w:val="00667AA2"/>
    <w:rsid w:val="00667B86"/>
    <w:rsid w:val="00670018"/>
    <w:rsid w:val="0067017E"/>
    <w:rsid w:val="006701C5"/>
    <w:rsid w:val="00670C25"/>
    <w:rsid w:val="006713BE"/>
    <w:rsid w:val="006717E4"/>
    <w:rsid w:val="00671992"/>
    <w:rsid w:val="00671E8D"/>
    <w:rsid w:val="00672C61"/>
    <w:rsid w:val="00672F3A"/>
    <w:rsid w:val="00673CC5"/>
    <w:rsid w:val="006741D5"/>
    <w:rsid w:val="00674718"/>
    <w:rsid w:val="00674FD8"/>
    <w:rsid w:val="006755D3"/>
    <w:rsid w:val="006761E8"/>
    <w:rsid w:val="0067691F"/>
    <w:rsid w:val="00677A4E"/>
    <w:rsid w:val="00677FAC"/>
    <w:rsid w:val="006810F4"/>
    <w:rsid w:val="00681172"/>
    <w:rsid w:val="0068162A"/>
    <w:rsid w:val="006821F9"/>
    <w:rsid w:val="006824D2"/>
    <w:rsid w:val="00682C6E"/>
    <w:rsid w:val="00682D50"/>
    <w:rsid w:val="006849F9"/>
    <w:rsid w:val="00684D37"/>
    <w:rsid w:val="00684D7B"/>
    <w:rsid w:val="00685F3D"/>
    <w:rsid w:val="00687193"/>
    <w:rsid w:val="00690B27"/>
    <w:rsid w:val="00691358"/>
    <w:rsid w:val="00691710"/>
    <w:rsid w:val="00691D1D"/>
    <w:rsid w:val="00691FF3"/>
    <w:rsid w:val="00692E1D"/>
    <w:rsid w:val="00693161"/>
    <w:rsid w:val="006931AB"/>
    <w:rsid w:val="00693975"/>
    <w:rsid w:val="006943CF"/>
    <w:rsid w:val="006944A0"/>
    <w:rsid w:val="0069456D"/>
    <w:rsid w:val="00694A85"/>
    <w:rsid w:val="0069660D"/>
    <w:rsid w:val="00696D94"/>
    <w:rsid w:val="006A00EB"/>
    <w:rsid w:val="006A086B"/>
    <w:rsid w:val="006A0BA3"/>
    <w:rsid w:val="006A1906"/>
    <w:rsid w:val="006A2260"/>
    <w:rsid w:val="006A2FE7"/>
    <w:rsid w:val="006A4260"/>
    <w:rsid w:val="006A47DF"/>
    <w:rsid w:val="006A4D37"/>
    <w:rsid w:val="006A582D"/>
    <w:rsid w:val="006A5A7F"/>
    <w:rsid w:val="006A6F53"/>
    <w:rsid w:val="006A7E14"/>
    <w:rsid w:val="006B00C2"/>
    <w:rsid w:val="006B015B"/>
    <w:rsid w:val="006B02DD"/>
    <w:rsid w:val="006B0675"/>
    <w:rsid w:val="006B12C4"/>
    <w:rsid w:val="006B17C0"/>
    <w:rsid w:val="006B2648"/>
    <w:rsid w:val="006B2AA0"/>
    <w:rsid w:val="006B3012"/>
    <w:rsid w:val="006B3367"/>
    <w:rsid w:val="006B3604"/>
    <w:rsid w:val="006B381B"/>
    <w:rsid w:val="006B391C"/>
    <w:rsid w:val="006B50AD"/>
    <w:rsid w:val="006B686E"/>
    <w:rsid w:val="006B71BA"/>
    <w:rsid w:val="006B726B"/>
    <w:rsid w:val="006B7FC0"/>
    <w:rsid w:val="006C0F88"/>
    <w:rsid w:val="006C1547"/>
    <w:rsid w:val="006C1558"/>
    <w:rsid w:val="006C194F"/>
    <w:rsid w:val="006C1F95"/>
    <w:rsid w:val="006C2993"/>
    <w:rsid w:val="006C2A6F"/>
    <w:rsid w:val="006C374E"/>
    <w:rsid w:val="006C3B51"/>
    <w:rsid w:val="006C3C23"/>
    <w:rsid w:val="006C3D64"/>
    <w:rsid w:val="006C3EDA"/>
    <w:rsid w:val="006C407F"/>
    <w:rsid w:val="006C4B8D"/>
    <w:rsid w:val="006C6166"/>
    <w:rsid w:val="006C6281"/>
    <w:rsid w:val="006C6D0F"/>
    <w:rsid w:val="006C6D7C"/>
    <w:rsid w:val="006C7115"/>
    <w:rsid w:val="006C7C5A"/>
    <w:rsid w:val="006C7D31"/>
    <w:rsid w:val="006C7D95"/>
    <w:rsid w:val="006D0A7A"/>
    <w:rsid w:val="006D0F51"/>
    <w:rsid w:val="006D102B"/>
    <w:rsid w:val="006D16DC"/>
    <w:rsid w:val="006D213D"/>
    <w:rsid w:val="006D2789"/>
    <w:rsid w:val="006D4260"/>
    <w:rsid w:val="006D43D8"/>
    <w:rsid w:val="006D47A7"/>
    <w:rsid w:val="006D4A11"/>
    <w:rsid w:val="006D4A5C"/>
    <w:rsid w:val="006D575F"/>
    <w:rsid w:val="006D5C29"/>
    <w:rsid w:val="006D6577"/>
    <w:rsid w:val="006D68DE"/>
    <w:rsid w:val="006D6FC7"/>
    <w:rsid w:val="006D7323"/>
    <w:rsid w:val="006E0EB8"/>
    <w:rsid w:val="006E1536"/>
    <w:rsid w:val="006E174B"/>
    <w:rsid w:val="006E1AC9"/>
    <w:rsid w:val="006E1F71"/>
    <w:rsid w:val="006E3A5D"/>
    <w:rsid w:val="006E425C"/>
    <w:rsid w:val="006E44A0"/>
    <w:rsid w:val="006E47F8"/>
    <w:rsid w:val="006E4A34"/>
    <w:rsid w:val="006E4CD7"/>
    <w:rsid w:val="006E56C8"/>
    <w:rsid w:val="006E637D"/>
    <w:rsid w:val="006E68DB"/>
    <w:rsid w:val="006E6D2B"/>
    <w:rsid w:val="006E6F70"/>
    <w:rsid w:val="006E79FE"/>
    <w:rsid w:val="006F09B5"/>
    <w:rsid w:val="006F0C54"/>
    <w:rsid w:val="006F0F9F"/>
    <w:rsid w:val="006F1497"/>
    <w:rsid w:val="006F167B"/>
    <w:rsid w:val="006F1C7A"/>
    <w:rsid w:val="006F23FA"/>
    <w:rsid w:val="006F2859"/>
    <w:rsid w:val="006F29BF"/>
    <w:rsid w:val="006F2B6D"/>
    <w:rsid w:val="006F2E35"/>
    <w:rsid w:val="006F3464"/>
    <w:rsid w:val="006F389D"/>
    <w:rsid w:val="006F3E4E"/>
    <w:rsid w:val="006F4087"/>
    <w:rsid w:val="006F43E1"/>
    <w:rsid w:val="006F4D03"/>
    <w:rsid w:val="006F4F20"/>
    <w:rsid w:val="006F4FD0"/>
    <w:rsid w:val="006F51A7"/>
    <w:rsid w:val="006F5D09"/>
    <w:rsid w:val="006F6755"/>
    <w:rsid w:val="006F6986"/>
    <w:rsid w:val="006F6D84"/>
    <w:rsid w:val="006F702F"/>
    <w:rsid w:val="006F70E0"/>
    <w:rsid w:val="006F7265"/>
    <w:rsid w:val="006F7308"/>
    <w:rsid w:val="006F7515"/>
    <w:rsid w:val="006F7AF8"/>
    <w:rsid w:val="006F7DBA"/>
    <w:rsid w:val="00700073"/>
    <w:rsid w:val="007005C3"/>
    <w:rsid w:val="00700844"/>
    <w:rsid w:val="0070294B"/>
    <w:rsid w:val="00702D4E"/>
    <w:rsid w:val="00704369"/>
    <w:rsid w:val="007044F7"/>
    <w:rsid w:val="007045A7"/>
    <w:rsid w:val="00704C6B"/>
    <w:rsid w:val="00704DD4"/>
    <w:rsid w:val="00704E1C"/>
    <w:rsid w:val="00704F1D"/>
    <w:rsid w:val="00705521"/>
    <w:rsid w:val="00705858"/>
    <w:rsid w:val="0070590C"/>
    <w:rsid w:val="00706A73"/>
    <w:rsid w:val="007073DA"/>
    <w:rsid w:val="00707967"/>
    <w:rsid w:val="00710DE2"/>
    <w:rsid w:val="00711988"/>
    <w:rsid w:val="00712A38"/>
    <w:rsid w:val="00713FE1"/>
    <w:rsid w:val="0071477A"/>
    <w:rsid w:val="007150C4"/>
    <w:rsid w:val="007155CA"/>
    <w:rsid w:val="00715AE3"/>
    <w:rsid w:val="00716192"/>
    <w:rsid w:val="00716ED0"/>
    <w:rsid w:val="0071761B"/>
    <w:rsid w:val="00717702"/>
    <w:rsid w:val="00717A02"/>
    <w:rsid w:val="00720ABC"/>
    <w:rsid w:val="00722CB4"/>
    <w:rsid w:val="00723BEC"/>
    <w:rsid w:val="00724030"/>
    <w:rsid w:val="00724196"/>
    <w:rsid w:val="007244E3"/>
    <w:rsid w:val="0072466B"/>
    <w:rsid w:val="00724C81"/>
    <w:rsid w:val="00724E3C"/>
    <w:rsid w:val="00724F04"/>
    <w:rsid w:val="00724FF5"/>
    <w:rsid w:val="007250CA"/>
    <w:rsid w:val="007251F4"/>
    <w:rsid w:val="00725C05"/>
    <w:rsid w:val="00725D7B"/>
    <w:rsid w:val="00726B93"/>
    <w:rsid w:val="00727330"/>
    <w:rsid w:val="00727D61"/>
    <w:rsid w:val="00730436"/>
    <w:rsid w:val="007306DC"/>
    <w:rsid w:val="00730858"/>
    <w:rsid w:val="00730960"/>
    <w:rsid w:val="00731ACC"/>
    <w:rsid w:val="00731B43"/>
    <w:rsid w:val="00732F1B"/>
    <w:rsid w:val="0073328C"/>
    <w:rsid w:val="007332D5"/>
    <w:rsid w:val="007332EA"/>
    <w:rsid w:val="0073368B"/>
    <w:rsid w:val="0073479B"/>
    <w:rsid w:val="00734FD5"/>
    <w:rsid w:val="007351BB"/>
    <w:rsid w:val="00735661"/>
    <w:rsid w:val="007360EF"/>
    <w:rsid w:val="00736437"/>
    <w:rsid w:val="00736C7C"/>
    <w:rsid w:val="007371FA"/>
    <w:rsid w:val="00737FD0"/>
    <w:rsid w:val="0074031B"/>
    <w:rsid w:val="00740CB6"/>
    <w:rsid w:val="00741324"/>
    <w:rsid w:val="00742C91"/>
    <w:rsid w:val="007444FD"/>
    <w:rsid w:val="0074518B"/>
    <w:rsid w:val="0074527E"/>
    <w:rsid w:val="0074658F"/>
    <w:rsid w:val="00746C27"/>
    <w:rsid w:val="00747545"/>
    <w:rsid w:val="0075108B"/>
    <w:rsid w:val="00751267"/>
    <w:rsid w:val="0075185F"/>
    <w:rsid w:val="00751D95"/>
    <w:rsid w:val="00753557"/>
    <w:rsid w:val="007538D8"/>
    <w:rsid w:val="00754143"/>
    <w:rsid w:val="00754E65"/>
    <w:rsid w:val="00754EFA"/>
    <w:rsid w:val="0075516E"/>
    <w:rsid w:val="0075534C"/>
    <w:rsid w:val="007561F1"/>
    <w:rsid w:val="007574C7"/>
    <w:rsid w:val="00757575"/>
    <w:rsid w:val="007578C1"/>
    <w:rsid w:val="00757922"/>
    <w:rsid w:val="00760087"/>
    <w:rsid w:val="00760E32"/>
    <w:rsid w:val="0076136A"/>
    <w:rsid w:val="00762191"/>
    <w:rsid w:val="00762205"/>
    <w:rsid w:val="007624CA"/>
    <w:rsid w:val="00763322"/>
    <w:rsid w:val="00763596"/>
    <w:rsid w:val="007636BE"/>
    <w:rsid w:val="0076385A"/>
    <w:rsid w:val="00763FC8"/>
    <w:rsid w:val="00764BEA"/>
    <w:rsid w:val="007671F3"/>
    <w:rsid w:val="00767459"/>
    <w:rsid w:val="00770444"/>
    <w:rsid w:val="0077049E"/>
    <w:rsid w:val="00770522"/>
    <w:rsid w:val="007708F5"/>
    <w:rsid w:val="00770F33"/>
    <w:rsid w:val="00771451"/>
    <w:rsid w:val="00771BE1"/>
    <w:rsid w:val="00771F40"/>
    <w:rsid w:val="00771FED"/>
    <w:rsid w:val="00772331"/>
    <w:rsid w:val="00772523"/>
    <w:rsid w:val="007728CC"/>
    <w:rsid w:val="00772DD6"/>
    <w:rsid w:val="00773027"/>
    <w:rsid w:val="00773E87"/>
    <w:rsid w:val="00774147"/>
    <w:rsid w:val="00774289"/>
    <w:rsid w:val="00774865"/>
    <w:rsid w:val="00775A86"/>
    <w:rsid w:val="00775B7E"/>
    <w:rsid w:val="00775DF2"/>
    <w:rsid w:val="00776936"/>
    <w:rsid w:val="00776D04"/>
    <w:rsid w:val="00776F61"/>
    <w:rsid w:val="0078020E"/>
    <w:rsid w:val="00780990"/>
    <w:rsid w:val="00781A77"/>
    <w:rsid w:val="0078309E"/>
    <w:rsid w:val="007836CF"/>
    <w:rsid w:val="00784D65"/>
    <w:rsid w:val="00785686"/>
    <w:rsid w:val="00785A70"/>
    <w:rsid w:val="00785A77"/>
    <w:rsid w:val="007865E7"/>
    <w:rsid w:val="00787837"/>
    <w:rsid w:val="007907C5"/>
    <w:rsid w:val="00790CD5"/>
    <w:rsid w:val="00791879"/>
    <w:rsid w:val="0079188F"/>
    <w:rsid w:val="007918A6"/>
    <w:rsid w:val="00791EC6"/>
    <w:rsid w:val="00791ED0"/>
    <w:rsid w:val="007928E9"/>
    <w:rsid w:val="00793245"/>
    <w:rsid w:val="007944B3"/>
    <w:rsid w:val="007947A8"/>
    <w:rsid w:val="00795532"/>
    <w:rsid w:val="007956BF"/>
    <w:rsid w:val="007964BA"/>
    <w:rsid w:val="00796532"/>
    <w:rsid w:val="007972C5"/>
    <w:rsid w:val="007A00EC"/>
    <w:rsid w:val="007A043A"/>
    <w:rsid w:val="007A04E2"/>
    <w:rsid w:val="007A0E8B"/>
    <w:rsid w:val="007A13A0"/>
    <w:rsid w:val="007A14E6"/>
    <w:rsid w:val="007A1BAD"/>
    <w:rsid w:val="007A1CA7"/>
    <w:rsid w:val="007A1CCD"/>
    <w:rsid w:val="007A1FFA"/>
    <w:rsid w:val="007A211F"/>
    <w:rsid w:val="007A2D1D"/>
    <w:rsid w:val="007A2F11"/>
    <w:rsid w:val="007A3D63"/>
    <w:rsid w:val="007A3E63"/>
    <w:rsid w:val="007A4140"/>
    <w:rsid w:val="007A4505"/>
    <w:rsid w:val="007A4540"/>
    <w:rsid w:val="007A4EC1"/>
    <w:rsid w:val="007A5253"/>
    <w:rsid w:val="007A5A08"/>
    <w:rsid w:val="007A5B15"/>
    <w:rsid w:val="007A5E12"/>
    <w:rsid w:val="007A7039"/>
    <w:rsid w:val="007A7FDE"/>
    <w:rsid w:val="007B1558"/>
    <w:rsid w:val="007B1CBC"/>
    <w:rsid w:val="007B2DDF"/>
    <w:rsid w:val="007B2E7D"/>
    <w:rsid w:val="007B3115"/>
    <w:rsid w:val="007B36C7"/>
    <w:rsid w:val="007B4030"/>
    <w:rsid w:val="007B5186"/>
    <w:rsid w:val="007B5813"/>
    <w:rsid w:val="007B5A9C"/>
    <w:rsid w:val="007B6ECF"/>
    <w:rsid w:val="007B7286"/>
    <w:rsid w:val="007B7677"/>
    <w:rsid w:val="007C0F14"/>
    <w:rsid w:val="007C0F80"/>
    <w:rsid w:val="007C113D"/>
    <w:rsid w:val="007C28F7"/>
    <w:rsid w:val="007C3073"/>
    <w:rsid w:val="007C380A"/>
    <w:rsid w:val="007C4535"/>
    <w:rsid w:val="007C49BD"/>
    <w:rsid w:val="007C7034"/>
    <w:rsid w:val="007D04F3"/>
    <w:rsid w:val="007D07DF"/>
    <w:rsid w:val="007D11D8"/>
    <w:rsid w:val="007D1632"/>
    <w:rsid w:val="007D2167"/>
    <w:rsid w:val="007D2521"/>
    <w:rsid w:val="007D3969"/>
    <w:rsid w:val="007D3CA3"/>
    <w:rsid w:val="007D3DAA"/>
    <w:rsid w:val="007D3E87"/>
    <w:rsid w:val="007D3EA3"/>
    <w:rsid w:val="007D5814"/>
    <w:rsid w:val="007D73CA"/>
    <w:rsid w:val="007E05D0"/>
    <w:rsid w:val="007E06F6"/>
    <w:rsid w:val="007E07E2"/>
    <w:rsid w:val="007E094C"/>
    <w:rsid w:val="007E1223"/>
    <w:rsid w:val="007E142B"/>
    <w:rsid w:val="007E1E7A"/>
    <w:rsid w:val="007E201C"/>
    <w:rsid w:val="007E294F"/>
    <w:rsid w:val="007E494D"/>
    <w:rsid w:val="007E4DD8"/>
    <w:rsid w:val="007E4F65"/>
    <w:rsid w:val="007E5060"/>
    <w:rsid w:val="007E5686"/>
    <w:rsid w:val="007E5917"/>
    <w:rsid w:val="007E5AAE"/>
    <w:rsid w:val="007E6973"/>
    <w:rsid w:val="007E6EE1"/>
    <w:rsid w:val="007E748A"/>
    <w:rsid w:val="007E7A57"/>
    <w:rsid w:val="007E7B7E"/>
    <w:rsid w:val="007E7B82"/>
    <w:rsid w:val="007F076B"/>
    <w:rsid w:val="007F0855"/>
    <w:rsid w:val="007F0A84"/>
    <w:rsid w:val="007F1387"/>
    <w:rsid w:val="007F18F2"/>
    <w:rsid w:val="007F1FBA"/>
    <w:rsid w:val="007F2749"/>
    <w:rsid w:val="007F3A50"/>
    <w:rsid w:val="007F4025"/>
    <w:rsid w:val="007F407A"/>
    <w:rsid w:val="007F4A9F"/>
    <w:rsid w:val="007F60DB"/>
    <w:rsid w:val="007F6816"/>
    <w:rsid w:val="007F6BA3"/>
    <w:rsid w:val="007F73EE"/>
    <w:rsid w:val="007F7E8B"/>
    <w:rsid w:val="00800F3B"/>
    <w:rsid w:val="0080128F"/>
    <w:rsid w:val="00802BDA"/>
    <w:rsid w:val="008032FD"/>
    <w:rsid w:val="00804324"/>
    <w:rsid w:val="00804AEB"/>
    <w:rsid w:val="00804B1B"/>
    <w:rsid w:val="00804F5D"/>
    <w:rsid w:val="00805B99"/>
    <w:rsid w:val="00805DED"/>
    <w:rsid w:val="008063B2"/>
    <w:rsid w:val="00807085"/>
    <w:rsid w:val="00807730"/>
    <w:rsid w:val="00807927"/>
    <w:rsid w:val="00807952"/>
    <w:rsid w:val="00807C8D"/>
    <w:rsid w:val="00810F28"/>
    <w:rsid w:val="008123D5"/>
    <w:rsid w:val="008126E8"/>
    <w:rsid w:val="00812B3B"/>
    <w:rsid w:val="008130EE"/>
    <w:rsid w:val="0081465A"/>
    <w:rsid w:val="00814DCA"/>
    <w:rsid w:val="00815144"/>
    <w:rsid w:val="0081553F"/>
    <w:rsid w:val="00815580"/>
    <w:rsid w:val="00815785"/>
    <w:rsid w:val="0081679C"/>
    <w:rsid w:val="008167B0"/>
    <w:rsid w:val="00817827"/>
    <w:rsid w:val="00817E1C"/>
    <w:rsid w:val="00817E66"/>
    <w:rsid w:val="00820741"/>
    <w:rsid w:val="00820969"/>
    <w:rsid w:val="00820DFD"/>
    <w:rsid w:val="00821DDC"/>
    <w:rsid w:val="0082201C"/>
    <w:rsid w:val="008230ED"/>
    <w:rsid w:val="008238B0"/>
    <w:rsid w:val="00823D04"/>
    <w:rsid w:val="0082412B"/>
    <w:rsid w:val="008244D5"/>
    <w:rsid w:val="0082474B"/>
    <w:rsid w:val="00825033"/>
    <w:rsid w:val="00825855"/>
    <w:rsid w:val="008262E5"/>
    <w:rsid w:val="00826E30"/>
    <w:rsid w:val="008305E1"/>
    <w:rsid w:val="00830DD3"/>
    <w:rsid w:val="0083195F"/>
    <w:rsid w:val="0083284B"/>
    <w:rsid w:val="00832C51"/>
    <w:rsid w:val="00832FC4"/>
    <w:rsid w:val="0083330A"/>
    <w:rsid w:val="0083342B"/>
    <w:rsid w:val="00834988"/>
    <w:rsid w:val="00835864"/>
    <w:rsid w:val="008358C7"/>
    <w:rsid w:val="00835C30"/>
    <w:rsid w:val="00835FDB"/>
    <w:rsid w:val="0083663A"/>
    <w:rsid w:val="00836D07"/>
    <w:rsid w:val="00836D67"/>
    <w:rsid w:val="00836E43"/>
    <w:rsid w:val="008375BC"/>
    <w:rsid w:val="008375BD"/>
    <w:rsid w:val="0084042A"/>
    <w:rsid w:val="008409C5"/>
    <w:rsid w:val="00840A65"/>
    <w:rsid w:val="00840DC9"/>
    <w:rsid w:val="0084125B"/>
    <w:rsid w:val="00841527"/>
    <w:rsid w:val="0084160E"/>
    <w:rsid w:val="00841CA3"/>
    <w:rsid w:val="0084222C"/>
    <w:rsid w:val="00842312"/>
    <w:rsid w:val="008431F1"/>
    <w:rsid w:val="00843553"/>
    <w:rsid w:val="008439CA"/>
    <w:rsid w:val="0084439A"/>
    <w:rsid w:val="00844AE2"/>
    <w:rsid w:val="0084524E"/>
    <w:rsid w:val="0084534C"/>
    <w:rsid w:val="00845830"/>
    <w:rsid w:val="00845C45"/>
    <w:rsid w:val="00845D44"/>
    <w:rsid w:val="008463A9"/>
    <w:rsid w:val="00847079"/>
    <w:rsid w:val="00850323"/>
    <w:rsid w:val="00850654"/>
    <w:rsid w:val="0085067C"/>
    <w:rsid w:val="00850743"/>
    <w:rsid w:val="00850B77"/>
    <w:rsid w:val="00850FF3"/>
    <w:rsid w:val="00851C06"/>
    <w:rsid w:val="00852997"/>
    <w:rsid w:val="008532D8"/>
    <w:rsid w:val="00853FF6"/>
    <w:rsid w:val="0085458E"/>
    <w:rsid w:val="008549FA"/>
    <w:rsid w:val="00854F67"/>
    <w:rsid w:val="00855268"/>
    <w:rsid w:val="008553BC"/>
    <w:rsid w:val="00855479"/>
    <w:rsid w:val="008555B3"/>
    <w:rsid w:val="00855E15"/>
    <w:rsid w:val="00855E4F"/>
    <w:rsid w:val="00856E63"/>
    <w:rsid w:val="008604A1"/>
    <w:rsid w:val="0086267C"/>
    <w:rsid w:val="008627E9"/>
    <w:rsid w:val="00863166"/>
    <w:rsid w:val="0086355A"/>
    <w:rsid w:val="00863E4D"/>
    <w:rsid w:val="00863F15"/>
    <w:rsid w:val="00865274"/>
    <w:rsid w:val="00865C1A"/>
    <w:rsid w:val="00865CE3"/>
    <w:rsid w:val="00865CE5"/>
    <w:rsid w:val="008662EA"/>
    <w:rsid w:val="00866B82"/>
    <w:rsid w:val="008671AB"/>
    <w:rsid w:val="00867F2A"/>
    <w:rsid w:val="00870182"/>
    <w:rsid w:val="00870B51"/>
    <w:rsid w:val="00870D97"/>
    <w:rsid w:val="008710CE"/>
    <w:rsid w:val="008714F6"/>
    <w:rsid w:val="0087177B"/>
    <w:rsid w:val="0087183C"/>
    <w:rsid w:val="0087191E"/>
    <w:rsid w:val="0087304F"/>
    <w:rsid w:val="008741CF"/>
    <w:rsid w:val="00874463"/>
    <w:rsid w:val="008744A4"/>
    <w:rsid w:val="0087485C"/>
    <w:rsid w:val="00874871"/>
    <w:rsid w:val="00874E32"/>
    <w:rsid w:val="0087508D"/>
    <w:rsid w:val="0087550F"/>
    <w:rsid w:val="0087557A"/>
    <w:rsid w:val="00875595"/>
    <w:rsid w:val="00875AFB"/>
    <w:rsid w:val="00875BDB"/>
    <w:rsid w:val="00876303"/>
    <w:rsid w:val="0087643D"/>
    <w:rsid w:val="008764FF"/>
    <w:rsid w:val="008776F4"/>
    <w:rsid w:val="00877955"/>
    <w:rsid w:val="00877AE7"/>
    <w:rsid w:val="00880855"/>
    <w:rsid w:val="00881011"/>
    <w:rsid w:val="008816FB"/>
    <w:rsid w:val="00881C7B"/>
    <w:rsid w:val="00882C8F"/>
    <w:rsid w:val="008836A2"/>
    <w:rsid w:val="00883C81"/>
    <w:rsid w:val="00883E81"/>
    <w:rsid w:val="00884189"/>
    <w:rsid w:val="00884A4D"/>
    <w:rsid w:val="00884DB1"/>
    <w:rsid w:val="008851FD"/>
    <w:rsid w:val="008860BA"/>
    <w:rsid w:val="008860BD"/>
    <w:rsid w:val="00886965"/>
    <w:rsid w:val="00886C3B"/>
    <w:rsid w:val="00887480"/>
    <w:rsid w:val="00887749"/>
    <w:rsid w:val="008901A5"/>
    <w:rsid w:val="008911E8"/>
    <w:rsid w:val="008924CE"/>
    <w:rsid w:val="00892946"/>
    <w:rsid w:val="00892B5E"/>
    <w:rsid w:val="00893728"/>
    <w:rsid w:val="0089375D"/>
    <w:rsid w:val="00893E0E"/>
    <w:rsid w:val="0089430A"/>
    <w:rsid w:val="00894314"/>
    <w:rsid w:val="00894B6B"/>
    <w:rsid w:val="00894CBE"/>
    <w:rsid w:val="00894EEC"/>
    <w:rsid w:val="00895CA4"/>
    <w:rsid w:val="00895FB2"/>
    <w:rsid w:val="0089623B"/>
    <w:rsid w:val="008977FD"/>
    <w:rsid w:val="00897902"/>
    <w:rsid w:val="008A134F"/>
    <w:rsid w:val="008A17B6"/>
    <w:rsid w:val="008A2D16"/>
    <w:rsid w:val="008A2F62"/>
    <w:rsid w:val="008A2FF2"/>
    <w:rsid w:val="008A34AB"/>
    <w:rsid w:val="008A4A63"/>
    <w:rsid w:val="008A5996"/>
    <w:rsid w:val="008A5C0D"/>
    <w:rsid w:val="008A618C"/>
    <w:rsid w:val="008A6354"/>
    <w:rsid w:val="008A6A1A"/>
    <w:rsid w:val="008A7A28"/>
    <w:rsid w:val="008A7DA0"/>
    <w:rsid w:val="008B02B0"/>
    <w:rsid w:val="008B0319"/>
    <w:rsid w:val="008B0507"/>
    <w:rsid w:val="008B0888"/>
    <w:rsid w:val="008B0EEB"/>
    <w:rsid w:val="008B10F1"/>
    <w:rsid w:val="008B1F1F"/>
    <w:rsid w:val="008B335B"/>
    <w:rsid w:val="008B381E"/>
    <w:rsid w:val="008B3CEF"/>
    <w:rsid w:val="008B484D"/>
    <w:rsid w:val="008B4881"/>
    <w:rsid w:val="008B5ABA"/>
    <w:rsid w:val="008B5D07"/>
    <w:rsid w:val="008B605C"/>
    <w:rsid w:val="008B6D9D"/>
    <w:rsid w:val="008B7C32"/>
    <w:rsid w:val="008C019C"/>
    <w:rsid w:val="008C0217"/>
    <w:rsid w:val="008C038D"/>
    <w:rsid w:val="008C1CDA"/>
    <w:rsid w:val="008C1EF2"/>
    <w:rsid w:val="008C27A9"/>
    <w:rsid w:val="008C2E7F"/>
    <w:rsid w:val="008C343A"/>
    <w:rsid w:val="008C3B29"/>
    <w:rsid w:val="008C469D"/>
    <w:rsid w:val="008C4BFF"/>
    <w:rsid w:val="008C58DA"/>
    <w:rsid w:val="008C62DE"/>
    <w:rsid w:val="008C64E6"/>
    <w:rsid w:val="008C6B57"/>
    <w:rsid w:val="008C7090"/>
    <w:rsid w:val="008C7720"/>
    <w:rsid w:val="008D0E05"/>
    <w:rsid w:val="008D1180"/>
    <w:rsid w:val="008D19E7"/>
    <w:rsid w:val="008D2078"/>
    <w:rsid w:val="008D2CBC"/>
    <w:rsid w:val="008D38E7"/>
    <w:rsid w:val="008D3B15"/>
    <w:rsid w:val="008D3DB9"/>
    <w:rsid w:val="008D4942"/>
    <w:rsid w:val="008D4A23"/>
    <w:rsid w:val="008D4D5C"/>
    <w:rsid w:val="008D4FBF"/>
    <w:rsid w:val="008D593D"/>
    <w:rsid w:val="008D5CC3"/>
    <w:rsid w:val="008D5FEF"/>
    <w:rsid w:val="008D609E"/>
    <w:rsid w:val="008D67F0"/>
    <w:rsid w:val="008D6E80"/>
    <w:rsid w:val="008D759E"/>
    <w:rsid w:val="008D7A8B"/>
    <w:rsid w:val="008E03A0"/>
    <w:rsid w:val="008E06A3"/>
    <w:rsid w:val="008E0D79"/>
    <w:rsid w:val="008E0EAA"/>
    <w:rsid w:val="008E0EBB"/>
    <w:rsid w:val="008E11AC"/>
    <w:rsid w:val="008E262E"/>
    <w:rsid w:val="008E2BA2"/>
    <w:rsid w:val="008E2C20"/>
    <w:rsid w:val="008E2C7D"/>
    <w:rsid w:val="008E2E8B"/>
    <w:rsid w:val="008E2F88"/>
    <w:rsid w:val="008E3078"/>
    <w:rsid w:val="008E3808"/>
    <w:rsid w:val="008E3C4C"/>
    <w:rsid w:val="008E551C"/>
    <w:rsid w:val="008E6559"/>
    <w:rsid w:val="008E6794"/>
    <w:rsid w:val="008E7B2F"/>
    <w:rsid w:val="008F18DE"/>
    <w:rsid w:val="008F1CE3"/>
    <w:rsid w:val="008F1E41"/>
    <w:rsid w:val="008F1FF2"/>
    <w:rsid w:val="008F268A"/>
    <w:rsid w:val="008F304D"/>
    <w:rsid w:val="008F3865"/>
    <w:rsid w:val="008F43AE"/>
    <w:rsid w:val="008F4BA8"/>
    <w:rsid w:val="008F4C51"/>
    <w:rsid w:val="008F5BA7"/>
    <w:rsid w:val="008F5F18"/>
    <w:rsid w:val="008F6A9B"/>
    <w:rsid w:val="008F6EA8"/>
    <w:rsid w:val="008F71B8"/>
    <w:rsid w:val="008F746C"/>
    <w:rsid w:val="008F768B"/>
    <w:rsid w:val="00900208"/>
    <w:rsid w:val="0090028B"/>
    <w:rsid w:val="0090049D"/>
    <w:rsid w:val="00900A58"/>
    <w:rsid w:val="00900B41"/>
    <w:rsid w:val="00902017"/>
    <w:rsid w:val="00902912"/>
    <w:rsid w:val="00904234"/>
    <w:rsid w:val="0090433E"/>
    <w:rsid w:val="0090439F"/>
    <w:rsid w:val="00904E71"/>
    <w:rsid w:val="00905740"/>
    <w:rsid w:val="00905F6C"/>
    <w:rsid w:val="009067FB"/>
    <w:rsid w:val="00906A3F"/>
    <w:rsid w:val="00906CEE"/>
    <w:rsid w:val="00907C22"/>
    <w:rsid w:val="00907EEE"/>
    <w:rsid w:val="00910912"/>
    <w:rsid w:val="00910A54"/>
    <w:rsid w:val="0091143C"/>
    <w:rsid w:val="009114D6"/>
    <w:rsid w:val="0091171D"/>
    <w:rsid w:val="00912269"/>
    <w:rsid w:val="00912FB9"/>
    <w:rsid w:val="0091375A"/>
    <w:rsid w:val="009144DE"/>
    <w:rsid w:val="009146A8"/>
    <w:rsid w:val="00915151"/>
    <w:rsid w:val="00915FA2"/>
    <w:rsid w:val="00916BAB"/>
    <w:rsid w:val="009175A4"/>
    <w:rsid w:val="00920C5F"/>
    <w:rsid w:val="00921DB6"/>
    <w:rsid w:val="009220C6"/>
    <w:rsid w:val="00922703"/>
    <w:rsid w:val="00923089"/>
    <w:rsid w:val="00923B41"/>
    <w:rsid w:val="00923D53"/>
    <w:rsid w:val="00924226"/>
    <w:rsid w:val="00924EC1"/>
    <w:rsid w:val="00925144"/>
    <w:rsid w:val="009258F8"/>
    <w:rsid w:val="0092663F"/>
    <w:rsid w:val="009276DA"/>
    <w:rsid w:val="009279B5"/>
    <w:rsid w:val="0093081F"/>
    <w:rsid w:val="00930A87"/>
    <w:rsid w:val="009313AE"/>
    <w:rsid w:val="00931673"/>
    <w:rsid w:val="009318F3"/>
    <w:rsid w:val="00931C33"/>
    <w:rsid w:val="009320C5"/>
    <w:rsid w:val="00932267"/>
    <w:rsid w:val="009329F1"/>
    <w:rsid w:val="00932E8C"/>
    <w:rsid w:val="00932F28"/>
    <w:rsid w:val="00933147"/>
    <w:rsid w:val="00933908"/>
    <w:rsid w:val="009339F0"/>
    <w:rsid w:val="0093467F"/>
    <w:rsid w:val="00934772"/>
    <w:rsid w:val="00934C4E"/>
    <w:rsid w:val="00934D7E"/>
    <w:rsid w:val="009351A9"/>
    <w:rsid w:val="00935F31"/>
    <w:rsid w:val="00936EA3"/>
    <w:rsid w:val="009372E5"/>
    <w:rsid w:val="00937CB8"/>
    <w:rsid w:val="00937FEB"/>
    <w:rsid w:val="00940347"/>
    <w:rsid w:val="00940F30"/>
    <w:rsid w:val="00941516"/>
    <w:rsid w:val="0094213D"/>
    <w:rsid w:val="00942548"/>
    <w:rsid w:val="00942802"/>
    <w:rsid w:val="00942E3D"/>
    <w:rsid w:val="00943558"/>
    <w:rsid w:val="00943711"/>
    <w:rsid w:val="00944EAF"/>
    <w:rsid w:val="009457B7"/>
    <w:rsid w:val="00946098"/>
    <w:rsid w:val="009471F7"/>
    <w:rsid w:val="00947B16"/>
    <w:rsid w:val="00947BFB"/>
    <w:rsid w:val="00947DE6"/>
    <w:rsid w:val="00950812"/>
    <w:rsid w:val="009509A5"/>
    <w:rsid w:val="00950FB4"/>
    <w:rsid w:val="0095135B"/>
    <w:rsid w:val="00951534"/>
    <w:rsid w:val="00951BCA"/>
    <w:rsid w:val="00951F7F"/>
    <w:rsid w:val="009524E0"/>
    <w:rsid w:val="0095261F"/>
    <w:rsid w:val="00952621"/>
    <w:rsid w:val="009526B0"/>
    <w:rsid w:val="00953305"/>
    <w:rsid w:val="009535BF"/>
    <w:rsid w:val="009536F1"/>
    <w:rsid w:val="00953FCA"/>
    <w:rsid w:val="009541F1"/>
    <w:rsid w:val="0095446F"/>
    <w:rsid w:val="00955197"/>
    <w:rsid w:val="00956526"/>
    <w:rsid w:val="00956A3B"/>
    <w:rsid w:val="00956F00"/>
    <w:rsid w:val="00956FE0"/>
    <w:rsid w:val="009575C7"/>
    <w:rsid w:val="00957BFA"/>
    <w:rsid w:val="00957D4A"/>
    <w:rsid w:val="0096164B"/>
    <w:rsid w:val="00961937"/>
    <w:rsid w:val="00962B83"/>
    <w:rsid w:val="00963CD6"/>
    <w:rsid w:val="00963F4C"/>
    <w:rsid w:val="00964632"/>
    <w:rsid w:val="00964D4B"/>
    <w:rsid w:val="0096510D"/>
    <w:rsid w:val="009659EB"/>
    <w:rsid w:val="009663F9"/>
    <w:rsid w:val="0096701C"/>
    <w:rsid w:val="00967188"/>
    <w:rsid w:val="009672C9"/>
    <w:rsid w:val="0096779C"/>
    <w:rsid w:val="00967BBB"/>
    <w:rsid w:val="00970493"/>
    <w:rsid w:val="009704D7"/>
    <w:rsid w:val="009709FD"/>
    <w:rsid w:val="00970B1A"/>
    <w:rsid w:val="00971665"/>
    <w:rsid w:val="009719C3"/>
    <w:rsid w:val="0097280B"/>
    <w:rsid w:val="00972ADC"/>
    <w:rsid w:val="00972C13"/>
    <w:rsid w:val="009731EF"/>
    <w:rsid w:val="00973F52"/>
    <w:rsid w:val="00973FA0"/>
    <w:rsid w:val="0097416D"/>
    <w:rsid w:val="009743DE"/>
    <w:rsid w:val="009762B9"/>
    <w:rsid w:val="0097660B"/>
    <w:rsid w:val="00976955"/>
    <w:rsid w:val="0097707B"/>
    <w:rsid w:val="0097714E"/>
    <w:rsid w:val="00977976"/>
    <w:rsid w:val="00980009"/>
    <w:rsid w:val="009807A7"/>
    <w:rsid w:val="00980A57"/>
    <w:rsid w:val="009813D4"/>
    <w:rsid w:val="00981F65"/>
    <w:rsid w:val="00982FCC"/>
    <w:rsid w:val="009832C8"/>
    <w:rsid w:val="009834EA"/>
    <w:rsid w:val="00985002"/>
    <w:rsid w:val="00985A1D"/>
    <w:rsid w:val="00985B1F"/>
    <w:rsid w:val="00985E2A"/>
    <w:rsid w:val="00985F75"/>
    <w:rsid w:val="009868B4"/>
    <w:rsid w:val="00986C14"/>
    <w:rsid w:val="00986F00"/>
    <w:rsid w:val="00987292"/>
    <w:rsid w:val="00990306"/>
    <w:rsid w:val="009909FB"/>
    <w:rsid w:val="00990A35"/>
    <w:rsid w:val="00991561"/>
    <w:rsid w:val="0099167F"/>
    <w:rsid w:val="00991726"/>
    <w:rsid w:val="00992DC8"/>
    <w:rsid w:val="00993206"/>
    <w:rsid w:val="009932E1"/>
    <w:rsid w:val="009935E0"/>
    <w:rsid w:val="00993AB1"/>
    <w:rsid w:val="00993B4F"/>
    <w:rsid w:val="00993B70"/>
    <w:rsid w:val="00995255"/>
    <w:rsid w:val="009962D8"/>
    <w:rsid w:val="00996BDA"/>
    <w:rsid w:val="009978E8"/>
    <w:rsid w:val="009A05BD"/>
    <w:rsid w:val="009A1F80"/>
    <w:rsid w:val="009A23B2"/>
    <w:rsid w:val="009A279F"/>
    <w:rsid w:val="009A3179"/>
    <w:rsid w:val="009A37CA"/>
    <w:rsid w:val="009A4CC6"/>
    <w:rsid w:val="009A4ED0"/>
    <w:rsid w:val="009A591D"/>
    <w:rsid w:val="009A605E"/>
    <w:rsid w:val="009A6180"/>
    <w:rsid w:val="009A6709"/>
    <w:rsid w:val="009A6EA6"/>
    <w:rsid w:val="009A73FD"/>
    <w:rsid w:val="009B0A56"/>
    <w:rsid w:val="009B0BE7"/>
    <w:rsid w:val="009B0C6D"/>
    <w:rsid w:val="009B1CEB"/>
    <w:rsid w:val="009B36E5"/>
    <w:rsid w:val="009B380C"/>
    <w:rsid w:val="009B3A35"/>
    <w:rsid w:val="009B3E06"/>
    <w:rsid w:val="009B3F36"/>
    <w:rsid w:val="009B4807"/>
    <w:rsid w:val="009B4966"/>
    <w:rsid w:val="009B638C"/>
    <w:rsid w:val="009B6CBE"/>
    <w:rsid w:val="009B704C"/>
    <w:rsid w:val="009B7B7E"/>
    <w:rsid w:val="009B7CB4"/>
    <w:rsid w:val="009C0883"/>
    <w:rsid w:val="009C0E29"/>
    <w:rsid w:val="009C1574"/>
    <w:rsid w:val="009C1E2B"/>
    <w:rsid w:val="009C20FF"/>
    <w:rsid w:val="009C328B"/>
    <w:rsid w:val="009C3548"/>
    <w:rsid w:val="009C36B9"/>
    <w:rsid w:val="009C37C7"/>
    <w:rsid w:val="009C56CB"/>
    <w:rsid w:val="009C5C82"/>
    <w:rsid w:val="009C6CB3"/>
    <w:rsid w:val="009C7B0D"/>
    <w:rsid w:val="009C7CBE"/>
    <w:rsid w:val="009C7D26"/>
    <w:rsid w:val="009D0344"/>
    <w:rsid w:val="009D31FB"/>
    <w:rsid w:val="009D3276"/>
    <w:rsid w:val="009D3288"/>
    <w:rsid w:val="009D3DA1"/>
    <w:rsid w:val="009D4063"/>
    <w:rsid w:val="009D423D"/>
    <w:rsid w:val="009D466D"/>
    <w:rsid w:val="009D483A"/>
    <w:rsid w:val="009D4A9D"/>
    <w:rsid w:val="009D5464"/>
    <w:rsid w:val="009D57E0"/>
    <w:rsid w:val="009D6026"/>
    <w:rsid w:val="009D6262"/>
    <w:rsid w:val="009D6D4C"/>
    <w:rsid w:val="009D71E3"/>
    <w:rsid w:val="009D77EA"/>
    <w:rsid w:val="009D785D"/>
    <w:rsid w:val="009D7971"/>
    <w:rsid w:val="009E0282"/>
    <w:rsid w:val="009E05DD"/>
    <w:rsid w:val="009E0886"/>
    <w:rsid w:val="009E1990"/>
    <w:rsid w:val="009E19C8"/>
    <w:rsid w:val="009E25D1"/>
    <w:rsid w:val="009E3059"/>
    <w:rsid w:val="009E40E4"/>
    <w:rsid w:val="009E4948"/>
    <w:rsid w:val="009E509F"/>
    <w:rsid w:val="009E5CB9"/>
    <w:rsid w:val="009E63FB"/>
    <w:rsid w:val="009E6FDB"/>
    <w:rsid w:val="009E71F4"/>
    <w:rsid w:val="009E73AC"/>
    <w:rsid w:val="009E749E"/>
    <w:rsid w:val="009F02C4"/>
    <w:rsid w:val="009F043D"/>
    <w:rsid w:val="009F1766"/>
    <w:rsid w:val="009F1978"/>
    <w:rsid w:val="009F1C17"/>
    <w:rsid w:val="009F1C93"/>
    <w:rsid w:val="009F48FD"/>
    <w:rsid w:val="009F5106"/>
    <w:rsid w:val="009F55A8"/>
    <w:rsid w:val="009F56E9"/>
    <w:rsid w:val="009F5759"/>
    <w:rsid w:val="009F5BA8"/>
    <w:rsid w:val="009F5E09"/>
    <w:rsid w:val="009F6014"/>
    <w:rsid w:val="009F626E"/>
    <w:rsid w:val="009F6951"/>
    <w:rsid w:val="009F6EEB"/>
    <w:rsid w:val="00A001F2"/>
    <w:rsid w:val="00A017ED"/>
    <w:rsid w:val="00A01B22"/>
    <w:rsid w:val="00A01EDE"/>
    <w:rsid w:val="00A02892"/>
    <w:rsid w:val="00A028C6"/>
    <w:rsid w:val="00A02FFB"/>
    <w:rsid w:val="00A0305F"/>
    <w:rsid w:val="00A039C6"/>
    <w:rsid w:val="00A03A17"/>
    <w:rsid w:val="00A03AC0"/>
    <w:rsid w:val="00A03ED5"/>
    <w:rsid w:val="00A0423F"/>
    <w:rsid w:val="00A04570"/>
    <w:rsid w:val="00A04580"/>
    <w:rsid w:val="00A04D3D"/>
    <w:rsid w:val="00A05B4F"/>
    <w:rsid w:val="00A06AFF"/>
    <w:rsid w:val="00A06CAA"/>
    <w:rsid w:val="00A06F55"/>
    <w:rsid w:val="00A072F5"/>
    <w:rsid w:val="00A100F8"/>
    <w:rsid w:val="00A10331"/>
    <w:rsid w:val="00A1048A"/>
    <w:rsid w:val="00A10AAC"/>
    <w:rsid w:val="00A10D68"/>
    <w:rsid w:val="00A11475"/>
    <w:rsid w:val="00A115C2"/>
    <w:rsid w:val="00A1208E"/>
    <w:rsid w:val="00A123C5"/>
    <w:rsid w:val="00A12522"/>
    <w:rsid w:val="00A12E4B"/>
    <w:rsid w:val="00A12E61"/>
    <w:rsid w:val="00A12EB6"/>
    <w:rsid w:val="00A13697"/>
    <w:rsid w:val="00A13B29"/>
    <w:rsid w:val="00A14BD8"/>
    <w:rsid w:val="00A14FD0"/>
    <w:rsid w:val="00A15310"/>
    <w:rsid w:val="00A154A9"/>
    <w:rsid w:val="00A15925"/>
    <w:rsid w:val="00A15D90"/>
    <w:rsid w:val="00A166B3"/>
    <w:rsid w:val="00A17395"/>
    <w:rsid w:val="00A17D3D"/>
    <w:rsid w:val="00A17D95"/>
    <w:rsid w:val="00A20093"/>
    <w:rsid w:val="00A20842"/>
    <w:rsid w:val="00A22EE4"/>
    <w:rsid w:val="00A22F1A"/>
    <w:rsid w:val="00A23D49"/>
    <w:rsid w:val="00A252F5"/>
    <w:rsid w:val="00A253A7"/>
    <w:rsid w:val="00A25450"/>
    <w:rsid w:val="00A25681"/>
    <w:rsid w:val="00A25894"/>
    <w:rsid w:val="00A25E15"/>
    <w:rsid w:val="00A26708"/>
    <w:rsid w:val="00A26926"/>
    <w:rsid w:val="00A27495"/>
    <w:rsid w:val="00A2757E"/>
    <w:rsid w:val="00A2767A"/>
    <w:rsid w:val="00A301EB"/>
    <w:rsid w:val="00A3130C"/>
    <w:rsid w:val="00A31E07"/>
    <w:rsid w:val="00A31F33"/>
    <w:rsid w:val="00A327C1"/>
    <w:rsid w:val="00A32C05"/>
    <w:rsid w:val="00A32FBC"/>
    <w:rsid w:val="00A33BCF"/>
    <w:rsid w:val="00A340AB"/>
    <w:rsid w:val="00A34801"/>
    <w:rsid w:val="00A3563E"/>
    <w:rsid w:val="00A3609D"/>
    <w:rsid w:val="00A362CB"/>
    <w:rsid w:val="00A363BF"/>
    <w:rsid w:val="00A36A50"/>
    <w:rsid w:val="00A37544"/>
    <w:rsid w:val="00A40777"/>
    <w:rsid w:val="00A407CF"/>
    <w:rsid w:val="00A40D2A"/>
    <w:rsid w:val="00A410CC"/>
    <w:rsid w:val="00A4192B"/>
    <w:rsid w:val="00A41A27"/>
    <w:rsid w:val="00A42011"/>
    <w:rsid w:val="00A42C08"/>
    <w:rsid w:val="00A42D3A"/>
    <w:rsid w:val="00A444A6"/>
    <w:rsid w:val="00A44F25"/>
    <w:rsid w:val="00A45066"/>
    <w:rsid w:val="00A45261"/>
    <w:rsid w:val="00A453DE"/>
    <w:rsid w:val="00A4542C"/>
    <w:rsid w:val="00A46D43"/>
    <w:rsid w:val="00A47481"/>
    <w:rsid w:val="00A47658"/>
    <w:rsid w:val="00A50D8E"/>
    <w:rsid w:val="00A514B7"/>
    <w:rsid w:val="00A51E22"/>
    <w:rsid w:val="00A52484"/>
    <w:rsid w:val="00A525D4"/>
    <w:rsid w:val="00A52BC7"/>
    <w:rsid w:val="00A537A0"/>
    <w:rsid w:val="00A538C0"/>
    <w:rsid w:val="00A539B6"/>
    <w:rsid w:val="00A53A62"/>
    <w:rsid w:val="00A53D5A"/>
    <w:rsid w:val="00A5428E"/>
    <w:rsid w:val="00A54A4C"/>
    <w:rsid w:val="00A5522E"/>
    <w:rsid w:val="00A55467"/>
    <w:rsid w:val="00A5574A"/>
    <w:rsid w:val="00A56763"/>
    <w:rsid w:val="00A56B9C"/>
    <w:rsid w:val="00A57A1D"/>
    <w:rsid w:val="00A57B09"/>
    <w:rsid w:val="00A57FBB"/>
    <w:rsid w:val="00A609E5"/>
    <w:rsid w:val="00A613C0"/>
    <w:rsid w:val="00A61FEA"/>
    <w:rsid w:val="00A63310"/>
    <w:rsid w:val="00A63B1F"/>
    <w:rsid w:val="00A64890"/>
    <w:rsid w:val="00A654E9"/>
    <w:rsid w:val="00A65B09"/>
    <w:rsid w:val="00A66E2F"/>
    <w:rsid w:val="00A67679"/>
    <w:rsid w:val="00A67D7F"/>
    <w:rsid w:val="00A67F1D"/>
    <w:rsid w:val="00A706B1"/>
    <w:rsid w:val="00A707DA"/>
    <w:rsid w:val="00A7081D"/>
    <w:rsid w:val="00A719DA"/>
    <w:rsid w:val="00A71A0F"/>
    <w:rsid w:val="00A726D8"/>
    <w:rsid w:val="00A72869"/>
    <w:rsid w:val="00A72D2E"/>
    <w:rsid w:val="00A73BD5"/>
    <w:rsid w:val="00A740BF"/>
    <w:rsid w:val="00A745B3"/>
    <w:rsid w:val="00A756A9"/>
    <w:rsid w:val="00A765DF"/>
    <w:rsid w:val="00A76D69"/>
    <w:rsid w:val="00A76DB0"/>
    <w:rsid w:val="00A77A26"/>
    <w:rsid w:val="00A77D21"/>
    <w:rsid w:val="00A80B4E"/>
    <w:rsid w:val="00A80D9C"/>
    <w:rsid w:val="00A81023"/>
    <w:rsid w:val="00A8172A"/>
    <w:rsid w:val="00A81B0E"/>
    <w:rsid w:val="00A81C86"/>
    <w:rsid w:val="00A82092"/>
    <w:rsid w:val="00A82244"/>
    <w:rsid w:val="00A82569"/>
    <w:rsid w:val="00A82EE7"/>
    <w:rsid w:val="00A84003"/>
    <w:rsid w:val="00A8477D"/>
    <w:rsid w:val="00A85766"/>
    <w:rsid w:val="00A85925"/>
    <w:rsid w:val="00A8643C"/>
    <w:rsid w:val="00A86E25"/>
    <w:rsid w:val="00A87278"/>
    <w:rsid w:val="00A87960"/>
    <w:rsid w:val="00A8797D"/>
    <w:rsid w:val="00A909D7"/>
    <w:rsid w:val="00A91CC0"/>
    <w:rsid w:val="00A9208C"/>
    <w:rsid w:val="00A920CC"/>
    <w:rsid w:val="00A92185"/>
    <w:rsid w:val="00A921D7"/>
    <w:rsid w:val="00A92307"/>
    <w:rsid w:val="00A9285D"/>
    <w:rsid w:val="00A93864"/>
    <w:rsid w:val="00A93B3F"/>
    <w:rsid w:val="00A93F70"/>
    <w:rsid w:val="00A946F6"/>
    <w:rsid w:val="00A948CA"/>
    <w:rsid w:val="00A9521E"/>
    <w:rsid w:val="00A953E3"/>
    <w:rsid w:val="00A95857"/>
    <w:rsid w:val="00A95B26"/>
    <w:rsid w:val="00A96DFF"/>
    <w:rsid w:val="00A970DC"/>
    <w:rsid w:val="00AA0312"/>
    <w:rsid w:val="00AA0572"/>
    <w:rsid w:val="00AA06D2"/>
    <w:rsid w:val="00AA0A18"/>
    <w:rsid w:val="00AA1A36"/>
    <w:rsid w:val="00AA1F8B"/>
    <w:rsid w:val="00AA1FBB"/>
    <w:rsid w:val="00AA23EB"/>
    <w:rsid w:val="00AA244A"/>
    <w:rsid w:val="00AA2738"/>
    <w:rsid w:val="00AA28E1"/>
    <w:rsid w:val="00AA2CF1"/>
    <w:rsid w:val="00AA2D8B"/>
    <w:rsid w:val="00AA2E68"/>
    <w:rsid w:val="00AA3F63"/>
    <w:rsid w:val="00AA45BD"/>
    <w:rsid w:val="00AA4660"/>
    <w:rsid w:val="00AA4A88"/>
    <w:rsid w:val="00AA522D"/>
    <w:rsid w:val="00AA571E"/>
    <w:rsid w:val="00AA5997"/>
    <w:rsid w:val="00AA5E1E"/>
    <w:rsid w:val="00AA5F7A"/>
    <w:rsid w:val="00AA7914"/>
    <w:rsid w:val="00AA7A2C"/>
    <w:rsid w:val="00AA7D07"/>
    <w:rsid w:val="00AB03CC"/>
    <w:rsid w:val="00AB1913"/>
    <w:rsid w:val="00AB1BBE"/>
    <w:rsid w:val="00AB1F4E"/>
    <w:rsid w:val="00AB2EDF"/>
    <w:rsid w:val="00AB2F27"/>
    <w:rsid w:val="00AB317B"/>
    <w:rsid w:val="00AB41F7"/>
    <w:rsid w:val="00AB6C52"/>
    <w:rsid w:val="00AB7246"/>
    <w:rsid w:val="00AB7CB2"/>
    <w:rsid w:val="00AC0988"/>
    <w:rsid w:val="00AC19D8"/>
    <w:rsid w:val="00AC19F9"/>
    <w:rsid w:val="00AC26A3"/>
    <w:rsid w:val="00AC2D4B"/>
    <w:rsid w:val="00AC33BF"/>
    <w:rsid w:val="00AC3B51"/>
    <w:rsid w:val="00AC4225"/>
    <w:rsid w:val="00AC4345"/>
    <w:rsid w:val="00AC4613"/>
    <w:rsid w:val="00AC5727"/>
    <w:rsid w:val="00AC57B6"/>
    <w:rsid w:val="00AC596B"/>
    <w:rsid w:val="00AC59BA"/>
    <w:rsid w:val="00AC5A1E"/>
    <w:rsid w:val="00AC5A4B"/>
    <w:rsid w:val="00AC5B6C"/>
    <w:rsid w:val="00AC7528"/>
    <w:rsid w:val="00AD03F6"/>
    <w:rsid w:val="00AD0599"/>
    <w:rsid w:val="00AD0B5B"/>
    <w:rsid w:val="00AD1353"/>
    <w:rsid w:val="00AD185A"/>
    <w:rsid w:val="00AD235A"/>
    <w:rsid w:val="00AD26CF"/>
    <w:rsid w:val="00AD28D4"/>
    <w:rsid w:val="00AD2DF0"/>
    <w:rsid w:val="00AD3142"/>
    <w:rsid w:val="00AD34A2"/>
    <w:rsid w:val="00AD451F"/>
    <w:rsid w:val="00AD452F"/>
    <w:rsid w:val="00AD50AB"/>
    <w:rsid w:val="00AD519C"/>
    <w:rsid w:val="00AD5750"/>
    <w:rsid w:val="00AD5B71"/>
    <w:rsid w:val="00AD5BF7"/>
    <w:rsid w:val="00AD62DF"/>
    <w:rsid w:val="00AD6C72"/>
    <w:rsid w:val="00AD732A"/>
    <w:rsid w:val="00AD7C48"/>
    <w:rsid w:val="00AE0843"/>
    <w:rsid w:val="00AE157E"/>
    <w:rsid w:val="00AE1EBC"/>
    <w:rsid w:val="00AE404C"/>
    <w:rsid w:val="00AE45C9"/>
    <w:rsid w:val="00AE5197"/>
    <w:rsid w:val="00AE52A9"/>
    <w:rsid w:val="00AE5DEE"/>
    <w:rsid w:val="00AE6829"/>
    <w:rsid w:val="00AE6A4A"/>
    <w:rsid w:val="00AE720D"/>
    <w:rsid w:val="00AE74A4"/>
    <w:rsid w:val="00AE7E70"/>
    <w:rsid w:val="00AF04FF"/>
    <w:rsid w:val="00AF0605"/>
    <w:rsid w:val="00AF0969"/>
    <w:rsid w:val="00AF0BA6"/>
    <w:rsid w:val="00AF175C"/>
    <w:rsid w:val="00AF23DE"/>
    <w:rsid w:val="00AF271C"/>
    <w:rsid w:val="00AF2FC5"/>
    <w:rsid w:val="00AF3CEE"/>
    <w:rsid w:val="00AF4675"/>
    <w:rsid w:val="00AF4864"/>
    <w:rsid w:val="00AF4FF9"/>
    <w:rsid w:val="00AF584E"/>
    <w:rsid w:val="00AF6682"/>
    <w:rsid w:val="00AF7120"/>
    <w:rsid w:val="00AF7760"/>
    <w:rsid w:val="00AF7B4E"/>
    <w:rsid w:val="00B00298"/>
    <w:rsid w:val="00B00709"/>
    <w:rsid w:val="00B0145B"/>
    <w:rsid w:val="00B016A5"/>
    <w:rsid w:val="00B01930"/>
    <w:rsid w:val="00B01EEA"/>
    <w:rsid w:val="00B0239B"/>
    <w:rsid w:val="00B02A02"/>
    <w:rsid w:val="00B03E97"/>
    <w:rsid w:val="00B04156"/>
    <w:rsid w:val="00B04312"/>
    <w:rsid w:val="00B04964"/>
    <w:rsid w:val="00B05527"/>
    <w:rsid w:val="00B05546"/>
    <w:rsid w:val="00B0559C"/>
    <w:rsid w:val="00B05858"/>
    <w:rsid w:val="00B05C89"/>
    <w:rsid w:val="00B05EAF"/>
    <w:rsid w:val="00B06FC2"/>
    <w:rsid w:val="00B07306"/>
    <w:rsid w:val="00B075E3"/>
    <w:rsid w:val="00B07830"/>
    <w:rsid w:val="00B07B6A"/>
    <w:rsid w:val="00B07EBB"/>
    <w:rsid w:val="00B1074F"/>
    <w:rsid w:val="00B10955"/>
    <w:rsid w:val="00B1199E"/>
    <w:rsid w:val="00B11C09"/>
    <w:rsid w:val="00B11E1B"/>
    <w:rsid w:val="00B13271"/>
    <w:rsid w:val="00B1368B"/>
    <w:rsid w:val="00B13D8B"/>
    <w:rsid w:val="00B14D2A"/>
    <w:rsid w:val="00B1615B"/>
    <w:rsid w:val="00B17A5F"/>
    <w:rsid w:val="00B210D5"/>
    <w:rsid w:val="00B211AC"/>
    <w:rsid w:val="00B21358"/>
    <w:rsid w:val="00B2145D"/>
    <w:rsid w:val="00B21DC3"/>
    <w:rsid w:val="00B22C24"/>
    <w:rsid w:val="00B24368"/>
    <w:rsid w:val="00B24569"/>
    <w:rsid w:val="00B24CDC"/>
    <w:rsid w:val="00B2567B"/>
    <w:rsid w:val="00B27931"/>
    <w:rsid w:val="00B27F2E"/>
    <w:rsid w:val="00B30C0F"/>
    <w:rsid w:val="00B31787"/>
    <w:rsid w:val="00B31BBD"/>
    <w:rsid w:val="00B31E40"/>
    <w:rsid w:val="00B3207A"/>
    <w:rsid w:val="00B322A6"/>
    <w:rsid w:val="00B32C3C"/>
    <w:rsid w:val="00B3311B"/>
    <w:rsid w:val="00B35100"/>
    <w:rsid w:val="00B3556F"/>
    <w:rsid w:val="00B3577B"/>
    <w:rsid w:val="00B35B24"/>
    <w:rsid w:val="00B36068"/>
    <w:rsid w:val="00B36556"/>
    <w:rsid w:val="00B36C7B"/>
    <w:rsid w:val="00B37EF8"/>
    <w:rsid w:val="00B40245"/>
    <w:rsid w:val="00B4069E"/>
    <w:rsid w:val="00B40CAA"/>
    <w:rsid w:val="00B40E06"/>
    <w:rsid w:val="00B414B8"/>
    <w:rsid w:val="00B41AA6"/>
    <w:rsid w:val="00B41CD2"/>
    <w:rsid w:val="00B42159"/>
    <w:rsid w:val="00B4225C"/>
    <w:rsid w:val="00B423C4"/>
    <w:rsid w:val="00B42575"/>
    <w:rsid w:val="00B428AC"/>
    <w:rsid w:val="00B433A2"/>
    <w:rsid w:val="00B43CEE"/>
    <w:rsid w:val="00B43DED"/>
    <w:rsid w:val="00B44332"/>
    <w:rsid w:val="00B44FB5"/>
    <w:rsid w:val="00B4554C"/>
    <w:rsid w:val="00B45A5B"/>
    <w:rsid w:val="00B45B34"/>
    <w:rsid w:val="00B45BA2"/>
    <w:rsid w:val="00B46102"/>
    <w:rsid w:val="00B46537"/>
    <w:rsid w:val="00B46F94"/>
    <w:rsid w:val="00B46FFA"/>
    <w:rsid w:val="00B4798C"/>
    <w:rsid w:val="00B508D2"/>
    <w:rsid w:val="00B50904"/>
    <w:rsid w:val="00B519FD"/>
    <w:rsid w:val="00B523A7"/>
    <w:rsid w:val="00B5386D"/>
    <w:rsid w:val="00B53952"/>
    <w:rsid w:val="00B540A6"/>
    <w:rsid w:val="00B54782"/>
    <w:rsid w:val="00B54BF0"/>
    <w:rsid w:val="00B54DF5"/>
    <w:rsid w:val="00B550D2"/>
    <w:rsid w:val="00B55371"/>
    <w:rsid w:val="00B554C9"/>
    <w:rsid w:val="00B56280"/>
    <w:rsid w:val="00B5673E"/>
    <w:rsid w:val="00B56AC0"/>
    <w:rsid w:val="00B56D5D"/>
    <w:rsid w:val="00B57A96"/>
    <w:rsid w:val="00B57CF9"/>
    <w:rsid w:val="00B60A02"/>
    <w:rsid w:val="00B60E69"/>
    <w:rsid w:val="00B61C92"/>
    <w:rsid w:val="00B61D27"/>
    <w:rsid w:val="00B62412"/>
    <w:rsid w:val="00B627DF"/>
    <w:rsid w:val="00B62C7C"/>
    <w:rsid w:val="00B62CF8"/>
    <w:rsid w:val="00B62D38"/>
    <w:rsid w:val="00B63DDB"/>
    <w:rsid w:val="00B648DF"/>
    <w:rsid w:val="00B64C0E"/>
    <w:rsid w:val="00B6531B"/>
    <w:rsid w:val="00B65450"/>
    <w:rsid w:val="00B65490"/>
    <w:rsid w:val="00B662AA"/>
    <w:rsid w:val="00B66479"/>
    <w:rsid w:val="00B669C1"/>
    <w:rsid w:val="00B67093"/>
    <w:rsid w:val="00B6737D"/>
    <w:rsid w:val="00B675AB"/>
    <w:rsid w:val="00B6799C"/>
    <w:rsid w:val="00B679E3"/>
    <w:rsid w:val="00B717A3"/>
    <w:rsid w:val="00B721FA"/>
    <w:rsid w:val="00B7220B"/>
    <w:rsid w:val="00B72CE6"/>
    <w:rsid w:val="00B7310C"/>
    <w:rsid w:val="00B73255"/>
    <w:rsid w:val="00B74223"/>
    <w:rsid w:val="00B74500"/>
    <w:rsid w:val="00B7452B"/>
    <w:rsid w:val="00B749BA"/>
    <w:rsid w:val="00B75627"/>
    <w:rsid w:val="00B7568A"/>
    <w:rsid w:val="00B75A32"/>
    <w:rsid w:val="00B75AC5"/>
    <w:rsid w:val="00B75E21"/>
    <w:rsid w:val="00B75FCE"/>
    <w:rsid w:val="00B77357"/>
    <w:rsid w:val="00B77CB5"/>
    <w:rsid w:val="00B80667"/>
    <w:rsid w:val="00B807FB"/>
    <w:rsid w:val="00B80873"/>
    <w:rsid w:val="00B80DD6"/>
    <w:rsid w:val="00B81215"/>
    <w:rsid w:val="00B81373"/>
    <w:rsid w:val="00B82483"/>
    <w:rsid w:val="00B82BAA"/>
    <w:rsid w:val="00B84A00"/>
    <w:rsid w:val="00B84E85"/>
    <w:rsid w:val="00B85784"/>
    <w:rsid w:val="00B858BE"/>
    <w:rsid w:val="00B869FE"/>
    <w:rsid w:val="00B86CE5"/>
    <w:rsid w:val="00B86EDD"/>
    <w:rsid w:val="00B8764F"/>
    <w:rsid w:val="00B87A6A"/>
    <w:rsid w:val="00B9075D"/>
    <w:rsid w:val="00B90764"/>
    <w:rsid w:val="00B90850"/>
    <w:rsid w:val="00B91783"/>
    <w:rsid w:val="00B926E4"/>
    <w:rsid w:val="00B92814"/>
    <w:rsid w:val="00B92BB0"/>
    <w:rsid w:val="00B92C17"/>
    <w:rsid w:val="00B93798"/>
    <w:rsid w:val="00B93C9E"/>
    <w:rsid w:val="00B941B0"/>
    <w:rsid w:val="00B9434A"/>
    <w:rsid w:val="00B944DC"/>
    <w:rsid w:val="00B94832"/>
    <w:rsid w:val="00B948D6"/>
    <w:rsid w:val="00B94F89"/>
    <w:rsid w:val="00B96A46"/>
    <w:rsid w:val="00B96DAC"/>
    <w:rsid w:val="00B978C4"/>
    <w:rsid w:val="00BA015A"/>
    <w:rsid w:val="00BA0240"/>
    <w:rsid w:val="00BA02D9"/>
    <w:rsid w:val="00BA096A"/>
    <w:rsid w:val="00BA09AF"/>
    <w:rsid w:val="00BA113A"/>
    <w:rsid w:val="00BA2186"/>
    <w:rsid w:val="00BA2646"/>
    <w:rsid w:val="00BA3249"/>
    <w:rsid w:val="00BA3645"/>
    <w:rsid w:val="00BA3B45"/>
    <w:rsid w:val="00BA3F4F"/>
    <w:rsid w:val="00BA4890"/>
    <w:rsid w:val="00BA4AD3"/>
    <w:rsid w:val="00BA4B46"/>
    <w:rsid w:val="00BA6696"/>
    <w:rsid w:val="00BA7325"/>
    <w:rsid w:val="00BA73A8"/>
    <w:rsid w:val="00BB07F0"/>
    <w:rsid w:val="00BB0F72"/>
    <w:rsid w:val="00BB17CE"/>
    <w:rsid w:val="00BB1A80"/>
    <w:rsid w:val="00BB1EB0"/>
    <w:rsid w:val="00BB2006"/>
    <w:rsid w:val="00BB4200"/>
    <w:rsid w:val="00BB475C"/>
    <w:rsid w:val="00BB55E4"/>
    <w:rsid w:val="00BB6302"/>
    <w:rsid w:val="00BB686F"/>
    <w:rsid w:val="00BB7224"/>
    <w:rsid w:val="00BB7A58"/>
    <w:rsid w:val="00BB7B5B"/>
    <w:rsid w:val="00BC09BF"/>
    <w:rsid w:val="00BC13F4"/>
    <w:rsid w:val="00BC1ED6"/>
    <w:rsid w:val="00BC205D"/>
    <w:rsid w:val="00BC2A9E"/>
    <w:rsid w:val="00BC3221"/>
    <w:rsid w:val="00BC3305"/>
    <w:rsid w:val="00BC3332"/>
    <w:rsid w:val="00BC3350"/>
    <w:rsid w:val="00BC33D6"/>
    <w:rsid w:val="00BC37C9"/>
    <w:rsid w:val="00BC3C80"/>
    <w:rsid w:val="00BC4095"/>
    <w:rsid w:val="00BC43C2"/>
    <w:rsid w:val="00BC480F"/>
    <w:rsid w:val="00BC488D"/>
    <w:rsid w:val="00BC4D01"/>
    <w:rsid w:val="00BC54E3"/>
    <w:rsid w:val="00BC5936"/>
    <w:rsid w:val="00BC7374"/>
    <w:rsid w:val="00BC7FCE"/>
    <w:rsid w:val="00BD0033"/>
    <w:rsid w:val="00BD008E"/>
    <w:rsid w:val="00BD05AA"/>
    <w:rsid w:val="00BD10BA"/>
    <w:rsid w:val="00BD16FA"/>
    <w:rsid w:val="00BD1F86"/>
    <w:rsid w:val="00BD27AE"/>
    <w:rsid w:val="00BD3948"/>
    <w:rsid w:val="00BD3FEA"/>
    <w:rsid w:val="00BD49E8"/>
    <w:rsid w:val="00BD556D"/>
    <w:rsid w:val="00BD5E2A"/>
    <w:rsid w:val="00BD5E2E"/>
    <w:rsid w:val="00BD6066"/>
    <w:rsid w:val="00BD63A8"/>
    <w:rsid w:val="00BD64DE"/>
    <w:rsid w:val="00BD6D17"/>
    <w:rsid w:val="00BD6D74"/>
    <w:rsid w:val="00BD77F3"/>
    <w:rsid w:val="00BD78B4"/>
    <w:rsid w:val="00BE0107"/>
    <w:rsid w:val="00BE03D3"/>
    <w:rsid w:val="00BE047F"/>
    <w:rsid w:val="00BE0964"/>
    <w:rsid w:val="00BE1585"/>
    <w:rsid w:val="00BE184E"/>
    <w:rsid w:val="00BE2300"/>
    <w:rsid w:val="00BE2338"/>
    <w:rsid w:val="00BE26F3"/>
    <w:rsid w:val="00BE2840"/>
    <w:rsid w:val="00BE31D0"/>
    <w:rsid w:val="00BE33AD"/>
    <w:rsid w:val="00BE4B17"/>
    <w:rsid w:val="00BE500D"/>
    <w:rsid w:val="00BE511F"/>
    <w:rsid w:val="00BE60FF"/>
    <w:rsid w:val="00BE6740"/>
    <w:rsid w:val="00BE69B8"/>
    <w:rsid w:val="00BE6A0B"/>
    <w:rsid w:val="00BE6EBF"/>
    <w:rsid w:val="00BE745E"/>
    <w:rsid w:val="00BE7C48"/>
    <w:rsid w:val="00BF00E8"/>
    <w:rsid w:val="00BF07A3"/>
    <w:rsid w:val="00BF0D7E"/>
    <w:rsid w:val="00BF118E"/>
    <w:rsid w:val="00BF1355"/>
    <w:rsid w:val="00BF1807"/>
    <w:rsid w:val="00BF1FBE"/>
    <w:rsid w:val="00BF215D"/>
    <w:rsid w:val="00BF28C3"/>
    <w:rsid w:val="00BF41FC"/>
    <w:rsid w:val="00BF42EC"/>
    <w:rsid w:val="00BF4893"/>
    <w:rsid w:val="00BF4AB9"/>
    <w:rsid w:val="00BF5724"/>
    <w:rsid w:val="00BF6851"/>
    <w:rsid w:val="00BF6F6C"/>
    <w:rsid w:val="00BF7061"/>
    <w:rsid w:val="00BF75D6"/>
    <w:rsid w:val="00BF7B38"/>
    <w:rsid w:val="00C00221"/>
    <w:rsid w:val="00C006C7"/>
    <w:rsid w:val="00C00B02"/>
    <w:rsid w:val="00C00CAF"/>
    <w:rsid w:val="00C00F03"/>
    <w:rsid w:val="00C01087"/>
    <w:rsid w:val="00C015D6"/>
    <w:rsid w:val="00C01BBF"/>
    <w:rsid w:val="00C01DD8"/>
    <w:rsid w:val="00C020AB"/>
    <w:rsid w:val="00C029E9"/>
    <w:rsid w:val="00C03131"/>
    <w:rsid w:val="00C032CD"/>
    <w:rsid w:val="00C03652"/>
    <w:rsid w:val="00C03C2B"/>
    <w:rsid w:val="00C04CA8"/>
    <w:rsid w:val="00C0525E"/>
    <w:rsid w:val="00C05585"/>
    <w:rsid w:val="00C0616A"/>
    <w:rsid w:val="00C067B5"/>
    <w:rsid w:val="00C06A97"/>
    <w:rsid w:val="00C06D31"/>
    <w:rsid w:val="00C076BD"/>
    <w:rsid w:val="00C07DEC"/>
    <w:rsid w:val="00C1017F"/>
    <w:rsid w:val="00C10B0C"/>
    <w:rsid w:val="00C111A4"/>
    <w:rsid w:val="00C112A9"/>
    <w:rsid w:val="00C1182B"/>
    <w:rsid w:val="00C11EEE"/>
    <w:rsid w:val="00C12355"/>
    <w:rsid w:val="00C12E61"/>
    <w:rsid w:val="00C13510"/>
    <w:rsid w:val="00C1407D"/>
    <w:rsid w:val="00C1414F"/>
    <w:rsid w:val="00C14B40"/>
    <w:rsid w:val="00C15B46"/>
    <w:rsid w:val="00C166E1"/>
    <w:rsid w:val="00C170F4"/>
    <w:rsid w:val="00C200B3"/>
    <w:rsid w:val="00C2016D"/>
    <w:rsid w:val="00C2043B"/>
    <w:rsid w:val="00C20D85"/>
    <w:rsid w:val="00C21047"/>
    <w:rsid w:val="00C21909"/>
    <w:rsid w:val="00C2228B"/>
    <w:rsid w:val="00C22392"/>
    <w:rsid w:val="00C2239E"/>
    <w:rsid w:val="00C23DDC"/>
    <w:rsid w:val="00C23EBA"/>
    <w:rsid w:val="00C23F96"/>
    <w:rsid w:val="00C247E7"/>
    <w:rsid w:val="00C24FBC"/>
    <w:rsid w:val="00C251CD"/>
    <w:rsid w:val="00C25512"/>
    <w:rsid w:val="00C25D10"/>
    <w:rsid w:val="00C26046"/>
    <w:rsid w:val="00C26B38"/>
    <w:rsid w:val="00C2742C"/>
    <w:rsid w:val="00C30007"/>
    <w:rsid w:val="00C30429"/>
    <w:rsid w:val="00C3065E"/>
    <w:rsid w:val="00C314E1"/>
    <w:rsid w:val="00C31C65"/>
    <w:rsid w:val="00C321E8"/>
    <w:rsid w:val="00C333BC"/>
    <w:rsid w:val="00C3405D"/>
    <w:rsid w:val="00C34660"/>
    <w:rsid w:val="00C35287"/>
    <w:rsid w:val="00C352FE"/>
    <w:rsid w:val="00C35EAD"/>
    <w:rsid w:val="00C36105"/>
    <w:rsid w:val="00C379D4"/>
    <w:rsid w:val="00C37E82"/>
    <w:rsid w:val="00C400F4"/>
    <w:rsid w:val="00C40441"/>
    <w:rsid w:val="00C407F7"/>
    <w:rsid w:val="00C40A47"/>
    <w:rsid w:val="00C40DB9"/>
    <w:rsid w:val="00C416FE"/>
    <w:rsid w:val="00C42056"/>
    <w:rsid w:val="00C42265"/>
    <w:rsid w:val="00C423FA"/>
    <w:rsid w:val="00C42B40"/>
    <w:rsid w:val="00C43795"/>
    <w:rsid w:val="00C43A27"/>
    <w:rsid w:val="00C441C0"/>
    <w:rsid w:val="00C44716"/>
    <w:rsid w:val="00C452C3"/>
    <w:rsid w:val="00C45421"/>
    <w:rsid w:val="00C45D07"/>
    <w:rsid w:val="00C46203"/>
    <w:rsid w:val="00C4650E"/>
    <w:rsid w:val="00C47F98"/>
    <w:rsid w:val="00C50A47"/>
    <w:rsid w:val="00C50DBD"/>
    <w:rsid w:val="00C51741"/>
    <w:rsid w:val="00C519E4"/>
    <w:rsid w:val="00C53F8B"/>
    <w:rsid w:val="00C54359"/>
    <w:rsid w:val="00C54AB1"/>
    <w:rsid w:val="00C54E81"/>
    <w:rsid w:val="00C54F8A"/>
    <w:rsid w:val="00C54F8C"/>
    <w:rsid w:val="00C5515C"/>
    <w:rsid w:val="00C551C4"/>
    <w:rsid w:val="00C55547"/>
    <w:rsid w:val="00C557C2"/>
    <w:rsid w:val="00C55CA9"/>
    <w:rsid w:val="00C568BA"/>
    <w:rsid w:val="00C57698"/>
    <w:rsid w:val="00C57E29"/>
    <w:rsid w:val="00C610C3"/>
    <w:rsid w:val="00C611DE"/>
    <w:rsid w:val="00C6265B"/>
    <w:rsid w:val="00C635A6"/>
    <w:rsid w:val="00C63AF7"/>
    <w:rsid w:val="00C63C7E"/>
    <w:rsid w:val="00C64283"/>
    <w:rsid w:val="00C64706"/>
    <w:rsid w:val="00C64AC4"/>
    <w:rsid w:val="00C65400"/>
    <w:rsid w:val="00C6579A"/>
    <w:rsid w:val="00C65BC0"/>
    <w:rsid w:val="00C65BD8"/>
    <w:rsid w:val="00C6606D"/>
    <w:rsid w:val="00C668F2"/>
    <w:rsid w:val="00C67450"/>
    <w:rsid w:val="00C67C13"/>
    <w:rsid w:val="00C67D1D"/>
    <w:rsid w:val="00C7037A"/>
    <w:rsid w:val="00C70619"/>
    <w:rsid w:val="00C7231C"/>
    <w:rsid w:val="00C72365"/>
    <w:rsid w:val="00C725A6"/>
    <w:rsid w:val="00C72F09"/>
    <w:rsid w:val="00C7308C"/>
    <w:rsid w:val="00C73132"/>
    <w:rsid w:val="00C73677"/>
    <w:rsid w:val="00C73A55"/>
    <w:rsid w:val="00C745A4"/>
    <w:rsid w:val="00C74A2D"/>
    <w:rsid w:val="00C752F1"/>
    <w:rsid w:val="00C75825"/>
    <w:rsid w:val="00C7584B"/>
    <w:rsid w:val="00C759E5"/>
    <w:rsid w:val="00C75E2A"/>
    <w:rsid w:val="00C76287"/>
    <w:rsid w:val="00C76313"/>
    <w:rsid w:val="00C76BA3"/>
    <w:rsid w:val="00C76DA1"/>
    <w:rsid w:val="00C771ED"/>
    <w:rsid w:val="00C7795C"/>
    <w:rsid w:val="00C80A15"/>
    <w:rsid w:val="00C80A73"/>
    <w:rsid w:val="00C80AA0"/>
    <w:rsid w:val="00C814E7"/>
    <w:rsid w:val="00C814EC"/>
    <w:rsid w:val="00C81CA0"/>
    <w:rsid w:val="00C82505"/>
    <w:rsid w:val="00C82948"/>
    <w:rsid w:val="00C83264"/>
    <w:rsid w:val="00C83818"/>
    <w:rsid w:val="00C839B4"/>
    <w:rsid w:val="00C84261"/>
    <w:rsid w:val="00C84A53"/>
    <w:rsid w:val="00C84C29"/>
    <w:rsid w:val="00C84F86"/>
    <w:rsid w:val="00C84FB4"/>
    <w:rsid w:val="00C8582E"/>
    <w:rsid w:val="00C85DB7"/>
    <w:rsid w:val="00C85FB4"/>
    <w:rsid w:val="00C86149"/>
    <w:rsid w:val="00C86948"/>
    <w:rsid w:val="00C87710"/>
    <w:rsid w:val="00C879C9"/>
    <w:rsid w:val="00C904FB"/>
    <w:rsid w:val="00C905CA"/>
    <w:rsid w:val="00C90AF4"/>
    <w:rsid w:val="00C90D19"/>
    <w:rsid w:val="00C90F78"/>
    <w:rsid w:val="00C9134D"/>
    <w:rsid w:val="00C9197C"/>
    <w:rsid w:val="00C91EE7"/>
    <w:rsid w:val="00C9323B"/>
    <w:rsid w:val="00C935E1"/>
    <w:rsid w:val="00C936DD"/>
    <w:rsid w:val="00C93C9D"/>
    <w:rsid w:val="00C945A2"/>
    <w:rsid w:val="00C9545D"/>
    <w:rsid w:val="00C9631D"/>
    <w:rsid w:val="00C96647"/>
    <w:rsid w:val="00CA0381"/>
    <w:rsid w:val="00CA1043"/>
    <w:rsid w:val="00CA107C"/>
    <w:rsid w:val="00CA1D86"/>
    <w:rsid w:val="00CA1F62"/>
    <w:rsid w:val="00CA2AAF"/>
    <w:rsid w:val="00CA2EE4"/>
    <w:rsid w:val="00CA4238"/>
    <w:rsid w:val="00CA47B3"/>
    <w:rsid w:val="00CA54A5"/>
    <w:rsid w:val="00CA78A1"/>
    <w:rsid w:val="00CB01F1"/>
    <w:rsid w:val="00CB0BE3"/>
    <w:rsid w:val="00CB1112"/>
    <w:rsid w:val="00CB12FB"/>
    <w:rsid w:val="00CB1602"/>
    <w:rsid w:val="00CB1618"/>
    <w:rsid w:val="00CB204E"/>
    <w:rsid w:val="00CB2CB9"/>
    <w:rsid w:val="00CB3185"/>
    <w:rsid w:val="00CB3897"/>
    <w:rsid w:val="00CB4202"/>
    <w:rsid w:val="00CB45A2"/>
    <w:rsid w:val="00CB4634"/>
    <w:rsid w:val="00CB4B27"/>
    <w:rsid w:val="00CB7438"/>
    <w:rsid w:val="00CB77A2"/>
    <w:rsid w:val="00CB7ACE"/>
    <w:rsid w:val="00CC0078"/>
    <w:rsid w:val="00CC0626"/>
    <w:rsid w:val="00CC0A67"/>
    <w:rsid w:val="00CC0F78"/>
    <w:rsid w:val="00CC11D2"/>
    <w:rsid w:val="00CC1263"/>
    <w:rsid w:val="00CC133F"/>
    <w:rsid w:val="00CC1E85"/>
    <w:rsid w:val="00CC26E9"/>
    <w:rsid w:val="00CC34CC"/>
    <w:rsid w:val="00CC3B6A"/>
    <w:rsid w:val="00CC3B6C"/>
    <w:rsid w:val="00CC4A5D"/>
    <w:rsid w:val="00CC516C"/>
    <w:rsid w:val="00CC52FA"/>
    <w:rsid w:val="00CC5BF8"/>
    <w:rsid w:val="00CC6057"/>
    <w:rsid w:val="00CC7323"/>
    <w:rsid w:val="00CC7988"/>
    <w:rsid w:val="00CD03DD"/>
    <w:rsid w:val="00CD1136"/>
    <w:rsid w:val="00CD12E6"/>
    <w:rsid w:val="00CD14A8"/>
    <w:rsid w:val="00CD172C"/>
    <w:rsid w:val="00CD2268"/>
    <w:rsid w:val="00CD2A40"/>
    <w:rsid w:val="00CD2CA7"/>
    <w:rsid w:val="00CD332D"/>
    <w:rsid w:val="00CD3478"/>
    <w:rsid w:val="00CD3C36"/>
    <w:rsid w:val="00CD3CD2"/>
    <w:rsid w:val="00CD4271"/>
    <w:rsid w:val="00CD4A81"/>
    <w:rsid w:val="00CD51AD"/>
    <w:rsid w:val="00CD5426"/>
    <w:rsid w:val="00CD568B"/>
    <w:rsid w:val="00CD5E18"/>
    <w:rsid w:val="00CD77AB"/>
    <w:rsid w:val="00CD7C1F"/>
    <w:rsid w:val="00CE07B1"/>
    <w:rsid w:val="00CE11E9"/>
    <w:rsid w:val="00CE1BD0"/>
    <w:rsid w:val="00CE211A"/>
    <w:rsid w:val="00CE2226"/>
    <w:rsid w:val="00CE2683"/>
    <w:rsid w:val="00CE5A13"/>
    <w:rsid w:val="00CE5CB0"/>
    <w:rsid w:val="00CE77F5"/>
    <w:rsid w:val="00CE7BA8"/>
    <w:rsid w:val="00CE7BAF"/>
    <w:rsid w:val="00CE7FC1"/>
    <w:rsid w:val="00CF090F"/>
    <w:rsid w:val="00CF0A9A"/>
    <w:rsid w:val="00CF1645"/>
    <w:rsid w:val="00CF2C55"/>
    <w:rsid w:val="00CF2F7F"/>
    <w:rsid w:val="00CF32DC"/>
    <w:rsid w:val="00CF3C9A"/>
    <w:rsid w:val="00CF3CFB"/>
    <w:rsid w:val="00CF43F9"/>
    <w:rsid w:val="00CF4B31"/>
    <w:rsid w:val="00CF514A"/>
    <w:rsid w:val="00CF51F3"/>
    <w:rsid w:val="00CF54EA"/>
    <w:rsid w:val="00CF55F9"/>
    <w:rsid w:val="00CF5DB1"/>
    <w:rsid w:val="00CF7265"/>
    <w:rsid w:val="00CF76A6"/>
    <w:rsid w:val="00CF7D1E"/>
    <w:rsid w:val="00D005C1"/>
    <w:rsid w:val="00D010AB"/>
    <w:rsid w:val="00D02EDA"/>
    <w:rsid w:val="00D03B5E"/>
    <w:rsid w:val="00D042AC"/>
    <w:rsid w:val="00D04FAB"/>
    <w:rsid w:val="00D05C41"/>
    <w:rsid w:val="00D07424"/>
    <w:rsid w:val="00D0785F"/>
    <w:rsid w:val="00D10450"/>
    <w:rsid w:val="00D109FC"/>
    <w:rsid w:val="00D1436C"/>
    <w:rsid w:val="00D14E2A"/>
    <w:rsid w:val="00D153EC"/>
    <w:rsid w:val="00D16525"/>
    <w:rsid w:val="00D166C7"/>
    <w:rsid w:val="00D16F05"/>
    <w:rsid w:val="00D170A7"/>
    <w:rsid w:val="00D17896"/>
    <w:rsid w:val="00D17C13"/>
    <w:rsid w:val="00D17CDA"/>
    <w:rsid w:val="00D20170"/>
    <w:rsid w:val="00D206F0"/>
    <w:rsid w:val="00D20ACA"/>
    <w:rsid w:val="00D217B9"/>
    <w:rsid w:val="00D21B51"/>
    <w:rsid w:val="00D21C2A"/>
    <w:rsid w:val="00D22363"/>
    <w:rsid w:val="00D22B33"/>
    <w:rsid w:val="00D2307F"/>
    <w:rsid w:val="00D24EFE"/>
    <w:rsid w:val="00D25042"/>
    <w:rsid w:val="00D257BE"/>
    <w:rsid w:val="00D25911"/>
    <w:rsid w:val="00D264A5"/>
    <w:rsid w:val="00D2745A"/>
    <w:rsid w:val="00D2769D"/>
    <w:rsid w:val="00D27878"/>
    <w:rsid w:val="00D27A06"/>
    <w:rsid w:val="00D3021D"/>
    <w:rsid w:val="00D30FC2"/>
    <w:rsid w:val="00D3119B"/>
    <w:rsid w:val="00D31AD9"/>
    <w:rsid w:val="00D31B7D"/>
    <w:rsid w:val="00D3251F"/>
    <w:rsid w:val="00D33411"/>
    <w:rsid w:val="00D336DE"/>
    <w:rsid w:val="00D345AF"/>
    <w:rsid w:val="00D34E91"/>
    <w:rsid w:val="00D34EF6"/>
    <w:rsid w:val="00D363E9"/>
    <w:rsid w:val="00D36CA4"/>
    <w:rsid w:val="00D36F8F"/>
    <w:rsid w:val="00D37220"/>
    <w:rsid w:val="00D37977"/>
    <w:rsid w:val="00D37991"/>
    <w:rsid w:val="00D37B33"/>
    <w:rsid w:val="00D415E0"/>
    <w:rsid w:val="00D422F8"/>
    <w:rsid w:val="00D427BB"/>
    <w:rsid w:val="00D42F0B"/>
    <w:rsid w:val="00D42F94"/>
    <w:rsid w:val="00D43476"/>
    <w:rsid w:val="00D437C6"/>
    <w:rsid w:val="00D44A75"/>
    <w:rsid w:val="00D44EE0"/>
    <w:rsid w:val="00D46DC4"/>
    <w:rsid w:val="00D46E40"/>
    <w:rsid w:val="00D4738A"/>
    <w:rsid w:val="00D47670"/>
    <w:rsid w:val="00D50151"/>
    <w:rsid w:val="00D50419"/>
    <w:rsid w:val="00D5136C"/>
    <w:rsid w:val="00D51E25"/>
    <w:rsid w:val="00D51F12"/>
    <w:rsid w:val="00D5241E"/>
    <w:rsid w:val="00D52F54"/>
    <w:rsid w:val="00D53296"/>
    <w:rsid w:val="00D536C7"/>
    <w:rsid w:val="00D5383F"/>
    <w:rsid w:val="00D539DF"/>
    <w:rsid w:val="00D54825"/>
    <w:rsid w:val="00D551F8"/>
    <w:rsid w:val="00D5542C"/>
    <w:rsid w:val="00D55632"/>
    <w:rsid w:val="00D5591D"/>
    <w:rsid w:val="00D56B9A"/>
    <w:rsid w:val="00D56BAA"/>
    <w:rsid w:val="00D56D2C"/>
    <w:rsid w:val="00D57A0C"/>
    <w:rsid w:val="00D57CB2"/>
    <w:rsid w:val="00D6010A"/>
    <w:rsid w:val="00D60758"/>
    <w:rsid w:val="00D614B4"/>
    <w:rsid w:val="00D6221C"/>
    <w:rsid w:val="00D6297D"/>
    <w:rsid w:val="00D62AE4"/>
    <w:rsid w:val="00D62D59"/>
    <w:rsid w:val="00D631EB"/>
    <w:rsid w:val="00D631FC"/>
    <w:rsid w:val="00D635C1"/>
    <w:rsid w:val="00D63F2F"/>
    <w:rsid w:val="00D64291"/>
    <w:rsid w:val="00D6471F"/>
    <w:rsid w:val="00D64997"/>
    <w:rsid w:val="00D65C01"/>
    <w:rsid w:val="00D65D47"/>
    <w:rsid w:val="00D66103"/>
    <w:rsid w:val="00D66E82"/>
    <w:rsid w:val="00D674D6"/>
    <w:rsid w:val="00D7056F"/>
    <w:rsid w:val="00D70658"/>
    <w:rsid w:val="00D70B40"/>
    <w:rsid w:val="00D72180"/>
    <w:rsid w:val="00D7253E"/>
    <w:rsid w:val="00D728F8"/>
    <w:rsid w:val="00D72A96"/>
    <w:rsid w:val="00D77456"/>
    <w:rsid w:val="00D80E4D"/>
    <w:rsid w:val="00D81ABC"/>
    <w:rsid w:val="00D81FDF"/>
    <w:rsid w:val="00D8294A"/>
    <w:rsid w:val="00D82999"/>
    <w:rsid w:val="00D82D22"/>
    <w:rsid w:val="00D836FC"/>
    <w:rsid w:val="00D83784"/>
    <w:rsid w:val="00D83D5C"/>
    <w:rsid w:val="00D8406A"/>
    <w:rsid w:val="00D85275"/>
    <w:rsid w:val="00D85936"/>
    <w:rsid w:val="00D86CFC"/>
    <w:rsid w:val="00D86D41"/>
    <w:rsid w:val="00D87604"/>
    <w:rsid w:val="00D8760C"/>
    <w:rsid w:val="00D87D88"/>
    <w:rsid w:val="00D9014E"/>
    <w:rsid w:val="00D903ED"/>
    <w:rsid w:val="00D907AB"/>
    <w:rsid w:val="00D90875"/>
    <w:rsid w:val="00D9167C"/>
    <w:rsid w:val="00D91D6A"/>
    <w:rsid w:val="00D91DB5"/>
    <w:rsid w:val="00D9228D"/>
    <w:rsid w:val="00D927E1"/>
    <w:rsid w:val="00D9340A"/>
    <w:rsid w:val="00D943BC"/>
    <w:rsid w:val="00D9456D"/>
    <w:rsid w:val="00D954D2"/>
    <w:rsid w:val="00D956B1"/>
    <w:rsid w:val="00D95736"/>
    <w:rsid w:val="00D95C9D"/>
    <w:rsid w:val="00D96DB0"/>
    <w:rsid w:val="00D96E1D"/>
    <w:rsid w:val="00D971B4"/>
    <w:rsid w:val="00D97313"/>
    <w:rsid w:val="00D974DB"/>
    <w:rsid w:val="00D97CF2"/>
    <w:rsid w:val="00DA01FA"/>
    <w:rsid w:val="00DA0A9A"/>
    <w:rsid w:val="00DA1181"/>
    <w:rsid w:val="00DA1B5A"/>
    <w:rsid w:val="00DA2172"/>
    <w:rsid w:val="00DA28F4"/>
    <w:rsid w:val="00DA3D69"/>
    <w:rsid w:val="00DA3E3B"/>
    <w:rsid w:val="00DA4EF8"/>
    <w:rsid w:val="00DA4F21"/>
    <w:rsid w:val="00DA5382"/>
    <w:rsid w:val="00DA5610"/>
    <w:rsid w:val="00DA6227"/>
    <w:rsid w:val="00DA704F"/>
    <w:rsid w:val="00DA79C8"/>
    <w:rsid w:val="00DB06AE"/>
    <w:rsid w:val="00DB1053"/>
    <w:rsid w:val="00DB195B"/>
    <w:rsid w:val="00DB225D"/>
    <w:rsid w:val="00DB2580"/>
    <w:rsid w:val="00DB2EF7"/>
    <w:rsid w:val="00DB3687"/>
    <w:rsid w:val="00DB3E37"/>
    <w:rsid w:val="00DB4362"/>
    <w:rsid w:val="00DB450F"/>
    <w:rsid w:val="00DB4847"/>
    <w:rsid w:val="00DB51CF"/>
    <w:rsid w:val="00DB5BAC"/>
    <w:rsid w:val="00DB7248"/>
    <w:rsid w:val="00DB7333"/>
    <w:rsid w:val="00DC04EB"/>
    <w:rsid w:val="00DC1C1C"/>
    <w:rsid w:val="00DC3554"/>
    <w:rsid w:val="00DC37EC"/>
    <w:rsid w:val="00DC54D5"/>
    <w:rsid w:val="00DC5EBE"/>
    <w:rsid w:val="00DC62E6"/>
    <w:rsid w:val="00DC6D41"/>
    <w:rsid w:val="00DC6D98"/>
    <w:rsid w:val="00DC6F79"/>
    <w:rsid w:val="00DC7F4F"/>
    <w:rsid w:val="00DC7F96"/>
    <w:rsid w:val="00DD05A9"/>
    <w:rsid w:val="00DD10D0"/>
    <w:rsid w:val="00DD1958"/>
    <w:rsid w:val="00DD1B86"/>
    <w:rsid w:val="00DD2072"/>
    <w:rsid w:val="00DD212A"/>
    <w:rsid w:val="00DD2533"/>
    <w:rsid w:val="00DD2C1C"/>
    <w:rsid w:val="00DD2E57"/>
    <w:rsid w:val="00DD2E8A"/>
    <w:rsid w:val="00DD4A8A"/>
    <w:rsid w:val="00DD4EC7"/>
    <w:rsid w:val="00DD51D0"/>
    <w:rsid w:val="00DD6AF4"/>
    <w:rsid w:val="00DD6DDE"/>
    <w:rsid w:val="00DD722C"/>
    <w:rsid w:val="00DD7300"/>
    <w:rsid w:val="00DD7B41"/>
    <w:rsid w:val="00DD7BFB"/>
    <w:rsid w:val="00DE0B06"/>
    <w:rsid w:val="00DE107D"/>
    <w:rsid w:val="00DE109B"/>
    <w:rsid w:val="00DE115C"/>
    <w:rsid w:val="00DE14B9"/>
    <w:rsid w:val="00DE1641"/>
    <w:rsid w:val="00DE1AEE"/>
    <w:rsid w:val="00DE26A4"/>
    <w:rsid w:val="00DE2B0C"/>
    <w:rsid w:val="00DE2FDD"/>
    <w:rsid w:val="00DE39AF"/>
    <w:rsid w:val="00DE47DF"/>
    <w:rsid w:val="00DE4D02"/>
    <w:rsid w:val="00DE4E54"/>
    <w:rsid w:val="00DE590F"/>
    <w:rsid w:val="00DE6364"/>
    <w:rsid w:val="00DE656C"/>
    <w:rsid w:val="00DE67DC"/>
    <w:rsid w:val="00DE6D00"/>
    <w:rsid w:val="00DE790A"/>
    <w:rsid w:val="00DF0261"/>
    <w:rsid w:val="00DF07FA"/>
    <w:rsid w:val="00DF1C62"/>
    <w:rsid w:val="00DF1E17"/>
    <w:rsid w:val="00DF1E7F"/>
    <w:rsid w:val="00DF2150"/>
    <w:rsid w:val="00DF2E70"/>
    <w:rsid w:val="00DF31F6"/>
    <w:rsid w:val="00DF395A"/>
    <w:rsid w:val="00DF4D46"/>
    <w:rsid w:val="00DF51A2"/>
    <w:rsid w:val="00DF5B7B"/>
    <w:rsid w:val="00DF5D7F"/>
    <w:rsid w:val="00DF71F5"/>
    <w:rsid w:val="00DF723D"/>
    <w:rsid w:val="00E00109"/>
    <w:rsid w:val="00E00DEB"/>
    <w:rsid w:val="00E02320"/>
    <w:rsid w:val="00E02830"/>
    <w:rsid w:val="00E02EDB"/>
    <w:rsid w:val="00E03055"/>
    <w:rsid w:val="00E0313F"/>
    <w:rsid w:val="00E032DF"/>
    <w:rsid w:val="00E03324"/>
    <w:rsid w:val="00E0343E"/>
    <w:rsid w:val="00E039E9"/>
    <w:rsid w:val="00E03CAF"/>
    <w:rsid w:val="00E040DD"/>
    <w:rsid w:val="00E053CF"/>
    <w:rsid w:val="00E05B88"/>
    <w:rsid w:val="00E0613C"/>
    <w:rsid w:val="00E0616E"/>
    <w:rsid w:val="00E06543"/>
    <w:rsid w:val="00E066B2"/>
    <w:rsid w:val="00E071A9"/>
    <w:rsid w:val="00E076F9"/>
    <w:rsid w:val="00E10D07"/>
    <w:rsid w:val="00E11117"/>
    <w:rsid w:val="00E11A5C"/>
    <w:rsid w:val="00E11C0F"/>
    <w:rsid w:val="00E11C73"/>
    <w:rsid w:val="00E11D6E"/>
    <w:rsid w:val="00E12171"/>
    <w:rsid w:val="00E13959"/>
    <w:rsid w:val="00E14143"/>
    <w:rsid w:val="00E147C2"/>
    <w:rsid w:val="00E14926"/>
    <w:rsid w:val="00E1604A"/>
    <w:rsid w:val="00E17E6A"/>
    <w:rsid w:val="00E20418"/>
    <w:rsid w:val="00E2063B"/>
    <w:rsid w:val="00E2177D"/>
    <w:rsid w:val="00E21ED6"/>
    <w:rsid w:val="00E23830"/>
    <w:rsid w:val="00E241AC"/>
    <w:rsid w:val="00E24747"/>
    <w:rsid w:val="00E26009"/>
    <w:rsid w:val="00E266D8"/>
    <w:rsid w:val="00E278B9"/>
    <w:rsid w:val="00E27B82"/>
    <w:rsid w:val="00E27EB4"/>
    <w:rsid w:val="00E307D7"/>
    <w:rsid w:val="00E31783"/>
    <w:rsid w:val="00E31B81"/>
    <w:rsid w:val="00E32D8F"/>
    <w:rsid w:val="00E32ED3"/>
    <w:rsid w:val="00E33930"/>
    <w:rsid w:val="00E33A75"/>
    <w:rsid w:val="00E33CFB"/>
    <w:rsid w:val="00E33DFD"/>
    <w:rsid w:val="00E34241"/>
    <w:rsid w:val="00E342B1"/>
    <w:rsid w:val="00E353F8"/>
    <w:rsid w:val="00E357FB"/>
    <w:rsid w:val="00E3651A"/>
    <w:rsid w:val="00E3710F"/>
    <w:rsid w:val="00E37202"/>
    <w:rsid w:val="00E37563"/>
    <w:rsid w:val="00E403D7"/>
    <w:rsid w:val="00E4068A"/>
    <w:rsid w:val="00E40E3F"/>
    <w:rsid w:val="00E41DC9"/>
    <w:rsid w:val="00E41FAA"/>
    <w:rsid w:val="00E428F9"/>
    <w:rsid w:val="00E448BD"/>
    <w:rsid w:val="00E456C5"/>
    <w:rsid w:val="00E45D6D"/>
    <w:rsid w:val="00E46240"/>
    <w:rsid w:val="00E46538"/>
    <w:rsid w:val="00E50602"/>
    <w:rsid w:val="00E50737"/>
    <w:rsid w:val="00E50CA3"/>
    <w:rsid w:val="00E52873"/>
    <w:rsid w:val="00E52A67"/>
    <w:rsid w:val="00E52A77"/>
    <w:rsid w:val="00E530F4"/>
    <w:rsid w:val="00E5375B"/>
    <w:rsid w:val="00E55BF4"/>
    <w:rsid w:val="00E55C4D"/>
    <w:rsid w:val="00E56344"/>
    <w:rsid w:val="00E568CA"/>
    <w:rsid w:val="00E56A5C"/>
    <w:rsid w:val="00E56C7D"/>
    <w:rsid w:val="00E56CC7"/>
    <w:rsid w:val="00E6002A"/>
    <w:rsid w:val="00E60429"/>
    <w:rsid w:val="00E60495"/>
    <w:rsid w:val="00E60845"/>
    <w:rsid w:val="00E60B49"/>
    <w:rsid w:val="00E60BFF"/>
    <w:rsid w:val="00E60DF3"/>
    <w:rsid w:val="00E61213"/>
    <w:rsid w:val="00E615EC"/>
    <w:rsid w:val="00E616B4"/>
    <w:rsid w:val="00E6177C"/>
    <w:rsid w:val="00E61DAC"/>
    <w:rsid w:val="00E61E83"/>
    <w:rsid w:val="00E62136"/>
    <w:rsid w:val="00E62139"/>
    <w:rsid w:val="00E62470"/>
    <w:rsid w:val="00E62AF4"/>
    <w:rsid w:val="00E642C8"/>
    <w:rsid w:val="00E64763"/>
    <w:rsid w:val="00E64CCD"/>
    <w:rsid w:val="00E657CF"/>
    <w:rsid w:val="00E65F1F"/>
    <w:rsid w:val="00E660D8"/>
    <w:rsid w:val="00E661FF"/>
    <w:rsid w:val="00E6660A"/>
    <w:rsid w:val="00E66910"/>
    <w:rsid w:val="00E66930"/>
    <w:rsid w:val="00E67476"/>
    <w:rsid w:val="00E6771C"/>
    <w:rsid w:val="00E700DE"/>
    <w:rsid w:val="00E71A83"/>
    <w:rsid w:val="00E72528"/>
    <w:rsid w:val="00E72658"/>
    <w:rsid w:val="00E733C9"/>
    <w:rsid w:val="00E7375B"/>
    <w:rsid w:val="00E73EE5"/>
    <w:rsid w:val="00E74C96"/>
    <w:rsid w:val="00E74CB6"/>
    <w:rsid w:val="00E76720"/>
    <w:rsid w:val="00E76A5E"/>
    <w:rsid w:val="00E770D7"/>
    <w:rsid w:val="00E776F4"/>
    <w:rsid w:val="00E7774A"/>
    <w:rsid w:val="00E800D5"/>
    <w:rsid w:val="00E8081C"/>
    <w:rsid w:val="00E80F5F"/>
    <w:rsid w:val="00E81813"/>
    <w:rsid w:val="00E81B21"/>
    <w:rsid w:val="00E82985"/>
    <w:rsid w:val="00E84203"/>
    <w:rsid w:val="00E844CE"/>
    <w:rsid w:val="00E85CD5"/>
    <w:rsid w:val="00E85F52"/>
    <w:rsid w:val="00E86289"/>
    <w:rsid w:val="00E86320"/>
    <w:rsid w:val="00E87AFB"/>
    <w:rsid w:val="00E906E7"/>
    <w:rsid w:val="00E90F06"/>
    <w:rsid w:val="00E9188B"/>
    <w:rsid w:val="00E918F7"/>
    <w:rsid w:val="00E91C65"/>
    <w:rsid w:val="00E91DE4"/>
    <w:rsid w:val="00E925B5"/>
    <w:rsid w:val="00E926AA"/>
    <w:rsid w:val="00E931BF"/>
    <w:rsid w:val="00E93F86"/>
    <w:rsid w:val="00E945C4"/>
    <w:rsid w:val="00E94BCD"/>
    <w:rsid w:val="00E95403"/>
    <w:rsid w:val="00E955D9"/>
    <w:rsid w:val="00E958BF"/>
    <w:rsid w:val="00E96521"/>
    <w:rsid w:val="00E96573"/>
    <w:rsid w:val="00E96D83"/>
    <w:rsid w:val="00E96E58"/>
    <w:rsid w:val="00E96FAB"/>
    <w:rsid w:val="00E97634"/>
    <w:rsid w:val="00E97A3A"/>
    <w:rsid w:val="00EA1105"/>
    <w:rsid w:val="00EA1515"/>
    <w:rsid w:val="00EA1DDA"/>
    <w:rsid w:val="00EA1E9F"/>
    <w:rsid w:val="00EA2039"/>
    <w:rsid w:val="00EA25E8"/>
    <w:rsid w:val="00EA3334"/>
    <w:rsid w:val="00EA33F3"/>
    <w:rsid w:val="00EA3E6F"/>
    <w:rsid w:val="00EA446F"/>
    <w:rsid w:val="00EA5749"/>
    <w:rsid w:val="00EA5A05"/>
    <w:rsid w:val="00EA68D9"/>
    <w:rsid w:val="00EA6B4A"/>
    <w:rsid w:val="00EA7038"/>
    <w:rsid w:val="00EA7078"/>
    <w:rsid w:val="00EA786E"/>
    <w:rsid w:val="00EA7A20"/>
    <w:rsid w:val="00EB034F"/>
    <w:rsid w:val="00EB16CF"/>
    <w:rsid w:val="00EB1985"/>
    <w:rsid w:val="00EB1F37"/>
    <w:rsid w:val="00EB21F0"/>
    <w:rsid w:val="00EB22EB"/>
    <w:rsid w:val="00EB2494"/>
    <w:rsid w:val="00EB2547"/>
    <w:rsid w:val="00EB28A6"/>
    <w:rsid w:val="00EB3156"/>
    <w:rsid w:val="00EB4BE0"/>
    <w:rsid w:val="00EB4C54"/>
    <w:rsid w:val="00EB4FC6"/>
    <w:rsid w:val="00EB506B"/>
    <w:rsid w:val="00EB531E"/>
    <w:rsid w:val="00EB5B4C"/>
    <w:rsid w:val="00EB6726"/>
    <w:rsid w:val="00EB6DD0"/>
    <w:rsid w:val="00EB7DD5"/>
    <w:rsid w:val="00EC0571"/>
    <w:rsid w:val="00EC068F"/>
    <w:rsid w:val="00EC0C53"/>
    <w:rsid w:val="00EC1053"/>
    <w:rsid w:val="00EC1C9A"/>
    <w:rsid w:val="00EC1CEF"/>
    <w:rsid w:val="00EC29FF"/>
    <w:rsid w:val="00EC2A9E"/>
    <w:rsid w:val="00EC2FC4"/>
    <w:rsid w:val="00EC326C"/>
    <w:rsid w:val="00EC3E92"/>
    <w:rsid w:val="00EC447C"/>
    <w:rsid w:val="00EC4644"/>
    <w:rsid w:val="00EC5075"/>
    <w:rsid w:val="00EC5CB2"/>
    <w:rsid w:val="00EC5F73"/>
    <w:rsid w:val="00EC6682"/>
    <w:rsid w:val="00EC6D7F"/>
    <w:rsid w:val="00EC72F3"/>
    <w:rsid w:val="00EC765F"/>
    <w:rsid w:val="00EC76BA"/>
    <w:rsid w:val="00EC78CF"/>
    <w:rsid w:val="00EC7D8D"/>
    <w:rsid w:val="00ED029F"/>
    <w:rsid w:val="00ED0580"/>
    <w:rsid w:val="00ED07BA"/>
    <w:rsid w:val="00ED12E8"/>
    <w:rsid w:val="00ED1A34"/>
    <w:rsid w:val="00ED26BE"/>
    <w:rsid w:val="00ED2FDC"/>
    <w:rsid w:val="00ED4BE2"/>
    <w:rsid w:val="00ED5092"/>
    <w:rsid w:val="00ED5776"/>
    <w:rsid w:val="00ED7107"/>
    <w:rsid w:val="00EE0856"/>
    <w:rsid w:val="00EE21FB"/>
    <w:rsid w:val="00EE2221"/>
    <w:rsid w:val="00EE271E"/>
    <w:rsid w:val="00EE2983"/>
    <w:rsid w:val="00EE3796"/>
    <w:rsid w:val="00EE4265"/>
    <w:rsid w:val="00EE4370"/>
    <w:rsid w:val="00EE48D1"/>
    <w:rsid w:val="00EE4932"/>
    <w:rsid w:val="00EE4C81"/>
    <w:rsid w:val="00EE6028"/>
    <w:rsid w:val="00EE681A"/>
    <w:rsid w:val="00EE6CB1"/>
    <w:rsid w:val="00EE7120"/>
    <w:rsid w:val="00EF0104"/>
    <w:rsid w:val="00EF1735"/>
    <w:rsid w:val="00EF1DA5"/>
    <w:rsid w:val="00EF2E66"/>
    <w:rsid w:val="00EF2EF7"/>
    <w:rsid w:val="00EF306A"/>
    <w:rsid w:val="00EF3489"/>
    <w:rsid w:val="00EF3D2F"/>
    <w:rsid w:val="00EF5229"/>
    <w:rsid w:val="00EF5400"/>
    <w:rsid w:val="00EF64B1"/>
    <w:rsid w:val="00EF7075"/>
    <w:rsid w:val="00EF7397"/>
    <w:rsid w:val="00EF7741"/>
    <w:rsid w:val="00EF7A26"/>
    <w:rsid w:val="00F00C3C"/>
    <w:rsid w:val="00F00EDD"/>
    <w:rsid w:val="00F019C3"/>
    <w:rsid w:val="00F02313"/>
    <w:rsid w:val="00F023DD"/>
    <w:rsid w:val="00F031B9"/>
    <w:rsid w:val="00F03EFD"/>
    <w:rsid w:val="00F043B1"/>
    <w:rsid w:val="00F048D8"/>
    <w:rsid w:val="00F04E9F"/>
    <w:rsid w:val="00F05155"/>
    <w:rsid w:val="00F059A3"/>
    <w:rsid w:val="00F05CF7"/>
    <w:rsid w:val="00F071AA"/>
    <w:rsid w:val="00F0753F"/>
    <w:rsid w:val="00F079A3"/>
    <w:rsid w:val="00F07B2A"/>
    <w:rsid w:val="00F10753"/>
    <w:rsid w:val="00F10AEB"/>
    <w:rsid w:val="00F10C18"/>
    <w:rsid w:val="00F10CBE"/>
    <w:rsid w:val="00F10D3A"/>
    <w:rsid w:val="00F112C4"/>
    <w:rsid w:val="00F11444"/>
    <w:rsid w:val="00F11B95"/>
    <w:rsid w:val="00F11EBF"/>
    <w:rsid w:val="00F1223D"/>
    <w:rsid w:val="00F12336"/>
    <w:rsid w:val="00F1306C"/>
    <w:rsid w:val="00F13148"/>
    <w:rsid w:val="00F1378D"/>
    <w:rsid w:val="00F13944"/>
    <w:rsid w:val="00F14126"/>
    <w:rsid w:val="00F143C3"/>
    <w:rsid w:val="00F14B2B"/>
    <w:rsid w:val="00F150E1"/>
    <w:rsid w:val="00F1573A"/>
    <w:rsid w:val="00F15EA1"/>
    <w:rsid w:val="00F163DE"/>
    <w:rsid w:val="00F1692E"/>
    <w:rsid w:val="00F17669"/>
    <w:rsid w:val="00F176A3"/>
    <w:rsid w:val="00F17784"/>
    <w:rsid w:val="00F20520"/>
    <w:rsid w:val="00F20578"/>
    <w:rsid w:val="00F20B09"/>
    <w:rsid w:val="00F2107A"/>
    <w:rsid w:val="00F210F9"/>
    <w:rsid w:val="00F21153"/>
    <w:rsid w:val="00F2119F"/>
    <w:rsid w:val="00F212D0"/>
    <w:rsid w:val="00F2185C"/>
    <w:rsid w:val="00F21D1C"/>
    <w:rsid w:val="00F21D8D"/>
    <w:rsid w:val="00F22688"/>
    <w:rsid w:val="00F22E7B"/>
    <w:rsid w:val="00F22F3B"/>
    <w:rsid w:val="00F23C95"/>
    <w:rsid w:val="00F240F5"/>
    <w:rsid w:val="00F24356"/>
    <w:rsid w:val="00F249BE"/>
    <w:rsid w:val="00F255AF"/>
    <w:rsid w:val="00F2570E"/>
    <w:rsid w:val="00F25A13"/>
    <w:rsid w:val="00F25D48"/>
    <w:rsid w:val="00F25FBC"/>
    <w:rsid w:val="00F26198"/>
    <w:rsid w:val="00F265F4"/>
    <w:rsid w:val="00F27B9C"/>
    <w:rsid w:val="00F27C07"/>
    <w:rsid w:val="00F30109"/>
    <w:rsid w:val="00F3010A"/>
    <w:rsid w:val="00F318F5"/>
    <w:rsid w:val="00F31BE3"/>
    <w:rsid w:val="00F31E2E"/>
    <w:rsid w:val="00F31EE1"/>
    <w:rsid w:val="00F32B4D"/>
    <w:rsid w:val="00F333E0"/>
    <w:rsid w:val="00F34244"/>
    <w:rsid w:val="00F34CDA"/>
    <w:rsid w:val="00F34E91"/>
    <w:rsid w:val="00F35278"/>
    <w:rsid w:val="00F35430"/>
    <w:rsid w:val="00F3581B"/>
    <w:rsid w:val="00F35834"/>
    <w:rsid w:val="00F35FAB"/>
    <w:rsid w:val="00F3641E"/>
    <w:rsid w:val="00F36599"/>
    <w:rsid w:val="00F3750B"/>
    <w:rsid w:val="00F37BBB"/>
    <w:rsid w:val="00F37FBA"/>
    <w:rsid w:val="00F40CBA"/>
    <w:rsid w:val="00F41473"/>
    <w:rsid w:val="00F4155D"/>
    <w:rsid w:val="00F417B7"/>
    <w:rsid w:val="00F4211E"/>
    <w:rsid w:val="00F42E82"/>
    <w:rsid w:val="00F42F0C"/>
    <w:rsid w:val="00F431BE"/>
    <w:rsid w:val="00F435C1"/>
    <w:rsid w:val="00F43E00"/>
    <w:rsid w:val="00F440E7"/>
    <w:rsid w:val="00F44A1A"/>
    <w:rsid w:val="00F45472"/>
    <w:rsid w:val="00F457EC"/>
    <w:rsid w:val="00F45D16"/>
    <w:rsid w:val="00F474DF"/>
    <w:rsid w:val="00F47FC5"/>
    <w:rsid w:val="00F50161"/>
    <w:rsid w:val="00F502FD"/>
    <w:rsid w:val="00F508C4"/>
    <w:rsid w:val="00F51016"/>
    <w:rsid w:val="00F52A04"/>
    <w:rsid w:val="00F52F36"/>
    <w:rsid w:val="00F538BF"/>
    <w:rsid w:val="00F53B22"/>
    <w:rsid w:val="00F54B63"/>
    <w:rsid w:val="00F55412"/>
    <w:rsid w:val="00F5563B"/>
    <w:rsid w:val="00F557D3"/>
    <w:rsid w:val="00F55E15"/>
    <w:rsid w:val="00F564D9"/>
    <w:rsid w:val="00F57123"/>
    <w:rsid w:val="00F571C1"/>
    <w:rsid w:val="00F5791B"/>
    <w:rsid w:val="00F57B96"/>
    <w:rsid w:val="00F603E3"/>
    <w:rsid w:val="00F604BD"/>
    <w:rsid w:val="00F60864"/>
    <w:rsid w:val="00F610C7"/>
    <w:rsid w:val="00F6112C"/>
    <w:rsid w:val="00F61354"/>
    <w:rsid w:val="00F61363"/>
    <w:rsid w:val="00F61B2D"/>
    <w:rsid w:val="00F61B6F"/>
    <w:rsid w:val="00F61D6A"/>
    <w:rsid w:val="00F622DF"/>
    <w:rsid w:val="00F636AA"/>
    <w:rsid w:val="00F63A48"/>
    <w:rsid w:val="00F64C19"/>
    <w:rsid w:val="00F6563A"/>
    <w:rsid w:val="00F6576D"/>
    <w:rsid w:val="00F65A4A"/>
    <w:rsid w:val="00F663EA"/>
    <w:rsid w:val="00F67964"/>
    <w:rsid w:val="00F679A3"/>
    <w:rsid w:val="00F67E6D"/>
    <w:rsid w:val="00F70012"/>
    <w:rsid w:val="00F70377"/>
    <w:rsid w:val="00F71A5A"/>
    <w:rsid w:val="00F720A3"/>
    <w:rsid w:val="00F729D1"/>
    <w:rsid w:val="00F73403"/>
    <w:rsid w:val="00F73947"/>
    <w:rsid w:val="00F73DDC"/>
    <w:rsid w:val="00F73E5D"/>
    <w:rsid w:val="00F74504"/>
    <w:rsid w:val="00F74A14"/>
    <w:rsid w:val="00F74FEC"/>
    <w:rsid w:val="00F755D6"/>
    <w:rsid w:val="00F76490"/>
    <w:rsid w:val="00F76853"/>
    <w:rsid w:val="00F7699A"/>
    <w:rsid w:val="00F76FF8"/>
    <w:rsid w:val="00F779B7"/>
    <w:rsid w:val="00F80398"/>
    <w:rsid w:val="00F808C0"/>
    <w:rsid w:val="00F81716"/>
    <w:rsid w:val="00F8187C"/>
    <w:rsid w:val="00F81953"/>
    <w:rsid w:val="00F81962"/>
    <w:rsid w:val="00F81AEB"/>
    <w:rsid w:val="00F828E4"/>
    <w:rsid w:val="00F82AB8"/>
    <w:rsid w:val="00F82D34"/>
    <w:rsid w:val="00F8357C"/>
    <w:rsid w:val="00F83CD7"/>
    <w:rsid w:val="00F845EF"/>
    <w:rsid w:val="00F84878"/>
    <w:rsid w:val="00F85484"/>
    <w:rsid w:val="00F856E9"/>
    <w:rsid w:val="00F85812"/>
    <w:rsid w:val="00F8691E"/>
    <w:rsid w:val="00F87403"/>
    <w:rsid w:val="00F87991"/>
    <w:rsid w:val="00F87D34"/>
    <w:rsid w:val="00F9023B"/>
    <w:rsid w:val="00F9035C"/>
    <w:rsid w:val="00F9083D"/>
    <w:rsid w:val="00F91501"/>
    <w:rsid w:val="00F917C5"/>
    <w:rsid w:val="00F921D4"/>
    <w:rsid w:val="00F924BC"/>
    <w:rsid w:val="00F92923"/>
    <w:rsid w:val="00F92A4A"/>
    <w:rsid w:val="00F92CE4"/>
    <w:rsid w:val="00F931FD"/>
    <w:rsid w:val="00F9378D"/>
    <w:rsid w:val="00F9436B"/>
    <w:rsid w:val="00F948CA"/>
    <w:rsid w:val="00F94C4B"/>
    <w:rsid w:val="00F95150"/>
    <w:rsid w:val="00F95319"/>
    <w:rsid w:val="00F95474"/>
    <w:rsid w:val="00F95741"/>
    <w:rsid w:val="00F9726E"/>
    <w:rsid w:val="00FA0436"/>
    <w:rsid w:val="00FA0790"/>
    <w:rsid w:val="00FA087A"/>
    <w:rsid w:val="00FA1AE7"/>
    <w:rsid w:val="00FA1B42"/>
    <w:rsid w:val="00FA1D9D"/>
    <w:rsid w:val="00FA252B"/>
    <w:rsid w:val="00FA2AAA"/>
    <w:rsid w:val="00FA3E7F"/>
    <w:rsid w:val="00FA40FD"/>
    <w:rsid w:val="00FA417B"/>
    <w:rsid w:val="00FA4395"/>
    <w:rsid w:val="00FA4855"/>
    <w:rsid w:val="00FA55BB"/>
    <w:rsid w:val="00FA5817"/>
    <w:rsid w:val="00FA5885"/>
    <w:rsid w:val="00FA5E32"/>
    <w:rsid w:val="00FA5E8A"/>
    <w:rsid w:val="00FB032B"/>
    <w:rsid w:val="00FB08F2"/>
    <w:rsid w:val="00FB097F"/>
    <w:rsid w:val="00FB0A19"/>
    <w:rsid w:val="00FB1DC9"/>
    <w:rsid w:val="00FB20A5"/>
    <w:rsid w:val="00FB2DD1"/>
    <w:rsid w:val="00FB3033"/>
    <w:rsid w:val="00FB3B28"/>
    <w:rsid w:val="00FB3C04"/>
    <w:rsid w:val="00FB40B7"/>
    <w:rsid w:val="00FB4CB5"/>
    <w:rsid w:val="00FB4DCA"/>
    <w:rsid w:val="00FB7AA3"/>
    <w:rsid w:val="00FB7B79"/>
    <w:rsid w:val="00FC0444"/>
    <w:rsid w:val="00FC0F14"/>
    <w:rsid w:val="00FC0F23"/>
    <w:rsid w:val="00FC0FDE"/>
    <w:rsid w:val="00FC1418"/>
    <w:rsid w:val="00FC14F4"/>
    <w:rsid w:val="00FC2666"/>
    <w:rsid w:val="00FC35E7"/>
    <w:rsid w:val="00FC3DBA"/>
    <w:rsid w:val="00FC488D"/>
    <w:rsid w:val="00FC5036"/>
    <w:rsid w:val="00FC509B"/>
    <w:rsid w:val="00FC57AA"/>
    <w:rsid w:val="00FC688E"/>
    <w:rsid w:val="00FC6CFD"/>
    <w:rsid w:val="00FC71B2"/>
    <w:rsid w:val="00FC7A70"/>
    <w:rsid w:val="00FD0122"/>
    <w:rsid w:val="00FD2846"/>
    <w:rsid w:val="00FD2B5F"/>
    <w:rsid w:val="00FD30A4"/>
    <w:rsid w:val="00FD3435"/>
    <w:rsid w:val="00FD4171"/>
    <w:rsid w:val="00FD4810"/>
    <w:rsid w:val="00FD4FCE"/>
    <w:rsid w:val="00FD5AC9"/>
    <w:rsid w:val="00FD6ABC"/>
    <w:rsid w:val="00FD73C1"/>
    <w:rsid w:val="00FE01BD"/>
    <w:rsid w:val="00FE0405"/>
    <w:rsid w:val="00FE0807"/>
    <w:rsid w:val="00FE11E6"/>
    <w:rsid w:val="00FE2C55"/>
    <w:rsid w:val="00FE31EB"/>
    <w:rsid w:val="00FE47A0"/>
    <w:rsid w:val="00FE4E7E"/>
    <w:rsid w:val="00FE4F0B"/>
    <w:rsid w:val="00FE503E"/>
    <w:rsid w:val="00FE52BC"/>
    <w:rsid w:val="00FE55A2"/>
    <w:rsid w:val="00FE55FA"/>
    <w:rsid w:val="00FE6865"/>
    <w:rsid w:val="00FE6A03"/>
    <w:rsid w:val="00FE6B79"/>
    <w:rsid w:val="00FE6DF2"/>
    <w:rsid w:val="00FE7651"/>
    <w:rsid w:val="00FE7675"/>
    <w:rsid w:val="00FE76A0"/>
    <w:rsid w:val="00FE7B06"/>
    <w:rsid w:val="00FE7E65"/>
    <w:rsid w:val="00FF00C4"/>
    <w:rsid w:val="00FF00D7"/>
    <w:rsid w:val="00FF0168"/>
    <w:rsid w:val="00FF022D"/>
    <w:rsid w:val="00FF068B"/>
    <w:rsid w:val="00FF0955"/>
    <w:rsid w:val="00FF2AAC"/>
    <w:rsid w:val="00FF4270"/>
    <w:rsid w:val="00FF45B3"/>
    <w:rsid w:val="00FF4A02"/>
    <w:rsid w:val="00FF594B"/>
    <w:rsid w:val="00FF5D94"/>
    <w:rsid w:val="00FF5FAF"/>
    <w:rsid w:val="00FF611A"/>
    <w:rsid w:val="00FF6C42"/>
    <w:rsid w:val="00FF7036"/>
    <w:rsid w:val="00FF789D"/>
    <w:rsid w:val="00FF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028"/>
    <w:pPr>
      <w:widowControl w:val="0"/>
      <w:spacing w:before="100" w:beforeAutospacing="1" w:after="100" w:afterAutospacing="1"/>
      <w:jc w:val="both"/>
    </w:pPr>
    <w:rPr>
      <w:rFonts w:ascii="Arial" w:hAnsi="Arial"/>
    </w:rPr>
  </w:style>
  <w:style w:type="paragraph" w:styleId="10">
    <w:name w:val="heading 1"/>
    <w:aliases w:val="XGD_Heading 1"/>
    <w:basedOn w:val="a"/>
    <w:next w:val="2"/>
    <w:link w:val="1Char"/>
    <w:uiPriority w:val="9"/>
    <w:qFormat/>
    <w:rsid w:val="0061553B"/>
    <w:pPr>
      <w:keepNext/>
      <w:keepLines/>
      <w:numPr>
        <w:numId w:val="5"/>
      </w:numPr>
      <w:tabs>
        <w:tab w:val="left" w:pos="1134"/>
      </w:tabs>
      <w:spacing w:before="120" w:beforeAutospacing="0" w:after="720" w:afterAutospacing="0" w:line="578" w:lineRule="auto"/>
      <w:outlineLvl w:val="0"/>
    </w:pPr>
    <w:rPr>
      <w:rFonts w:cs="Arial"/>
      <w:b/>
      <w:bCs/>
      <w:kern w:val="44"/>
      <w:sz w:val="36"/>
      <w:szCs w:val="44"/>
    </w:rPr>
  </w:style>
  <w:style w:type="paragraph" w:styleId="2">
    <w:name w:val="heading 2"/>
    <w:aliases w:val="XGD_Heading 2"/>
    <w:basedOn w:val="a"/>
    <w:next w:val="a"/>
    <w:link w:val="2Char"/>
    <w:uiPriority w:val="9"/>
    <w:unhideWhenUsed/>
    <w:qFormat/>
    <w:rsid w:val="00205612"/>
    <w:pPr>
      <w:keepNext/>
      <w:keepLines/>
      <w:numPr>
        <w:ilvl w:val="1"/>
        <w:numId w:val="5"/>
      </w:numPr>
      <w:pBdr>
        <w:top w:val="single" w:sz="18" w:space="1" w:color="0038A8"/>
      </w:pBdr>
      <w:tabs>
        <w:tab w:val="left" w:pos="214"/>
      </w:tabs>
      <w:spacing w:beforeLines="50" w:line="276" w:lineRule="auto"/>
      <w:outlineLvl w:val="1"/>
    </w:pPr>
    <w:rPr>
      <w:rFonts w:eastAsiaTheme="majorEastAsia" w:cs="Arial"/>
      <w:b/>
      <w:bCs/>
      <w:sz w:val="32"/>
      <w:szCs w:val="32"/>
    </w:rPr>
  </w:style>
  <w:style w:type="paragraph" w:styleId="3">
    <w:name w:val="heading 3"/>
    <w:aliases w:val="XGD_Heading 3"/>
    <w:basedOn w:val="2"/>
    <w:next w:val="a"/>
    <w:link w:val="3Char"/>
    <w:uiPriority w:val="9"/>
    <w:unhideWhenUsed/>
    <w:qFormat/>
    <w:rsid w:val="008860BA"/>
    <w:pPr>
      <w:numPr>
        <w:ilvl w:val="2"/>
      </w:numPr>
      <w:spacing w:before="156"/>
      <w:ind w:left="993"/>
      <w:outlineLvl w:val="2"/>
    </w:pPr>
    <w:rPr>
      <w:rFonts w:eastAsiaTheme="minorEastAsia"/>
      <w:kern w:val="44"/>
      <w:sz w:val="28"/>
      <w:szCs w:val="44"/>
    </w:rPr>
  </w:style>
  <w:style w:type="paragraph" w:styleId="4">
    <w:name w:val="heading 4"/>
    <w:aliases w:val="XGD_Heading 4,标题 4 XGD_Heading 4"/>
    <w:basedOn w:val="a"/>
    <w:next w:val="a"/>
    <w:link w:val="4Char"/>
    <w:unhideWhenUsed/>
    <w:qFormat/>
    <w:rsid w:val="0053598C"/>
    <w:pPr>
      <w:keepNext/>
      <w:keepLines/>
      <w:numPr>
        <w:numId w:val="1"/>
      </w:numPr>
      <w:spacing w:line="360" w:lineRule="auto"/>
      <w:ind w:left="845"/>
      <w:outlineLvl w:val="3"/>
    </w:pPr>
    <w:rPr>
      <w:rFonts w:eastAsiaTheme="majorEastAsia" w:cs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1553B"/>
    <w:pPr>
      <w:keepLines/>
      <w:widowControl/>
      <w:ind w:left="1008" w:hanging="1008"/>
      <w:jc w:val="left"/>
      <w:outlineLvl w:val="4"/>
    </w:pPr>
    <w:rPr>
      <w:rFonts w:ascii="Courier New" w:eastAsia="宋体" w:hAnsi="Courier New" w:cs="Times New Roman"/>
      <w:szCs w:val="21"/>
    </w:rPr>
  </w:style>
  <w:style w:type="paragraph" w:styleId="6">
    <w:name w:val="heading 6"/>
    <w:basedOn w:val="a"/>
    <w:next w:val="a"/>
    <w:link w:val="6Char"/>
    <w:qFormat/>
    <w:rsid w:val="0061553B"/>
    <w:pPr>
      <w:widowControl/>
      <w:spacing w:after="120"/>
      <w:ind w:left="1152" w:hanging="1152"/>
      <w:jc w:val="left"/>
      <w:outlineLvl w:val="5"/>
    </w:pPr>
    <w:rPr>
      <w:rFonts w:eastAsia="宋体" w:cs="Times New Roman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553B"/>
    <w:pPr>
      <w:widowControl/>
      <w:spacing w:before="240" w:after="60"/>
      <w:ind w:left="1296" w:hanging="1296"/>
      <w:jc w:val="left"/>
      <w:outlineLvl w:val="6"/>
    </w:pPr>
    <w:rPr>
      <w:rFonts w:ascii="Calibri" w:eastAsia="宋体" w:hAnsi="Calibri" w:cs="Times New Roman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553B"/>
    <w:pPr>
      <w:widowControl/>
      <w:spacing w:before="240" w:after="60"/>
      <w:ind w:left="1440" w:hanging="1440"/>
      <w:jc w:val="left"/>
      <w:outlineLvl w:val="7"/>
    </w:pPr>
    <w:rPr>
      <w:rFonts w:ascii="Calibri" w:eastAsia="宋体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553B"/>
    <w:pPr>
      <w:widowControl/>
      <w:spacing w:before="240" w:after="60"/>
      <w:ind w:left="1584" w:hanging="1584"/>
      <w:jc w:val="left"/>
      <w:outlineLvl w:val="8"/>
    </w:pPr>
    <w:rPr>
      <w:rFonts w:ascii="Cambria" w:eastAsia="宋体" w:hAnsi="Cambria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XGD_Heading 1 Char"/>
    <w:basedOn w:val="a0"/>
    <w:link w:val="10"/>
    <w:uiPriority w:val="9"/>
    <w:rsid w:val="0061553B"/>
    <w:rPr>
      <w:rFonts w:ascii="Arial" w:hAnsi="Arial" w:cs="Arial"/>
      <w:b/>
      <w:bCs/>
      <w:kern w:val="44"/>
      <w:sz w:val="36"/>
      <w:szCs w:val="44"/>
    </w:rPr>
  </w:style>
  <w:style w:type="character" w:customStyle="1" w:styleId="2Char">
    <w:name w:val="标题 2 Char"/>
    <w:aliases w:val="XGD_Heading 2 Char"/>
    <w:basedOn w:val="a0"/>
    <w:link w:val="2"/>
    <w:uiPriority w:val="9"/>
    <w:rsid w:val="00205612"/>
    <w:rPr>
      <w:rFonts w:ascii="Arial" w:eastAsiaTheme="majorEastAsia" w:hAnsi="Arial" w:cs="Arial"/>
      <w:b/>
      <w:bCs/>
      <w:sz w:val="32"/>
      <w:szCs w:val="32"/>
    </w:rPr>
  </w:style>
  <w:style w:type="character" w:customStyle="1" w:styleId="3Char">
    <w:name w:val="标题 3 Char"/>
    <w:aliases w:val="XGD_Heading 3 Char"/>
    <w:basedOn w:val="a0"/>
    <w:link w:val="3"/>
    <w:uiPriority w:val="9"/>
    <w:rsid w:val="008860BA"/>
    <w:rPr>
      <w:rFonts w:ascii="Arial" w:hAnsi="Arial" w:cs="Arial"/>
      <w:b/>
      <w:bCs/>
      <w:kern w:val="44"/>
      <w:sz w:val="28"/>
      <w:szCs w:val="44"/>
    </w:rPr>
  </w:style>
  <w:style w:type="character" w:customStyle="1" w:styleId="4Char">
    <w:name w:val="标题 4 Char"/>
    <w:aliases w:val="XGD_Heading 4 Char,标题 4 XGD_Heading 4 Char"/>
    <w:basedOn w:val="a0"/>
    <w:link w:val="4"/>
    <w:rsid w:val="0053598C"/>
    <w:rPr>
      <w:rFonts w:ascii="Arial" w:eastAsiaTheme="majorEastAsia" w:hAnsi="Arial" w:cs="Arial"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506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33"/>
    <w:rPr>
      <w:rFonts w:ascii="Arial" w:hAnsi="Arial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33"/>
    <w:rPr>
      <w:rFonts w:ascii="Arial" w:hAnsi="Arial"/>
      <w:sz w:val="18"/>
      <w:szCs w:val="18"/>
    </w:rPr>
  </w:style>
  <w:style w:type="table" w:styleId="a5">
    <w:name w:val="Table Grid"/>
    <w:basedOn w:val="a1"/>
    <w:uiPriority w:val="59"/>
    <w:rsid w:val="00670C25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unhideWhenUsed/>
    <w:rsid w:val="00670C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670C25"/>
    <w:rPr>
      <w:rFonts w:ascii="Arial" w:hAnsi="Arial"/>
      <w:sz w:val="18"/>
      <w:szCs w:val="18"/>
    </w:rPr>
  </w:style>
  <w:style w:type="character" w:styleId="a7">
    <w:name w:val="Hyperlink"/>
    <w:basedOn w:val="a0"/>
    <w:uiPriority w:val="99"/>
    <w:unhideWhenUsed/>
    <w:rsid w:val="00BD16FA"/>
    <w:rPr>
      <w:color w:val="0000FF" w:themeColor="hyperlink"/>
      <w:u w:val="single"/>
    </w:rPr>
  </w:style>
  <w:style w:type="paragraph" w:styleId="a8">
    <w:name w:val="Title"/>
    <w:aliases w:val="XGD_Title"/>
    <w:basedOn w:val="a"/>
    <w:next w:val="a"/>
    <w:link w:val="Char2"/>
    <w:uiPriority w:val="10"/>
    <w:qFormat/>
    <w:rsid w:val="00BD16FA"/>
    <w:pPr>
      <w:jc w:val="center"/>
    </w:pPr>
    <w:rPr>
      <w:b/>
      <w:sz w:val="44"/>
      <w:szCs w:val="36"/>
    </w:rPr>
  </w:style>
  <w:style w:type="character" w:customStyle="1" w:styleId="Char2">
    <w:name w:val="标题 Char"/>
    <w:aliases w:val="XGD_Title Char"/>
    <w:basedOn w:val="a0"/>
    <w:link w:val="a8"/>
    <w:uiPriority w:val="10"/>
    <w:rsid w:val="00BD16FA"/>
    <w:rPr>
      <w:rFonts w:ascii="Arial" w:hAnsi="Arial"/>
      <w:b/>
      <w:sz w:val="44"/>
      <w:szCs w:val="36"/>
    </w:rPr>
  </w:style>
  <w:style w:type="character" w:styleId="a9">
    <w:name w:val="Placeholder Text"/>
    <w:basedOn w:val="a0"/>
    <w:uiPriority w:val="99"/>
    <w:semiHidden/>
    <w:rsid w:val="00BD16FA"/>
    <w:rPr>
      <w:color w:val="808080"/>
    </w:rPr>
  </w:style>
  <w:style w:type="paragraph" w:customStyle="1" w:styleId="XGDSourceCode">
    <w:name w:val="XGD_Source Code"/>
    <w:basedOn w:val="a"/>
    <w:qFormat/>
    <w:rsid w:val="00555162"/>
    <w:pPr>
      <w:shd w:val="pct20" w:color="auto" w:fill="auto"/>
      <w:spacing w:before="0" w:beforeAutospacing="0" w:after="0" w:afterAutospacing="0"/>
      <w:jc w:val="left"/>
    </w:pPr>
    <w:rPr>
      <w:rFonts w:ascii="Courier New" w:hAnsi="Courier New"/>
    </w:rPr>
  </w:style>
  <w:style w:type="paragraph" w:styleId="11">
    <w:name w:val="toc 1"/>
    <w:basedOn w:val="a"/>
    <w:next w:val="a"/>
    <w:autoRedefine/>
    <w:uiPriority w:val="39"/>
    <w:unhideWhenUsed/>
    <w:rsid w:val="00205612"/>
    <w:pPr>
      <w:tabs>
        <w:tab w:val="left" w:pos="420"/>
        <w:tab w:val="right" w:leader="dot" w:pos="9736"/>
      </w:tabs>
      <w:spacing w:before="0" w:beforeAutospacing="0" w:after="0" w:afterAutospacing="0"/>
    </w:pPr>
  </w:style>
  <w:style w:type="paragraph" w:styleId="20">
    <w:name w:val="toc 2"/>
    <w:basedOn w:val="a"/>
    <w:next w:val="a"/>
    <w:autoRedefine/>
    <w:uiPriority w:val="39"/>
    <w:unhideWhenUsed/>
    <w:rsid w:val="00EF306A"/>
    <w:pPr>
      <w:tabs>
        <w:tab w:val="left" w:pos="1134"/>
        <w:tab w:val="left" w:pos="1260"/>
        <w:tab w:val="right" w:leader="dot" w:pos="9736"/>
      </w:tabs>
      <w:spacing w:before="0" w:beforeAutospacing="0" w:after="0" w:afterAutospacing="0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EF306A"/>
    <w:pPr>
      <w:tabs>
        <w:tab w:val="left" w:pos="1134"/>
        <w:tab w:val="left" w:pos="1680"/>
        <w:tab w:val="right" w:leader="dot" w:pos="9736"/>
      </w:tabs>
      <w:spacing w:before="0" w:beforeAutospacing="0" w:after="0" w:afterAutospacing="0"/>
      <w:ind w:leftChars="400" w:left="400"/>
    </w:pPr>
  </w:style>
  <w:style w:type="paragraph" w:styleId="40">
    <w:name w:val="toc 4"/>
    <w:basedOn w:val="a"/>
    <w:next w:val="a"/>
    <w:autoRedefine/>
    <w:uiPriority w:val="39"/>
    <w:unhideWhenUsed/>
    <w:rsid w:val="00BE0107"/>
    <w:pPr>
      <w:ind w:leftChars="600" w:left="1260"/>
    </w:pPr>
  </w:style>
  <w:style w:type="paragraph" w:styleId="aa">
    <w:name w:val="List Paragraph"/>
    <w:basedOn w:val="a"/>
    <w:uiPriority w:val="34"/>
    <w:qFormat/>
    <w:rsid w:val="00EE6028"/>
    <w:pPr>
      <w:ind w:firstLineChars="200" w:firstLine="420"/>
    </w:pPr>
  </w:style>
  <w:style w:type="character" w:customStyle="1" w:styleId="5Char">
    <w:name w:val="标题 5 Char"/>
    <w:basedOn w:val="a0"/>
    <w:link w:val="5"/>
    <w:rsid w:val="0061553B"/>
    <w:rPr>
      <w:rFonts w:ascii="Courier New" w:eastAsia="宋体" w:hAnsi="Courier New" w:cs="Times New Roman"/>
      <w:szCs w:val="21"/>
    </w:rPr>
  </w:style>
  <w:style w:type="character" w:customStyle="1" w:styleId="6Char">
    <w:name w:val="标题 6 Char"/>
    <w:basedOn w:val="a0"/>
    <w:link w:val="6"/>
    <w:rsid w:val="0061553B"/>
    <w:rPr>
      <w:rFonts w:ascii="Arial" w:eastAsia="宋体" w:hAnsi="Arial" w:cs="Times New Roman"/>
      <w:szCs w:val="21"/>
    </w:rPr>
  </w:style>
  <w:style w:type="character" w:customStyle="1" w:styleId="7Char">
    <w:name w:val="标题 7 Char"/>
    <w:basedOn w:val="a0"/>
    <w:link w:val="7"/>
    <w:uiPriority w:val="9"/>
    <w:rsid w:val="0061553B"/>
    <w:rPr>
      <w:rFonts w:ascii="Calibri" w:eastAsia="宋体" w:hAnsi="Calibri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553B"/>
    <w:rPr>
      <w:rFonts w:ascii="Calibri" w:eastAsia="宋体" w:hAnsi="Calibri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553B"/>
    <w:rPr>
      <w:rFonts w:ascii="Cambria" w:eastAsia="宋体" w:hAnsi="Cambria" w:cs="Times New Roman"/>
      <w:sz w:val="22"/>
    </w:rPr>
  </w:style>
  <w:style w:type="paragraph" w:customStyle="1" w:styleId="Footer1">
    <w:name w:val="Footer1"/>
    <w:basedOn w:val="a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kern w:val="0"/>
      <w:sz w:val="20"/>
      <w:szCs w:val="20"/>
    </w:rPr>
  </w:style>
  <w:style w:type="character" w:customStyle="1" w:styleId="DocumentMapChar">
    <w:name w:val="Document Map Char"/>
    <w:link w:val="DocumentMap1"/>
    <w:rsid w:val="0061553B"/>
    <w:rPr>
      <w:rFonts w:ascii="Tahoma" w:hAnsi="Tahoma" w:cs="Tahoma"/>
      <w:sz w:val="16"/>
      <w:szCs w:val="16"/>
    </w:rPr>
  </w:style>
  <w:style w:type="paragraph" w:customStyle="1" w:styleId="DocumentMap1">
    <w:name w:val="Document Map1"/>
    <w:basedOn w:val="a"/>
    <w:link w:val="DocumentMapChar"/>
    <w:rsid w:val="0061553B"/>
    <w:pPr>
      <w:widowControl/>
      <w:jc w:val="left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NoSpacingChar">
    <w:name w:val="No Spacing Char"/>
    <w:link w:val="NoSpacing1"/>
    <w:rsid w:val="0061553B"/>
    <w:rPr>
      <w:rFonts w:ascii="Arial" w:eastAsia="Arial" w:hAnsi="Arial"/>
    </w:rPr>
  </w:style>
  <w:style w:type="paragraph" w:customStyle="1" w:styleId="NoSpacing1">
    <w:name w:val="No Spacing1"/>
    <w:link w:val="NoSpacingChar"/>
    <w:rsid w:val="0061553B"/>
    <w:pPr>
      <w:widowControl w:val="0"/>
      <w:spacing w:before="120"/>
      <w:jc w:val="center"/>
    </w:pPr>
    <w:rPr>
      <w:rFonts w:ascii="Arial" w:eastAsia="Arial" w:hAnsi="Arial"/>
    </w:rPr>
  </w:style>
  <w:style w:type="character" w:customStyle="1" w:styleId="IntenseEmphasis1">
    <w:name w:val="Intense Emphasis1"/>
    <w:rsid w:val="0061553B"/>
    <w:rPr>
      <w:b/>
      <w:bCs/>
      <w:i/>
      <w:iCs/>
      <w:color w:val="4F81BD"/>
    </w:rPr>
  </w:style>
  <w:style w:type="character" w:customStyle="1" w:styleId="CommentSubjectChar">
    <w:name w:val="Comment Subject Char"/>
    <w:link w:val="CommentSubject1"/>
    <w:uiPriority w:val="99"/>
    <w:rsid w:val="0061553B"/>
    <w:rPr>
      <w:rFonts w:ascii="Arial" w:hAnsi="Arial" w:cs="Times New Roman"/>
      <w:b/>
      <w:bCs/>
      <w:kern w:val="0"/>
      <w:sz w:val="20"/>
      <w:szCs w:val="20"/>
      <w:lang w:val="en-US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rsid w:val="0061553B"/>
    <w:rPr>
      <w:rFonts w:eastAsiaTheme="minorEastAsia"/>
      <w:b/>
      <w:bCs/>
    </w:rPr>
  </w:style>
  <w:style w:type="paragraph" w:customStyle="1" w:styleId="CommentText1">
    <w:name w:val="Comment Text1"/>
    <w:basedOn w:val="a"/>
    <w:link w:val="CommentTextChar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character" w:customStyle="1" w:styleId="CommentTextChar">
    <w:name w:val="Comment Text Char"/>
    <w:link w:val="CommentText1"/>
    <w:uiPriority w:val="99"/>
    <w:rsid w:val="0061553B"/>
    <w:rPr>
      <w:rFonts w:ascii="Arial" w:eastAsia="宋体" w:hAnsi="Arial" w:cs="Times New Roman"/>
      <w:kern w:val="0"/>
      <w:sz w:val="20"/>
      <w:szCs w:val="20"/>
      <w:lang w:val="en-US"/>
    </w:rPr>
  </w:style>
  <w:style w:type="character" w:customStyle="1" w:styleId="SubtitleChar">
    <w:name w:val="Subtitle Char"/>
    <w:link w:val="Subtitle1"/>
    <w:uiPriority w:val="11"/>
    <w:rsid w:val="0061553B"/>
    <w:rPr>
      <w:rFonts w:ascii="Cambria" w:eastAsia="宋体" w:hAnsi="Cambria"/>
      <w:b/>
      <w:bCs/>
      <w:kern w:val="28"/>
      <w:sz w:val="32"/>
      <w:szCs w:val="32"/>
      <w:lang w:val="en-US"/>
    </w:rPr>
  </w:style>
  <w:style w:type="paragraph" w:customStyle="1" w:styleId="Subtitle1">
    <w:name w:val="Subtitle1"/>
    <w:basedOn w:val="a"/>
    <w:next w:val="a"/>
    <w:link w:val="SubtitleChar"/>
    <w:uiPriority w:val="11"/>
    <w:rsid w:val="0061553B"/>
    <w:pPr>
      <w:widowControl/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FooterChar1">
    <w:name w:val="Footer Char1"/>
    <w:uiPriority w:val="99"/>
    <w:rsid w:val="0061553B"/>
    <w:rPr>
      <w:rFonts w:ascii="Calibri" w:hAnsi="Calibri"/>
      <w:kern w:val="2"/>
      <w:sz w:val="18"/>
      <w:szCs w:val="18"/>
    </w:rPr>
  </w:style>
  <w:style w:type="character" w:customStyle="1" w:styleId="CommentReference1">
    <w:name w:val="Comment Reference1"/>
    <w:rsid w:val="0061553B"/>
    <w:rPr>
      <w:sz w:val="16"/>
      <w:szCs w:val="16"/>
    </w:rPr>
  </w:style>
  <w:style w:type="character" w:styleId="ab">
    <w:name w:val="Emphasis"/>
    <w:qFormat/>
    <w:rsid w:val="0061553B"/>
    <w:rPr>
      <w:i/>
      <w:iCs/>
    </w:rPr>
  </w:style>
  <w:style w:type="paragraph" w:customStyle="1" w:styleId="BalloonText1">
    <w:name w:val="Balloon Text1"/>
    <w:basedOn w:val="a"/>
    <w:link w:val="BalloonTextChar"/>
    <w:uiPriority w:val="99"/>
    <w:rsid w:val="0061553B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pelle">
    <w:name w:val="spelle"/>
    <w:basedOn w:val="a0"/>
    <w:rsid w:val="0061553B"/>
  </w:style>
  <w:style w:type="character" w:customStyle="1" w:styleId="grame">
    <w:name w:val="grame"/>
    <w:basedOn w:val="a0"/>
    <w:rsid w:val="0061553B"/>
  </w:style>
  <w:style w:type="character" w:styleId="ac">
    <w:name w:val="Strong"/>
    <w:qFormat/>
    <w:rsid w:val="0061553B"/>
    <w:rPr>
      <w:b/>
      <w:bCs/>
    </w:rPr>
  </w:style>
  <w:style w:type="character" w:customStyle="1" w:styleId="mtpsfootercopyright">
    <w:name w:val="mtpsfootercopyright"/>
    <w:basedOn w:val="a0"/>
    <w:rsid w:val="0061553B"/>
  </w:style>
  <w:style w:type="character" w:customStyle="1" w:styleId="PlaceholderText1">
    <w:name w:val="Placeholder Text1"/>
    <w:rsid w:val="0061553B"/>
    <w:rPr>
      <w:color w:val="808080"/>
    </w:rPr>
  </w:style>
  <w:style w:type="character" w:customStyle="1" w:styleId="HeaderChar1">
    <w:name w:val="Header Char1"/>
    <w:uiPriority w:val="99"/>
    <w:rsid w:val="0061553B"/>
    <w:rPr>
      <w:rFonts w:ascii="Calibri" w:hAnsi="Calibri"/>
      <w:kern w:val="2"/>
      <w:sz w:val="18"/>
      <w:szCs w:val="18"/>
    </w:rPr>
  </w:style>
  <w:style w:type="character" w:customStyle="1" w:styleId="FollowedHyperlink1">
    <w:name w:val="FollowedHyperlink1"/>
    <w:rsid w:val="0061553B"/>
    <w:rPr>
      <w:color w:val="800080"/>
      <w:u w:val="single"/>
    </w:rPr>
  </w:style>
  <w:style w:type="paragraph" w:customStyle="1" w:styleId="ListParagraph1">
    <w:name w:val="List Paragraph1"/>
    <w:basedOn w:val="a"/>
    <w:uiPriority w:val="99"/>
    <w:rsid w:val="0061553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PISourceCode">
    <w:name w:val="API_Source Code"/>
    <w:basedOn w:val="a"/>
    <w:qFormat/>
    <w:rsid w:val="0061553B"/>
    <w:pPr>
      <w:widowControl/>
      <w:spacing w:before="0" w:beforeAutospacing="0" w:after="0" w:afterAutospacing="0"/>
      <w:jc w:val="left"/>
    </w:pPr>
    <w:rPr>
      <w:rFonts w:ascii="Courier New" w:eastAsia="宋体" w:hAnsi="Courier New" w:cs="Courier New"/>
      <w:szCs w:val="18"/>
    </w:rPr>
  </w:style>
  <w:style w:type="paragraph" w:customStyle="1" w:styleId="Title1">
    <w:name w:val="Title1"/>
    <w:basedOn w:val="a"/>
    <w:next w:val="a"/>
    <w:uiPriority w:val="99"/>
    <w:rsid w:val="0061553B"/>
    <w:pPr>
      <w:widowControl/>
      <w:jc w:val="center"/>
    </w:pPr>
    <w:rPr>
      <w:rFonts w:eastAsia="宋体" w:cs="Times New Roman"/>
      <w:b/>
      <w:sz w:val="44"/>
      <w:szCs w:val="36"/>
    </w:rPr>
  </w:style>
  <w:style w:type="paragraph" w:customStyle="1" w:styleId="dth4">
    <w:name w:val="dth4"/>
    <w:basedOn w:val="a"/>
    <w:uiPriority w:val="99"/>
    <w:rsid w:val="0061553B"/>
    <w:pPr>
      <w:widowControl/>
      <w:jc w:val="left"/>
    </w:pPr>
    <w:rPr>
      <w:rFonts w:ascii="Calibri" w:eastAsia="宋体" w:hAnsi="Calibri" w:cs="Times New Roman"/>
      <w:szCs w:val="21"/>
    </w:rPr>
  </w:style>
  <w:style w:type="paragraph" w:customStyle="1" w:styleId="TableofAuthorities1">
    <w:name w:val="Table of Authorities1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APIStyle">
    <w:name w:val="API_Style"/>
    <w:basedOn w:val="a"/>
    <w:uiPriority w:val="99"/>
    <w:rsid w:val="0061553B"/>
    <w:pPr>
      <w:widowControl/>
      <w:spacing w:before="120" w:beforeAutospacing="0"/>
      <w:jc w:val="left"/>
    </w:pPr>
    <w:rPr>
      <w:rFonts w:ascii="Calibri" w:eastAsia="宋体" w:hAnsi="Calibri" w:cs="Times New Roman"/>
      <w:b/>
      <w:color w:val="244061"/>
      <w:sz w:val="24"/>
      <w:szCs w:val="21"/>
    </w:rPr>
  </w:style>
  <w:style w:type="paragraph" w:customStyle="1" w:styleId="TOCHeading1">
    <w:name w:val="TOC Heading1"/>
    <w:basedOn w:val="10"/>
    <w:next w:val="a"/>
    <w:uiPriority w:val="99"/>
    <w:rsid w:val="0061553B"/>
    <w:pPr>
      <w:numPr>
        <w:numId w:val="0"/>
      </w:numPr>
      <w:tabs>
        <w:tab w:val="left" w:pos="851"/>
      </w:tabs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en-US"/>
    </w:rPr>
  </w:style>
  <w:style w:type="paragraph" w:styleId="70">
    <w:name w:val="toc 7"/>
    <w:basedOn w:val="a"/>
    <w:next w:val="a"/>
    <w:uiPriority w:val="39"/>
    <w:rsid w:val="0061553B"/>
    <w:pPr>
      <w:widowControl/>
      <w:spacing w:before="0" w:after="0"/>
      <w:ind w:left="1260"/>
      <w:jc w:val="left"/>
    </w:pPr>
    <w:rPr>
      <w:rFonts w:ascii="Calibri" w:eastAsia="宋体" w:hAnsi="Calibri" w:cs="Calibri"/>
      <w:sz w:val="18"/>
      <w:szCs w:val="18"/>
    </w:rPr>
  </w:style>
  <w:style w:type="paragraph" w:styleId="80">
    <w:name w:val="toc 8"/>
    <w:basedOn w:val="a"/>
    <w:next w:val="a"/>
    <w:uiPriority w:val="39"/>
    <w:rsid w:val="0061553B"/>
    <w:pPr>
      <w:widowControl/>
      <w:spacing w:before="0" w:after="0"/>
      <w:ind w:left="1470"/>
      <w:jc w:val="left"/>
    </w:pPr>
    <w:rPr>
      <w:rFonts w:ascii="Calibri" w:eastAsia="宋体" w:hAnsi="Calibri" w:cs="Calibri"/>
      <w:sz w:val="18"/>
      <w:szCs w:val="18"/>
    </w:rPr>
  </w:style>
  <w:style w:type="paragraph" w:customStyle="1" w:styleId="PlainText1">
    <w:name w:val="Plain Text1"/>
    <w:basedOn w:val="a"/>
    <w:uiPriority w:val="99"/>
    <w:rsid w:val="0061553B"/>
    <w:pPr>
      <w:adjustRightInd w:val="0"/>
      <w:spacing w:before="0" w:beforeAutospacing="0" w:after="0" w:afterAutospacing="0"/>
      <w:textAlignment w:val="baseline"/>
    </w:pPr>
    <w:rPr>
      <w:rFonts w:ascii="宋体" w:eastAsia="宋体" w:hAnsi="Courier New" w:cs="Times New Roman"/>
      <w:szCs w:val="20"/>
    </w:rPr>
  </w:style>
  <w:style w:type="paragraph" w:customStyle="1" w:styleId="Revision1">
    <w:name w:val="Revision1"/>
    <w:uiPriority w:val="99"/>
    <w:rsid w:val="0061553B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rmalIndent1">
    <w:name w:val="Normal Indent1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uiPriority w:val="39"/>
    <w:rsid w:val="0061553B"/>
    <w:pPr>
      <w:widowControl/>
      <w:spacing w:before="0" w:after="0"/>
      <w:ind w:left="840"/>
      <w:jc w:val="left"/>
    </w:pPr>
    <w:rPr>
      <w:rFonts w:ascii="Calibri" w:eastAsia="宋体" w:hAnsi="Calibri" w:cs="Calibri"/>
      <w:sz w:val="18"/>
      <w:szCs w:val="18"/>
    </w:rPr>
  </w:style>
  <w:style w:type="paragraph" w:styleId="90">
    <w:name w:val="toc 9"/>
    <w:basedOn w:val="a"/>
    <w:next w:val="a"/>
    <w:uiPriority w:val="39"/>
    <w:rsid w:val="0061553B"/>
    <w:pPr>
      <w:widowControl/>
      <w:spacing w:before="0" w:after="0"/>
      <w:ind w:left="1680"/>
      <w:jc w:val="left"/>
    </w:pPr>
    <w:rPr>
      <w:rFonts w:ascii="Calibri" w:eastAsia="宋体" w:hAnsi="Calibri" w:cs="Calibri"/>
      <w:sz w:val="18"/>
      <w:szCs w:val="18"/>
    </w:rPr>
  </w:style>
  <w:style w:type="paragraph" w:customStyle="1" w:styleId="section1">
    <w:name w:val="section1"/>
    <w:basedOn w:val="a"/>
    <w:uiPriority w:val="99"/>
    <w:rsid w:val="0061553B"/>
    <w:pPr>
      <w:widowControl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NormalWeb1">
    <w:name w:val="Normal (Web)1"/>
    <w:basedOn w:val="a"/>
    <w:uiPriority w:val="99"/>
    <w:rsid w:val="0061553B"/>
    <w:pPr>
      <w:widowControl/>
      <w:jc w:val="left"/>
    </w:pPr>
    <w:rPr>
      <w:rFonts w:ascii="宋体" w:eastAsia="宋体" w:hAnsi="宋体" w:cs="宋体"/>
      <w:sz w:val="24"/>
      <w:szCs w:val="21"/>
    </w:rPr>
  </w:style>
  <w:style w:type="paragraph" w:customStyle="1" w:styleId="APIParameter">
    <w:name w:val="API_Parameter"/>
    <w:uiPriority w:val="99"/>
    <w:rsid w:val="0061553B"/>
    <w:pPr>
      <w:spacing w:before="120"/>
    </w:pPr>
    <w:rPr>
      <w:rFonts w:ascii="Arial" w:eastAsia="Times New Roman" w:hAnsi="Arial" w:cs="Times New Roman"/>
      <w:i/>
      <w:kern w:val="0"/>
      <w:sz w:val="20"/>
      <w:szCs w:val="20"/>
    </w:rPr>
  </w:style>
  <w:style w:type="paragraph" w:customStyle="1" w:styleId="TOAHeading1">
    <w:name w:val="TOA Heading1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paragraph" w:styleId="60">
    <w:name w:val="toc 6"/>
    <w:basedOn w:val="a"/>
    <w:next w:val="a"/>
    <w:uiPriority w:val="39"/>
    <w:rsid w:val="0061553B"/>
    <w:pPr>
      <w:widowControl/>
      <w:spacing w:before="0" w:after="0"/>
      <w:ind w:left="1050"/>
      <w:jc w:val="left"/>
    </w:pPr>
    <w:rPr>
      <w:rFonts w:ascii="Calibri" w:eastAsia="宋体" w:hAnsi="Calibri" w:cs="Calibri"/>
      <w:sz w:val="18"/>
      <w:szCs w:val="18"/>
    </w:rPr>
  </w:style>
  <w:style w:type="character" w:styleId="ad">
    <w:name w:val="annotation reference"/>
    <w:uiPriority w:val="99"/>
    <w:unhideWhenUsed/>
    <w:rsid w:val="0061553B"/>
    <w:rPr>
      <w:sz w:val="16"/>
      <w:szCs w:val="16"/>
    </w:rPr>
  </w:style>
  <w:style w:type="paragraph" w:styleId="ae">
    <w:name w:val="annotation text"/>
    <w:basedOn w:val="a"/>
    <w:link w:val="Char3"/>
    <w:uiPriority w:val="99"/>
    <w:unhideWhenUsed/>
    <w:rsid w:val="0061553B"/>
    <w:pPr>
      <w:widowControl/>
      <w:jc w:val="left"/>
    </w:pPr>
    <w:rPr>
      <w:rFonts w:ascii="Calibri" w:eastAsia="宋体" w:hAnsi="Calibri" w:cs="Times New Roman"/>
      <w:sz w:val="20"/>
      <w:szCs w:val="20"/>
    </w:rPr>
  </w:style>
  <w:style w:type="character" w:customStyle="1" w:styleId="Char3">
    <w:name w:val="批注文字 Char"/>
    <w:basedOn w:val="a0"/>
    <w:link w:val="ae"/>
    <w:uiPriority w:val="99"/>
    <w:rsid w:val="0061553B"/>
    <w:rPr>
      <w:rFonts w:ascii="Calibri" w:eastAsia="宋体" w:hAnsi="Calibri" w:cs="Times New Roman"/>
      <w:sz w:val="20"/>
      <w:szCs w:val="20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1553B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1553B"/>
    <w:rPr>
      <w:rFonts w:ascii="Calibri" w:eastAsia="宋体" w:hAnsi="Calibri" w:cs="Times New Roman"/>
      <w:b/>
      <w:bCs/>
      <w:sz w:val="20"/>
      <w:szCs w:val="20"/>
    </w:rPr>
  </w:style>
  <w:style w:type="character" w:customStyle="1" w:styleId="BalloonTextChar1">
    <w:name w:val="Balloon Text Char1"/>
    <w:uiPriority w:val="99"/>
    <w:rsid w:val="0061553B"/>
    <w:rPr>
      <w:rFonts w:ascii="Tahoma" w:hAnsi="Tahoma" w:cs="Tahoma"/>
      <w:kern w:val="2"/>
      <w:sz w:val="16"/>
      <w:szCs w:val="16"/>
    </w:rPr>
  </w:style>
  <w:style w:type="character" w:customStyle="1" w:styleId="TitleChar1">
    <w:name w:val="Title Char1"/>
    <w:uiPriority w:val="10"/>
    <w:rsid w:val="0061553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Document Map"/>
    <w:basedOn w:val="a"/>
    <w:link w:val="Char5"/>
    <w:uiPriority w:val="99"/>
    <w:unhideWhenUsed/>
    <w:rsid w:val="0061553B"/>
    <w:pPr>
      <w:widowControl/>
      <w:jc w:val="left"/>
    </w:pPr>
    <w:rPr>
      <w:rFonts w:ascii="宋体" w:eastAsia="宋体" w:hAnsi="Calibri" w:cs="Times New Roman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rsid w:val="0061553B"/>
    <w:rPr>
      <w:rFonts w:ascii="宋体" w:eastAsia="宋体" w:hAnsi="Calibri" w:cs="Times New Roman"/>
      <w:sz w:val="18"/>
      <w:szCs w:val="18"/>
    </w:rPr>
  </w:style>
  <w:style w:type="character" w:styleId="af1">
    <w:name w:val="FollowedHyperlink"/>
    <w:uiPriority w:val="99"/>
    <w:unhideWhenUsed/>
    <w:rsid w:val="0061553B"/>
    <w:rPr>
      <w:color w:val="800080"/>
      <w:u w:val="single"/>
    </w:rPr>
  </w:style>
  <w:style w:type="paragraph" w:customStyle="1" w:styleId="NormalIndent2">
    <w:name w:val="Normal Indent2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2">
    <w:name w:val="批注引用1"/>
    <w:rsid w:val="0061553B"/>
    <w:rPr>
      <w:sz w:val="16"/>
      <w:szCs w:val="16"/>
    </w:rPr>
  </w:style>
  <w:style w:type="paragraph" w:customStyle="1" w:styleId="13">
    <w:name w:val="页脚1"/>
    <w:basedOn w:val="a"/>
    <w:link w:val="FooterChar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szCs w:val="21"/>
    </w:rPr>
  </w:style>
  <w:style w:type="paragraph" w:customStyle="1" w:styleId="14">
    <w:name w:val="批注文字1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paragraph" w:customStyle="1" w:styleId="15">
    <w:name w:val="页眉1"/>
    <w:basedOn w:val="a"/>
    <w:link w:val="HeaderChar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paragraph" w:customStyle="1" w:styleId="16">
    <w:name w:val="引文目录1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17">
    <w:name w:val="批注主题1"/>
    <w:basedOn w:val="14"/>
    <w:next w:val="14"/>
    <w:uiPriority w:val="99"/>
    <w:rsid w:val="0061553B"/>
    <w:rPr>
      <w:b/>
      <w:bCs/>
    </w:rPr>
  </w:style>
  <w:style w:type="paragraph" w:customStyle="1" w:styleId="18">
    <w:name w:val="引文目录标题1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paragraph" w:styleId="af2">
    <w:name w:val="No Spacing"/>
    <w:uiPriority w:val="1"/>
    <w:qFormat/>
    <w:rsid w:val="0061553B"/>
    <w:rPr>
      <w:rFonts w:ascii="Calibri" w:eastAsia="宋体" w:hAnsi="Calibri" w:cs="Times New Roman"/>
      <w:szCs w:val="21"/>
    </w:rPr>
  </w:style>
  <w:style w:type="paragraph" w:customStyle="1" w:styleId="19">
    <w:name w:val="正文缩进1"/>
    <w:basedOn w:val="a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APIStyle0">
    <w:name w:val="样式 API_Style + 段前: 0 磅 段后: 自动"/>
    <w:basedOn w:val="APIStyle"/>
    <w:rsid w:val="0061553B"/>
    <w:pPr>
      <w:spacing w:before="0" w:after="0" w:afterAutospacing="0"/>
    </w:pPr>
    <w:rPr>
      <w:rFonts w:cs="宋体"/>
      <w:bCs/>
      <w:szCs w:val="20"/>
    </w:rPr>
  </w:style>
  <w:style w:type="paragraph" w:customStyle="1" w:styleId="21">
    <w:name w:val="正文缩进2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31">
    <w:name w:val="正文缩进3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3XGDHeading315">
    <w:name w:val="样式 标题 3XGD_Heading 3 + 左侧:  1.5 厘米 段前: 自动"/>
    <w:basedOn w:val="3"/>
    <w:uiPriority w:val="99"/>
    <w:rsid w:val="0061553B"/>
    <w:pPr>
      <w:numPr>
        <w:ilvl w:val="0"/>
        <w:numId w:val="3"/>
      </w:numPr>
      <w:tabs>
        <w:tab w:val="left" w:pos="1276"/>
      </w:tabs>
    </w:pPr>
    <w:rPr>
      <w:rFonts w:eastAsia="宋体" w:cs="宋体"/>
      <w:szCs w:val="20"/>
    </w:rPr>
  </w:style>
  <w:style w:type="paragraph" w:customStyle="1" w:styleId="3XGDHeading300">
    <w:name w:val="样式 标题 3XGD_Heading 3 + 左侧:  0 厘米 首行缩进:  0 厘米 段前: 自动"/>
    <w:basedOn w:val="3"/>
    <w:link w:val="3XGDHeading300Char"/>
    <w:rsid w:val="0061553B"/>
    <w:pPr>
      <w:numPr>
        <w:numId w:val="4"/>
      </w:numPr>
      <w:tabs>
        <w:tab w:val="left" w:pos="1276"/>
      </w:tabs>
    </w:pPr>
    <w:rPr>
      <w:rFonts w:eastAsia="宋体" w:cs="宋体"/>
    </w:rPr>
  </w:style>
  <w:style w:type="character" w:customStyle="1" w:styleId="3XGDHeading300Char">
    <w:name w:val="样式 标题 3XGD_Heading 3 + 左侧:  0 厘米 首行缩进:  0 厘米 段前: 自动 Char"/>
    <w:link w:val="3XGDHeading300"/>
    <w:rsid w:val="0061553B"/>
    <w:rPr>
      <w:rFonts w:ascii="Arial" w:eastAsia="宋体" w:hAnsi="Arial" w:cs="宋体"/>
      <w:b/>
      <w:bCs/>
      <w:kern w:val="44"/>
      <w:sz w:val="28"/>
      <w:szCs w:val="44"/>
    </w:rPr>
  </w:style>
  <w:style w:type="paragraph" w:customStyle="1" w:styleId="1">
    <w:name w:val="样式1"/>
    <w:basedOn w:val="10"/>
    <w:link w:val="1Char0"/>
    <w:rsid w:val="0061553B"/>
    <w:pPr>
      <w:numPr>
        <w:numId w:val="2"/>
      </w:numPr>
      <w:tabs>
        <w:tab w:val="left" w:pos="851"/>
      </w:tabs>
    </w:pPr>
    <w:rPr>
      <w:rFonts w:eastAsia="宋体" w:cs="Times New Roman"/>
    </w:rPr>
  </w:style>
  <w:style w:type="character" w:customStyle="1" w:styleId="1Char0">
    <w:name w:val="样式1 Char"/>
    <w:link w:val="1"/>
    <w:rsid w:val="0061553B"/>
    <w:rPr>
      <w:rFonts w:ascii="Arial" w:eastAsia="宋体" w:hAnsi="Arial" w:cs="Times New Roman"/>
      <w:b/>
      <w:bCs/>
      <w:kern w:val="44"/>
      <w:sz w:val="36"/>
      <w:szCs w:val="44"/>
    </w:rPr>
  </w:style>
  <w:style w:type="character" w:customStyle="1" w:styleId="Char10">
    <w:name w:val="批注文字 Char1"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1553B"/>
    <w:pPr>
      <w:widowControl/>
      <w:ind w:leftChars="2500" w:left="100"/>
      <w:jc w:val="left"/>
    </w:pPr>
    <w:rPr>
      <w:rFonts w:ascii="Calibri" w:eastAsia="宋体" w:hAnsi="Calibri" w:cs="Times New Roman"/>
      <w:szCs w:val="21"/>
    </w:rPr>
  </w:style>
  <w:style w:type="character" w:customStyle="1" w:styleId="Char6">
    <w:name w:val="日期 Char"/>
    <w:basedOn w:val="a0"/>
    <w:link w:val="af3"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4">
    <w:name w:val="Revision"/>
    <w:hidden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5">
    <w:name w:val="Normal (Web)"/>
    <w:basedOn w:val="a"/>
    <w:uiPriority w:val="99"/>
    <w:unhideWhenUsed/>
    <w:rsid w:val="0061553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a">
    <w:name w:val="纯文本1"/>
    <w:basedOn w:val="a"/>
    <w:uiPriority w:val="99"/>
    <w:rsid w:val="0061553B"/>
    <w:pPr>
      <w:adjustRightInd w:val="0"/>
      <w:spacing w:before="0" w:beforeAutospacing="0" w:after="0" w:afterAutospacing="0"/>
      <w:textAlignment w:val="baseline"/>
    </w:pPr>
    <w:rPr>
      <w:rFonts w:ascii="宋体" w:eastAsia="宋体" w:hAnsi="Courier New" w:cs="Times New Roman"/>
      <w:szCs w:val="24"/>
    </w:rPr>
  </w:style>
  <w:style w:type="character" w:customStyle="1" w:styleId="Char11">
    <w:name w:val="页眉 Char1"/>
    <w:rsid w:val="0061553B"/>
    <w:rPr>
      <w:rFonts w:ascii="Calibri" w:hAnsi="Calibri"/>
      <w:kern w:val="2"/>
      <w:sz w:val="18"/>
      <w:szCs w:val="18"/>
    </w:rPr>
  </w:style>
  <w:style w:type="character" w:customStyle="1" w:styleId="Char12">
    <w:name w:val="页脚 Char1"/>
    <w:rsid w:val="0061553B"/>
    <w:rPr>
      <w:rFonts w:ascii="Calibri" w:hAnsi="Calibri"/>
      <w:kern w:val="2"/>
      <w:sz w:val="18"/>
      <w:szCs w:val="18"/>
    </w:rPr>
  </w:style>
  <w:style w:type="paragraph" w:customStyle="1" w:styleId="ListParagraph2">
    <w:name w:val="List Paragraph2"/>
    <w:basedOn w:val="a"/>
    <w:uiPriority w:val="99"/>
    <w:rsid w:val="0061553B"/>
    <w:pPr>
      <w:widowControl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customStyle="1" w:styleId="1b">
    <w:name w:val="列出段落1"/>
    <w:basedOn w:val="a"/>
    <w:uiPriority w:val="99"/>
    <w:rsid w:val="0061553B"/>
    <w:pPr>
      <w:widowControl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styleId="TOC">
    <w:name w:val="TOC Heading"/>
    <w:basedOn w:val="10"/>
    <w:next w:val="a"/>
    <w:uiPriority w:val="39"/>
    <w:qFormat/>
    <w:rsid w:val="0061553B"/>
    <w:pPr>
      <w:tabs>
        <w:tab w:val="left" w:pos="851"/>
      </w:tabs>
      <w:spacing w:before="480" w:line="276" w:lineRule="auto"/>
      <w:ind w:left="0" w:firstLine="0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Char20">
    <w:name w:val="页脚 Char2"/>
    <w:uiPriority w:val="99"/>
    <w:semiHidden/>
    <w:rsid w:val="0061553B"/>
    <w:rPr>
      <w:rFonts w:ascii="Calibri" w:hAnsi="Calibri"/>
      <w:kern w:val="2"/>
      <w:sz w:val="18"/>
      <w:szCs w:val="18"/>
    </w:rPr>
  </w:style>
  <w:style w:type="character" w:customStyle="1" w:styleId="Char13">
    <w:name w:val="文档结构图 Char1"/>
    <w:uiPriority w:val="99"/>
    <w:semiHidden/>
    <w:rsid w:val="0061553B"/>
    <w:rPr>
      <w:rFonts w:ascii="宋体" w:eastAsia="宋体" w:hAnsi="Calibri" w:cs="Times New Roman"/>
      <w:sz w:val="18"/>
      <w:szCs w:val="18"/>
    </w:rPr>
  </w:style>
  <w:style w:type="character" w:customStyle="1" w:styleId="Char21">
    <w:name w:val="页眉 Char2"/>
    <w:uiPriority w:val="99"/>
    <w:semiHidden/>
    <w:rsid w:val="0061553B"/>
    <w:rPr>
      <w:rFonts w:ascii="Calibri" w:hAnsi="Calibri"/>
      <w:kern w:val="2"/>
      <w:sz w:val="18"/>
      <w:szCs w:val="18"/>
    </w:rPr>
  </w:style>
  <w:style w:type="character" w:customStyle="1" w:styleId="Char14">
    <w:name w:val="批注框文本 Char1"/>
    <w:uiPriority w:val="99"/>
    <w:semiHidden/>
    <w:rsid w:val="0061553B"/>
    <w:rPr>
      <w:rFonts w:ascii="Calibri" w:eastAsia="宋体" w:hAnsi="Calibri" w:cs="Times New Roman"/>
      <w:sz w:val="18"/>
      <w:szCs w:val="18"/>
    </w:rPr>
  </w:style>
  <w:style w:type="paragraph" w:customStyle="1" w:styleId="22">
    <w:name w:val="批注文字2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character" w:styleId="af6">
    <w:name w:val="Subtle Emphasis"/>
    <w:uiPriority w:val="19"/>
    <w:qFormat/>
    <w:rsid w:val="0061553B"/>
    <w:rPr>
      <w:i/>
      <w:iCs/>
      <w:color w:val="808080"/>
    </w:rPr>
  </w:style>
  <w:style w:type="paragraph" w:styleId="af7">
    <w:name w:val="Subtitle"/>
    <w:basedOn w:val="a"/>
    <w:next w:val="a"/>
    <w:link w:val="Char7"/>
    <w:uiPriority w:val="11"/>
    <w:qFormat/>
    <w:rsid w:val="0061553B"/>
    <w:pPr>
      <w:widowControl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f7"/>
    <w:uiPriority w:val="11"/>
    <w:rsid w:val="0061553B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3">
    <w:name w:val="页脚2"/>
    <w:basedOn w:val="a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szCs w:val="21"/>
    </w:rPr>
  </w:style>
  <w:style w:type="paragraph" w:customStyle="1" w:styleId="24">
    <w:name w:val="页眉2"/>
    <w:basedOn w:val="a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25">
    <w:name w:val="批注引用2"/>
    <w:rsid w:val="0061553B"/>
    <w:rPr>
      <w:sz w:val="16"/>
      <w:szCs w:val="16"/>
    </w:rPr>
  </w:style>
  <w:style w:type="paragraph" w:customStyle="1" w:styleId="32">
    <w:name w:val="批注文字3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paragraph" w:customStyle="1" w:styleId="26">
    <w:name w:val="批注主题2"/>
    <w:basedOn w:val="32"/>
    <w:next w:val="32"/>
    <w:uiPriority w:val="99"/>
    <w:rsid w:val="0061553B"/>
    <w:rPr>
      <w:b/>
      <w:bCs/>
    </w:rPr>
  </w:style>
  <w:style w:type="paragraph" w:customStyle="1" w:styleId="27">
    <w:name w:val="引文目录2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28">
    <w:name w:val="引文目录标题2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character" w:customStyle="1" w:styleId="1Char1">
    <w:name w:val="标题 1 Char1"/>
    <w:aliases w:val="XGD_Heading 1 Char1,Heading 1 Char1"/>
    <w:uiPriority w:val="9"/>
    <w:rsid w:val="0061553B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XGD_Heading 3 Char1,Heading 3 Char1"/>
    <w:uiPriority w:val="9"/>
    <w:semiHidden/>
    <w:rsid w:val="0061553B"/>
    <w:rPr>
      <w:rFonts w:eastAsia="宋体" w:cs="Times New Roman"/>
      <w:b/>
      <w:bCs/>
      <w:kern w:val="2"/>
      <w:sz w:val="32"/>
      <w:szCs w:val="32"/>
    </w:rPr>
  </w:style>
  <w:style w:type="character" w:customStyle="1" w:styleId="Char15">
    <w:name w:val="标题 Char1"/>
    <w:aliases w:val="XGD_Title Char1"/>
    <w:uiPriority w:val="10"/>
    <w:rsid w:val="0061553B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MotionEvenPage1">
    <w:name w:val="Motion (Even Page)1"/>
    <w:uiPriority w:val="99"/>
    <w:rsid w:val="0061553B"/>
    <w:pPr>
      <w:tabs>
        <w:tab w:val="center" w:pos="4680"/>
        <w:tab w:val="right" w:pos="9360"/>
      </w:tabs>
    </w:pPr>
    <w:rPr>
      <w:rFonts w:ascii="Calibri" w:eastAsia="MS Mincho" w:hAnsi="Calibri" w:cs="Arial"/>
      <w:kern w:val="0"/>
      <w:sz w:val="22"/>
      <w:lang w:eastAsia="ja-JP"/>
    </w:rPr>
  </w:style>
  <w:style w:type="paragraph" w:customStyle="1" w:styleId="MotionEvenPage">
    <w:name w:val="Motion (Even Page)"/>
    <w:uiPriority w:val="99"/>
    <w:rsid w:val="0061553B"/>
    <w:pPr>
      <w:tabs>
        <w:tab w:val="center" w:pos="4680"/>
        <w:tab w:val="right" w:pos="9360"/>
      </w:tabs>
    </w:pPr>
    <w:rPr>
      <w:rFonts w:ascii="Calibri" w:eastAsia="MS Mincho" w:hAnsi="Calibri" w:cs="Arial"/>
      <w:kern w:val="0"/>
      <w:sz w:val="22"/>
      <w:lang w:eastAsia="ja-JP"/>
    </w:rPr>
  </w:style>
  <w:style w:type="character" w:customStyle="1" w:styleId="FooterChar">
    <w:name w:val="Footer Char"/>
    <w:link w:val="13"/>
    <w:rsid w:val="00C0616A"/>
    <w:rPr>
      <w:rFonts w:ascii="Arial" w:eastAsia="宋体" w:hAnsi="Arial" w:cs="Times New Roman"/>
      <w:szCs w:val="21"/>
    </w:rPr>
  </w:style>
  <w:style w:type="character" w:customStyle="1" w:styleId="HeaderChar">
    <w:name w:val="Header Char"/>
    <w:link w:val="15"/>
    <w:rsid w:val="00C0616A"/>
    <w:rPr>
      <w:rFonts w:ascii="Calibri" w:eastAsia="宋体" w:hAnsi="Calibri" w:cs="Times New Roman"/>
      <w:sz w:val="18"/>
      <w:szCs w:val="18"/>
    </w:rPr>
  </w:style>
  <w:style w:type="character" w:customStyle="1" w:styleId="BalloonTextChar">
    <w:name w:val="Balloon Text Char"/>
    <w:link w:val="BalloonText1"/>
    <w:rsid w:val="00C0616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eading4Char1">
    <w:name w:val="Heading 4 Char1"/>
    <w:aliases w:val="XGD_Heading 4 Char1,标题 4 XGD_Heading 4 Char1"/>
    <w:basedOn w:val="a0"/>
    <w:semiHidden/>
    <w:rsid w:val="00BE31D0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customStyle="1" w:styleId="af8">
    <w:name w:val="段"/>
    <w:rsid w:val="004130F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ParameterDescription">
    <w:name w:val="Parameter_Description"/>
    <w:basedOn w:val="a"/>
    <w:link w:val="ParameterDescriptionChar"/>
    <w:qFormat/>
    <w:rsid w:val="008D2078"/>
    <w:pPr>
      <w:widowControl/>
      <w:spacing w:before="0" w:beforeAutospacing="0" w:after="0" w:afterAutospacing="0"/>
      <w:jc w:val="left"/>
    </w:pPr>
    <w:rPr>
      <w:rFonts w:asciiTheme="minorHAnsi" w:eastAsia="宋体" w:hAnsiTheme="minorHAnsi" w:cs="Times New Roman"/>
      <w:bCs/>
      <w:i/>
      <w:color w:val="000000"/>
      <w:sz w:val="18"/>
    </w:rPr>
  </w:style>
  <w:style w:type="character" w:customStyle="1" w:styleId="ParameterDescriptionChar">
    <w:name w:val="Parameter_Description Char"/>
    <w:basedOn w:val="a0"/>
    <w:link w:val="ParameterDescription"/>
    <w:rsid w:val="008D2078"/>
    <w:rPr>
      <w:rFonts w:eastAsia="宋体" w:cs="Times New Roman"/>
      <w:bCs/>
      <w:i/>
      <w:color w:val="000000"/>
      <w:sz w:val="18"/>
    </w:rPr>
  </w:style>
  <w:style w:type="paragraph" w:customStyle="1" w:styleId="TableContents">
    <w:name w:val="TableContents"/>
    <w:basedOn w:val="a"/>
    <w:link w:val="TableContentsChar"/>
    <w:qFormat/>
    <w:rsid w:val="008D2078"/>
    <w:pPr>
      <w:widowControl/>
      <w:spacing w:before="0" w:beforeAutospacing="0" w:after="0" w:afterAutospacing="0"/>
      <w:jc w:val="left"/>
    </w:pPr>
    <w:rPr>
      <w:rFonts w:asciiTheme="minorHAnsi" w:eastAsia="宋体" w:hAnsiTheme="minorHAnsi" w:cs="Times New Roman"/>
      <w:bCs/>
      <w:color w:val="000000"/>
    </w:rPr>
  </w:style>
  <w:style w:type="character" w:customStyle="1" w:styleId="TableContentsChar">
    <w:name w:val="TableContents Char"/>
    <w:basedOn w:val="a0"/>
    <w:link w:val="TableContents"/>
    <w:rsid w:val="008D2078"/>
    <w:rPr>
      <w:rFonts w:eastAsia="宋体" w:cs="Times New Roman"/>
      <w:bCs/>
      <w:color w:val="000000"/>
    </w:rPr>
  </w:style>
  <w:style w:type="paragraph" w:styleId="af9">
    <w:name w:val="footnote text"/>
    <w:basedOn w:val="a"/>
    <w:link w:val="Char8"/>
    <w:uiPriority w:val="99"/>
    <w:semiHidden/>
    <w:unhideWhenUsed/>
    <w:rsid w:val="00B44332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9"/>
    <w:uiPriority w:val="99"/>
    <w:semiHidden/>
    <w:rsid w:val="00B44332"/>
    <w:rPr>
      <w:rFonts w:ascii="Arial" w:hAnsi="Arial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B44332"/>
    <w:rPr>
      <w:vertAlign w:val="superscript"/>
    </w:rPr>
  </w:style>
  <w:style w:type="paragraph" w:customStyle="1" w:styleId="afb">
    <w:name w:val="宏定义"/>
    <w:basedOn w:val="a"/>
    <w:next w:val="a"/>
    <w:link w:val="Char9"/>
    <w:rsid w:val="00001CF5"/>
    <w:pPr>
      <w:jc w:val="left"/>
    </w:pPr>
    <w:rPr>
      <w:rFonts w:eastAsia="宋体" w:cs="Arial"/>
      <w:b/>
      <w:kern w:val="0"/>
      <w:sz w:val="20"/>
      <w:szCs w:val="20"/>
    </w:rPr>
  </w:style>
  <w:style w:type="character" w:customStyle="1" w:styleId="Char9">
    <w:name w:val="宏定义 Char"/>
    <w:basedOn w:val="a0"/>
    <w:link w:val="afb"/>
    <w:rsid w:val="00001CF5"/>
    <w:rPr>
      <w:rFonts w:ascii="Arial" w:eastAsia="宋体" w:hAnsi="Arial" w:cs="Arial"/>
      <w:b/>
      <w:kern w:val="0"/>
      <w:sz w:val="20"/>
      <w:szCs w:val="20"/>
    </w:rPr>
  </w:style>
  <w:style w:type="paragraph" w:styleId="afc">
    <w:name w:val="caption"/>
    <w:basedOn w:val="a"/>
    <w:next w:val="a"/>
    <w:uiPriority w:val="35"/>
    <w:semiHidden/>
    <w:unhideWhenUsed/>
    <w:qFormat/>
    <w:rsid w:val="00B7450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9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6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3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dacrs.com" TargetMode="Externa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bilun\AppData\Roaming\Microsoft\Templates\XGD%20Template%20v3.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6F966-DD5F-4F58-8C7B-56349CA2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XGD Template v3.3.dotx</Template>
  <TotalTime>2631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ADI手册—标准篇</vt:lpstr>
    </vt:vector>
  </TitlesOfParts>
  <Company>xgd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区块链学习进价</dc:title>
  <dc:creator>陈比伦</dc:creator>
  <cp:lastModifiedBy>Administrator</cp:lastModifiedBy>
  <cp:revision>646</cp:revision>
  <cp:lastPrinted>2013-07-22T08:27:00Z</cp:lastPrinted>
  <dcterms:created xsi:type="dcterms:W3CDTF">2014-12-10T06:09:00Z</dcterms:created>
  <dcterms:modified xsi:type="dcterms:W3CDTF">2016-08-30T06:04:00Z</dcterms:modified>
  <cp:category>ADE-001</cp:category>
  <cp:contentStatus>1.10</cp:contentStatus>
</cp:coreProperties>
</file>