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962"/>
      </w:tblGrid>
      <w:tr w:rsidR="00BD16FA" w:rsidTr="00C54E81">
        <w:trPr>
          <w:trHeight w:val="2414"/>
          <w:jc w:val="center"/>
        </w:trPr>
        <w:tc>
          <w:tcPr>
            <w:tcW w:w="5000" w:type="pct"/>
          </w:tcPr>
          <w:p w:rsidR="00BD16FA" w:rsidRDefault="0097707B" w:rsidP="00A9285D">
            <w:pPr>
              <w:jc w:val="left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</w:t>
            </w:r>
            <w:r w:rsidR="00035DFF">
              <w:rPr>
                <w:rFonts w:asciiTheme="majorHAnsi" w:eastAsiaTheme="majorEastAsia" w:hAnsiTheme="majorHAnsi" w:cstheme="majorBidi"/>
                <w:caps/>
                <w:noProof/>
              </w:rPr>
              <w:drawing>
                <wp:inline distT="0" distB="0" distL="0" distR="0">
                  <wp:extent cx="2537410" cy="500332"/>
                  <wp:effectExtent l="19050" t="0" r="0" b="0"/>
                  <wp:docPr id="4" name="Picture 4" descr="D:\chenbilun\我的文档\Work\文档\文档相关\logo-透明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chenbilun\我的文档\Work\文档\文档相关\logo-透明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220" cy="498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16FA" w:rsidRDefault="00BD16FA" w:rsidP="00C54E81">
            <w:pPr>
              <w:jc w:val="left"/>
              <w:rPr>
                <w:rFonts w:asciiTheme="majorHAnsi" w:eastAsiaTheme="majorEastAsia" w:hAnsiTheme="majorHAnsi" w:cstheme="majorBidi"/>
                <w:caps/>
              </w:rPr>
            </w:pPr>
          </w:p>
          <w:p w:rsidR="00BD16FA" w:rsidRDefault="00BD16FA" w:rsidP="00C54E81">
            <w:pPr>
              <w:jc w:val="left"/>
              <w:rPr>
                <w:rFonts w:asciiTheme="majorHAnsi" w:eastAsiaTheme="majorEastAsia" w:hAnsiTheme="majorHAnsi" w:cstheme="majorBidi"/>
                <w:caps/>
              </w:rPr>
            </w:pPr>
          </w:p>
          <w:p w:rsidR="00BD16FA" w:rsidRDefault="00BD16FA" w:rsidP="00C54E81">
            <w:pPr>
              <w:jc w:val="left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BD16FA" w:rsidRPr="00B71A02" w:rsidTr="00C54E81">
        <w:trPr>
          <w:trHeight w:val="1440"/>
          <w:jc w:val="center"/>
        </w:trPr>
        <w:sdt>
          <w:sdtPr>
            <w:rPr>
              <w:rFonts w:eastAsiaTheme="majorEastAsia" w:cs="Arial"/>
              <w:color w:val="1F497D" w:themeColor="text2"/>
              <w:sz w:val="96"/>
              <w:szCs w:val="80"/>
            </w:rPr>
            <w:alias w:val="Title"/>
            <w:id w:val="-181248186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1F497D" w:themeColor="text2"/>
                </w:tcBorders>
                <w:vAlign w:val="center"/>
              </w:tcPr>
              <w:p w:rsidR="00BD16FA" w:rsidRDefault="002115AA" w:rsidP="002115AA">
                <w:pPr>
                  <w:jc w:val="right"/>
                  <w:rPr>
                    <w:rFonts w:eastAsiaTheme="majorEastAsia" w:cs="Arial"/>
                    <w:color w:val="1F497D" w:themeColor="text2"/>
                    <w:sz w:val="80"/>
                    <w:szCs w:val="80"/>
                  </w:rPr>
                </w:pPr>
                <w:r>
                  <w:rPr>
                    <w:rFonts w:eastAsiaTheme="majorEastAsia" w:cs="Arial" w:hint="eastAsia"/>
                    <w:color w:val="1F497D" w:themeColor="text2"/>
                    <w:sz w:val="96"/>
                    <w:szCs w:val="80"/>
                  </w:rPr>
                  <w:t>比特币学习资料</w:t>
                </w:r>
              </w:p>
            </w:tc>
          </w:sdtContent>
        </w:sdt>
      </w:tr>
      <w:tr w:rsidR="00BD16FA" w:rsidRPr="00B71A02" w:rsidTr="00C54E81">
        <w:trPr>
          <w:trHeight w:val="2040"/>
          <w:jc w:val="center"/>
        </w:trPr>
        <w:tc>
          <w:tcPr>
            <w:tcW w:w="5000" w:type="pct"/>
            <w:tcBorders>
              <w:top w:val="single" w:sz="4" w:space="0" w:color="1F497D" w:themeColor="text2"/>
            </w:tcBorders>
            <w:vAlign w:val="bottom"/>
          </w:tcPr>
          <w:p w:rsidR="00BD16FA" w:rsidRPr="00B71A02" w:rsidRDefault="00BD16FA" w:rsidP="00C54E81">
            <w:pPr>
              <w:jc w:val="right"/>
              <w:rPr>
                <w:rFonts w:eastAsiaTheme="majorEastAsia" w:cs="Arial"/>
                <w:szCs w:val="21"/>
              </w:rPr>
            </w:pPr>
          </w:p>
        </w:tc>
      </w:tr>
      <w:tr w:rsidR="00BD16FA" w:rsidRPr="00DB3EE1" w:rsidTr="00C54E81">
        <w:trPr>
          <w:trHeight w:val="411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eastAsiaTheme="majorEastAsia" w:cs="Arial" w:hint="eastAsia"/>
                <w:b/>
                <w:color w:val="1F497D" w:themeColor="text2"/>
                <w:szCs w:val="21"/>
              </w:rPr>
              <w:alias w:val="类别"/>
              <w:tag w:val=""/>
              <w:id w:val="-2075568967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:rsidR="00BD16FA" w:rsidRPr="00384B3F" w:rsidRDefault="009A605E" w:rsidP="00C54E81">
                <w:pPr>
                  <w:jc w:val="right"/>
                  <w:rPr>
                    <w:rFonts w:eastAsiaTheme="majorEastAsia" w:cs="Arial"/>
                    <w:b/>
                    <w:color w:val="1F497D" w:themeColor="text2"/>
                    <w:szCs w:val="21"/>
                  </w:rPr>
                </w:pPr>
                <w:r>
                  <w:rPr>
                    <w:rFonts w:eastAsiaTheme="majorEastAsia" w:cs="Arial" w:hint="eastAsia"/>
                    <w:b/>
                    <w:color w:val="1F497D" w:themeColor="text2"/>
                    <w:szCs w:val="21"/>
                  </w:rPr>
                  <w:t>ADE-00</w:t>
                </w:r>
                <w:r w:rsidR="00644834">
                  <w:rPr>
                    <w:rFonts w:eastAsiaTheme="majorEastAsia" w:cs="Arial" w:hint="eastAsia"/>
                    <w:b/>
                    <w:color w:val="1F497D" w:themeColor="text2"/>
                    <w:szCs w:val="21"/>
                  </w:rPr>
                  <w:t>1</w:t>
                </w:r>
              </w:p>
            </w:sdtContent>
          </w:sdt>
          <w:p w:rsidR="00BD16FA" w:rsidRPr="00384B3F" w:rsidRDefault="00BD16FA" w:rsidP="00EE6028">
            <w:pPr>
              <w:jc w:val="right"/>
              <w:rPr>
                <w:rFonts w:eastAsiaTheme="majorEastAsia" w:cs="Arial"/>
                <w:b/>
                <w:color w:val="1F497D" w:themeColor="text2"/>
                <w:szCs w:val="21"/>
              </w:rPr>
            </w:pPr>
            <w:r w:rsidRPr="00384B3F">
              <w:rPr>
                <w:rFonts w:eastAsiaTheme="majorEastAsia" w:cs="Arial"/>
                <w:b/>
                <w:color w:val="1F497D" w:themeColor="text2"/>
                <w:szCs w:val="21"/>
              </w:rPr>
              <w:t>Revision</w:t>
            </w:r>
            <w:sdt>
              <w:sdtPr>
                <w:rPr>
                  <w:rFonts w:eastAsiaTheme="majorEastAsia" w:cs="Arial" w:hint="eastAsia"/>
                  <w:b/>
                  <w:color w:val="1F497D" w:themeColor="text2"/>
                  <w:szCs w:val="21"/>
                </w:rPr>
                <w:alias w:val="状态"/>
                <w:tag w:val=""/>
                <w:id w:val="-250657510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350217">
                  <w:rPr>
                    <w:rFonts w:eastAsiaTheme="majorEastAsia" w:cs="Arial" w:hint="eastAsia"/>
                    <w:b/>
                    <w:color w:val="1F497D" w:themeColor="text2"/>
                    <w:szCs w:val="21"/>
                  </w:rPr>
                  <w:t>1.</w:t>
                </w:r>
                <w:r w:rsidR="009C7B0D">
                  <w:rPr>
                    <w:rFonts w:eastAsiaTheme="majorEastAsia" w:cs="Arial" w:hint="eastAsia"/>
                    <w:b/>
                    <w:color w:val="1F497D" w:themeColor="text2"/>
                    <w:szCs w:val="21"/>
                  </w:rPr>
                  <w:t>10</w:t>
                </w:r>
              </w:sdtContent>
            </w:sdt>
          </w:p>
          <w:sdt>
            <w:sdtPr>
              <w:rPr>
                <w:b/>
                <w:color w:val="1F497D" w:themeColor="text2"/>
                <w:szCs w:val="21"/>
              </w:rPr>
              <w:alias w:val="发布日期"/>
              <w:tag w:val=""/>
              <w:id w:val="-2053370270"/>
              <w:dataBinding w:prefixMappings="xmlns:ns0='http://schemas.microsoft.com/office/2006/coverPageProps' " w:xpath="/ns0:CoverPageProperties[1]/ns0:PublishDate[1]" w:storeItemID="{55AF091B-3C7A-41E3-B477-F2FDAA23CFDA}"/>
              <w:date w:fullDate="2016-09-08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:rsidR="00BD16FA" w:rsidRPr="00384B3F" w:rsidRDefault="000D5F70" w:rsidP="009C7B0D">
                <w:pPr>
                  <w:jc w:val="right"/>
                  <w:rPr>
                    <w:b/>
                    <w:color w:val="1F497D" w:themeColor="text2"/>
                    <w:szCs w:val="21"/>
                  </w:rPr>
                </w:pPr>
                <w:r>
                  <w:rPr>
                    <w:rFonts w:hint="eastAsia"/>
                    <w:b/>
                    <w:color w:val="1F497D" w:themeColor="text2"/>
                    <w:szCs w:val="21"/>
                  </w:rPr>
                  <w:t>2016-9-8</w:t>
                </w:r>
              </w:p>
            </w:sdtContent>
          </w:sdt>
        </w:tc>
      </w:tr>
    </w:tbl>
    <w:p w:rsidR="00BD16FA" w:rsidRDefault="00BD16FA" w:rsidP="00C54E81"/>
    <w:p w:rsidR="00BD16FA" w:rsidRDefault="00BD16FA" w:rsidP="00C54E81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962"/>
      </w:tblGrid>
      <w:tr w:rsidR="00BD16FA" w:rsidRPr="00AC7CD9" w:rsidTr="00C54E81">
        <w:trPr>
          <w:trHeight w:val="139"/>
        </w:trPr>
        <w:tc>
          <w:tcPr>
            <w:tcW w:w="5000" w:type="pct"/>
            <w:tcBorders>
              <w:bottom w:val="single" w:sz="4" w:space="0" w:color="1F497D" w:themeColor="text2"/>
            </w:tcBorders>
          </w:tcPr>
          <w:p w:rsidR="00BD16FA" w:rsidRPr="00AC7CD9" w:rsidRDefault="00BD16FA" w:rsidP="00C54E81">
            <w:pPr>
              <w:spacing w:after="120"/>
              <w:rPr>
                <w:rFonts w:cs="Arial"/>
              </w:rPr>
            </w:pPr>
          </w:p>
        </w:tc>
      </w:tr>
      <w:tr w:rsidR="00BD16FA" w:rsidRPr="00AC7CD9" w:rsidTr="00C54E81">
        <w:tc>
          <w:tcPr>
            <w:tcW w:w="5000" w:type="pct"/>
            <w:tcBorders>
              <w:top w:val="single" w:sz="4" w:space="0" w:color="1F497D" w:themeColor="text2"/>
            </w:tcBorders>
          </w:tcPr>
          <w:p w:rsidR="00BD16FA" w:rsidRPr="00AC7CD9" w:rsidRDefault="00BD16FA" w:rsidP="005A2EDD">
            <w:pPr>
              <w:spacing w:before="120" w:after="120"/>
              <w:jc w:val="center"/>
              <w:rPr>
                <w:rFonts w:cs="Arial"/>
                <w:color w:val="000000"/>
                <w:sz w:val="28"/>
                <w:szCs w:val="18"/>
                <w:lang w:val="en-GB"/>
              </w:rPr>
            </w:pPr>
            <w:r w:rsidRPr="00AC7CD9">
              <w:rPr>
                <w:rFonts w:eastAsia="Times New Roman" w:cs="Arial"/>
                <w:color w:val="000000"/>
                <w:sz w:val="28"/>
                <w:szCs w:val="18"/>
              </w:rPr>
              <w:t xml:space="preserve">Shenzhen </w:t>
            </w:r>
            <w:r w:rsidR="005A2EDD">
              <w:rPr>
                <w:rFonts w:cs="Arial" w:hint="eastAsia"/>
                <w:color w:val="000000"/>
                <w:sz w:val="28"/>
                <w:szCs w:val="18"/>
              </w:rPr>
              <w:t>SmartChain</w:t>
            </w:r>
            <w:r w:rsidRPr="00AC7CD9">
              <w:rPr>
                <w:rFonts w:eastAsia="Times New Roman" w:cs="Arial"/>
                <w:color w:val="000000"/>
                <w:sz w:val="28"/>
                <w:szCs w:val="18"/>
              </w:rPr>
              <w:t xml:space="preserve"> Technology Co.,Ltd</w:t>
            </w:r>
            <w:r>
              <w:rPr>
                <w:rFonts w:cs="Arial" w:hint="eastAsia"/>
                <w:color w:val="000000"/>
                <w:sz w:val="28"/>
                <w:szCs w:val="18"/>
              </w:rPr>
              <w:t>P</w:t>
            </w:r>
            <w:r w:rsidRPr="00AC7CD9">
              <w:rPr>
                <w:rFonts w:cs="Arial"/>
                <w:color w:val="000000"/>
                <w:sz w:val="28"/>
                <w:szCs w:val="18"/>
              </w:rPr>
              <w:t>ublished</w:t>
            </w:r>
          </w:p>
        </w:tc>
      </w:tr>
      <w:tr w:rsidR="00BD16FA" w:rsidRPr="00AC7CD9" w:rsidTr="00C54E81">
        <w:tc>
          <w:tcPr>
            <w:tcW w:w="5000" w:type="pct"/>
          </w:tcPr>
          <w:p w:rsidR="00BD16FA" w:rsidRPr="00F17943" w:rsidRDefault="007F384D" w:rsidP="005A2EDD">
            <w:pPr>
              <w:spacing w:before="120" w:after="120"/>
              <w:jc w:val="center"/>
              <w:rPr>
                <w:rFonts w:eastAsia="Times New Roman" w:cs="Arial"/>
                <w:color w:val="000000"/>
                <w:sz w:val="28"/>
                <w:szCs w:val="18"/>
              </w:rPr>
            </w:pPr>
            <w:hyperlink r:id="rId10" w:history="1">
              <w:r w:rsidR="005A2EDD" w:rsidRPr="00C55A11">
                <w:rPr>
                  <w:rStyle w:val="a7"/>
                  <w:rFonts w:hint="eastAsia"/>
                  <w:sz w:val="28"/>
                  <w:szCs w:val="18"/>
                </w:rPr>
                <w:t>www.dacrs.com</w:t>
              </w:r>
            </w:hyperlink>
          </w:p>
        </w:tc>
      </w:tr>
    </w:tbl>
    <w:p w:rsidR="00BD16FA" w:rsidRDefault="00BD16FA" w:rsidP="00C54E81"/>
    <w:p w:rsidR="00BD16FA" w:rsidRDefault="00BD16FA" w:rsidP="00C54E81"/>
    <w:p w:rsidR="00BD16FA" w:rsidRPr="00E95403" w:rsidRDefault="00BD16FA" w:rsidP="00652A7E">
      <w:pPr>
        <w:rPr>
          <w:b/>
          <w:sz w:val="44"/>
          <w:szCs w:val="36"/>
        </w:rPr>
        <w:sectPr w:rsidR="00BD16FA" w:rsidRPr="00E95403" w:rsidSect="000F5F4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440" w:right="1080" w:bottom="1440" w:left="1080" w:header="567" w:footer="850" w:gutter="0"/>
          <w:pgNumType w:fmt="lowerRoman" w:start="0"/>
          <w:cols w:space="425"/>
          <w:titlePg/>
          <w:docGrid w:type="lines" w:linePitch="312"/>
        </w:sectPr>
      </w:pPr>
      <w:r>
        <w:br w:type="page"/>
      </w:r>
    </w:p>
    <w:sdt>
      <w:sdtPr>
        <w:rPr>
          <w:rFonts w:cstheme="minorBidi"/>
          <w:b w:val="0"/>
          <w:bCs w:val="0"/>
          <w:kern w:val="2"/>
          <w:sz w:val="21"/>
          <w:szCs w:val="22"/>
          <w:lang w:val="zh-CN"/>
        </w:rPr>
        <w:id w:val="1492137133"/>
        <w:docPartObj>
          <w:docPartGallery w:val="Table of Contents"/>
          <w:docPartUnique/>
        </w:docPartObj>
      </w:sdtPr>
      <w:sdtContent>
        <w:bookmarkStart w:id="0" w:name="_Toc461125751" w:displacedByCustomXml="prev"/>
        <w:p w:rsidR="00AB7246" w:rsidRDefault="00AB7246" w:rsidP="001C49AC">
          <w:pPr>
            <w:pStyle w:val="10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  <w:bookmarkEnd w:id="0"/>
        </w:p>
        <w:p w:rsidR="006A5AE8" w:rsidRDefault="007F384D">
          <w:pPr>
            <w:pStyle w:val="11"/>
            <w:rPr>
              <w:rFonts w:asciiTheme="minorHAnsi" w:hAnsiTheme="minorHAnsi"/>
              <w:noProof/>
            </w:rPr>
          </w:pPr>
          <w:r w:rsidRPr="007F384D">
            <w:fldChar w:fldCharType="begin"/>
          </w:r>
          <w:r w:rsidR="00AB7246">
            <w:instrText xml:space="preserve"> TOC \o "1-3" \h \z \u </w:instrText>
          </w:r>
          <w:r w:rsidRPr="007F384D">
            <w:fldChar w:fldCharType="separate"/>
          </w:r>
          <w:hyperlink w:anchor="_Toc461125751" w:history="1">
            <w:r w:rsidR="006A5AE8" w:rsidRPr="0047537C">
              <w:rPr>
                <w:rStyle w:val="a7"/>
                <w:rFonts w:hint="eastAsia"/>
                <w:noProof/>
                <w:lang w:val="zh-CN"/>
              </w:rPr>
              <w:t>目录</w:t>
            </w:r>
            <w:r w:rsidR="006A5AE8">
              <w:rPr>
                <w:noProof/>
                <w:webHidden/>
              </w:rPr>
              <w:tab/>
            </w:r>
            <w:r w:rsidR="006A5AE8">
              <w:rPr>
                <w:noProof/>
                <w:webHidden/>
              </w:rPr>
              <w:fldChar w:fldCharType="begin"/>
            </w:r>
            <w:r w:rsidR="006A5AE8">
              <w:rPr>
                <w:noProof/>
                <w:webHidden/>
              </w:rPr>
              <w:instrText xml:space="preserve"> PAGEREF _Toc461125751 \h </w:instrText>
            </w:r>
            <w:r w:rsidR="006A5AE8">
              <w:rPr>
                <w:noProof/>
                <w:webHidden/>
              </w:rPr>
            </w:r>
            <w:r w:rsidR="006A5AE8">
              <w:rPr>
                <w:noProof/>
                <w:webHidden/>
              </w:rPr>
              <w:fldChar w:fldCharType="separate"/>
            </w:r>
            <w:r w:rsidR="006A5AE8">
              <w:rPr>
                <w:noProof/>
                <w:webHidden/>
              </w:rPr>
              <w:t>1</w:t>
            </w:r>
            <w:r w:rsidR="006A5AE8">
              <w:rPr>
                <w:noProof/>
                <w:webHidden/>
              </w:rPr>
              <w:fldChar w:fldCharType="end"/>
            </w:r>
          </w:hyperlink>
        </w:p>
        <w:p w:rsidR="006A5AE8" w:rsidRDefault="006A5AE8">
          <w:pPr>
            <w:pStyle w:val="11"/>
            <w:rPr>
              <w:rFonts w:asciiTheme="minorHAnsi" w:hAnsiTheme="minorHAnsi"/>
              <w:noProof/>
            </w:rPr>
          </w:pPr>
          <w:hyperlink w:anchor="_Toc461125752" w:history="1">
            <w:r w:rsidRPr="0047537C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</w:t>
            </w:r>
            <w:r>
              <w:rPr>
                <w:rFonts w:asciiTheme="minorHAnsi" w:hAnsiTheme="minorHAnsi"/>
                <w:noProof/>
              </w:rPr>
              <w:tab/>
            </w:r>
            <w:r w:rsidRPr="0047537C">
              <w:rPr>
                <w:rStyle w:val="a7"/>
                <w:rFonts w:hint="eastAsia"/>
                <w:noProof/>
              </w:rPr>
              <w:t>比特币学习网址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_Toc461125752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AE8" w:rsidRDefault="006A5AE8">
          <w:pPr>
            <w:pStyle w:val="20"/>
            <w:rPr>
              <w:rFonts w:asciiTheme="minorHAnsi" w:hAnsiTheme="minorHAnsi"/>
              <w:noProof/>
            </w:rPr>
          </w:pPr>
          <w:hyperlink w:anchor="_Toc461125753" w:history="1">
            <w:r w:rsidRPr="0047537C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47537C">
              <w:rPr>
                <w:rStyle w:val="a7"/>
                <w:rFonts w:hint="eastAsia"/>
                <w:noProof/>
              </w:rPr>
              <w:t>比特币运行原理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_Toc461125753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AE8" w:rsidRDefault="006A5AE8">
          <w:pPr>
            <w:pStyle w:val="20"/>
            <w:rPr>
              <w:rFonts w:asciiTheme="minorHAnsi" w:hAnsiTheme="minorHAnsi"/>
              <w:noProof/>
            </w:rPr>
          </w:pPr>
          <w:hyperlink w:anchor="_Toc461125754" w:history="1">
            <w:r w:rsidRPr="0047537C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1.2</w:t>
            </w:r>
            <w:r>
              <w:rPr>
                <w:rFonts w:asciiTheme="minorHAnsi" w:hAnsiTheme="minorHAnsi"/>
                <w:noProof/>
              </w:rPr>
              <w:tab/>
            </w:r>
            <w:r w:rsidRPr="0047537C">
              <w:rPr>
                <w:rStyle w:val="a7"/>
                <w:rFonts w:hint="eastAsia"/>
                <w:noProof/>
              </w:rPr>
              <w:t>比特币矿池运行原理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_Toc461125754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AE8" w:rsidRDefault="006A5AE8">
          <w:pPr>
            <w:pStyle w:val="20"/>
            <w:rPr>
              <w:rFonts w:asciiTheme="minorHAnsi" w:hAnsiTheme="minorHAnsi"/>
              <w:noProof/>
            </w:rPr>
          </w:pPr>
          <w:hyperlink w:anchor="_Toc461125755" w:history="1">
            <w:r w:rsidRPr="0047537C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1.3</w:t>
            </w:r>
            <w:r>
              <w:rPr>
                <w:rFonts w:asciiTheme="minorHAnsi" w:hAnsiTheme="minorHAnsi"/>
                <w:noProof/>
              </w:rPr>
              <w:tab/>
            </w:r>
            <w:r w:rsidRPr="0047537C">
              <w:rPr>
                <w:rStyle w:val="a7"/>
                <w:rFonts w:hint="eastAsia"/>
                <w:noProof/>
              </w:rPr>
              <w:t>比特币代码编译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_Toc461125755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AE8" w:rsidRDefault="006A5AE8">
          <w:pPr>
            <w:pStyle w:val="20"/>
            <w:rPr>
              <w:rFonts w:asciiTheme="minorHAnsi" w:hAnsiTheme="minorHAnsi"/>
              <w:noProof/>
            </w:rPr>
          </w:pPr>
          <w:hyperlink w:anchor="_Toc461125756" w:history="1">
            <w:r w:rsidRPr="0047537C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1.4</w:t>
            </w:r>
            <w:r>
              <w:rPr>
                <w:rFonts w:asciiTheme="minorHAnsi" w:hAnsiTheme="minorHAnsi"/>
                <w:noProof/>
              </w:rPr>
              <w:tab/>
            </w:r>
            <w:r w:rsidRPr="0047537C">
              <w:rPr>
                <w:rStyle w:val="a7"/>
                <w:rFonts w:hint="eastAsia"/>
                <w:noProof/>
              </w:rPr>
              <w:t>中本聪论文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_Toc461125756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AE8" w:rsidRDefault="006A5AE8">
          <w:pPr>
            <w:pStyle w:val="20"/>
            <w:rPr>
              <w:rFonts w:asciiTheme="minorHAnsi" w:hAnsiTheme="minorHAnsi"/>
              <w:noProof/>
            </w:rPr>
          </w:pPr>
          <w:hyperlink w:anchor="_Toc461125757" w:history="1">
            <w:r w:rsidRPr="0047537C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1.5</w:t>
            </w:r>
            <w:r>
              <w:rPr>
                <w:rFonts w:asciiTheme="minorHAnsi" w:hAnsiTheme="minorHAnsi"/>
                <w:noProof/>
              </w:rPr>
              <w:tab/>
            </w:r>
            <w:r w:rsidRPr="0047537C">
              <w:rPr>
                <w:rStyle w:val="a7"/>
                <w:rFonts w:hint="eastAsia"/>
                <w:noProof/>
              </w:rPr>
              <w:t>比特币源代码地址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_Toc461125757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AE8" w:rsidRDefault="006A5AE8">
          <w:pPr>
            <w:pStyle w:val="20"/>
            <w:rPr>
              <w:rFonts w:asciiTheme="minorHAnsi" w:hAnsiTheme="minorHAnsi"/>
              <w:noProof/>
            </w:rPr>
          </w:pPr>
          <w:hyperlink w:anchor="_Toc461125758" w:history="1">
            <w:r w:rsidRPr="0047537C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1.6</w:t>
            </w:r>
            <w:r>
              <w:rPr>
                <w:rFonts w:asciiTheme="minorHAnsi" w:hAnsiTheme="minorHAnsi"/>
                <w:noProof/>
              </w:rPr>
              <w:tab/>
            </w:r>
            <w:r w:rsidRPr="0047537C">
              <w:rPr>
                <w:rStyle w:val="a7"/>
                <w:rFonts w:hint="eastAsia"/>
                <w:noProof/>
              </w:rPr>
              <w:t>比特币开发帮助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_Toc461125758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AE8" w:rsidRDefault="006A5AE8">
          <w:pPr>
            <w:pStyle w:val="20"/>
            <w:rPr>
              <w:rFonts w:asciiTheme="minorHAnsi" w:hAnsiTheme="minorHAnsi"/>
              <w:noProof/>
            </w:rPr>
          </w:pPr>
          <w:hyperlink w:anchor="_Toc461125759" w:history="1">
            <w:r w:rsidRPr="0047537C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1.7</w:t>
            </w:r>
            <w:r>
              <w:rPr>
                <w:rFonts w:asciiTheme="minorHAnsi" w:hAnsiTheme="minorHAnsi"/>
                <w:noProof/>
              </w:rPr>
              <w:tab/>
            </w:r>
            <w:r w:rsidRPr="0047537C">
              <w:rPr>
                <w:rStyle w:val="a7"/>
                <w:rFonts w:hint="eastAsia"/>
                <w:noProof/>
              </w:rPr>
              <w:t>比特币维基百科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_Toc461125759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AE8" w:rsidRDefault="006A5AE8">
          <w:pPr>
            <w:pStyle w:val="20"/>
            <w:rPr>
              <w:rFonts w:asciiTheme="minorHAnsi" w:hAnsiTheme="minorHAnsi"/>
              <w:noProof/>
            </w:rPr>
          </w:pPr>
          <w:hyperlink w:anchor="_Toc461125760" w:history="1">
            <w:r w:rsidRPr="0047537C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1.8</w:t>
            </w:r>
            <w:r>
              <w:rPr>
                <w:rFonts w:asciiTheme="minorHAnsi" w:hAnsiTheme="minorHAnsi"/>
                <w:noProof/>
              </w:rPr>
              <w:tab/>
            </w:r>
            <w:r w:rsidRPr="0047537C">
              <w:rPr>
                <w:rStyle w:val="a7"/>
                <w:rFonts w:hint="eastAsia"/>
                <w:noProof/>
              </w:rPr>
              <w:t>一个故事告诉你比特币的原理及运作机制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_Toc461125760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AE8" w:rsidRDefault="006A5AE8">
          <w:pPr>
            <w:pStyle w:val="20"/>
            <w:rPr>
              <w:rFonts w:asciiTheme="minorHAnsi" w:hAnsiTheme="minorHAnsi"/>
              <w:noProof/>
            </w:rPr>
          </w:pPr>
          <w:hyperlink w:anchor="_Toc461125761" w:history="1">
            <w:r w:rsidRPr="0047537C">
              <w:rPr>
                <w:rStyle w:val="a7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1.9</w:t>
            </w:r>
            <w:r>
              <w:rPr>
                <w:rFonts w:asciiTheme="minorHAnsi" w:hAnsiTheme="minorHAnsi"/>
                <w:noProof/>
              </w:rPr>
              <w:tab/>
            </w:r>
            <w:r w:rsidRPr="0047537C">
              <w:rPr>
                <w:rStyle w:val="a7"/>
                <w:rFonts w:hint="eastAsia"/>
                <w:noProof/>
              </w:rPr>
              <w:t>精通比特币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_Toc461125761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18B" w:rsidRDefault="007F384D" w:rsidP="0074518B">
          <w:pPr>
            <w:rPr>
              <w:lang w:val="zh-CN"/>
            </w:rPr>
          </w:pPr>
          <w:r>
            <w:rPr>
              <w:lang w:val="zh-CN"/>
            </w:rPr>
            <w:fldChar w:fldCharType="end"/>
          </w:r>
        </w:p>
      </w:sdtContent>
    </w:sdt>
    <w:bookmarkStart w:id="1" w:name="_Toc356309929" w:displacedByCustomXml="prev"/>
    <w:bookmarkEnd w:id="1" w:displacedByCustomXml="prev"/>
    <w:bookmarkStart w:id="2" w:name="_Toc356142930" w:displacedByCustomXml="prev"/>
    <w:bookmarkEnd w:id="2" w:displacedByCustomXml="prev"/>
    <w:bookmarkStart w:id="3" w:name="_Toc353973257" w:displacedByCustomXml="prev"/>
    <w:bookmarkEnd w:id="3" w:displacedByCustomXml="prev"/>
    <w:bookmarkStart w:id="4" w:name="_Toc353109699" w:displacedByCustomXml="prev"/>
    <w:bookmarkEnd w:id="4" w:displacedByCustomXml="prev"/>
    <w:bookmarkStart w:id="5" w:name="_Toc349636358" w:displacedByCustomXml="prev"/>
    <w:bookmarkEnd w:id="5" w:displacedByCustomXml="prev"/>
    <w:bookmarkStart w:id="6" w:name="_Toc349636357" w:displacedByCustomXml="prev"/>
    <w:bookmarkEnd w:id="6" w:displacedByCustomXml="prev"/>
    <w:p w:rsidR="0074518B" w:rsidRDefault="0074518B" w:rsidP="00727008">
      <w:pPr>
        <w:pStyle w:val="10"/>
        <w:numPr>
          <w:ilvl w:val="0"/>
          <w:numId w:val="0"/>
        </w:numPr>
        <w:ind w:left="425"/>
        <w:sectPr w:rsidR="0074518B" w:rsidSect="000F5F4A">
          <w:headerReference w:type="even" r:id="rId17"/>
          <w:headerReference w:type="default" r:id="rId18"/>
          <w:headerReference w:type="first" r:id="rId19"/>
          <w:pgSz w:w="11906" w:h="16838" w:code="9"/>
          <w:pgMar w:top="1440" w:right="1080" w:bottom="1440" w:left="1080" w:header="851" w:footer="992" w:gutter="0"/>
          <w:cols w:space="425"/>
          <w:docGrid w:type="lines" w:linePitch="312"/>
        </w:sectPr>
      </w:pPr>
      <w:bookmarkStart w:id="7" w:name="_Toc333355519"/>
      <w:bookmarkStart w:id="8" w:name="_Toc333410941"/>
      <w:bookmarkStart w:id="9" w:name="_Toc260820551"/>
      <w:bookmarkStart w:id="10" w:name="_Toc321264312"/>
      <w:bookmarkStart w:id="11" w:name="_Toc321264846"/>
      <w:bookmarkStart w:id="12" w:name="_Toc321390364"/>
    </w:p>
    <w:p w:rsidR="001C18F6" w:rsidRDefault="008C1624" w:rsidP="002570AE">
      <w:pPr>
        <w:pStyle w:val="10"/>
      </w:pPr>
      <w:bookmarkStart w:id="13" w:name="_Toc353110243"/>
      <w:bookmarkStart w:id="14" w:name="_Toc461125752"/>
      <w:bookmarkEnd w:id="7"/>
      <w:bookmarkEnd w:id="8"/>
      <w:bookmarkEnd w:id="9"/>
      <w:bookmarkEnd w:id="10"/>
      <w:bookmarkEnd w:id="11"/>
      <w:bookmarkEnd w:id="12"/>
      <w:r>
        <w:rPr>
          <w:rFonts w:hint="eastAsia"/>
        </w:rPr>
        <w:lastRenderedPageBreak/>
        <w:t>比特币学习网址</w:t>
      </w:r>
      <w:bookmarkEnd w:id="14"/>
    </w:p>
    <w:p w:rsidR="008C1624" w:rsidRPr="008C1624" w:rsidRDefault="008C1624" w:rsidP="00F62B6F">
      <w:pPr>
        <w:pStyle w:val="2"/>
        <w:spacing w:before="156"/>
      </w:pPr>
      <w:bookmarkStart w:id="15" w:name="_Toc461125753"/>
      <w:r w:rsidRPr="008C1624">
        <w:rPr>
          <w:rFonts w:hint="eastAsia"/>
        </w:rPr>
        <w:t>比特币运行原理</w:t>
      </w:r>
      <w:bookmarkEnd w:id="15"/>
    </w:p>
    <w:p w:rsidR="008C1624" w:rsidRPr="008C1624" w:rsidRDefault="008C1624" w:rsidP="009E3488">
      <w:r w:rsidRPr="008C1624">
        <w:t xml:space="preserve">http://www.righto.com/2014/02/bitcoins-hard-way-using-raw-bitcoin.html  </w:t>
      </w:r>
    </w:p>
    <w:p w:rsidR="008C1624" w:rsidRPr="008C1624" w:rsidRDefault="008C1624" w:rsidP="00F62B6F">
      <w:pPr>
        <w:pStyle w:val="2"/>
        <w:spacing w:before="156"/>
      </w:pPr>
      <w:bookmarkStart w:id="16" w:name="_Toc461125754"/>
      <w:r w:rsidRPr="008C1624">
        <w:rPr>
          <w:rFonts w:hint="eastAsia"/>
        </w:rPr>
        <w:t>比特币矿池运行原理</w:t>
      </w:r>
      <w:bookmarkEnd w:id="16"/>
    </w:p>
    <w:p w:rsidR="008C1624" w:rsidRPr="008C1624" w:rsidRDefault="008C1624" w:rsidP="009E3488">
      <w:r w:rsidRPr="008C1624">
        <w:t>http://www.righto.com/2014/02/bitcoin-mining-hard-way-algorithms.html</w:t>
      </w:r>
    </w:p>
    <w:p w:rsidR="008C1624" w:rsidRPr="008C1624" w:rsidRDefault="008C1624" w:rsidP="00F62B6F">
      <w:pPr>
        <w:pStyle w:val="2"/>
        <w:spacing w:before="156"/>
      </w:pPr>
      <w:bookmarkStart w:id="17" w:name="_Toc461125755"/>
      <w:r w:rsidRPr="008C1624">
        <w:rPr>
          <w:rFonts w:hint="eastAsia"/>
        </w:rPr>
        <w:t>比特币代码编译</w:t>
      </w:r>
      <w:bookmarkEnd w:id="17"/>
    </w:p>
    <w:p w:rsidR="008C1624" w:rsidRPr="008C1624" w:rsidRDefault="008C1624" w:rsidP="009E3488">
      <w:r w:rsidRPr="008C1624">
        <w:rPr>
          <w:rFonts w:hint="eastAsia"/>
        </w:rPr>
        <w:t xml:space="preserve">https://bitcointalk.org/index.php?topic=149479.0  </w:t>
      </w:r>
      <w:r w:rsidRPr="008C1624">
        <w:rPr>
          <w:rFonts w:hint="eastAsia"/>
        </w:rPr>
        <w:t>（翻墙才能打开）</w:t>
      </w:r>
    </w:p>
    <w:p w:rsidR="008C1624" w:rsidRPr="008C1624" w:rsidRDefault="008C1624" w:rsidP="00F62B6F">
      <w:pPr>
        <w:pStyle w:val="2"/>
        <w:spacing w:before="156"/>
      </w:pPr>
      <w:bookmarkStart w:id="18" w:name="_Toc461125756"/>
      <w:r w:rsidRPr="008C1624">
        <w:rPr>
          <w:rFonts w:hint="eastAsia"/>
        </w:rPr>
        <w:t>中本聪论文</w:t>
      </w:r>
      <w:bookmarkEnd w:id="18"/>
    </w:p>
    <w:p w:rsidR="008C1624" w:rsidRPr="008C1624" w:rsidRDefault="008C1624" w:rsidP="009E3488">
      <w:r w:rsidRPr="008C1624">
        <w:rPr>
          <w:rFonts w:hint="eastAsia"/>
        </w:rPr>
        <w:t>http://wenku.baidu.com/link?url=VAzgVzTS3sOW_w0Iurt3dPSxZLGJ_jQmtt6YDX-60l3mPuhGW3oQoLMGiIshXI-IcdY7MxoI6Ug37hzcfZnEFYoQw1DcmklTvIBTJdgL7m3</w:t>
      </w:r>
      <w:r w:rsidRPr="008C1624">
        <w:rPr>
          <w:rFonts w:hint="eastAsia"/>
        </w:rPr>
        <w:t>（巴比特中文翻译）</w:t>
      </w:r>
    </w:p>
    <w:p w:rsidR="008C1624" w:rsidRPr="008C1624" w:rsidRDefault="008C1624" w:rsidP="009E3488">
      <w:r w:rsidRPr="008C1624">
        <w:rPr>
          <w:rFonts w:hint="eastAsia"/>
        </w:rPr>
        <w:t>http://blog.163.com/w_howard/blog/static/201665138201311222844857/</w:t>
      </w:r>
      <w:r w:rsidRPr="008C1624">
        <w:rPr>
          <w:rFonts w:hint="eastAsia"/>
        </w:rPr>
        <w:t>（英文原版）</w:t>
      </w:r>
    </w:p>
    <w:p w:rsidR="008C1624" w:rsidRPr="008C1624" w:rsidRDefault="008C1624" w:rsidP="00F62B6F">
      <w:pPr>
        <w:pStyle w:val="2"/>
        <w:spacing w:before="156"/>
      </w:pPr>
      <w:bookmarkStart w:id="19" w:name="_Toc461125757"/>
      <w:r w:rsidRPr="008C1624">
        <w:rPr>
          <w:rFonts w:hint="eastAsia"/>
        </w:rPr>
        <w:t>比特币源代码地址</w:t>
      </w:r>
      <w:bookmarkEnd w:id="19"/>
    </w:p>
    <w:p w:rsidR="008C1624" w:rsidRPr="008C1624" w:rsidRDefault="008C1624" w:rsidP="009E3488">
      <w:r w:rsidRPr="008C1624">
        <w:t>https://github.com/bitcoin/bitcoin</w:t>
      </w:r>
    </w:p>
    <w:p w:rsidR="008C1624" w:rsidRPr="008C1624" w:rsidRDefault="008C1624" w:rsidP="00F62B6F">
      <w:pPr>
        <w:pStyle w:val="2"/>
        <w:spacing w:before="156"/>
      </w:pPr>
      <w:bookmarkStart w:id="20" w:name="_Toc461125758"/>
      <w:r w:rsidRPr="008C1624">
        <w:rPr>
          <w:rFonts w:hint="eastAsia"/>
        </w:rPr>
        <w:t>比特币开发帮助</w:t>
      </w:r>
      <w:bookmarkEnd w:id="20"/>
    </w:p>
    <w:p w:rsidR="008C1624" w:rsidRPr="008C1624" w:rsidRDefault="008C1624" w:rsidP="009E3488">
      <w:r w:rsidRPr="008C1624">
        <w:t>https://bitcoin.org/en/developer-reference#block-headers</w:t>
      </w:r>
    </w:p>
    <w:p w:rsidR="008C1624" w:rsidRPr="008C1624" w:rsidRDefault="008C1624" w:rsidP="00F62B6F">
      <w:pPr>
        <w:pStyle w:val="2"/>
        <w:spacing w:before="156"/>
      </w:pPr>
      <w:bookmarkStart w:id="21" w:name="_Toc461125759"/>
      <w:r w:rsidRPr="008C1624">
        <w:rPr>
          <w:rFonts w:hint="eastAsia"/>
        </w:rPr>
        <w:t>比特币维基百科</w:t>
      </w:r>
      <w:bookmarkEnd w:id="21"/>
    </w:p>
    <w:p w:rsidR="004F302F" w:rsidRDefault="008C1624" w:rsidP="009E3488">
      <w:pPr>
        <w:rPr>
          <w:rFonts w:hint="eastAsia"/>
        </w:rPr>
      </w:pPr>
      <w:r w:rsidRPr="008C1624">
        <w:t>https://en.bitcoin.it/wiki/Main_Page</w:t>
      </w:r>
      <w:r w:rsidR="00727008">
        <w:t xml:space="preserve"> </w:t>
      </w:r>
      <w:bookmarkEnd w:id="13"/>
    </w:p>
    <w:p w:rsidR="0043038F" w:rsidRDefault="0043038F" w:rsidP="00F62B6F">
      <w:pPr>
        <w:pStyle w:val="2"/>
        <w:spacing w:before="156"/>
        <w:rPr>
          <w:rFonts w:hint="eastAsia"/>
        </w:rPr>
      </w:pPr>
      <w:bookmarkStart w:id="22" w:name="_Toc461125760"/>
      <w:r w:rsidRPr="00F62B6F">
        <w:rPr>
          <w:rFonts w:hint="eastAsia"/>
        </w:rPr>
        <w:lastRenderedPageBreak/>
        <w:t>一个故事告诉你比特币的原理及运作机制</w:t>
      </w:r>
      <w:bookmarkEnd w:id="22"/>
    </w:p>
    <w:p w:rsidR="00757C4D" w:rsidRDefault="002F6A4B" w:rsidP="0043038F">
      <w:pPr>
        <w:rPr>
          <w:rFonts w:hint="eastAsia"/>
        </w:rPr>
      </w:pPr>
      <w:r w:rsidRPr="002F6A4B">
        <w:t>http://blog.jobbole.com/53433/</w:t>
      </w:r>
    </w:p>
    <w:p w:rsidR="00BB753B" w:rsidRPr="00F62B6F" w:rsidRDefault="00BB753B" w:rsidP="00F62B6F">
      <w:pPr>
        <w:pStyle w:val="2"/>
        <w:spacing w:before="156"/>
      </w:pPr>
      <w:bookmarkStart w:id="23" w:name="_Toc461125761"/>
      <w:r w:rsidRPr="00F62B6F">
        <w:rPr>
          <w:rFonts w:hint="eastAsia"/>
        </w:rPr>
        <w:t>精通比特币</w:t>
      </w:r>
      <w:bookmarkEnd w:id="23"/>
    </w:p>
    <w:p w:rsidR="00757C4D" w:rsidRPr="00BB753B" w:rsidRDefault="00BB753B" w:rsidP="0043038F">
      <w:pPr>
        <w:rPr>
          <w:rFonts w:hint="eastAsia"/>
        </w:rPr>
      </w:pPr>
      <w:r w:rsidRPr="00BB753B">
        <w:t>http://8btc.com/article-1781-1.html</w:t>
      </w:r>
    </w:p>
    <w:p w:rsidR="00757C4D" w:rsidRPr="0043038F" w:rsidRDefault="00757C4D" w:rsidP="0043038F"/>
    <w:p w:rsidR="004E6B02" w:rsidRPr="0043038F" w:rsidRDefault="004E6B02" w:rsidP="009E3488"/>
    <w:sectPr w:rsidR="004E6B02" w:rsidRPr="0043038F" w:rsidSect="00580512">
      <w:pgSz w:w="11906" w:h="16838" w:code="9"/>
      <w:pgMar w:top="1440" w:right="707" w:bottom="1440" w:left="1418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077D8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0CF" w:rsidRDefault="00CE50CF" w:rsidP="00506333">
      <w:r>
        <w:separator/>
      </w:r>
    </w:p>
  </w:endnote>
  <w:endnote w:type="continuationSeparator" w:id="1">
    <w:p w:rsidR="00CE50CF" w:rsidRDefault="00CE50CF" w:rsidP="00506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E41" w:rsidRDefault="008F1E4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A6" w:rsidRPr="00A76964" w:rsidRDefault="001F73A6" w:rsidP="00C54E81">
    <w:pPr>
      <w:pStyle w:val="a4"/>
      <w:pBdr>
        <w:top w:val="single" w:sz="24" w:space="1" w:color="A6A6A6" w:themeColor="background1" w:themeShade="A6"/>
      </w:pBdr>
    </w:pPr>
    <w:r>
      <w:rPr>
        <w:rFonts w:cs="Arial" w:hint="eastAsia"/>
      </w:rPr>
      <w:tab/>
    </w:r>
    <w:r>
      <w:ptab w:relativeTo="margin" w:alignment="right" w:leader="none"/>
    </w:r>
    <w:fldSimple w:instr=" PAGE   \* MERGEFORMAT ">
      <w:r w:rsidR="006A5AE8">
        <w:rPr>
          <w:noProof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E41" w:rsidRDefault="008F1E4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0CF" w:rsidRDefault="00CE50CF" w:rsidP="00506333">
      <w:r>
        <w:separator/>
      </w:r>
    </w:p>
  </w:footnote>
  <w:footnote w:type="continuationSeparator" w:id="1">
    <w:p w:rsidR="00CE50CF" w:rsidRDefault="00CE50CF" w:rsidP="005063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A6" w:rsidRDefault="007F384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7692" o:spid="_x0000_s2063" type="#_x0000_t136" style="position:absolute;left:0;text-align:left;margin-left:0;margin-top:0;width:629.8pt;height:57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智链科技有限公司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56"/>
      <w:gridCol w:w="4261"/>
    </w:tblGrid>
    <w:tr w:rsidR="001F73A6" w:rsidTr="00C54E81">
      <w:trPr>
        <w:trHeight w:val="429"/>
      </w:trPr>
      <w:tc>
        <w:tcPr>
          <w:tcW w:w="4261" w:type="dxa"/>
          <w:hideMark/>
        </w:tcPr>
        <w:p w:rsidR="001F73A6" w:rsidRDefault="007F384D" w:rsidP="00C54E81">
          <w:pPr>
            <w:pStyle w:val="a3"/>
            <w:pBdr>
              <w:bottom w:val="none" w:sz="0" w:space="0" w:color="auto"/>
            </w:pBdr>
            <w:jc w:val="left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6957693" o:spid="_x0000_s2064" type="#_x0000_t136" style="position:absolute;margin-left:0;margin-top:0;width:629.8pt;height:57.25pt;rotation:315;z-index:-25165209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宋体&quot;;font-size:1pt" string="深圳市智链科技有限公司"/>
                <w10:wrap anchorx="margin" anchory="margin"/>
              </v:shape>
            </w:pict>
          </w:r>
          <w:r w:rsidR="001F73A6">
            <w:rPr>
              <w:noProof/>
            </w:rPr>
            <w:drawing>
              <wp:inline distT="0" distB="0" distL="0" distR="0">
                <wp:extent cx="2601320" cy="447427"/>
                <wp:effectExtent l="19050" t="0" r="8530" b="0"/>
                <wp:docPr id="3" name="Picture 1" descr="D:\chenbilun\桌面\main_0--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chenbilun\桌面\main_0---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2223" cy="447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cs="Arial"/>
            <w:b/>
          </w:rPr>
          <w:alias w:val="Title"/>
          <w:id w:val="5290698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261" w:type="dxa"/>
              <w:vAlign w:val="bottom"/>
              <w:hideMark/>
            </w:tcPr>
            <w:p w:rsidR="001F73A6" w:rsidRPr="00995E16" w:rsidRDefault="002115AA" w:rsidP="00C54E81">
              <w:pPr>
                <w:pStyle w:val="a3"/>
                <w:pBdr>
                  <w:bottom w:val="none" w:sz="0" w:space="0" w:color="auto"/>
                </w:pBdr>
                <w:jc w:val="right"/>
                <w:rPr>
                  <w:rFonts w:eastAsiaTheme="minorEastAsia" w:cs="Arial"/>
                  <w:b/>
                </w:rPr>
              </w:pPr>
              <w:r>
                <w:rPr>
                  <w:rFonts w:eastAsia="宋体" w:cs="Arial" w:hint="eastAsia"/>
                  <w:b/>
                </w:rPr>
                <w:t>比特币学习资料</w:t>
              </w:r>
            </w:p>
          </w:tc>
        </w:sdtContent>
      </w:sdt>
    </w:tr>
  </w:tbl>
  <w:p w:rsidR="001F73A6" w:rsidRDefault="001F73A6" w:rsidP="00C54E81">
    <w:pPr>
      <w:pStyle w:val="a3"/>
      <w:pBdr>
        <w:bottom w:val="none" w:sz="0" w:space="0" w:color="auto"/>
      </w:pBdr>
      <w:tabs>
        <w:tab w:val="left" w:pos="2064"/>
      </w:tabs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A6" w:rsidRDefault="001F73A6" w:rsidP="00C54E81">
    <w:pPr>
      <w:pStyle w:val="a3"/>
      <w:pBdr>
        <w:bottom w:val="none" w:sz="0" w:space="0" w:color="auto"/>
      </w:pBd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A6" w:rsidRDefault="007F384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7695" o:spid="_x0000_s2066" type="#_x0000_t136" style="position:absolute;left:0;text-align:left;margin-left:0;margin-top:0;width:629.8pt;height:57.2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智链科技有限公司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87"/>
      <w:gridCol w:w="5575"/>
    </w:tblGrid>
    <w:tr w:rsidR="001F73A6" w:rsidTr="00035DFF">
      <w:trPr>
        <w:trHeight w:val="848"/>
      </w:trPr>
      <w:tc>
        <w:tcPr>
          <w:tcW w:w="2202" w:type="pct"/>
          <w:hideMark/>
        </w:tcPr>
        <w:p w:rsidR="001F73A6" w:rsidRDefault="001F73A6" w:rsidP="00035DFF">
          <w:pPr>
            <w:pStyle w:val="a3"/>
            <w:pBdr>
              <w:bottom w:val="none" w:sz="0" w:space="0" w:color="auto"/>
            </w:pBdr>
            <w:jc w:val="left"/>
            <w:rPr>
              <w:rFonts w:eastAsiaTheme="minorEastAsia"/>
            </w:rPr>
          </w:pPr>
          <w:r>
            <w:rPr>
              <w:noProof/>
            </w:rPr>
            <w:drawing>
              <wp:inline distT="0" distB="0" distL="0" distR="0">
                <wp:extent cx="1757992" cy="346646"/>
                <wp:effectExtent l="19050" t="0" r="0" b="0"/>
                <wp:docPr id="5" name="Picture 2" descr="D:\chenbilun\我的文档\Work\文档\文档相关\logo-透明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chenbilun\我的文档\Work\文档\文档相关\logo-透明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7992" cy="34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8" w:type="pct"/>
          <w:vAlign w:val="bottom"/>
          <w:hideMark/>
        </w:tcPr>
        <w:p w:rsidR="001F73A6" w:rsidRPr="00995E16" w:rsidRDefault="001866BC" w:rsidP="00035DFF">
          <w:pPr>
            <w:pStyle w:val="a3"/>
            <w:pBdr>
              <w:bottom w:val="none" w:sz="0" w:space="0" w:color="auto"/>
            </w:pBdr>
            <w:tabs>
              <w:tab w:val="clear" w:pos="4153"/>
            </w:tabs>
            <w:ind w:left="420"/>
            <w:jc w:val="right"/>
            <w:rPr>
              <w:rFonts w:eastAsiaTheme="minorEastAsia"/>
              <w:b/>
            </w:rPr>
          </w:pPr>
          <w:r>
            <w:rPr>
              <w:rFonts w:eastAsiaTheme="minorEastAsia" w:hint="eastAsia"/>
              <w:b/>
            </w:rPr>
            <w:t>文档名称</w:t>
          </w:r>
        </w:p>
      </w:tc>
    </w:tr>
  </w:tbl>
  <w:p w:rsidR="001F73A6" w:rsidRDefault="007F384D" w:rsidP="00035DFF">
    <w:pPr>
      <w:pStyle w:val="a3"/>
      <w:pBdr>
        <w:bottom w:val="none" w:sz="0" w:space="0" w:color="auto"/>
      </w:pBdr>
      <w:spacing w:before="0" w:beforeAutospacing="0" w:after="0" w:afterAutospacing="0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7696" o:spid="_x0000_s2067" type="#_x0000_t136" style="position:absolute;left:0;text-align:left;margin-left:0;margin-top:0;width:375.75pt;height:57.25pt;rotation:315;z-index:-251657217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智链科技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A6" w:rsidRDefault="007F384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7694" o:spid="_x0000_s2065" type="#_x0000_t136" style="position:absolute;left:0;text-align:left;margin-left:0;margin-top:0;width:629.8pt;height:57.2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智链科技有限公司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A24"/>
    <w:multiLevelType w:val="hybridMultilevel"/>
    <w:tmpl w:val="F5323AF2"/>
    <w:lvl w:ilvl="0" w:tplc="C58C0056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F96F59"/>
    <w:multiLevelType w:val="hybridMultilevel"/>
    <w:tmpl w:val="742EA48A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EC32E0"/>
    <w:multiLevelType w:val="hybridMultilevel"/>
    <w:tmpl w:val="D5F81590"/>
    <w:lvl w:ilvl="0" w:tplc="246470C8">
      <w:start w:val="1"/>
      <w:numFmt w:val="decimal"/>
      <w:pStyle w:val="3XGDHeading315"/>
      <w:lvlText w:val="%1."/>
      <w:lvlJc w:val="left"/>
      <w:pPr>
        <w:ind w:left="1271" w:hanging="420"/>
      </w:pPr>
      <w:rPr>
        <w:rFonts w:cs="Calibri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>
    <w:nsid w:val="4B12288F"/>
    <w:multiLevelType w:val="multilevel"/>
    <w:tmpl w:val="69E6190A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560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8C82DD2"/>
    <w:multiLevelType w:val="multilevel"/>
    <w:tmpl w:val="2E5279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XGDHeading300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ijianglong">
    <w15:presenceInfo w15:providerId="None" w15:userId="shijianglong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53B"/>
    <w:rsid w:val="00000958"/>
    <w:rsid w:val="00000AA6"/>
    <w:rsid w:val="000013B7"/>
    <w:rsid w:val="00001CF5"/>
    <w:rsid w:val="00001D39"/>
    <w:rsid w:val="00001DFE"/>
    <w:rsid w:val="0000212E"/>
    <w:rsid w:val="00002371"/>
    <w:rsid w:val="00002572"/>
    <w:rsid w:val="00002991"/>
    <w:rsid w:val="00003EEC"/>
    <w:rsid w:val="00004127"/>
    <w:rsid w:val="000048E0"/>
    <w:rsid w:val="00004CF4"/>
    <w:rsid w:val="00005079"/>
    <w:rsid w:val="00005696"/>
    <w:rsid w:val="00005B4C"/>
    <w:rsid w:val="00005B8D"/>
    <w:rsid w:val="00005C52"/>
    <w:rsid w:val="00006BB0"/>
    <w:rsid w:val="00006EAD"/>
    <w:rsid w:val="00007A47"/>
    <w:rsid w:val="00010650"/>
    <w:rsid w:val="000109FF"/>
    <w:rsid w:val="00011253"/>
    <w:rsid w:val="000118E4"/>
    <w:rsid w:val="00011E37"/>
    <w:rsid w:val="000124AC"/>
    <w:rsid w:val="00012759"/>
    <w:rsid w:val="000134DD"/>
    <w:rsid w:val="00013E1C"/>
    <w:rsid w:val="00014C3F"/>
    <w:rsid w:val="00015947"/>
    <w:rsid w:val="0001652F"/>
    <w:rsid w:val="00017364"/>
    <w:rsid w:val="00017788"/>
    <w:rsid w:val="000177AF"/>
    <w:rsid w:val="00017FB3"/>
    <w:rsid w:val="00020454"/>
    <w:rsid w:val="0002045F"/>
    <w:rsid w:val="00020B46"/>
    <w:rsid w:val="00020C21"/>
    <w:rsid w:val="00021442"/>
    <w:rsid w:val="00021476"/>
    <w:rsid w:val="0002217B"/>
    <w:rsid w:val="00022618"/>
    <w:rsid w:val="00022FF0"/>
    <w:rsid w:val="00023430"/>
    <w:rsid w:val="0002435B"/>
    <w:rsid w:val="00024809"/>
    <w:rsid w:val="00024F61"/>
    <w:rsid w:val="00025785"/>
    <w:rsid w:val="00025FAD"/>
    <w:rsid w:val="00026157"/>
    <w:rsid w:val="00026921"/>
    <w:rsid w:val="00026BEC"/>
    <w:rsid w:val="0002746D"/>
    <w:rsid w:val="00027757"/>
    <w:rsid w:val="00027B03"/>
    <w:rsid w:val="00027C77"/>
    <w:rsid w:val="0003071A"/>
    <w:rsid w:val="00030CF1"/>
    <w:rsid w:val="00030DA0"/>
    <w:rsid w:val="00030F91"/>
    <w:rsid w:val="00031178"/>
    <w:rsid w:val="00031AF1"/>
    <w:rsid w:val="00031D6B"/>
    <w:rsid w:val="00032130"/>
    <w:rsid w:val="00032960"/>
    <w:rsid w:val="00032CB0"/>
    <w:rsid w:val="0003337E"/>
    <w:rsid w:val="00033570"/>
    <w:rsid w:val="00033712"/>
    <w:rsid w:val="000344CA"/>
    <w:rsid w:val="00034F07"/>
    <w:rsid w:val="000354DF"/>
    <w:rsid w:val="00035CC8"/>
    <w:rsid w:val="00035DFF"/>
    <w:rsid w:val="00035F5D"/>
    <w:rsid w:val="00036889"/>
    <w:rsid w:val="00036BFA"/>
    <w:rsid w:val="00036C19"/>
    <w:rsid w:val="00036E87"/>
    <w:rsid w:val="0003767D"/>
    <w:rsid w:val="000409D8"/>
    <w:rsid w:val="00040CC2"/>
    <w:rsid w:val="00040D7E"/>
    <w:rsid w:val="00040E2D"/>
    <w:rsid w:val="00041269"/>
    <w:rsid w:val="000421BD"/>
    <w:rsid w:val="0004294A"/>
    <w:rsid w:val="00046654"/>
    <w:rsid w:val="000466F5"/>
    <w:rsid w:val="00046898"/>
    <w:rsid w:val="0004702B"/>
    <w:rsid w:val="0004718A"/>
    <w:rsid w:val="00047278"/>
    <w:rsid w:val="00047A8E"/>
    <w:rsid w:val="00050070"/>
    <w:rsid w:val="0005054A"/>
    <w:rsid w:val="00050A6F"/>
    <w:rsid w:val="00051B35"/>
    <w:rsid w:val="00052559"/>
    <w:rsid w:val="00053E81"/>
    <w:rsid w:val="00053E98"/>
    <w:rsid w:val="00053F36"/>
    <w:rsid w:val="0005463E"/>
    <w:rsid w:val="000558E3"/>
    <w:rsid w:val="000561B7"/>
    <w:rsid w:val="0006007B"/>
    <w:rsid w:val="0006071B"/>
    <w:rsid w:val="0006073D"/>
    <w:rsid w:val="0006083B"/>
    <w:rsid w:val="00060F35"/>
    <w:rsid w:val="00061E94"/>
    <w:rsid w:val="0006209E"/>
    <w:rsid w:val="000624C8"/>
    <w:rsid w:val="00062EEC"/>
    <w:rsid w:val="00063B34"/>
    <w:rsid w:val="00063BA5"/>
    <w:rsid w:val="00064794"/>
    <w:rsid w:val="0006587B"/>
    <w:rsid w:val="000659AA"/>
    <w:rsid w:val="00066361"/>
    <w:rsid w:val="000663B2"/>
    <w:rsid w:val="000663DF"/>
    <w:rsid w:val="00067260"/>
    <w:rsid w:val="00067423"/>
    <w:rsid w:val="00067C34"/>
    <w:rsid w:val="00070EA7"/>
    <w:rsid w:val="00070F8C"/>
    <w:rsid w:val="0007139F"/>
    <w:rsid w:val="00071531"/>
    <w:rsid w:val="000719C2"/>
    <w:rsid w:val="00071D1E"/>
    <w:rsid w:val="00071ECE"/>
    <w:rsid w:val="00072123"/>
    <w:rsid w:val="000728EC"/>
    <w:rsid w:val="0007294B"/>
    <w:rsid w:val="00072F26"/>
    <w:rsid w:val="00073848"/>
    <w:rsid w:val="00074029"/>
    <w:rsid w:val="000742F5"/>
    <w:rsid w:val="00074674"/>
    <w:rsid w:val="000746BC"/>
    <w:rsid w:val="00074D04"/>
    <w:rsid w:val="00075471"/>
    <w:rsid w:val="00075786"/>
    <w:rsid w:val="0007611F"/>
    <w:rsid w:val="00076355"/>
    <w:rsid w:val="0007644A"/>
    <w:rsid w:val="00076B17"/>
    <w:rsid w:val="00076FBF"/>
    <w:rsid w:val="00077A18"/>
    <w:rsid w:val="00080289"/>
    <w:rsid w:val="0008028B"/>
    <w:rsid w:val="000803C8"/>
    <w:rsid w:val="000803CB"/>
    <w:rsid w:val="00081447"/>
    <w:rsid w:val="00081994"/>
    <w:rsid w:val="00081DFD"/>
    <w:rsid w:val="00081F21"/>
    <w:rsid w:val="00081F76"/>
    <w:rsid w:val="0008206D"/>
    <w:rsid w:val="00082623"/>
    <w:rsid w:val="000828AF"/>
    <w:rsid w:val="00082A58"/>
    <w:rsid w:val="0008487D"/>
    <w:rsid w:val="00084989"/>
    <w:rsid w:val="00084A13"/>
    <w:rsid w:val="00085443"/>
    <w:rsid w:val="00086334"/>
    <w:rsid w:val="000867C2"/>
    <w:rsid w:val="00087C12"/>
    <w:rsid w:val="000902C3"/>
    <w:rsid w:val="0009078A"/>
    <w:rsid w:val="0009138A"/>
    <w:rsid w:val="000914B4"/>
    <w:rsid w:val="00091C72"/>
    <w:rsid w:val="00091CCC"/>
    <w:rsid w:val="00092625"/>
    <w:rsid w:val="00092EB0"/>
    <w:rsid w:val="00093515"/>
    <w:rsid w:val="00093FC1"/>
    <w:rsid w:val="000940A7"/>
    <w:rsid w:val="00094464"/>
    <w:rsid w:val="000948B3"/>
    <w:rsid w:val="000949F1"/>
    <w:rsid w:val="00094A3F"/>
    <w:rsid w:val="00094AD9"/>
    <w:rsid w:val="00094C48"/>
    <w:rsid w:val="00096221"/>
    <w:rsid w:val="000962FB"/>
    <w:rsid w:val="0009642F"/>
    <w:rsid w:val="00096695"/>
    <w:rsid w:val="0009688F"/>
    <w:rsid w:val="000968F8"/>
    <w:rsid w:val="0009716C"/>
    <w:rsid w:val="00097606"/>
    <w:rsid w:val="00097B3F"/>
    <w:rsid w:val="00097D24"/>
    <w:rsid w:val="000A0149"/>
    <w:rsid w:val="000A0BE0"/>
    <w:rsid w:val="000A137D"/>
    <w:rsid w:val="000A1DB8"/>
    <w:rsid w:val="000A1F3C"/>
    <w:rsid w:val="000A2CB2"/>
    <w:rsid w:val="000A2EC5"/>
    <w:rsid w:val="000A3170"/>
    <w:rsid w:val="000A32D9"/>
    <w:rsid w:val="000A3F48"/>
    <w:rsid w:val="000A3FE5"/>
    <w:rsid w:val="000A43AA"/>
    <w:rsid w:val="000A4D1A"/>
    <w:rsid w:val="000A5198"/>
    <w:rsid w:val="000A60F4"/>
    <w:rsid w:val="000A6C55"/>
    <w:rsid w:val="000A75DE"/>
    <w:rsid w:val="000B050A"/>
    <w:rsid w:val="000B08DF"/>
    <w:rsid w:val="000B0B03"/>
    <w:rsid w:val="000B0D20"/>
    <w:rsid w:val="000B1EC0"/>
    <w:rsid w:val="000B2F20"/>
    <w:rsid w:val="000B3CB5"/>
    <w:rsid w:val="000B49D2"/>
    <w:rsid w:val="000B5227"/>
    <w:rsid w:val="000B60A7"/>
    <w:rsid w:val="000B61D1"/>
    <w:rsid w:val="000B6441"/>
    <w:rsid w:val="000B6A19"/>
    <w:rsid w:val="000B6BFF"/>
    <w:rsid w:val="000B771C"/>
    <w:rsid w:val="000B7A4F"/>
    <w:rsid w:val="000B7AFC"/>
    <w:rsid w:val="000C0004"/>
    <w:rsid w:val="000C0BA4"/>
    <w:rsid w:val="000C0F8B"/>
    <w:rsid w:val="000C14EB"/>
    <w:rsid w:val="000C1DFA"/>
    <w:rsid w:val="000C23B3"/>
    <w:rsid w:val="000C268B"/>
    <w:rsid w:val="000C2CEB"/>
    <w:rsid w:val="000C3EBC"/>
    <w:rsid w:val="000C405D"/>
    <w:rsid w:val="000C54B7"/>
    <w:rsid w:val="000C61AE"/>
    <w:rsid w:val="000C61EC"/>
    <w:rsid w:val="000D01BA"/>
    <w:rsid w:val="000D24BD"/>
    <w:rsid w:val="000D2662"/>
    <w:rsid w:val="000D329E"/>
    <w:rsid w:val="000D3803"/>
    <w:rsid w:val="000D3892"/>
    <w:rsid w:val="000D4429"/>
    <w:rsid w:val="000D57BF"/>
    <w:rsid w:val="000D582D"/>
    <w:rsid w:val="000D5C05"/>
    <w:rsid w:val="000D5F70"/>
    <w:rsid w:val="000D7103"/>
    <w:rsid w:val="000D74BA"/>
    <w:rsid w:val="000D790B"/>
    <w:rsid w:val="000E0A12"/>
    <w:rsid w:val="000E103F"/>
    <w:rsid w:val="000E18D3"/>
    <w:rsid w:val="000E1B69"/>
    <w:rsid w:val="000E1D43"/>
    <w:rsid w:val="000E21D6"/>
    <w:rsid w:val="000E2217"/>
    <w:rsid w:val="000E2E85"/>
    <w:rsid w:val="000E3B2B"/>
    <w:rsid w:val="000E486B"/>
    <w:rsid w:val="000E50A1"/>
    <w:rsid w:val="000E5296"/>
    <w:rsid w:val="000E5A93"/>
    <w:rsid w:val="000E609D"/>
    <w:rsid w:val="000E6205"/>
    <w:rsid w:val="000E6C99"/>
    <w:rsid w:val="000E7A66"/>
    <w:rsid w:val="000E7D1C"/>
    <w:rsid w:val="000E7E59"/>
    <w:rsid w:val="000E7EDC"/>
    <w:rsid w:val="000F04C6"/>
    <w:rsid w:val="000F08A2"/>
    <w:rsid w:val="000F08F4"/>
    <w:rsid w:val="000F1D67"/>
    <w:rsid w:val="000F20BA"/>
    <w:rsid w:val="000F219B"/>
    <w:rsid w:val="000F24C9"/>
    <w:rsid w:val="000F28A1"/>
    <w:rsid w:val="000F3055"/>
    <w:rsid w:val="000F30A6"/>
    <w:rsid w:val="000F3769"/>
    <w:rsid w:val="000F3B01"/>
    <w:rsid w:val="000F5F4A"/>
    <w:rsid w:val="000F6462"/>
    <w:rsid w:val="000F71FF"/>
    <w:rsid w:val="000F75E7"/>
    <w:rsid w:val="000F7A24"/>
    <w:rsid w:val="0010052C"/>
    <w:rsid w:val="00100D25"/>
    <w:rsid w:val="00100D29"/>
    <w:rsid w:val="0010226B"/>
    <w:rsid w:val="001036A3"/>
    <w:rsid w:val="0010373A"/>
    <w:rsid w:val="001040AF"/>
    <w:rsid w:val="001045EB"/>
    <w:rsid w:val="00104A1B"/>
    <w:rsid w:val="00104BB6"/>
    <w:rsid w:val="00105086"/>
    <w:rsid w:val="001051F0"/>
    <w:rsid w:val="001057CB"/>
    <w:rsid w:val="001058F0"/>
    <w:rsid w:val="001060F1"/>
    <w:rsid w:val="00106656"/>
    <w:rsid w:val="0010690F"/>
    <w:rsid w:val="00107EB3"/>
    <w:rsid w:val="0011080D"/>
    <w:rsid w:val="001108FA"/>
    <w:rsid w:val="001111F9"/>
    <w:rsid w:val="0011125C"/>
    <w:rsid w:val="001112EC"/>
    <w:rsid w:val="001115A5"/>
    <w:rsid w:val="0011203F"/>
    <w:rsid w:val="001127F4"/>
    <w:rsid w:val="00112894"/>
    <w:rsid w:val="00112D5D"/>
    <w:rsid w:val="001143D9"/>
    <w:rsid w:val="0011497E"/>
    <w:rsid w:val="0011549B"/>
    <w:rsid w:val="001156E0"/>
    <w:rsid w:val="00115EEE"/>
    <w:rsid w:val="00116A6F"/>
    <w:rsid w:val="00116AF4"/>
    <w:rsid w:val="00116D67"/>
    <w:rsid w:val="00117CD9"/>
    <w:rsid w:val="00117DE4"/>
    <w:rsid w:val="0012089F"/>
    <w:rsid w:val="001210A7"/>
    <w:rsid w:val="00121A94"/>
    <w:rsid w:val="001222F3"/>
    <w:rsid w:val="00122400"/>
    <w:rsid w:val="00122755"/>
    <w:rsid w:val="0012275E"/>
    <w:rsid w:val="00122795"/>
    <w:rsid w:val="001231C8"/>
    <w:rsid w:val="00123D3D"/>
    <w:rsid w:val="00123ECB"/>
    <w:rsid w:val="0012440F"/>
    <w:rsid w:val="00124A51"/>
    <w:rsid w:val="00125895"/>
    <w:rsid w:val="00125BA8"/>
    <w:rsid w:val="00125F45"/>
    <w:rsid w:val="0012658E"/>
    <w:rsid w:val="0012713B"/>
    <w:rsid w:val="001301AB"/>
    <w:rsid w:val="00130F11"/>
    <w:rsid w:val="00131468"/>
    <w:rsid w:val="0013188F"/>
    <w:rsid w:val="00131CE4"/>
    <w:rsid w:val="00132857"/>
    <w:rsid w:val="001331AD"/>
    <w:rsid w:val="0013352E"/>
    <w:rsid w:val="001335E3"/>
    <w:rsid w:val="0013413C"/>
    <w:rsid w:val="0013495F"/>
    <w:rsid w:val="00134996"/>
    <w:rsid w:val="00134B96"/>
    <w:rsid w:val="00134F38"/>
    <w:rsid w:val="00135F81"/>
    <w:rsid w:val="00136725"/>
    <w:rsid w:val="00136A76"/>
    <w:rsid w:val="0013710D"/>
    <w:rsid w:val="001374E0"/>
    <w:rsid w:val="001378AE"/>
    <w:rsid w:val="00137C19"/>
    <w:rsid w:val="00137F9C"/>
    <w:rsid w:val="001402B0"/>
    <w:rsid w:val="00140D32"/>
    <w:rsid w:val="001411E4"/>
    <w:rsid w:val="00141728"/>
    <w:rsid w:val="00141D0D"/>
    <w:rsid w:val="0014362C"/>
    <w:rsid w:val="001437B6"/>
    <w:rsid w:val="001439EF"/>
    <w:rsid w:val="00144725"/>
    <w:rsid w:val="00144DB2"/>
    <w:rsid w:val="00145112"/>
    <w:rsid w:val="0014647E"/>
    <w:rsid w:val="001470F3"/>
    <w:rsid w:val="0014734F"/>
    <w:rsid w:val="0014790A"/>
    <w:rsid w:val="001479DB"/>
    <w:rsid w:val="00147E4E"/>
    <w:rsid w:val="00150233"/>
    <w:rsid w:val="001504F0"/>
    <w:rsid w:val="00150BA0"/>
    <w:rsid w:val="00150FB8"/>
    <w:rsid w:val="001515C7"/>
    <w:rsid w:val="00151A79"/>
    <w:rsid w:val="00152020"/>
    <w:rsid w:val="00152B7E"/>
    <w:rsid w:val="00152DE0"/>
    <w:rsid w:val="0015303F"/>
    <w:rsid w:val="0015314E"/>
    <w:rsid w:val="00153789"/>
    <w:rsid w:val="00153849"/>
    <w:rsid w:val="0015443D"/>
    <w:rsid w:val="00154709"/>
    <w:rsid w:val="00154720"/>
    <w:rsid w:val="00155121"/>
    <w:rsid w:val="001558C6"/>
    <w:rsid w:val="00155A6C"/>
    <w:rsid w:val="00155FE0"/>
    <w:rsid w:val="00156750"/>
    <w:rsid w:val="00156DD6"/>
    <w:rsid w:val="00156DFD"/>
    <w:rsid w:val="00156E36"/>
    <w:rsid w:val="00160129"/>
    <w:rsid w:val="001604A1"/>
    <w:rsid w:val="00160825"/>
    <w:rsid w:val="001612C4"/>
    <w:rsid w:val="00161400"/>
    <w:rsid w:val="00161B84"/>
    <w:rsid w:val="001620BE"/>
    <w:rsid w:val="00162113"/>
    <w:rsid w:val="001623F5"/>
    <w:rsid w:val="00162AAE"/>
    <w:rsid w:val="00164496"/>
    <w:rsid w:val="001646CE"/>
    <w:rsid w:val="001649A1"/>
    <w:rsid w:val="001649A8"/>
    <w:rsid w:val="0016590D"/>
    <w:rsid w:val="001661C7"/>
    <w:rsid w:val="001663E5"/>
    <w:rsid w:val="00166944"/>
    <w:rsid w:val="00166B5B"/>
    <w:rsid w:val="001673EE"/>
    <w:rsid w:val="001675FF"/>
    <w:rsid w:val="00167FE1"/>
    <w:rsid w:val="00170F82"/>
    <w:rsid w:val="00171175"/>
    <w:rsid w:val="001711F8"/>
    <w:rsid w:val="0017125B"/>
    <w:rsid w:val="00171270"/>
    <w:rsid w:val="00171665"/>
    <w:rsid w:val="00171C4C"/>
    <w:rsid w:val="001724AD"/>
    <w:rsid w:val="001727C2"/>
    <w:rsid w:val="001728B4"/>
    <w:rsid w:val="0017370E"/>
    <w:rsid w:val="00173737"/>
    <w:rsid w:val="001739EE"/>
    <w:rsid w:val="001742C9"/>
    <w:rsid w:val="0017434F"/>
    <w:rsid w:val="0017465F"/>
    <w:rsid w:val="001751FF"/>
    <w:rsid w:val="00176A21"/>
    <w:rsid w:val="00177170"/>
    <w:rsid w:val="0017731A"/>
    <w:rsid w:val="00177F8E"/>
    <w:rsid w:val="0018073A"/>
    <w:rsid w:val="00180A1F"/>
    <w:rsid w:val="00180A36"/>
    <w:rsid w:val="00180E87"/>
    <w:rsid w:val="00180F07"/>
    <w:rsid w:val="00181B88"/>
    <w:rsid w:val="00181D70"/>
    <w:rsid w:val="001821AD"/>
    <w:rsid w:val="0018263B"/>
    <w:rsid w:val="00182A1D"/>
    <w:rsid w:val="00183A41"/>
    <w:rsid w:val="00183EC3"/>
    <w:rsid w:val="001855FC"/>
    <w:rsid w:val="00185724"/>
    <w:rsid w:val="00185AA8"/>
    <w:rsid w:val="00185C3B"/>
    <w:rsid w:val="001866BC"/>
    <w:rsid w:val="00186A41"/>
    <w:rsid w:val="0018709F"/>
    <w:rsid w:val="00187506"/>
    <w:rsid w:val="00187991"/>
    <w:rsid w:val="00187C97"/>
    <w:rsid w:val="00190062"/>
    <w:rsid w:val="001902D2"/>
    <w:rsid w:val="00190487"/>
    <w:rsid w:val="0019060C"/>
    <w:rsid w:val="00190961"/>
    <w:rsid w:val="00190EDD"/>
    <w:rsid w:val="00191501"/>
    <w:rsid w:val="00191553"/>
    <w:rsid w:val="00191DE1"/>
    <w:rsid w:val="00192614"/>
    <w:rsid w:val="00192DE0"/>
    <w:rsid w:val="00193362"/>
    <w:rsid w:val="0019396C"/>
    <w:rsid w:val="00194108"/>
    <w:rsid w:val="00194BFD"/>
    <w:rsid w:val="00195928"/>
    <w:rsid w:val="00195E1A"/>
    <w:rsid w:val="00196068"/>
    <w:rsid w:val="001964C6"/>
    <w:rsid w:val="00196A0B"/>
    <w:rsid w:val="00196F60"/>
    <w:rsid w:val="00197676"/>
    <w:rsid w:val="001A1F1A"/>
    <w:rsid w:val="001A2165"/>
    <w:rsid w:val="001A2365"/>
    <w:rsid w:val="001A2B65"/>
    <w:rsid w:val="001A3263"/>
    <w:rsid w:val="001A33EE"/>
    <w:rsid w:val="001A3B1E"/>
    <w:rsid w:val="001A3B5E"/>
    <w:rsid w:val="001A3F65"/>
    <w:rsid w:val="001A47DF"/>
    <w:rsid w:val="001A593F"/>
    <w:rsid w:val="001A59C6"/>
    <w:rsid w:val="001A66D4"/>
    <w:rsid w:val="001A6F0C"/>
    <w:rsid w:val="001A719B"/>
    <w:rsid w:val="001A7911"/>
    <w:rsid w:val="001B1146"/>
    <w:rsid w:val="001B190B"/>
    <w:rsid w:val="001B1A73"/>
    <w:rsid w:val="001B2677"/>
    <w:rsid w:val="001B288B"/>
    <w:rsid w:val="001B2B00"/>
    <w:rsid w:val="001B39D7"/>
    <w:rsid w:val="001B3B80"/>
    <w:rsid w:val="001B3D4F"/>
    <w:rsid w:val="001B3FE1"/>
    <w:rsid w:val="001B41F2"/>
    <w:rsid w:val="001B47FB"/>
    <w:rsid w:val="001B5C03"/>
    <w:rsid w:val="001B6358"/>
    <w:rsid w:val="001B6621"/>
    <w:rsid w:val="001B680C"/>
    <w:rsid w:val="001C09E9"/>
    <w:rsid w:val="001C18F6"/>
    <w:rsid w:val="001C1B70"/>
    <w:rsid w:val="001C2744"/>
    <w:rsid w:val="001C2C41"/>
    <w:rsid w:val="001C2DD4"/>
    <w:rsid w:val="001C33D8"/>
    <w:rsid w:val="001C3677"/>
    <w:rsid w:val="001C458A"/>
    <w:rsid w:val="001C49AC"/>
    <w:rsid w:val="001C54AE"/>
    <w:rsid w:val="001C5539"/>
    <w:rsid w:val="001C55CF"/>
    <w:rsid w:val="001C5615"/>
    <w:rsid w:val="001C68D6"/>
    <w:rsid w:val="001C69C2"/>
    <w:rsid w:val="001C71EB"/>
    <w:rsid w:val="001C7BE7"/>
    <w:rsid w:val="001C7C21"/>
    <w:rsid w:val="001C7CCF"/>
    <w:rsid w:val="001D013B"/>
    <w:rsid w:val="001D0364"/>
    <w:rsid w:val="001D04BD"/>
    <w:rsid w:val="001D0903"/>
    <w:rsid w:val="001D0B40"/>
    <w:rsid w:val="001D1A82"/>
    <w:rsid w:val="001D2857"/>
    <w:rsid w:val="001D2865"/>
    <w:rsid w:val="001D2D85"/>
    <w:rsid w:val="001D356D"/>
    <w:rsid w:val="001D35D1"/>
    <w:rsid w:val="001D3D5F"/>
    <w:rsid w:val="001D4816"/>
    <w:rsid w:val="001D5767"/>
    <w:rsid w:val="001D6052"/>
    <w:rsid w:val="001D6376"/>
    <w:rsid w:val="001D66E0"/>
    <w:rsid w:val="001E05DF"/>
    <w:rsid w:val="001E1221"/>
    <w:rsid w:val="001E12FF"/>
    <w:rsid w:val="001E151C"/>
    <w:rsid w:val="001E1EC0"/>
    <w:rsid w:val="001E2681"/>
    <w:rsid w:val="001E3261"/>
    <w:rsid w:val="001E32F5"/>
    <w:rsid w:val="001E36C8"/>
    <w:rsid w:val="001E3857"/>
    <w:rsid w:val="001E3D4F"/>
    <w:rsid w:val="001E3F6F"/>
    <w:rsid w:val="001E42BF"/>
    <w:rsid w:val="001E5226"/>
    <w:rsid w:val="001E6604"/>
    <w:rsid w:val="001E6E61"/>
    <w:rsid w:val="001E78E9"/>
    <w:rsid w:val="001E79FA"/>
    <w:rsid w:val="001E7F40"/>
    <w:rsid w:val="001F02E4"/>
    <w:rsid w:val="001F04C4"/>
    <w:rsid w:val="001F0C5A"/>
    <w:rsid w:val="001F0EE1"/>
    <w:rsid w:val="001F1001"/>
    <w:rsid w:val="001F13F3"/>
    <w:rsid w:val="001F1677"/>
    <w:rsid w:val="001F208F"/>
    <w:rsid w:val="001F2474"/>
    <w:rsid w:val="001F2B3B"/>
    <w:rsid w:val="001F37DD"/>
    <w:rsid w:val="001F3A78"/>
    <w:rsid w:val="001F3ABD"/>
    <w:rsid w:val="001F3EA8"/>
    <w:rsid w:val="001F4043"/>
    <w:rsid w:val="001F42DC"/>
    <w:rsid w:val="001F47AE"/>
    <w:rsid w:val="001F4CF6"/>
    <w:rsid w:val="001F5714"/>
    <w:rsid w:val="001F5B76"/>
    <w:rsid w:val="001F5B96"/>
    <w:rsid w:val="001F5FB0"/>
    <w:rsid w:val="001F6679"/>
    <w:rsid w:val="001F6F5C"/>
    <w:rsid w:val="001F73A6"/>
    <w:rsid w:val="001F7B0B"/>
    <w:rsid w:val="001F7D47"/>
    <w:rsid w:val="00200808"/>
    <w:rsid w:val="00200941"/>
    <w:rsid w:val="00200A91"/>
    <w:rsid w:val="002012E9"/>
    <w:rsid w:val="002018A5"/>
    <w:rsid w:val="00202914"/>
    <w:rsid w:val="00203E41"/>
    <w:rsid w:val="00203FCC"/>
    <w:rsid w:val="002047CB"/>
    <w:rsid w:val="002047D8"/>
    <w:rsid w:val="00204ECC"/>
    <w:rsid w:val="0020550F"/>
    <w:rsid w:val="00205612"/>
    <w:rsid w:val="00207685"/>
    <w:rsid w:val="00207FA1"/>
    <w:rsid w:val="00210582"/>
    <w:rsid w:val="00210E6F"/>
    <w:rsid w:val="00211378"/>
    <w:rsid w:val="002115AA"/>
    <w:rsid w:val="002117DD"/>
    <w:rsid w:val="00211B2C"/>
    <w:rsid w:val="00211EB2"/>
    <w:rsid w:val="00212039"/>
    <w:rsid w:val="002120D9"/>
    <w:rsid w:val="002127EB"/>
    <w:rsid w:val="002135E8"/>
    <w:rsid w:val="002139CB"/>
    <w:rsid w:val="0021427B"/>
    <w:rsid w:val="00214284"/>
    <w:rsid w:val="002146AC"/>
    <w:rsid w:val="00214BA7"/>
    <w:rsid w:val="00214CDC"/>
    <w:rsid w:val="00214D49"/>
    <w:rsid w:val="00214F75"/>
    <w:rsid w:val="002154A4"/>
    <w:rsid w:val="0021682E"/>
    <w:rsid w:val="00216AB5"/>
    <w:rsid w:val="00216FA3"/>
    <w:rsid w:val="002173B5"/>
    <w:rsid w:val="00217814"/>
    <w:rsid w:val="0022013F"/>
    <w:rsid w:val="0022016A"/>
    <w:rsid w:val="00220193"/>
    <w:rsid w:val="0022079A"/>
    <w:rsid w:val="00220EE2"/>
    <w:rsid w:val="002210A3"/>
    <w:rsid w:val="00221186"/>
    <w:rsid w:val="002218B0"/>
    <w:rsid w:val="0022221E"/>
    <w:rsid w:val="00222E9A"/>
    <w:rsid w:val="0022306C"/>
    <w:rsid w:val="0022352E"/>
    <w:rsid w:val="0022354E"/>
    <w:rsid w:val="002236B3"/>
    <w:rsid w:val="002239E7"/>
    <w:rsid w:val="00225E46"/>
    <w:rsid w:val="00226B97"/>
    <w:rsid w:val="002278A7"/>
    <w:rsid w:val="00230E57"/>
    <w:rsid w:val="00231F5D"/>
    <w:rsid w:val="00232246"/>
    <w:rsid w:val="002327CA"/>
    <w:rsid w:val="00232998"/>
    <w:rsid w:val="00232DA2"/>
    <w:rsid w:val="002334DF"/>
    <w:rsid w:val="00234136"/>
    <w:rsid w:val="002348C1"/>
    <w:rsid w:val="00236412"/>
    <w:rsid w:val="00236F0B"/>
    <w:rsid w:val="002373C9"/>
    <w:rsid w:val="00240C80"/>
    <w:rsid w:val="00241198"/>
    <w:rsid w:val="0024125E"/>
    <w:rsid w:val="00241776"/>
    <w:rsid w:val="0024443C"/>
    <w:rsid w:val="00244462"/>
    <w:rsid w:val="0024456E"/>
    <w:rsid w:val="00244621"/>
    <w:rsid w:val="00244687"/>
    <w:rsid w:val="002447D7"/>
    <w:rsid w:val="002459D0"/>
    <w:rsid w:val="00245D6D"/>
    <w:rsid w:val="00245ED6"/>
    <w:rsid w:val="002464CD"/>
    <w:rsid w:val="00246956"/>
    <w:rsid w:val="00246CCA"/>
    <w:rsid w:val="00246D3F"/>
    <w:rsid w:val="00246EA3"/>
    <w:rsid w:val="00250587"/>
    <w:rsid w:val="00250A9F"/>
    <w:rsid w:val="00250B6B"/>
    <w:rsid w:val="00250F20"/>
    <w:rsid w:val="0025108A"/>
    <w:rsid w:val="0025113C"/>
    <w:rsid w:val="002522A6"/>
    <w:rsid w:val="00252365"/>
    <w:rsid w:val="00252390"/>
    <w:rsid w:val="002523EE"/>
    <w:rsid w:val="002524E5"/>
    <w:rsid w:val="002530FF"/>
    <w:rsid w:val="00253AC6"/>
    <w:rsid w:val="002546F7"/>
    <w:rsid w:val="00254A2F"/>
    <w:rsid w:val="00254A96"/>
    <w:rsid w:val="002558AB"/>
    <w:rsid w:val="00256991"/>
    <w:rsid w:val="002570AE"/>
    <w:rsid w:val="00257642"/>
    <w:rsid w:val="00257967"/>
    <w:rsid w:val="00260AB4"/>
    <w:rsid w:val="002616BF"/>
    <w:rsid w:val="0026273B"/>
    <w:rsid w:val="00262740"/>
    <w:rsid w:val="00263197"/>
    <w:rsid w:val="002631E6"/>
    <w:rsid w:val="0026366B"/>
    <w:rsid w:val="0026378F"/>
    <w:rsid w:val="00264887"/>
    <w:rsid w:val="002649FD"/>
    <w:rsid w:val="00264A74"/>
    <w:rsid w:val="00264A76"/>
    <w:rsid w:val="00264D65"/>
    <w:rsid w:val="00264E7F"/>
    <w:rsid w:val="002653BB"/>
    <w:rsid w:val="002656EE"/>
    <w:rsid w:val="002658F7"/>
    <w:rsid w:val="00265AFF"/>
    <w:rsid w:val="0026611D"/>
    <w:rsid w:val="002668CA"/>
    <w:rsid w:val="00267278"/>
    <w:rsid w:val="00267495"/>
    <w:rsid w:val="00267EB3"/>
    <w:rsid w:val="00270CBB"/>
    <w:rsid w:val="00270E19"/>
    <w:rsid w:val="0027139B"/>
    <w:rsid w:val="00271C60"/>
    <w:rsid w:val="002723A7"/>
    <w:rsid w:val="00272FBC"/>
    <w:rsid w:val="0027316A"/>
    <w:rsid w:val="0027348A"/>
    <w:rsid w:val="00273DAD"/>
    <w:rsid w:val="00273FC3"/>
    <w:rsid w:val="002745EE"/>
    <w:rsid w:val="002746D4"/>
    <w:rsid w:val="002748A7"/>
    <w:rsid w:val="00274B63"/>
    <w:rsid w:val="00275C67"/>
    <w:rsid w:val="00275D6A"/>
    <w:rsid w:val="00275F3C"/>
    <w:rsid w:val="00276EC4"/>
    <w:rsid w:val="00277006"/>
    <w:rsid w:val="00277C06"/>
    <w:rsid w:val="00280249"/>
    <w:rsid w:val="00280FDC"/>
    <w:rsid w:val="002812BE"/>
    <w:rsid w:val="00281431"/>
    <w:rsid w:val="00281516"/>
    <w:rsid w:val="00282B3F"/>
    <w:rsid w:val="00282C33"/>
    <w:rsid w:val="00283023"/>
    <w:rsid w:val="002830DE"/>
    <w:rsid w:val="002830E5"/>
    <w:rsid w:val="002832A7"/>
    <w:rsid w:val="0028339D"/>
    <w:rsid w:val="00284B26"/>
    <w:rsid w:val="00285417"/>
    <w:rsid w:val="0028570F"/>
    <w:rsid w:val="002859E4"/>
    <w:rsid w:val="00285FAC"/>
    <w:rsid w:val="002867AB"/>
    <w:rsid w:val="002870F5"/>
    <w:rsid w:val="00287F7F"/>
    <w:rsid w:val="002902CE"/>
    <w:rsid w:val="00290A8E"/>
    <w:rsid w:val="00291C53"/>
    <w:rsid w:val="00291D06"/>
    <w:rsid w:val="002922C5"/>
    <w:rsid w:val="00292E9C"/>
    <w:rsid w:val="002930AE"/>
    <w:rsid w:val="00293346"/>
    <w:rsid w:val="002935A3"/>
    <w:rsid w:val="0029421C"/>
    <w:rsid w:val="00294580"/>
    <w:rsid w:val="002961B8"/>
    <w:rsid w:val="002965E3"/>
    <w:rsid w:val="002A00C0"/>
    <w:rsid w:val="002A0B44"/>
    <w:rsid w:val="002A0B55"/>
    <w:rsid w:val="002A0D4A"/>
    <w:rsid w:val="002A1454"/>
    <w:rsid w:val="002A145A"/>
    <w:rsid w:val="002A2CB4"/>
    <w:rsid w:val="002A3CCE"/>
    <w:rsid w:val="002A3FA7"/>
    <w:rsid w:val="002A42D4"/>
    <w:rsid w:val="002A4683"/>
    <w:rsid w:val="002A4C77"/>
    <w:rsid w:val="002A4E6E"/>
    <w:rsid w:val="002A6770"/>
    <w:rsid w:val="002A6C66"/>
    <w:rsid w:val="002A74D9"/>
    <w:rsid w:val="002B04CC"/>
    <w:rsid w:val="002B0720"/>
    <w:rsid w:val="002B0FFF"/>
    <w:rsid w:val="002B21AC"/>
    <w:rsid w:val="002B2AF5"/>
    <w:rsid w:val="002B35C4"/>
    <w:rsid w:val="002B37E3"/>
    <w:rsid w:val="002B4853"/>
    <w:rsid w:val="002B48B8"/>
    <w:rsid w:val="002B5365"/>
    <w:rsid w:val="002B55EB"/>
    <w:rsid w:val="002B6226"/>
    <w:rsid w:val="002B6B11"/>
    <w:rsid w:val="002B6D69"/>
    <w:rsid w:val="002B6DA2"/>
    <w:rsid w:val="002B6DDF"/>
    <w:rsid w:val="002B7143"/>
    <w:rsid w:val="002B71C1"/>
    <w:rsid w:val="002B7CBB"/>
    <w:rsid w:val="002C0A51"/>
    <w:rsid w:val="002C0DA8"/>
    <w:rsid w:val="002C1BE7"/>
    <w:rsid w:val="002C2A89"/>
    <w:rsid w:val="002C2A9E"/>
    <w:rsid w:val="002C2FA9"/>
    <w:rsid w:val="002C594D"/>
    <w:rsid w:val="002C5D4E"/>
    <w:rsid w:val="002C6256"/>
    <w:rsid w:val="002C68A2"/>
    <w:rsid w:val="002C78FF"/>
    <w:rsid w:val="002D05C1"/>
    <w:rsid w:val="002D05D2"/>
    <w:rsid w:val="002D086A"/>
    <w:rsid w:val="002D187E"/>
    <w:rsid w:val="002D18CB"/>
    <w:rsid w:val="002D2CEA"/>
    <w:rsid w:val="002D35A4"/>
    <w:rsid w:val="002D3806"/>
    <w:rsid w:val="002D3C60"/>
    <w:rsid w:val="002D4E64"/>
    <w:rsid w:val="002D5813"/>
    <w:rsid w:val="002D63FB"/>
    <w:rsid w:val="002D7240"/>
    <w:rsid w:val="002E0036"/>
    <w:rsid w:val="002E2690"/>
    <w:rsid w:val="002E29F9"/>
    <w:rsid w:val="002E2DB6"/>
    <w:rsid w:val="002E2DF6"/>
    <w:rsid w:val="002E37BD"/>
    <w:rsid w:val="002E3DA1"/>
    <w:rsid w:val="002E4234"/>
    <w:rsid w:val="002E4241"/>
    <w:rsid w:val="002E45A8"/>
    <w:rsid w:val="002E50DB"/>
    <w:rsid w:val="002E59A9"/>
    <w:rsid w:val="002E743B"/>
    <w:rsid w:val="002F063B"/>
    <w:rsid w:val="002F0B3B"/>
    <w:rsid w:val="002F1042"/>
    <w:rsid w:val="002F1682"/>
    <w:rsid w:val="002F20C8"/>
    <w:rsid w:val="002F237D"/>
    <w:rsid w:val="002F25F9"/>
    <w:rsid w:val="002F31F9"/>
    <w:rsid w:val="002F37F0"/>
    <w:rsid w:val="002F4078"/>
    <w:rsid w:val="002F49C0"/>
    <w:rsid w:val="002F4A3C"/>
    <w:rsid w:val="002F5A69"/>
    <w:rsid w:val="002F5F5C"/>
    <w:rsid w:val="002F60DC"/>
    <w:rsid w:val="002F64CA"/>
    <w:rsid w:val="002F66FC"/>
    <w:rsid w:val="002F6873"/>
    <w:rsid w:val="002F6A4B"/>
    <w:rsid w:val="002F6C5A"/>
    <w:rsid w:val="002F6DEB"/>
    <w:rsid w:val="002F70CF"/>
    <w:rsid w:val="00302ADD"/>
    <w:rsid w:val="00302F2E"/>
    <w:rsid w:val="003039ED"/>
    <w:rsid w:val="00303D4B"/>
    <w:rsid w:val="003043EC"/>
    <w:rsid w:val="003048C6"/>
    <w:rsid w:val="00304D9C"/>
    <w:rsid w:val="00305A20"/>
    <w:rsid w:val="00305AA6"/>
    <w:rsid w:val="00305E98"/>
    <w:rsid w:val="00306522"/>
    <w:rsid w:val="00306913"/>
    <w:rsid w:val="00306A74"/>
    <w:rsid w:val="003078B4"/>
    <w:rsid w:val="00307A34"/>
    <w:rsid w:val="00310561"/>
    <w:rsid w:val="00310614"/>
    <w:rsid w:val="003112C0"/>
    <w:rsid w:val="003112D6"/>
    <w:rsid w:val="003114E2"/>
    <w:rsid w:val="00311E5F"/>
    <w:rsid w:val="00312046"/>
    <w:rsid w:val="00312F15"/>
    <w:rsid w:val="00312F8D"/>
    <w:rsid w:val="00313228"/>
    <w:rsid w:val="003133A3"/>
    <w:rsid w:val="003133E9"/>
    <w:rsid w:val="003137F3"/>
    <w:rsid w:val="00313966"/>
    <w:rsid w:val="00313C2D"/>
    <w:rsid w:val="00313E4A"/>
    <w:rsid w:val="00313F12"/>
    <w:rsid w:val="00314423"/>
    <w:rsid w:val="0031463B"/>
    <w:rsid w:val="00314BF2"/>
    <w:rsid w:val="00314C24"/>
    <w:rsid w:val="00315B7D"/>
    <w:rsid w:val="00316FB2"/>
    <w:rsid w:val="0031716E"/>
    <w:rsid w:val="00321C54"/>
    <w:rsid w:val="00322AE5"/>
    <w:rsid w:val="00322B57"/>
    <w:rsid w:val="00322EBE"/>
    <w:rsid w:val="00323085"/>
    <w:rsid w:val="00323590"/>
    <w:rsid w:val="00323CE4"/>
    <w:rsid w:val="003243A9"/>
    <w:rsid w:val="00325038"/>
    <w:rsid w:val="003254B2"/>
    <w:rsid w:val="003255F6"/>
    <w:rsid w:val="003270C4"/>
    <w:rsid w:val="00330247"/>
    <w:rsid w:val="00330896"/>
    <w:rsid w:val="00331642"/>
    <w:rsid w:val="003335FE"/>
    <w:rsid w:val="003359A2"/>
    <w:rsid w:val="0034009C"/>
    <w:rsid w:val="0034027F"/>
    <w:rsid w:val="00340522"/>
    <w:rsid w:val="00340E04"/>
    <w:rsid w:val="00340F28"/>
    <w:rsid w:val="00341689"/>
    <w:rsid w:val="00341809"/>
    <w:rsid w:val="0034198D"/>
    <w:rsid w:val="00341F52"/>
    <w:rsid w:val="0034248B"/>
    <w:rsid w:val="003432F2"/>
    <w:rsid w:val="00343D90"/>
    <w:rsid w:val="00344590"/>
    <w:rsid w:val="00344BA6"/>
    <w:rsid w:val="00346D0F"/>
    <w:rsid w:val="00347127"/>
    <w:rsid w:val="00347907"/>
    <w:rsid w:val="00350217"/>
    <w:rsid w:val="003507FB"/>
    <w:rsid w:val="003509F0"/>
    <w:rsid w:val="00350FBA"/>
    <w:rsid w:val="003513B6"/>
    <w:rsid w:val="003514A4"/>
    <w:rsid w:val="003515FE"/>
    <w:rsid w:val="0035179D"/>
    <w:rsid w:val="00351920"/>
    <w:rsid w:val="00353A72"/>
    <w:rsid w:val="00353B11"/>
    <w:rsid w:val="00353C05"/>
    <w:rsid w:val="00354F45"/>
    <w:rsid w:val="0035544C"/>
    <w:rsid w:val="00355B01"/>
    <w:rsid w:val="00356483"/>
    <w:rsid w:val="00360967"/>
    <w:rsid w:val="00361196"/>
    <w:rsid w:val="003618CD"/>
    <w:rsid w:val="00361A6F"/>
    <w:rsid w:val="00361AB5"/>
    <w:rsid w:val="00361D7F"/>
    <w:rsid w:val="00364148"/>
    <w:rsid w:val="0036473D"/>
    <w:rsid w:val="00364F89"/>
    <w:rsid w:val="003652D7"/>
    <w:rsid w:val="003654D5"/>
    <w:rsid w:val="00365832"/>
    <w:rsid w:val="00365D8D"/>
    <w:rsid w:val="00366024"/>
    <w:rsid w:val="00367455"/>
    <w:rsid w:val="00367615"/>
    <w:rsid w:val="0036797B"/>
    <w:rsid w:val="003679C3"/>
    <w:rsid w:val="003704AE"/>
    <w:rsid w:val="003710C8"/>
    <w:rsid w:val="00371FFA"/>
    <w:rsid w:val="00372D35"/>
    <w:rsid w:val="00373543"/>
    <w:rsid w:val="003741AE"/>
    <w:rsid w:val="003741B9"/>
    <w:rsid w:val="00374415"/>
    <w:rsid w:val="003744F9"/>
    <w:rsid w:val="00375B64"/>
    <w:rsid w:val="0037712A"/>
    <w:rsid w:val="003771E9"/>
    <w:rsid w:val="0037720F"/>
    <w:rsid w:val="003776C9"/>
    <w:rsid w:val="00377774"/>
    <w:rsid w:val="00380AB8"/>
    <w:rsid w:val="00380AF7"/>
    <w:rsid w:val="00380D86"/>
    <w:rsid w:val="00380ED5"/>
    <w:rsid w:val="00382B26"/>
    <w:rsid w:val="0038322E"/>
    <w:rsid w:val="003832E1"/>
    <w:rsid w:val="00383324"/>
    <w:rsid w:val="003838C7"/>
    <w:rsid w:val="00383922"/>
    <w:rsid w:val="003842AF"/>
    <w:rsid w:val="00384AA2"/>
    <w:rsid w:val="00384B0E"/>
    <w:rsid w:val="00384B3F"/>
    <w:rsid w:val="00384FE8"/>
    <w:rsid w:val="0038570A"/>
    <w:rsid w:val="00385BF0"/>
    <w:rsid w:val="0038646A"/>
    <w:rsid w:val="003878F7"/>
    <w:rsid w:val="00390223"/>
    <w:rsid w:val="003909DD"/>
    <w:rsid w:val="003917A1"/>
    <w:rsid w:val="00391CDA"/>
    <w:rsid w:val="00391DCD"/>
    <w:rsid w:val="00392048"/>
    <w:rsid w:val="0039259D"/>
    <w:rsid w:val="00392671"/>
    <w:rsid w:val="0039368D"/>
    <w:rsid w:val="00394102"/>
    <w:rsid w:val="0039413F"/>
    <w:rsid w:val="003951FB"/>
    <w:rsid w:val="0039541B"/>
    <w:rsid w:val="0039604B"/>
    <w:rsid w:val="00396A02"/>
    <w:rsid w:val="00396BA6"/>
    <w:rsid w:val="00396C93"/>
    <w:rsid w:val="00397AAE"/>
    <w:rsid w:val="003A0471"/>
    <w:rsid w:val="003A1774"/>
    <w:rsid w:val="003A181F"/>
    <w:rsid w:val="003A2083"/>
    <w:rsid w:val="003A37B7"/>
    <w:rsid w:val="003A40DA"/>
    <w:rsid w:val="003A4148"/>
    <w:rsid w:val="003A4257"/>
    <w:rsid w:val="003A4492"/>
    <w:rsid w:val="003A532D"/>
    <w:rsid w:val="003A58FC"/>
    <w:rsid w:val="003A5A89"/>
    <w:rsid w:val="003A61AD"/>
    <w:rsid w:val="003A630F"/>
    <w:rsid w:val="003A6D24"/>
    <w:rsid w:val="003A6F5D"/>
    <w:rsid w:val="003A75F1"/>
    <w:rsid w:val="003B0C5E"/>
    <w:rsid w:val="003B0F52"/>
    <w:rsid w:val="003B0F8E"/>
    <w:rsid w:val="003B1019"/>
    <w:rsid w:val="003B1149"/>
    <w:rsid w:val="003B233E"/>
    <w:rsid w:val="003B2B40"/>
    <w:rsid w:val="003B374D"/>
    <w:rsid w:val="003B594A"/>
    <w:rsid w:val="003B59B5"/>
    <w:rsid w:val="003B59D9"/>
    <w:rsid w:val="003B5E91"/>
    <w:rsid w:val="003B63E0"/>
    <w:rsid w:val="003C03E8"/>
    <w:rsid w:val="003C07AF"/>
    <w:rsid w:val="003C09E6"/>
    <w:rsid w:val="003C0D9A"/>
    <w:rsid w:val="003C0E24"/>
    <w:rsid w:val="003C1446"/>
    <w:rsid w:val="003C16F1"/>
    <w:rsid w:val="003C2CA8"/>
    <w:rsid w:val="003C358E"/>
    <w:rsid w:val="003C3D11"/>
    <w:rsid w:val="003C3DE6"/>
    <w:rsid w:val="003C4D8B"/>
    <w:rsid w:val="003C593D"/>
    <w:rsid w:val="003C5A16"/>
    <w:rsid w:val="003C6E77"/>
    <w:rsid w:val="003C73AB"/>
    <w:rsid w:val="003D0163"/>
    <w:rsid w:val="003D0B5A"/>
    <w:rsid w:val="003D1D2B"/>
    <w:rsid w:val="003D3855"/>
    <w:rsid w:val="003D5107"/>
    <w:rsid w:val="003D7188"/>
    <w:rsid w:val="003D736E"/>
    <w:rsid w:val="003D7F01"/>
    <w:rsid w:val="003E1498"/>
    <w:rsid w:val="003E1E93"/>
    <w:rsid w:val="003E1FA9"/>
    <w:rsid w:val="003E277A"/>
    <w:rsid w:val="003E2780"/>
    <w:rsid w:val="003E29FC"/>
    <w:rsid w:val="003E3A46"/>
    <w:rsid w:val="003E3C29"/>
    <w:rsid w:val="003E3E28"/>
    <w:rsid w:val="003E4499"/>
    <w:rsid w:val="003E4FD1"/>
    <w:rsid w:val="003E52DD"/>
    <w:rsid w:val="003E54C7"/>
    <w:rsid w:val="003E6E4E"/>
    <w:rsid w:val="003E760D"/>
    <w:rsid w:val="003F034E"/>
    <w:rsid w:val="003F0636"/>
    <w:rsid w:val="003F073F"/>
    <w:rsid w:val="003F0F50"/>
    <w:rsid w:val="003F1D20"/>
    <w:rsid w:val="003F1E22"/>
    <w:rsid w:val="003F21BD"/>
    <w:rsid w:val="003F3288"/>
    <w:rsid w:val="003F382D"/>
    <w:rsid w:val="003F4586"/>
    <w:rsid w:val="003F462A"/>
    <w:rsid w:val="003F46A5"/>
    <w:rsid w:val="003F4706"/>
    <w:rsid w:val="003F4938"/>
    <w:rsid w:val="003F59E6"/>
    <w:rsid w:val="003F5D0E"/>
    <w:rsid w:val="003F679B"/>
    <w:rsid w:val="003F6F8F"/>
    <w:rsid w:val="003F7ACC"/>
    <w:rsid w:val="00400145"/>
    <w:rsid w:val="00400982"/>
    <w:rsid w:val="004022EB"/>
    <w:rsid w:val="00402E75"/>
    <w:rsid w:val="00402F64"/>
    <w:rsid w:val="00403716"/>
    <w:rsid w:val="004042FC"/>
    <w:rsid w:val="00405047"/>
    <w:rsid w:val="00406A38"/>
    <w:rsid w:val="00407061"/>
    <w:rsid w:val="004070FD"/>
    <w:rsid w:val="004077F5"/>
    <w:rsid w:val="004078FA"/>
    <w:rsid w:val="00407D3C"/>
    <w:rsid w:val="00407E36"/>
    <w:rsid w:val="00410AA2"/>
    <w:rsid w:val="00410B9C"/>
    <w:rsid w:val="00410C9F"/>
    <w:rsid w:val="00411175"/>
    <w:rsid w:val="004120D8"/>
    <w:rsid w:val="0041229B"/>
    <w:rsid w:val="00412461"/>
    <w:rsid w:val="004130F6"/>
    <w:rsid w:val="00413201"/>
    <w:rsid w:val="00413D0D"/>
    <w:rsid w:val="004149CC"/>
    <w:rsid w:val="0041518F"/>
    <w:rsid w:val="004162D9"/>
    <w:rsid w:val="00416C1D"/>
    <w:rsid w:val="00420416"/>
    <w:rsid w:val="00420587"/>
    <w:rsid w:val="00421264"/>
    <w:rsid w:val="0042141E"/>
    <w:rsid w:val="00421A62"/>
    <w:rsid w:val="00421C79"/>
    <w:rsid w:val="004220DF"/>
    <w:rsid w:val="00422157"/>
    <w:rsid w:val="0042231D"/>
    <w:rsid w:val="0042246B"/>
    <w:rsid w:val="004243AB"/>
    <w:rsid w:val="00425095"/>
    <w:rsid w:val="00425C23"/>
    <w:rsid w:val="00426390"/>
    <w:rsid w:val="004263AB"/>
    <w:rsid w:val="00426E12"/>
    <w:rsid w:val="00426F90"/>
    <w:rsid w:val="00427132"/>
    <w:rsid w:val="0042733C"/>
    <w:rsid w:val="004274EF"/>
    <w:rsid w:val="00427720"/>
    <w:rsid w:val="00427934"/>
    <w:rsid w:val="0042793C"/>
    <w:rsid w:val="0043038F"/>
    <w:rsid w:val="00430536"/>
    <w:rsid w:val="00431AC1"/>
    <w:rsid w:val="00432401"/>
    <w:rsid w:val="004326C6"/>
    <w:rsid w:val="00432B45"/>
    <w:rsid w:val="00432B9F"/>
    <w:rsid w:val="004330AE"/>
    <w:rsid w:val="00433C48"/>
    <w:rsid w:val="00433D84"/>
    <w:rsid w:val="00433EAA"/>
    <w:rsid w:val="0043470B"/>
    <w:rsid w:val="0043590E"/>
    <w:rsid w:val="004361D1"/>
    <w:rsid w:val="00440BD9"/>
    <w:rsid w:val="00441423"/>
    <w:rsid w:val="00441F93"/>
    <w:rsid w:val="0044229A"/>
    <w:rsid w:val="0044263D"/>
    <w:rsid w:val="00442F24"/>
    <w:rsid w:val="00443545"/>
    <w:rsid w:val="00443E0E"/>
    <w:rsid w:val="00444448"/>
    <w:rsid w:val="004446B5"/>
    <w:rsid w:val="0044510D"/>
    <w:rsid w:val="0044548D"/>
    <w:rsid w:val="00445F50"/>
    <w:rsid w:val="004464EE"/>
    <w:rsid w:val="00446EB1"/>
    <w:rsid w:val="00446F97"/>
    <w:rsid w:val="00447072"/>
    <w:rsid w:val="004500B6"/>
    <w:rsid w:val="00450156"/>
    <w:rsid w:val="004505D7"/>
    <w:rsid w:val="00450602"/>
    <w:rsid w:val="00450617"/>
    <w:rsid w:val="004512F1"/>
    <w:rsid w:val="004515AC"/>
    <w:rsid w:val="004516F0"/>
    <w:rsid w:val="004518FA"/>
    <w:rsid w:val="00451DAF"/>
    <w:rsid w:val="00451E83"/>
    <w:rsid w:val="004523C0"/>
    <w:rsid w:val="0045269B"/>
    <w:rsid w:val="00453DA0"/>
    <w:rsid w:val="0045452E"/>
    <w:rsid w:val="00454CEF"/>
    <w:rsid w:val="00454D2A"/>
    <w:rsid w:val="0045574C"/>
    <w:rsid w:val="004559DB"/>
    <w:rsid w:val="0045665A"/>
    <w:rsid w:val="00457055"/>
    <w:rsid w:val="004573B2"/>
    <w:rsid w:val="00457516"/>
    <w:rsid w:val="00457B27"/>
    <w:rsid w:val="00457B6D"/>
    <w:rsid w:val="0046091A"/>
    <w:rsid w:val="00460F9F"/>
    <w:rsid w:val="0046189A"/>
    <w:rsid w:val="00461DF5"/>
    <w:rsid w:val="00462A03"/>
    <w:rsid w:val="00463602"/>
    <w:rsid w:val="00463DEB"/>
    <w:rsid w:val="00464242"/>
    <w:rsid w:val="00464818"/>
    <w:rsid w:val="004648BD"/>
    <w:rsid w:val="00464A8A"/>
    <w:rsid w:val="004651F4"/>
    <w:rsid w:val="0046552B"/>
    <w:rsid w:val="00466AC2"/>
    <w:rsid w:val="00466D32"/>
    <w:rsid w:val="004672B0"/>
    <w:rsid w:val="00467362"/>
    <w:rsid w:val="00467898"/>
    <w:rsid w:val="00467B23"/>
    <w:rsid w:val="00470B0D"/>
    <w:rsid w:val="00470EE5"/>
    <w:rsid w:val="004712A6"/>
    <w:rsid w:val="00472944"/>
    <w:rsid w:val="004737FC"/>
    <w:rsid w:val="0047419B"/>
    <w:rsid w:val="00474E75"/>
    <w:rsid w:val="00475BAA"/>
    <w:rsid w:val="00475E19"/>
    <w:rsid w:val="0047613E"/>
    <w:rsid w:val="00476456"/>
    <w:rsid w:val="004768FE"/>
    <w:rsid w:val="004771FF"/>
    <w:rsid w:val="0048183B"/>
    <w:rsid w:val="00482F4A"/>
    <w:rsid w:val="00483055"/>
    <w:rsid w:val="00484925"/>
    <w:rsid w:val="00485033"/>
    <w:rsid w:val="004854EE"/>
    <w:rsid w:val="00485755"/>
    <w:rsid w:val="00485E22"/>
    <w:rsid w:val="00486D56"/>
    <w:rsid w:val="00487AE0"/>
    <w:rsid w:val="00490C14"/>
    <w:rsid w:val="00490EA6"/>
    <w:rsid w:val="00490F5F"/>
    <w:rsid w:val="004910AB"/>
    <w:rsid w:val="00491B79"/>
    <w:rsid w:val="00492ACD"/>
    <w:rsid w:val="00493034"/>
    <w:rsid w:val="004936AB"/>
    <w:rsid w:val="00493F04"/>
    <w:rsid w:val="00494006"/>
    <w:rsid w:val="004940C8"/>
    <w:rsid w:val="004953D4"/>
    <w:rsid w:val="00495E2B"/>
    <w:rsid w:val="0049611A"/>
    <w:rsid w:val="00496B21"/>
    <w:rsid w:val="00496BB8"/>
    <w:rsid w:val="00496F9D"/>
    <w:rsid w:val="00497612"/>
    <w:rsid w:val="00497F0F"/>
    <w:rsid w:val="004A13AE"/>
    <w:rsid w:val="004A17C1"/>
    <w:rsid w:val="004A380B"/>
    <w:rsid w:val="004A3F41"/>
    <w:rsid w:val="004A3FD9"/>
    <w:rsid w:val="004A447E"/>
    <w:rsid w:val="004A4C5F"/>
    <w:rsid w:val="004A52E9"/>
    <w:rsid w:val="004A5535"/>
    <w:rsid w:val="004A5E9F"/>
    <w:rsid w:val="004A73F0"/>
    <w:rsid w:val="004A799F"/>
    <w:rsid w:val="004A7B3F"/>
    <w:rsid w:val="004A7D18"/>
    <w:rsid w:val="004B0C16"/>
    <w:rsid w:val="004B1039"/>
    <w:rsid w:val="004B1186"/>
    <w:rsid w:val="004B1C3E"/>
    <w:rsid w:val="004B1F65"/>
    <w:rsid w:val="004B1F75"/>
    <w:rsid w:val="004B21FD"/>
    <w:rsid w:val="004B232A"/>
    <w:rsid w:val="004B372A"/>
    <w:rsid w:val="004B43E5"/>
    <w:rsid w:val="004B488F"/>
    <w:rsid w:val="004B4B4F"/>
    <w:rsid w:val="004B4F1B"/>
    <w:rsid w:val="004B5012"/>
    <w:rsid w:val="004B637F"/>
    <w:rsid w:val="004B7CA1"/>
    <w:rsid w:val="004B7F9A"/>
    <w:rsid w:val="004C0255"/>
    <w:rsid w:val="004C0726"/>
    <w:rsid w:val="004C18E9"/>
    <w:rsid w:val="004C25C0"/>
    <w:rsid w:val="004C27F1"/>
    <w:rsid w:val="004C2C05"/>
    <w:rsid w:val="004C2CA1"/>
    <w:rsid w:val="004C3260"/>
    <w:rsid w:val="004C36CC"/>
    <w:rsid w:val="004C46D4"/>
    <w:rsid w:val="004C4FBA"/>
    <w:rsid w:val="004C501C"/>
    <w:rsid w:val="004C505A"/>
    <w:rsid w:val="004C5DCD"/>
    <w:rsid w:val="004C5FD9"/>
    <w:rsid w:val="004C60FE"/>
    <w:rsid w:val="004C6898"/>
    <w:rsid w:val="004D00B8"/>
    <w:rsid w:val="004D0571"/>
    <w:rsid w:val="004D08EF"/>
    <w:rsid w:val="004D0DDD"/>
    <w:rsid w:val="004D18D4"/>
    <w:rsid w:val="004D1BCB"/>
    <w:rsid w:val="004D2597"/>
    <w:rsid w:val="004D3A67"/>
    <w:rsid w:val="004D59D5"/>
    <w:rsid w:val="004D5D99"/>
    <w:rsid w:val="004D60DC"/>
    <w:rsid w:val="004D61CE"/>
    <w:rsid w:val="004D68AB"/>
    <w:rsid w:val="004D6A8E"/>
    <w:rsid w:val="004D71F2"/>
    <w:rsid w:val="004D7E9E"/>
    <w:rsid w:val="004E0141"/>
    <w:rsid w:val="004E0882"/>
    <w:rsid w:val="004E0B19"/>
    <w:rsid w:val="004E1F90"/>
    <w:rsid w:val="004E334E"/>
    <w:rsid w:val="004E347A"/>
    <w:rsid w:val="004E3A7D"/>
    <w:rsid w:val="004E3B50"/>
    <w:rsid w:val="004E3F81"/>
    <w:rsid w:val="004E4B43"/>
    <w:rsid w:val="004E4FFF"/>
    <w:rsid w:val="004E58F4"/>
    <w:rsid w:val="004E5AD2"/>
    <w:rsid w:val="004E5B9A"/>
    <w:rsid w:val="004E5DBA"/>
    <w:rsid w:val="004E5F46"/>
    <w:rsid w:val="004E600F"/>
    <w:rsid w:val="004E60AB"/>
    <w:rsid w:val="004E6201"/>
    <w:rsid w:val="004E648C"/>
    <w:rsid w:val="004E64A5"/>
    <w:rsid w:val="004E6B02"/>
    <w:rsid w:val="004E6EE3"/>
    <w:rsid w:val="004E70C8"/>
    <w:rsid w:val="004E77BF"/>
    <w:rsid w:val="004E796E"/>
    <w:rsid w:val="004E7B19"/>
    <w:rsid w:val="004E7C07"/>
    <w:rsid w:val="004F0112"/>
    <w:rsid w:val="004F0A82"/>
    <w:rsid w:val="004F1216"/>
    <w:rsid w:val="004F1BA9"/>
    <w:rsid w:val="004F302F"/>
    <w:rsid w:val="004F30C5"/>
    <w:rsid w:val="004F3162"/>
    <w:rsid w:val="004F3DAF"/>
    <w:rsid w:val="004F3E3F"/>
    <w:rsid w:val="004F4446"/>
    <w:rsid w:val="004F4943"/>
    <w:rsid w:val="004F4D24"/>
    <w:rsid w:val="004F542B"/>
    <w:rsid w:val="004F5BC3"/>
    <w:rsid w:val="004F6192"/>
    <w:rsid w:val="004F63C1"/>
    <w:rsid w:val="004F6963"/>
    <w:rsid w:val="004F69D0"/>
    <w:rsid w:val="004F6BC3"/>
    <w:rsid w:val="004F7362"/>
    <w:rsid w:val="004F7AAD"/>
    <w:rsid w:val="00500CA9"/>
    <w:rsid w:val="00500D50"/>
    <w:rsid w:val="00500F5A"/>
    <w:rsid w:val="005012A5"/>
    <w:rsid w:val="00501427"/>
    <w:rsid w:val="0050174F"/>
    <w:rsid w:val="00501E85"/>
    <w:rsid w:val="005026A4"/>
    <w:rsid w:val="00502B9A"/>
    <w:rsid w:val="0050304C"/>
    <w:rsid w:val="00503486"/>
    <w:rsid w:val="005040DE"/>
    <w:rsid w:val="00505584"/>
    <w:rsid w:val="00505CEE"/>
    <w:rsid w:val="00506333"/>
    <w:rsid w:val="005064EB"/>
    <w:rsid w:val="00506908"/>
    <w:rsid w:val="00507790"/>
    <w:rsid w:val="0051008B"/>
    <w:rsid w:val="00510F69"/>
    <w:rsid w:val="00511181"/>
    <w:rsid w:val="0051209F"/>
    <w:rsid w:val="005132C3"/>
    <w:rsid w:val="00513310"/>
    <w:rsid w:val="00513671"/>
    <w:rsid w:val="00514721"/>
    <w:rsid w:val="00514BD1"/>
    <w:rsid w:val="005156EF"/>
    <w:rsid w:val="005168EB"/>
    <w:rsid w:val="00516ABD"/>
    <w:rsid w:val="00516B5E"/>
    <w:rsid w:val="005172AA"/>
    <w:rsid w:val="00517358"/>
    <w:rsid w:val="0051763B"/>
    <w:rsid w:val="0052017C"/>
    <w:rsid w:val="0052117F"/>
    <w:rsid w:val="00521560"/>
    <w:rsid w:val="00521C08"/>
    <w:rsid w:val="00521DCC"/>
    <w:rsid w:val="005225F3"/>
    <w:rsid w:val="005234A4"/>
    <w:rsid w:val="00523E0B"/>
    <w:rsid w:val="00524307"/>
    <w:rsid w:val="00524499"/>
    <w:rsid w:val="00525345"/>
    <w:rsid w:val="00525391"/>
    <w:rsid w:val="00525894"/>
    <w:rsid w:val="005269C3"/>
    <w:rsid w:val="00526F19"/>
    <w:rsid w:val="00527949"/>
    <w:rsid w:val="00527E64"/>
    <w:rsid w:val="00527E99"/>
    <w:rsid w:val="00530294"/>
    <w:rsid w:val="005305B4"/>
    <w:rsid w:val="00531122"/>
    <w:rsid w:val="00531123"/>
    <w:rsid w:val="005314EC"/>
    <w:rsid w:val="005315F6"/>
    <w:rsid w:val="0053182B"/>
    <w:rsid w:val="00531E9A"/>
    <w:rsid w:val="00532197"/>
    <w:rsid w:val="00532EAD"/>
    <w:rsid w:val="00532F1A"/>
    <w:rsid w:val="005343EF"/>
    <w:rsid w:val="00535197"/>
    <w:rsid w:val="005354B3"/>
    <w:rsid w:val="0053598C"/>
    <w:rsid w:val="00535E9B"/>
    <w:rsid w:val="00535F58"/>
    <w:rsid w:val="0053675C"/>
    <w:rsid w:val="00536849"/>
    <w:rsid w:val="005372B2"/>
    <w:rsid w:val="005372C3"/>
    <w:rsid w:val="00537921"/>
    <w:rsid w:val="00537F7D"/>
    <w:rsid w:val="00540440"/>
    <w:rsid w:val="00540BD4"/>
    <w:rsid w:val="005414ED"/>
    <w:rsid w:val="005420BF"/>
    <w:rsid w:val="0054236B"/>
    <w:rsid w:val="00542C2F"/>
    <w:rsid w:val="00542EF3"/>
    <w:rsid w:val="00543578"/>
    <w:rsid w:val="00543AA6"/>
    <w:rsid w:val="00544792"/>
    <w:rsid w:val="0054490B"/>
    <w:rsid w:val="00545120"/>
    <w:rsid w:val="005456E8"/>
    <w:rsid w:val="00545861"/>
    <w:rsid w:val="00545C03"/>
    <w:rsid w:val="005465D1"/>
    <w:rsid w:val="005471C4"/>
    <w:rsid w:val="005508E6"/>
    <w:rsid w:val="00550C0A"/>
    <w:rsid w:val="00550D5C"/>
    <w:rsid w:val="00551773"/>
    <w:rsid w:val="00551BAF"/>
    <w:rsid w:val="00551DCA"/>
    <w:rsid w:val="0055304E"/>
    <w:rsid w:val="00553FE3"/>
    <w:rsid w:val="00555162"/>
    <w:rsid w:val="00556DB0"/>
    <w:rsid w:val="00557E14"/>
    <w:rsid w:val="0056035F"/>
    <w:rsid w:val="00560A0A"/>
    <w:rsid w:val="00561196"/>
    <w:rsid w:val="00561348"/>
    <w:rsid w:val="00561837"/>
    <w:rsid w:val="00562478"/>
    <w:rsid w:val="00563FA9"/>
    <w:rsid w:val="005642EE"/>
    <w:rsid w:val="005645BB"/>
    <w:rsid w:val="00566188"/>
    <w:rsid w:val="005670BC"/>
    <w:rsid w:val="005703EE"/>
    <w:rsid w:val="00570DF0"/>
    <w:rsid w:val="00571C6C"/>
    <w:rsid w:val="00571F0A"/>
    <w:rsid w:val="005724D4"/>
    <w:rsid w:val="00572D93"/>
    <w:rsid w:val="005734F4"/>
    <w:rsid w:val="00573581"/>
    <w:rsid w:val="0057432E"/>
    <w:rsid w:val="005746C6"/>
    <w:rsid w:val="00574A76"/>
    <w:rsid w:val="00574C44"/>
    <w:rsid w:val="00575623"/>
    <w:rsid w:val="005757AC"/>
    <w:rsid w:val="00575818"/>
    <w:rsid w:val="0057590C"/>
    <w:rsid w:val="00577399"/>
    <w:rsid w:val="00580512"/>
    <w:rsid w:val="005809DB"/>
    <w:rsid w:val="00580D55"/>
    <w:rsid w:val="00581860"/>
    <w:rsid w:val="00582416"/>
    <w:rsid w:val="005824CE"/>
    <w:rsid w:val="00582533"/>
    <w:rsid w:val="0058280E"/>
    <w:rsid w:val="00583450"/>
    <w:rsid w:val="005847E0"/>
    <w:rsid w:val="00584976"/>
    <w:rsid w:val="00584A14"/>
    <w:rsid w:val="00584F79"/>
    <w:rsid w:val="00584F7A"/>
    <w:rsid w:val="00587411"/>
    <w:rsid w:val="00587B12"/>
    <w:rsid w:val="0059014F"/>
    <w:rsid w:val="0059074F"/>
    <w:rsid w:val="00590C33"/>
    <w:rsid w:val="00590F70"/>
    <w:rsid w:val="005913BD"/>
    <w:rsid w:val="005914C4"/>
    <w:rsid w:val="005915CB"/>
    <w:rsid w:val="00591852"/>
    <w:rsid w:val="00591B63"/>
    <w:rsid w:val="005922C1"/>
    <w:rsid w:val="00592860"/>
    <w:rsid w:val="0059328B"/>
    <w:rsid w:val="00593B34"/>
    <w:rsid w:val="005945B3"/>
    <w:rsid w:val="00594943"/>
    <w:rsid w:val="00594966"/>
    <w:rsid w:val="005949DA"/>
    <w:rsid w:val="005951DF"/>
    <w:rsid w:val="00596CF8"/>
    <w:rsid w:val="005977C2"/>
    <w:rsid w:val="00597A88"/>
    <w:rsid w:val="005A03F4"/>
    <w:rsid w:val="005A0728"/>
    <w:rsid w:val="005A1291"/>
    <w:rsid w:val="005A18C8"/>
    <w:rsid w:val="005A2EDD"/>
    <w:rsid w:val="005A33F6"/>
    <w:rsid w:val="005A4080"/>
    <w:rsid w:val="005A4DDF"/>
    <w:rsid w:val="005A57F8"/>
    <w:rsid w:val="005A5BA7"/>
    <w:rsid w:val="005A5EA3"/>
    <w:rsid w:val="005A5FC9"/>
    <w:rsid w:val="005A6633"/>
    <w:rsid w:val="005A7243"/>
    <w:rsid w:val="005A73B4"/>
    <w:rsid w:val="005A75C2"/>
    <w:rsid w:val="005A76C6"/>
    <w:rsid w:val="005B000F"/>
    <w:rsid w:val="005B15A4"/>
    <w:rsid w:val="005B1BC7"/>
    <w:rsid w:val="005B1EA4"/>
    <w:rsid w:val="005B1F98"/>
    <w:rsid w:val="005B20B4"/>
    <w:rsid w:val="005B2258"/>
    <w:rsid w:val="005B2512"/>
    <w:rsid w:val="005B43B9"/>
    <w:rsid w:val="005B5AB3"/>
    <w:rsid w:val="005B5B80"/>
    <w:rsid w:val="005B5FC1"/>
    <w:rsid w:val="005B65B7"/>
    <w:rsid w:val="005B6FCE"/>
    <w:rsid w:val="005C10B9"/>
    <w:rsid w:val="005C1713"/>
    <w:rsid w:val="005C176F"/>
    <w:rsid w:val="005C1FE0"/>
    <w:rsid w:val="005C2861"/>
    <w:rsid w:val="005C304A"/>
    <w:rsid w:val="005C374B"/>
    <w:rsid w:val="005C3B52"/>
    <w:rsid w:val="005C4271"/>
    <w:rsid w:val="005C5EE8"/>
    <w:rsid w:val="005C6348"/>
    <w:rsid w:val="005C66ED"/>
    <w:rsid w:val="005C7313"/>
    <w:rsid w:val="005C7731"/>
    <w:rsid w:val="005C7A95"/>
    <w:rsid w:val="005D06F4"/>
    <w:rsid w:val="005D1CED"/>
    <w:rsid w:val="005D26A2"/>
    <w:rsid w:val="005D3A47"/>
    <w:rsid w:val="005D3D23"/>
    <w:rsid w:val="005D3E97"/>
    <w:rsid w:val="005D3F37"/>
    <w:rsid w:val="005D4ABF"/>
    <w:rsid w:val="005D61CE"/>
    <w:rsid w:val="005D70D6"/>
    <w:rsid w:val="005D74AF"/>
    <w:rsid w:val="005D7883"/>
    <w:rsid w:val="005D798C"/>
    <w:rsid w:val="005D7AF6"/>
    <w:rsid w:val="005E05B7"/>
    <w:rsid w:val="005E13EC"/>
    <w:rsid w:val="005E1897"/>
    <w:rsid w:val="005E1ADB"/>
    <w:rsid w:val="005E1C2E"/>
    <w:rsid w:val="005E310A"/>
    <w:rsid w:val="005E3427"/>
    <w:rsid w:val="005E3F04"/>
    <w:rsid w:val="005E5D46"/>
    <w:rsid w:val="005E6826"/>
    <w:rsid w:val="005E6B82"/>
    <w:rsid w:val="005E7088"/>
    <w:rsid w:val="005E72A4"/>
    <w:rsid w:val="005F0506"/>
    <w:rsid w:val="005F05D7"/>
    <w:rsid w:val="005F0C98"/>
    <w:rsid w:val="005F2589"/>
    <w:rsid w:val="005F2B84"/>
    <w:rsid w:val="005F2BA2"/>
    <w:rsid w:val="005F34FE"/>
    <w:rsid w:val="005F3A5A"/>
    <w:rsid w:val="005F405B"/>
    <w:rsid w:val="005F42AF"/>
    <w:rsid w:val="005F4DE9"/>
    <w:rsid w:val="005F555D"/>
    <w:rsid w:val="005F5944"/>
    <w:rsid w:val="005F5D60"/>
    <w:rsid w:val="005F5DCC"/>
    <w:rsid w:val="005F64D4"/>
    <w:rsid w:val="005F66B5"/>
    <w:rsid w:val="005F6B9E"/>
    <w:rsid w:val="005F726E"/>
    <w:rsid w:val="005F7346"/>
    <w:rsid w:val="00600F80"/>
    <w:rsid w:val="00600FCF"/>
    <w:rsid w:val="0060145C"/>
    <w:rsid w:val="006017BE"/>
    <w:rsid w:val="00601C70"/>
    <w:rsid w:val="00602345"/>
    <w:rsid w:val="00602C90"/>
    <w:rsid w:val="00602D2A"/>
    <w:rsid w:val="0060376B"/>
    <w:rsid w:val="00605169"/>
    <w:rsid w:val="00605240"/>
    <w:rsid w:val="0060598C"/>
    <w:rsid w:val="00606542"/>
    <w:rsid w:val="006066D1"/>
    <w:rsid w:val="00606CF2"/>
    <w:rsid w:val="00606D17"/>
    <w:rsid w:val="00606F31"/>
    <w:rsid w:val="0060716D"/>
    <w:rsid w:val="006078D5"/>
    <w:rsid w:val="00607D0A"/>
    <w:rsid w:val="00610167"/>
    <w:rsid w:val="00610183"/>
    <w:rsid w:val="00610816"/>
    <w:rsid w:val="00610852"/>
    <w:rsid w:val="006121FA"/>
    <w:rsid w:val="006130FA"/>
    <w:rsid w:val="00613160"/>
    <w:rsid w:val="0061344C"/>
    <w:rsid w:val="006139D2"/>
    <w:rsid w:val="00613C68"/>
    <w:rsid w:val="00613F93"/>
    <w:rsid w:val="00614CAD"/>
    <w:rsid w:val="0061553B"/>
    <w:rsid w:val="00616034"/>
    <w:rsid w:val="006162F4"/>
    <w:rsid w:val="006163F5"/>
    <w:rsid w:val="006165ED"/>
    <w:rsid w:val="00616798"/>
    <w:rsid w:val="006207EF"/>
    <w:rsid w:val="00621882"/>
    <w:rsid w:val="00621896"/>
    <w:rsid w:val="0062223A"/>
    <w:rsid w:val="00622468"/>
    <w:rsid w:val="00622A1D"/>
    <w:rsid w:val="0062366D"/>
    <w:rsid w:val="006254CE"/>
    <w:rsid w:val="0062550D"/>
    <w:rsid w:val="00626274"/>
    <w:rsid w:val="0062693C"/>
    <w:rsid w:val="006300FB"/>
    <w:rsid w:val="00630951"/>
    <w:rsid w:val="0063097A"/>
    <w:rsid w:val="00630AF8"/>
    <w:rsid w:val="006325A9"/>
    <w:rsid w:val="006325C0"/>
    <w:rsid w:val="00632973"/>
    <w:rsid w:val="00632FCC"/>
    <w:rsid w:val="00633A7B"/>
    <w:rsid w:val="00633F1F"/>
    <w:rsid w:val="0063445D"/>
    <w:rsid w:val="00634BC8"/>
    <w:rsid w:val="00635EE6"/>
    <w:rsid w:val="00636121"/>
    <w:rsid w:val="00637A02"/>
    <w:rsid w:val="00637EF2"/>
    <w:rsid w:val="00641C53"/>
    <w:rsid w:val="006420D1"/>
    <w:rsid w:val="006420FF"/>
    <w:rsid w:val="00643193"/>
    <w:rsid w:val="00643221"/>
    <w:rsid w:val="00643F7E"/>
    <w:rsid w:val="00644634"/>
    <w:rsid w:val="00644834"/>
    <w:rsid w:val="00645285"/>
    <w:rsid w:val="0064542F"/>
    <w:rsid w:val="0064543C"/>
    <w:rsid w:val="00645A2E"/>
    <w:rsid w:val="00645EE6"/>
    <w:rsid w:val="00646024"/>
    <w:rsid w:val="0064643C"/>
    <w:rsid w:val="00646D2D"/>
    <w:rsid w:val="00646D5D"/>
    <w:rsid w:val="00647C5A"/>
    <w:rsid w:val="0065037C"/>
    <w:rsid w:val="00650486"/>
    <w:rsid w:val="00650534"/>
    <w:rsid w:val="00650646"/>
    <w:rsid w:val="00650802"/>
    <w:rsid w:val="00650B6E"/>
    <w:rsid w:val="00651671"/>
    <w:rsid w:val="0065193C"/>
    <w:rsid w:val="00651BD0"/>
    <w:rsid w:val="006520DC"/>
    <w:rsid w:val="0065292D"/>
    <w:rsid w:val="00652A7E"/>
    <w:rsid w:val="00652BB2"/>
    <w:rsid w:val="006535CC"/>
    <w:rsid w:val="006543D0"/>
    <w:rsid w:val="00654B52"/>
    <w:rsid w:val="00655EFA"/>
    <w:rsid w:val="0065642F"/>
    <w:rsid w:val="00657BAD"/>
    <w:rsid w:val="006605D7"/>
    <w:rsid w:val="0066177E"/>
    <w:rsid w:val="006625C2"/>
    <w:rsid w:val="0066281A"/>
    <w:rsid w:val="00662D94"/>
    <w:rsid w:val="00663022"/>
    <w:rsid w:val="00663514"/>
    <w:rsid w:val="00664778"/>
    <w:rsid w:val="0066564D"/>
    <w:rsid w:val="00666BCE"/>
    <w:rsid w:val="00666D26"/>
    <w:rsid w:val="00666F07"/>
    <w:rsid w:val="00667574"/>
    <w:rsid w:val="00667AA2"/>
    <w:rsid w:val="00667B86"/>
    <w:rsid w:val="00670018"/>
    <w:rsid w:val="0067017E"/>
    <w:rsid w:val="006701C5"/>
    <w:rsid w:val="00670C25"/>
    <w:rsid w:val="006713BE"/>
    <w:rsid w:val="006717E4"/>
    <w:rsid w:val="00671992"/>
    <w:rsid w:val="00671E8D"/>
    <w:rsid w:val="00672C61"/>
    <w:rsid w:val="00672F3A"/>
    <w:rsid w:val="00673CC5"/>
    <w:rsid w:val="006741D5"/>
    <w:rsid w:val="00674718"/>
    <w:rsid w:val="00674FD8"/>
    <w:rsid w:val="006755D3"/>
    <w:rsid w:val="006761E8"/>
    <w:rsid w:val="0067691F"/>
    <w:rsid w:val="00677A4E"/>
    <w:rsid w:val="00677FAC"/>
    <w:rsid w:val="006810F4"/>
    <w:rsid w:val="00681172"/>
    <w:rsid w:val="0068162A"/>
    <w:rsid w:val="006821F9"/>
    <w:rsid w:val="006824D2"/>
    <w:rsid w:val="00682C6E"/>
    <w:rsid w:val="00682D50"/>
    <w:rsid w:val="006849F9"/>
    <w:rsid w:val="00684D37"/>
    <w:rsid w:val="00684D7B"/>
    <w:rsid w:val="00685F3D"/>
    <w:rsid w:val="00687193"/>
    <w:rsid w:val="00690B27"/>
    <w:rsid w:val="00691358"/>
    <w:rsid w:val="00691710"/>
    <w:rsid w:val="00691D1D"/>
    <w:rsid w:val="00691FF3"/>
    <w:rsid w:val="00692E1D"/>
    <w:rsid w:val="00693161"/>
    <w:rsid w:val="006931AB"/>
    <w:rsid w:val="00693975"/>
    <w:rsid w:val="006943CF"/>
    <w:rsid w:val="006944A0"/>
    <w:rsid w:val="0069456D"/>
    <w:rsid w:val="00694A85"/>
    <w:rsid w:val="0069660D"/>
    <w:rsid w:val="00696D94"/>
    <w:rsid w:val="006A00EB"/>
    <w:rsid w:val="006A086B"/>
    <w:rsid w:val="006A0BA3"/>
    <w:rsid w:val="006A1906"/>
    <w:rsid w:val="006A2260"/>
    <w:rsid w:val="006A2FE7"/>
    <w:rsid w:val="006A4260"/>
    <w:rsid w:val="006A47DF"/>
    <w:rsid w:val="006A4D37"/>
    <w:rsid w:val="006A582D"/>
    <w:rsid w:val="006A5A7F"/>
    <w:rsid w:val="006A5AE8"/>
    <w:rsid w:val="006A6F53"/>
    <w:rsid w:val="006A7E14"/>
    <w:rsid w:val="006B00C2"/>
    <w:rsid w:val="006B015B"/>
    <w:rsid w:val="006B02DD"/>
    <w:rsid w:val="006B0675"/>
    <w:rsid w:val="006B12C4"/>
    <w:rsid w:val="006B17C0"/>
    <w:rsid w:val="006B2648"/>
    <w:rsid w:val="006B2AA0"/>
    <w:rsid w:val="006B3012"/>
    <w:rsid w:val="006B3367"/>
    <w:rsid w:val="006B3604"/>
    <w:rsid w:val="006B381B"/>
    <w:rsid w:val="006B391C"/>
    <w:rsid w:val="006B50AD"/>
    <w:rsid w:val="006B686E"/>
    <w:rsid w:val="006B71BA"/>
    <w:rsid w:val="006B726B"/>
    <w:rsid w:val="006B7FC0"/>
    <w:rsid w:val="006C0F88"/>
    <w:rsid w:val="006C1547"/>
    <w:rsid w:val="006C1558"/>
    <w:rsid w:val="006C194F"/>
    <w:rsid w:val="006C1F95"/>
    <w:rsid w:val="006C2993"/>
    <w:rsid w:val="006C2A6F"/>
    <w:rsid w:val="006C374E"/>
    <w:rsid w:val="006C3B51"/>
    <w:rsid w:val="006C3C23"/>
    <w:rsid w:val="006C3D64"/>
    <w:rsid w:val="006C3EDA"/>
    <w:rsid w:val="006C407F"/>
    <w:rsid w:val="006C4B8D"/>
    <w:rsid w:val="006C6166"/>
    <w:rsid w:val="006C6281"/>
    <w:rsid w:val="006C6D0F"/>
    <w:rsid w:val="006C6D7C"/>
    <w:rsid w:val="006C7115"/>
    <w:rsid w:val="006C7C5A"/>
    <w:rsid w:val="006C7D31"/>
    <w:rsid w:val="006C7D95"/>
    <w:rsid w:val="006D0A7A"/>
    <w:rsid w:val="006D0F51"/>
    <w:rsid w:val="006D102B"/>
    <w:rsid w:val="006D16DC"/>
    <w:rsid w:val="006D213D"/>
    <w:rsid w:val="006D2789"/>
    <w:rsid w:val="006D4260"/>
    <w:rsid w:val="006D43D8"/>
    <w:rsid w:val="006D47A7"/>
    <w:rsid w:val="006D4A11"/>
    <w:rsid w:val="006D4A5C"/>
    <w:rsid w:val="006D575F"/>
    <w:rsid w:val="006D5C29"/>
    <w:rsid w:val="006D6577"/>
    <w:rsid w:val="006D68DE"/>
    <w:rsid w:val="006D6FC7"/>
    <w:rsid w:val="006D7323"/>
    <w:rsid w:val="006E0EB8"/>
    <w:rsid w:val="006E1536"/>
    <w:rsid w:val="006E174B"/>
    <w:rsid w:val="006E1AC9"/>
    <w:rsid w:val="006E1F71"/>
    <w:rsid w:val="006E3A5D"/>
    <w:rsid w:val="006E425C"/>
    <w:rsid w:val="006E44A0"/>
    <w:rsid w:val="006E47F8"/>
    <w:rsid w:val="006E4A34"/>
    <w:rsid w:val="006E4CD7"/>
    <w:rsid w:val="006E56C8"/>
    <w:rsid w:val="006E637D"/>
    <w:rsid w:val="006E68DB"/>
    <w:rsid w:val="006E6D2B"/>
    <w:rsid w:val="006E6F70"/>
    <w:rsid w:val="006E79FE"/>
    <w:rsid w:val="006F09B5"/>
    <w:rsid w:val="006F0C54"/>
    <w:rsid w:val="006F0F9F"/>
    <w:rsid w:val="006F1497"/>
    <w:rsid w:val="006F167B"/>
    <w:rsid w:val="006F23FA"/>
    <w:rsid w:val="006F2859"/>
    <w:rsid w:val="006F29BF"/>
    <w:rsid w:val="006F2B6D"/>
    <w:rsid w:val="006F2E35"/>
    <w:rsid w:val="006F3464"/>
    <w:rsid w:val="006F389D"/>
    <w:rsid w:val="006F3E4E"/>
    <w:rsid w:val="006F4087"/>
    <w:rsid w:val="006F43E1"/>
    <w:rsid w:val="006F4D03"/>
    <w:rsid w:val="006F4F20"/>
    <w:rsid w:val="006F4FD0"/>
    <w:rsid w:val="006F51A7"/>
    <w:rsid w:val="006F5D09"/>
    <w:rsid w:val="006F6755"/>
    <w:rsid w:val="006F6986"/>
    <w:rsid w:val="006F6D84"/>
    <w:rsid w:val="006F702F"/>
    <w:rsid w:val="006F70E0"/>
    <w:rsid w:val="006F7265"/>
    <w:rsid w:val="006F7308"/>
    <w:rsid w:val="006F7515"/>
    <w:rsid w:val="006F7AF8"/>
    <w:rsid w:val="006F7DBA"/>
    <w:rsid w:val="00700073"/>
    <w:rsid w:val="007005C3"/>
    <w:rsid w:val="00700844"/>
    <w:rsid w:val="0070294B"/>
    <w:rsid w:val="00702D4E"/>
    <w:rsid w:val="00704369"/>
    <w:rsid w:val="007044F7"/>
    <w:rsid w:val="007045A7"/>
    <w:rsid w:val="00704C6B"/>
    <w:rsid w:val="00704DD4"/>
    <w:rsid w:val="00704E1C"/>
    <w:rsid w:val="00704F1D"/>
    <w:rsid w:val="00705521"/>
    <w:rsid w:val="00705858"/>
    <w:rsid w:val="0070590C"/>
    <w:rsid w:val="00706A73"/>
    <w:rsid w:val="007073DA"/>
    <w:rsid w:val="00707967"/>
    <w:rsid w:val="00710DE2"/>
    <w:rsid w:val="00711988"/>
    <w:rsid w:val="00712A38"/>
    <w:rsid w:val="00713FE1"/>
    <w:rsid w:val="0071477A"/>
    <w:rsid w:val="007150C4"/>
    <w:rsid w:val="007155CA"/>
    <w:rsid w:val="00715AE3"/>
    <w:rsid w:val="00716192"/>
    <w:rsid w:val="00716ED0"/>
    <w:rsid w:val="0071761B"/>
    <w:rsid w:val="00717702"/>
    <w:rsid w:val="00717A02"/>
    <w:rsid w:val="00720ABC"/>
    <w:rsid w:val="00722CB4"/>
    <w:rsid w:val="00723BEC"/>
    <w:rsid w:val="00724030"/>
    <w:rsid w:val="00724196"/>
    <w:rsid w:val="007244E3"/>
    <w:rsid w:val="0072466B"/>
    <w:rsid w:val="00724C81"/>
    <w:rsid w:val="00724E3C"/>
    <w:rsid w:val="00724F04"/>
    <w:rsid w:val="00724FF5"/>
    <w:rsid w:val="007250CA"/>
    <w:rsid w:val="007251F4"/>
    <w:rsid w:val="00725C05"/>
    <w:rsid w:val="00725D7B"/>
    <w:rsid w:val="00726B93"/>
    <w:rsid w:val="00727008"/>
    <w:rsid w:val="00727330"/>
    <w:rsid w:val="00727D61"/>
    <w:rsid w:val="00730436"/>
    <w:rsid w:val="007306DC"/>
    <w:rsid w:val="00730858"/>
    <w:rsid w:val="00730960"/>
    <w:rsid w:val="00731ACC"/>
    <w:rsid w:val="00731B43"/>
    <w:rsid w:val="00732F1B"/>
    <w:rsid w:val="0073328C"/>
    <w:rsid w:val="007332D5"/>
    <w:rsid w:val="007332EA"/>
    <w:rsid w:val="0073368B"/>
    <w:rsid w:val="0073479B"/>
    <w:rsid w:val="00734FD5"/>
    <w:rsid w:val="007351BB"/>
    <w:rsid w:val="00735661"/>
    <w:rsid w:val="007360EF"/>
    <w:rsid w:val="00736437"/>
    <w:rsid w:val="00736C7C"/>
    <w:rsid w:val="007371FA"/>
    <w:rsid w:val="00737FD0"/>
    <w:rsid w:val="0074031B"/>
    <w:rsid w:val="00740CB6"/>
    <w:rsid w:val="00741324"/>
    <w:rsid w:val="00742C91"/>
    <w:rsid w:val="007444FD"/>
    <w:rsid w:val="0074518B"/>
    <w:rsid w:val="0074527E"/>
    <w:rsid w:val="0074658F"/>
    <w:rsid w:val="00746C27"/>
    <w:rsid w:val="0074722B"/>
    <w:rsid w:val="00747545"/>
    <w:rsid w:val="0075108B"/>
    <w:rsid w:val="00751267"/>
    <w:rsid w:val="0075185F"/>
    <w:rsid w:val="00751D95"/>
    <w:rsid w:val="00753557"/>
    <w:rsid w:val="007538D8"/>
    <w:rsid w:val="00754143"/>
    <w:rsid w:val="00754E65"/>
    <w:rsid w:val="00754EFA"/>
    <w:rsid w:val="0075516E"/>
    <w:rsid w:val="0075534C"/>
    <w:rsid w:val="007561F1"/>
    <w:rsid w:val="007574C7"/>
    <w:rsid w:val="00757575"/>
    <w:rsid w:val="007578C1"/>
    <w:rsid w:val="00757922"/>
    <w:rsid w:val="00757C4D"/>
    <w:rsid w:val="00760087"/>
    <w:rsid w:val="00760E32"/>
    <w:rsid w:val="0076136A"/>
    <w:rsid w:val="00762191"/>
    <w:rsid w:val="00762205"/>
    <w:rsid w:val="007624CA"/>
    <w:rsid w:val="00763322"/>
    <w:rsid w:val="00763596"/>
    <w:rsid w:val="007636BE"/>
    <w:rsid w:val="0076385A"/>
    <w:rsid w:val="00763FC8"/>
    <w:rsid w:val="00764BEA"/>
    <w:rsid w:val="007671F3"/>
    <w:rsid w:val="00767459"/>
    <w:rsid w:val="00770444"/>
    <w:rsid w:val="0077049E"/>
    <w:rsid w:val="00770522"/>
    <w:rsid w:val="007708F5"/>
    <w:rsid w:val="00770F33"/>
    <w:rsid w:val="00771451"/>
    <w:rsid w:val="00771BE1"/>
    <w:rsid w:val="00771F40"/>
    <w:rsid w:val="00771FED"/>
    <w:rsid w:val="00772331"/>
    <w:rsid w:val="00772523"/>
    <w:rsid w:val="007728CC"/>
    <w:rsid w:val="00772DD6"/>
    <w:rsid w:val="00773027"/>
    <w:rsid w:val="00773E87"/>
    <w:rsid w:val="00774147"/>
    <w:rsid w:val="00774289"/>
    <w:rsid w:val="00774865"/>
    <w:rsid w:val="00775A86"/>
    <w:rsid w:val="00775B7E"/>
    <w:rsid w:val="00775DF2"/>
    <w:rsid w:val="00776936"/>
    <w:rsid w:val="00776D04"/>
    <w:rsid w:val="00776F61"/>
    <w:rsid w:val="0078020E"/>
    <w:rsid w:val="00780990"/>
    <w:rsid w:val="00781A77"/>
    <w:rsid w:val="0078309E"/>
    <w:rsid w:val="007836CF"/>
    <w:rsid w:val="00784D65"/>
    <w:rsid w:val="00785686"/>
    <w:rsid w:val="00785A70"/>
    <w:rsid w:val="00785A77"/>
    <w:rsid w:val="007865E7"/>
    <w:rsid w:val="00787837"/>
    <w:rsid w:val="007907C5"/>
    <w:rsid w:val="00790CD5"/>
    <w:rsid w:val="00791879"/>
    <w:rsid w:val="0079188F"/>
    <w:rsid w:val="007918A6"/>
    <w:rsid w:val="00791EC6"/>
    <w:rsid w:val="00791ED0"/>
    <w:rsid w:val="007928E9"/>
    <w:rsid w:val="00793245"/>
    <w:rsid w:val="007944B3"/>
    <w:rsid w:val="007947A8"/>
    <w:rsid w:val="00795532"/>
    <w:rsid w:val="007956BF"/>
    <w:rsid w:val="007964BA"/>
    <w:rsid w:val="00796532"/>
    <w:rsid w:val="007972C5"/>
    <w:rsid w:val="007A00EC"/>
    <w:rsid w:val="007A043A"/>
    <w:rsid w:val="007A04E2"/>
    <w:rsid w:val="007A0E8B"/>
    <w:rsid w:val="007A13A0"/>
    <w:rsid w:val="007A14E6"/>
    <w:rsid w:val="007A1BAD"/>
    <w:rsid w:val="007A1CA7"/>
    <w:rsid w:val="007A1CCD"/>
    <w:rsid w:val="007A1FFA"/>
    <w:rsid w:val="007A211F"/>
    <w:rsid w:val="007A2D1D"/>
    <w:rsid w:val="007A2F11"/>
    <w:rsid w:val="007A3D63"/>
    <w:rsid w:val="007A3E63"/>
    <w:rsid w:val="007A4140"/>
    <w:rsid w:val="007A4505"/>
    <w:rsid w:val="007A4540"/>
    <w:rsid w:val="007A4EC1"/>
    <w:rsid w:val="007A5253"/>
    <w:rsid w:val="007A5A08"/>
    <w:rsid w:val="007A5B15"/>
    <w:rsid w:val="007A5E12"/>
    <w:rsid w:val="007A7039"/>
    <w:rsid w:val="007A7FDE"/>
    <w:rsid w:val="007B1558"/>
    <w:rsid w:val="007B1CBC"/>
    <w:rsid w:val="007B2DDF"/>
    <w:rsid w:val="007B2E7D"/>
    <w:rsid w:val="007B3115"/>
    <w:rsid w:val="007B36C7"/>
    <w:rsid w:val="007B4030"/>
    <w:rsid w:val="007B5186"/>
    <w:rsid w:val="007B5813"/>
    <w:rsid w:val="007B5A9C"/>
    <w:rsid w:val="007B6ECF"/>
    <w:rsid w:val="007B7286"/>
    <w:rsid w:val="007B7677"/>
    <w:rsid w:val="007C0F14"/>
    <w:rsid w:val="007C0F80"/>
    <w:rsid w:val="007C113D"/>
    <w:rsid w:val="007C28F7"/>
    <w:rsid w:val="007C3073"/>
    <w:rsid w:val="007C380A"/>
    <w:rsid w:val="007C4535"/>
    <w:rsid w:val="007C49BD"/>
    <w:rsid w:val="007C7034"/>
    <w:rsid w:val="007D04F3"/>
    <w:rsid w:val="007D07DF"/>
    <w:rsid w:val="007D11D8"/>
    <w:rsid w:val="007D1632"/>
    <w:rsid w:val="007D2167"/>
    <w:rsid w:val="007D2521"/>
    <w:rsid w:val="007D3969"/>
    <w:rsid w:val="007D3CA3"/>
    <w:rsid w:val="007D3DAA"/>
    <w:rsid w:val="007D3E87"/>
    <w:rsid w:val="007D3EA3"/>
    <w:rsid w:val="007D5814"/>
    <w:rsid w:val="007D73CA"/>
    <w:rsid w:val="007E05D0"/>
    <w:rsid w:val="007E06F6"/>
    <w:rsid w:val="007E07E2"/>
    <w:rsid w:val="007E094C"/>
    <w:rsid w:val="007E1223"/>
    <w:rsid w:val="007E142B"/>
    <w:rsid w:val="007E1E7A"/>
    <w:rsid w:val="007E201C"/>
    <w:rsid w:val="007E294F"/>
    <w:rsid w:val="007E494D"/>
    <w:rsid w:val="007E4DD8"/>
    <w:rsid w:val="007E4F65"/>
    <w:rsid w:val="007E5060"/>
    <w:rsid w:val="007E5686"/>
    <w:rsid w:val="007E5917"/>
    <w:rsid w:val="007E5AAE"/>
    <w:rsid w:val="007E6973"/>
    <w:rsid w:val="007E6EE1"/>
    <w:rsid w:val="007E748A"/>
    <w:rsid w:val="007E7A57"/>
    <w:rsid w:val="007E7B7E"/>
    <w:rsid w:val="007E7B82"/>
    <w:rsid w:val="007F076B"/>
    <w:rsid w:val="007F0855"/>
    <w:rsid w:val="007F0A84"/>
    <w:rsid w:val="007F1387"/>
    <w:rsid w:val="007F18F2"/>
    <w:rsid w:val="007F1FBA"/>
    <w:rsid w:val="007F2749"/>
    <w:rsid w:val="007F384D"/>
    <w:rsid w:val="007F3A50"/>
    <w:rsid w:val="007F4025"/>
    <w:rsid w:val="007F407A"/>
    <w:rsid w:val="007F4A9F"/>
    <w:rsid w:val="007F60DB"/>
    <w:rsid w:val="007F6816"/>
    <w:rsid w:val="007F6BA3"/>
    <w:rsid w:val="007F73EE"/>
    <w:rsid w:val="007F7E8B"/>
    <w:rsid w:val="00800F3B"/>
    <w:rsid w:val="0080128F"/>
    <w:rsid w:val="00802BDA"/>
    <w:rsid w:val="008032FD"/>
    <w:rsid w:val="00804324"/>
    <w:rsid w:val="00804AEB"/>
    <w:rsid w:val="00804B1B"/>
    <w:rsid w:val="00804F5D"/>
    <w:rsid w:val="00805B99"/>
    <w:rsid w:val="00805DED"/>
    <w:rsid w:val="008063B2"/>
    <w:rsid w:val="00807085"/>
    <w:rsid w:val="00807730"/>
    <w:rsid w:val="00807927"/>
    <w:rsid w:val="00807952"/>
    <w:rsid w:val="00807C8D"/>
    <w:rsid w:val="00810F28"/>
    <w:rsid w:val="008123D5"/>
    <w:rsid w:val="008126E8"/>
    <w:rsid w:val="00812B3B"/>
    <w:rsid w:val="008130EE"/>
    <w:rsid w:val="0081465A"/>
    <w:rsid w:val="00814DCA"/>
    <w:rsid w:val="00815144"/>
    <w:rsid w:val="0081553F"/>
    <w:rsid w:val="00815580"/>
    <w:rsid w:val="00815785"/>
    <w:rsid w:val="0081679C"/>
    <w:rsid w:val="008167B0"/>
    <w:rsid w:val="00817827"/>
    <w:rsid w:val="00817E1C"/>
    <w:rsid w:val="00817E66"/>
    <w:rsid w:val="00820741"/>
    <w:rsid w:val="00820969"/>
    <w:rsid w:val="00820DFD"/>
    <w:rsid w:val="00821DDC"/>
    <w:rsid w:val="0082201C"/>
    <w:rsid w:val="008230ED"/>
    <w:rsid w:val="008238B0"/>
    <w:rsid w:val="00823D04"/>
    <w:rsid w:val="0082412B"/>
    <w:rsid w:val="008244D5"/>
    <w:rsid w:val="0082474B"/>
    <w:rsid w:val="00825033"/>
    <w:rsid w:val="00825855"/>
    <w:rsid w:val="008262E5"/>
    <w:rsid w:val="00826E30"/>
    <w:rsid w:val="008305E1"/>
    <w:rsid w:val="00830DD3"/>
    <w:rsid w:val="0083195F"/>
    <w:rsid w:val="0083284B"/>
    <w:rsid w:val="00832C51"/>
    <w:rsid w:val="00832FC4"/>
    <w:rsid w:val="0083330A"/>
    <w:rsid w:val="0083342B"/>
    <w:rsid w:val="00834988"/>
    <w:rsid w:val="00835864"/>
    <w:rsid w:val="008358C7"/>
    <w:rsid w:val="00835C30"/>
    <w:rsid w:val="00835FDB"/>
    <w:rsid w:val="0083663A"/>
    <w:rsid w:val="00836D07"/>
    <w:rsid w:val="00836D67"/>
    <w:rsid w:val="00836E43"/>
    <w:rsid w:val="008375BC"/>
    <w:rsid w:val="008375BD"/>
    <w:rsid w:val="0084042A"/>
    <w:rsid w:val="008409C5"/>
    <w:rsid w:val="00840A65"/>
    <w:rsid w:val="00840DC9"/>
    <w:rsid w:val="0084125B"/>
    <w:rsid w:val="00841527"/>
    <w:rsid w:val="0084160E"/>
    <w:rsid w:val="00841CA3"/>
    <w:rsid w:val="0084222C"/>
    <w:rsid w:val="00842312"/>
    <w:rsid w:val="008431F1"/>
    <w:rsid w:val="00843553"/>
    <w:rsid w:val="008439CA"/>
    <w:rsid w:val="0084439A"/>
    <w:rsid w:val="00844AE2"/>
    <w:rsid w:val="0084524E"/>
    <w:rsid w:val="0084534C"/>
    <w:rsid w:val="00845830"/>
    <w:rsid w:val="00845C45"/>
    <w:rsid w:val="00845D44"/>
    <w:rsid w:val="008463A9"/>
    <w:rsid w:val="00847079"/>
    <w:rsid w:val="00850323"/>
    <w:rsid w:val="00850654"/>
    <w:rsid w:val="0085067C"/>
    <w:rsid w:val="00850743"/>
    <w:rsid w:val="00850B77"/>
    <w:rsid w:val="00850FF3"/>
    <w:rsid w:val="00851C06"/>
    <w:rsid w:val="00852997"/>
    <w:rsid w:val="008532D8"/>
    <w:rsid w:val="00853FF6"/>
    <w:rsid w:val="0085458E"/>
    <w:rsid w:val="008549FA"/>
    <w:rsid w:val="00854F67"/>
    <w:rsid w:val="00855268"/>
    <w:rsid w:val="008553BC"/>
    <w:rsid w:val="00855479"/>
    <w:rsid w:val="008555B3"/>
    <w:rsid w:val="00855E15"/>
    <w:rsid w:val="00855E4F"/>
    <w:rsid w:val="00856E63"/>
    <w:rsid w:val="008604A1"/>
    <w:rsid w:val="0086267C"/>
    <w:rsid w:val="008627E9"/>
    <w:rsid w:val="00863166"/>
    <w:rsid w:val="0086355A"/>
    <w:rsid w:val="00863E4D"/>
    <w:rsid w:val="00863F15"/>
    <w:rsid w:val="00865274"/>
    <w:rsid w:val="00865C1A"/>
    <w:rsid w:val="00865CE3"/>
    <w:rsid w:val="00865CE5"/>
    <w:rsid w:val="008662EA"/>
    <w:rsid w:val="00866B82"/>
    <w:rsid w:val="008671AB"/>
    <w:rsid w:val="00867F2A"/>
    <w:rsid w:val="00870182"/>
    <w:rsid w:val="00870B51"/>
    <w:rsid w:val="00870D97"/>
    <w:rsid w:val="008710CE"/>
    <w:rsid w:val="008714F6"/>
    <w:rsid w:val="0087177B"/>
    <w:rsid w:val="0087183C"/>
    <w:rsid w:val="0087191E"/>
    <w:rsid w:val="0087304F"/>
    <w:rsid w:val="008741CF"/>
    <w:rsid w:val="00874463"/>
    <w:rsid w:val="008744A4"/>
    <w:rsid w:val="0087485C"/>
    <w:rsid w:val="00874871"/>
    <w:rsid w:val="00874E32"/>
    <w:rsid w:val="0087508D"/>
    <w:rsid w:val="0087550F"/>
    <w:rsid w:val="0087557A"/>
    <w:rsid w:val="00875595"/>
    <w:rsid w:val="00875AFB"/>
    <w:rsid w:val="00875BDB"/>
    <w:rsid w:val="00876303"/>
    <w:rsid w:val="0087643D"/>
    <w:rsid w:val="008764FF"/>
    <w:rsid w:val="008776F4"/>
    <w:rsid w:val="00877955"/>
    <w:rsid w:val="00877AE7"/>
    <w:rsid w:val="00880855"/>
    <w:rsid w:val="00881011"/>
    <w:rsid w:val="008816FB"/>
    <w:rsid w:val="00881C7B"/>
    <w:rsid w:val="00882C8F"/>
    <w:rsid w:val="008836A2"/>
    <w:rsid w:val="00883C81"/>
    <w:rsid w:val="00883E81"/>
    <w:rsid w:val="00884189"/>
    <w:rsid w:val="00884A4D"/>
    <w:rsid w:val="00884DB1"/>
    <w:rsid w:val="008851FD"/>
    <w:rsid w:val="008860BA"/>
    <w:rsid w:val="008860BD"/>
    <w:rsid w:val="00886965"/>
    <w:rsid w:val="00886C3B"/>
    <w:rsid w:val="00887480"/>
    <w:rsid w:val="00887749"/>
    <w:rsid w:val="008901A5"/>
    <w:rsid w:val="008911E8"/>
    <w:rsid w:val="008924CE"/>
    <w:rsid w:val="00892946"/>
    <w:rsid w:val="00892B5E"/>
    <w:rsid w:val="00893728"/>
    <w:rsid w:val="0089375D"/>
    <w:rsid w:val="00893E0E"/>
    <w:rsid w:val="0089430A"/>
    <w:rsid w:val="00894314"/>
    <w:rsid w:val="00894B6B"/>
    <w:rsid w:val="00894CBE"/>
    <w:rsid w:val="00894EEC"/>
    <w:rsid w:val="00895CA4"/>
    <w:rsid w:val="00895FB2"/>
    <w:rsid w:val="0089623B"/>
    <w:rsid w:val="008977FD"/>
    <w:rsid w:val="00897902"/>
    <w:rsid w:val="008A134F"/>
    <w:rsid w:val="008A17B6"/>
    <w:rsid w:val="008A2D16"/>
    <w:rsid w:val="008A2F62"/>
    <w:rsid w:val="008A2FF2"/>
    <w:rsid w:val="008A34AB"/>
    <w:rsid w:val="008A4A63"/>
    <w:rsid w:val="008A5996"/>
    <w:rsid w:val="008A5C0D"/>
    <w:rsid w:val="008A618C"/>
    <w:rsid w:val="008A6354"/>
    <w:rsid w:val="008A6A1A"/>
    <w:rsid w:val="008A7A28"/>
    <w:rsid w:val="008A7DA0"/>
    <w:rsid w:val="008B02B0"/>
    <w:rsid w:val="008B0319"/>
    <w:rsid w:val="008B0507"/>
    <w:rsid w:val="008B0888"/>
    <w:rsid w:val="008B0EEB"/>
    <w:rsid w:val="008B10F1"/>
    <w:rsid w:val="008B1F1F"/>
    <w:rsid w:val="008B335B"/>
    <w:rsid w:val="008B381E"/>
    <w:rsid w:val="008B3CEF"/>
    <w:rsid w:val="008B484D"/>
    <w:rsid w:val="008B4881"/>
    <w:rsid w:val="008B5ABA"/>
    <w:rsid w:val="008B5D07"/>
    <w:rsid w:val="008B605C"/>
    <w:rsid w:val="008B6D9D"/>
    <w:rsid w:val="008B7C32"/>
    <w:rsid w:val="008C019C"/>
    <w:rsid w:val="008C0217"/>
    <w:rsid w:val="008C038D"/>
    <w:rsid w:val="008C1624"/>
    <w:rsid w:val="008C1CDA"/>
    <w:rsid w:val="008C1EF2"/>
    <w:rsid w:val="008C27A9"/>
    <w:rsid w:val="008C2E7F"/>
    <w:rsid w:val="008C343A"/>
    <w:rsid w:val="008C3B29"/>
    <w:rsid w:val="008C469D"/>
    <w:rsid w:val="008C4BFF"/>
    <w:rsid w:val="008C58DA"/>
    <w:rsid w:val="008C62DE"/>
    <w:rsid w:val="008C64E6"/>
    <w:rsid w:val="008C6B57"/>
    <w:rsid w:val="008C7090"/>
    <w:rsid w:val="008C7720"/>
    <w:rsid w:val="008D0E05"/>
    <w:rsid w:val="008D1180"/>
    <w:rsid w:val="008D19E7"/>
    <w:rsid w:val="008D2078"/>
    <w:rsid w:val="008D2CBC"/>
    <w:rsid w:val="008D38E7"/>
    <w:rsid w:val="008D3B15"/>
    <w:rsid w:val="008D3DB9"/>
    <w:rsid w:val="008D4942"/>
    <w:rsid w:val="008D4A23"/>
    <w:rsid w:val="008D4D5C"/>
    <w:rsid w:val="008D4FBF"/>
    <w:rsid w:val="008D593D"/>
    <w:rsid w:val="008D5CC3"/>
    <w:rsid w:val="008D5FEF"/>
    <w:rsid w:val="008D609E"/>
    <w:rsid w:val="008D67F0"/>
    <w:rsid w:val="008D6E80"/>
    <w:rsid w:val="008D759E"/>
    <w:rsid w:val="008D7A8B"/>
    <w:rsid w:val="008E03A0"/>
    <w:rsid w:val="008E06A3"/>
    <w:rsid w:val="008E0D79"/>
    <w:rsid w:val="008E0EAA"/>
    <w:rsid w:val="008E0EBB"/>
    <w:rsid w:val="008E11AC"/>
    <w:rsid w:val="008E262E"/>
    <w:rsid w:val="008E2BA2"/>
    <w:rsid w:val="008E2C20"/>
    <w:rsid w:val="008E2C7D"/>
    <w:rsid w:val="008E2E8B"/>
    <w:rsid w:val="008E2F88"/>
    <w:rsid w:val="008E3078"/>
    <w:rsid w:val="008E3808"/>
    <w:rsid w:val="008E3C4C"/>
    <w:rsid w:val="008E551C"/>
    <w:rsid w:val="008E6559"/>
    <w:rsid w:val="008E6794"/>
    <w:rsid w:val="008E7B2F"/>
    <w:rsid w:val="008F18DE"/>
    <w:rsid w:val="008F1CE3"/>
    <w:rsid w:val="008F1E41"/>
    <w:rsid w:val="008F1FF2"/>
    <w:rsid w:val="008F268A"/>
    <w:rsid w:val="008F304D"/>
    <w:rsid w:val="008F3865"/>
    <w:rsid w:val="008F43AE"/>
    <w:rsid w:val="008F4BA8"/>
    <w:rsid w:val="008F4C51"/>
    <w:rsid w:val="008F5BA7"/>
    <w:rsid w:val="008F5F18"/>
    <w:rsid w:val="008F6A9B"/>
    <w:rsid w:val="008F6C66"/>
    <w:rsid w:val="008F6EA8"/>
    <w:rsid w:val="008F71B8"/>
    <w:rsid w:val="008F746C"/>
    <w:rsid w:val="008F768B"/>
    <w:rsid w:val="00900208"/>
    <w:rsid w:val="0090028B"/>
    <w:rsid w:val="0090049D"/>
    <w:rsid w:val="00900A58"/>
    <w:rsid w:val="00900B41"/>
    <w:rsid w:val="00902017"/>
    <w:rsid w:val="00902912"/>
    <w:rsid w:val="00904234"/>
    <w:rsid w:val="0090433E"/>
    <w:rsid w:val="0090439F"/>
    <w:rsid w:val="00904E71"/>
    <w:rsid w:val="00905740"/>
    <w:rsid w:val="00905F6C"/>
    <w:rsid w:val="009067FB"/>
    <w:rsid w:val="00906A3F"/>
    <w:rsid w:val="00906CEE"/>
    <w:rsid w:val="00907C22"/>
    <w:rsid w:val="00907EEE"/>
    <w:rsid w:val="00910912"/>
    <w:rsid w:val="00910A54"/>
    <w:rsid w:val="0091143C"/>
    <w:rsid w:val="009114D6"/>
    <w:rsid w:val="0091171D"/>
    <w:rsid w:val="00912269"/>
    <w:rsid w:val="00912FB9"/>
    <w:rsid w:val="0091375A"/>
    <w:rsid w:val="009144DE"/>
    <w:rsid w:val="009146A8"/>
    <w:rsid w:val="00915151"/>
    <w:rsid w:val="00915FA2"/>
    <w:rsid w:val="00916BAB"/>
    <w:rsid w:val="009175A4"/>
    <w:rsid w:val="00920C5F"/>
    <w:rsid w:val="00921DB6"/>
    <w:rsid w:val="009220C6"/>
    <w:rsid w:val="00922703"/>
    <w:rsid w:val="00923089"/>
    <w:rsid w:val="00923B41"/>
    <w:rsid w:val="00923D53"/>
    <w:rsid w:val="00924226"/>
    <w:rsid w:val="00924EC1"/>
    <w:rsid w:val="00925144"/>
    <w:rsid w:val="009258F8"/>
    <w:rsid w:val="0092663F"/>
    <w:rsid w:val="009276DA"/>
    <w:rsid w:val="009279B5"/>
    <w:rsid w:val="0093081F"/>
    <w:rsid w:val="00930A87"/>
    <w:rsid w:val="009313AE"/>
    <w:rsid w:val="00931673"/>
    <w:rsid w:val="009318F3"/>
    <w:rsid w:val="00931C33"/>
    <w:rsid w:val="009320C5"/>
    <w:rsid w:val="00932267"/>
    <w:rsid w:val="009329F1"/>
    <w:rsid w:val="00932E8C"/>
    <w:rsid w:val="00932F28"/>
    <w:rsid w:val="00933147"/>
    <w:rsid w:val="00933908"/>
    <w:rsid w:val="009339F0"/>
    <w:rsid w:val="00933C80"/>
    <w:rsid w:val="0093467F"/>
    <w:rsid w:val="00934772"/>
    <w:rsid w:val="00934C4E"/>
    <w:rsid w:val="00934D7E"/>
    <w:rsid w:val="009351A9"/>
    <w:rsid w:val="00935F31"/>
    <w:rsid w:val="00936EA3"/>
    <w:rsid w:val="009372E5"/>
    <w:rsid w:val="00937CB8"/>
    <w:rsid w:val="00937FEB"/>
    <w:rsid w:val="00940347"/>
    <w:rsid w:val="00940F30"/>
    <w:rsid w:val="00941516"/>
    <w:rsid w:val="0094213D"/>
    <w:rsid w:val="00942548"/>
    <w:rsid w:val="00942802"/>
    <w:rsid w:val="00942E3D"/>
    <w:rsid w:val="00943558"/>
    <w:rsid w:val="00943711"/>
    <w:rsid w:val="00944EAF"/>
    <w:rsid w:val="009457B7"/>
    <w:rsid w:val="00946098"/>
    <w:rsid w:val="009471F7"/>
    <w:rsid w:val="00947B16"/>
    <w:rsid w:val="00947BFB"/>
    <w:rsid w:val="00947DE6"/>
    <w:rsid w:val="00950812"/>
    <w:rsid w:val="009509A5"/>
    <w:rsid w:val="00950FB4"/>
    <w:rsid w:val="0095135B"/>
    <w:rsid w:val="00951534"/>
    <w:rsid w:val="00951BCA"/>
    <w:rsid w:val="00951F7F"/>
    <w:rsid w:val="009524E0"/>
    <w:rsid w:val="0095261F"/>
    <w:rsid w:val="00952621"/>
    <w:rsid w:val="009526B0"/>
    <w:rsid w:val="00953305"/>
    <w:rsid w:val="009535BF"/>
    <w:rsid w:val="009536F1"/>
    <w:rsid w:val="00953FCA"/>
    <w:rsid w:val="009541F1"/>
    <w:rsid w:val="0095446F"/>
    <w:rsid w:val="00955197"/>
    <w:rsid w:val="00956526"/>
    <w:rsid w:val="00956A3B"/>
    <w:rsid w:val="00956F00"/>
    <w:rsid w:val="00956FE0"/>
    <w:rsid w:val="009575C7"/>
    <w:rsid w:val="00957BFA"/>
    <w:rsid w:val="00957D4A"/>
    <w:rsid w:val="0096164B"/>
    <w:rsid w:val="00961937"/>
    <w:rsid w:val="0096281A"/>
    <w:rsid w:val="00962B83"/>
    <w:rsid w:val="00963CD6"/>
    <w:rsid w:val="00963F4C"/>
    <w:rsid w:val="00964632"/>
    <w:rsid w:val="00964D4B"/>
    <w:rsid w:val="0096510D"/>
    <w:rsid w:val="009659EB"/>
    <w:rsid w:val="009663F9"/>
    <w:rsid w:val="0096701C"/>
    <w:rsid w:val="00967188"/>
    <w:rsid w:val="009672C9"/>
    <w:rsid w:val="0096779C"/>
    <w:rsid w:val="00967BBB"/>
    <w:rsid w:val="00970493"/>
    <w:rsid w:val="009704D7"/>
    <w:rsid w:val="009709FD"/>
    <w:rsid w:val="00970B1A"/>
    <w:rsid w:val="00971665"/>
    <w:rsid w:val="009719C3"/>
    <w:rsid w:val="0097280B"/>
    <w:rsid w:val="00972ADC"/>
    <w:rsid w:val="00972C13"/>
    <w:rsid w:val="009731EF"/>
    <w:rsid w:val="00973F52"/>
    <w:rsid w:val="00973FA0"/>
    <w:rsid w:val="0097416D"/>
    <w:rsid w:val="009743DE"/>
    <w:rsid w:val="009762B9"/>
    <w:rsid w:val="0097660B"/>
    <w:rsid w:val="00976955"/>
    <w:rsid w:val="0097707B"/>
    <w:rsid w:val="0097714E"/>
    <w:rsid w:val="00977976"/>
    <w:rsid w:val="00980009"/>
    <w:rsid w:val="009807A7"/>
    <w:rsid w:val="00980A57"/>
    <w:rsid w:val="009813D4"/>
    <w:rsid w:val="00981F65"/>
    <w:rsid w:val="00982FCC"/>
    <w:rsid w:val="009832C8"/>
    <w:rsid w:val="009834EA"/>
    <w:rsid w:val="00985002"/>
    <w:rsid w:val="00985A1D"/>
    <w:rsid w:val="00985B1F"/>
    <w:rsid w:val="00985E2A"/>
    <w:rsid w:val="00985F75"/>
    <w:rsid w:val="009868B4"/>
    <w:rsid w:val="00986C14"/>
    <w:rsid w:val="00986F00"/>
    <w:rsid w:val="00987292"/>
    <w:rsid w:val="00990306"/>
    <w:rsid w:val="009909FB"/>
    <w:rsid w:val="00990A35"/>
    <w:rsid w:val="00991561"/>
    <w:rsid w:val="0099167F"/>
    <w:rsid w:val="00991726"/>
    <w:rsid w:val="00992DC8"/>
    <w:rsid w:val="00993206"/>
    <w:rsid w:val="009932E1"/>
    <w:rsid w:val="009935E0"/>
    <w:rsid w:val="00993AB1"/>
    <w:rsid w:val="00993B4F"/>
    <w:rsid w:val="00993B70"/>
    <w:rsid w:val="00995255"/>
    <w:rsid w:val="009962D8"/>
    <w:rsid w:val="00996BDA"/>
    <w:rsid w:val="009978E8"/>
    <w:rsid w:val="009A05BD"/>
    <w:rsid w:val="009A1F80"/>
    <w:rsid w:val="009A23B2"/>
    <w:rsid w:val="009A279F"/>
    <w:rsid w:val="009A3179"/>
    <w:rsid w:val="009A37CA"/>
    <w:rsid w:val="009A4CC6"/>
    <w:rsid w:val="009A4ED0"/>
    <w:rsid w:val="009A591D"/>
    <w:rsid w:val="009A605E"/>
    <w:rsid w:val="009A6180"/>
    <w:rsid w:val="009A6709"/>
    <w:rsid w:val="009A6EA6"/>
    <w:rsid w:val="009A73FD"/>
    <w:rsid w:val="009B0A56"/>
    <w:rsid w:val="009B0BE7"/>
    <w:rsid w:val="009B0C6D"/>
    <w:rsid w:val="009B1CEB"/>
    <w:rsid w:val="009B36E5"/>
    <w:rsid w:val="009B380C"/>
    <w:rsid w:val="009B3A35"/>
    <w:rsid w:val="009B3E06"/>
    <w:rsid w:val="009B3F36"/>
    <w:rsid w:val="009B4807"/>
    <w:rsid w:val="009B4966"/>
    <w:rsid w:val="009B638C"/>
    <w:rsid w:val="009B6CBE"/>
    <w:rsid w:val="009B704C"/>
    <w:rsid w:val="009B7B7E"/>
    <w:rsid w:val="009B7CB4"/>
    <w:rsid w:val="009C0883"/>
    <w:rsid w:val="009C0E29"/>
    <w:rsid w:val="009C1574"/>
    <w:rsid w:val="009C1E2B"/>
    <w:rsid w:val="009C20FF"/>
    <w:rsid w:val="009C328B"/>
    <w:rsid w:val="009C3548"/>
    <w:rsid w:val="009C36B9"/>
    <w:rsid w:val="009C37C7"/>
    <w:rsid w:val="009C56CB"/>
    <w:rsid w:val="009C5C82"/>
    <w:rsid w:val="009C6CB3"/>
    <w:rsid w:val="009C7B0D"/>
    <w:rsid w:val="009C7CBE"/>
    <w:rsid w:val="009C7D26"/>
    <w:rsid w:val="009D0344"/>
    <w:rsid w:val="009D31FB"/>
    <w:rsid w:val="009D3276"/>
    <w:rsid w:val="009D3288"/>
    <w:rsid w:val="009D3DA1"/>
    <w:rsid w:val="009D4063"/>
    <w:rsid w:val="009D423D"/>
    <w:rsid w:val="009D466D"/>
    <w:rsid w:val="009D483A"/>
    <w:rsid w:val="009D4A9D"/>
    <w:rsid w:val="009D5464"/>
    <w:rsid w:val="009D57E0"/>
    <w:rsid w:val="009D6026"/>
    <w:rsid w:val="009D6262"/>
    <w:rsid w:val="009D6D4C"/>
    <w:rsid w:val="009D71E3"/>
    <w:rsid w:val="009D77EA"/>
    <w:rsid w:val="009D785D"/>
    <w:rsid w:val="009D7971"/>
    <w:rsid w:val="009E0282"/>
    <w:rsid w:val="009E05DD"/>
    <w:rsid w:val="009E0886"/>
    <w:rsid w:val="009E1990"/>
    <w:rsid w:val="009E19C8"/>
    <w:rsid w:val="009E25D1"/>
    <w:rsid w:val="009E3059"/>
    <w:rsid w:val="009E3488"/>
    <w:rsid w:val="009E40E4"/>
    <w:rsid w:val="009E4948"/>
    <w:rsid w:val="009E509F"/>
    <w:rsid w:val="009E5CB9"/>
    <w:rsid w:val="009E63FB"/>
    <w:rsid w:val="009E6FDB"/>
    <w:rsid w:val="009E71F4"/>
    <w:rsid w:val="009E73AC"/>
    <w:rsid w:val="009E749E"/>
    <w:rsid w:val="009F02C4"/>
    <w:rsid w:val="009F043D"/>
    <w:rsid w:val="009F1766"/>
    <w:rsid w:val="009F1978"/>
    <w:rsid w:val="009F1C17"/>
    <w:rsid w:val="009F1C93"/>
    <w:rsid w:val="009F48FD"/>
    <w:rsid w:val="009F5106"/>
    <w:rsid w:val="009F55A8"/>
    <w:rsid w:val="009F56E9"/>
    <w:rsid w:val="009F5759"/>
    <w:rsid w:val="009F5BA8"/>
    <w:rsid w:val="009F5E09"/>
    <w:rsid w:val="009F6014"/>
    <w:rsid w:val="009F626E"/>
    <w:rsid w:val="009F6951"/>
    <w:rsid w:val="009F6EEB"/>
    <w:rsid w:val="00A001F2"/>
    <w:rsid w:val="00A017ED"/>
    <w:rsid w:val="00A01B22"/>
    <w:rsid w:val="00A01EDE"/>
    <w:rsid w:val="00A02892"/>
    <w:rsid w:val="00A028C6"/>
    <w:rsid w:val="00A02FFB"/>
    <w:rsid w:val="00A0305F"/>
    <w:rsid w:val="00A039C6"/>
    <w:rsid w:val="00A03A17"/>
    <w:rsid w:val="00A03AC0"/>
    <w:rsid w:val="00A03ED5"/>
    <w:rsid w:val="00A0423F"/>
    <w:rsid w:val="00A04570"/>
    <w:rsid w:val="00A04580"/>
    <w:rsid w:val="00A04D3D"/>
    <w:rsid w:val="00A05B4F"/>
    <w:rsid w:val="00A06AFF"/>
    <w:rsid w:val="00A06CAA"/>
    <w:rsid w:val="00A06F55"/>
    <w:rsid w:val="00A072F5"/>
    <w:rsid w:val="00A100F8"/>
    <w:rsid w:val="00A102FD"/>
    <w:rsid w:val="00A10331"/>
    <w:rsid w:val="00A1048A"/>
    <w:rsid w:val="00A10AAC"/>
    <w:rsid w:val="00A10D68"/>
    <w:rsid w:val="00A11475"/>
    <w:rsid w:val="00A115C2"/>
    <w:rsid w:val="00A1208E"/>
    <w:rsid w:val="00A123C5"/>
    <w:rsid w:val="00A12522"/>
    <w:rsid w:val="00A12E4B"/>
    <w:rsid w:val="00A12E61"/>
    <w:rsid w:val="00A12EB6"/>
    <w:rsid w:val="00A13697"/>
    <w:rsid w:val="00A13B29"/>
    <w:rsid w:val="00A14BD8"/>
    <w:rsid w:val="00A14FD0"/>
    <w:rsid w:val="00A15310"/>
    <w:rsid w:val="00A154A9"/>
    <w:rsid w:val="00A15925"/>
    <w:rsid w:val="00A15D90"/>
    <w:rsid w:val="00A166B3"/>
    <w:rsid w:val="00A17395"/>
    <w:rsid w:val="00A17D3D"/>
    <w:rsid w:val="00A17D95"/>
    <w:rsid w:val="00A20093"/>
    <w:rsid w:val="00A20842"/>
    <w:rsid w:val="00A22EE4"/>
    <w:rsid w:val="00A22F1A"/>
    <w:rsid w:val="00A23D49"/>
    <w:rsid w:val="00A252F5"/>
    <w:rsid w:val="00A253A7"/>
    <w:rsid w:val="00A25450"/>
    <w:rsid w:val="00A25681"/>
    <w:rsid w:val="00A25894"/>
    <w:rsid w:val="00A25E15"/>
    <w:rsid w:val="00A26708"/>
    <w:rsid w:val="00A26926"/>
    <w:rsid w:val="00A27495"/>
    <w:rsid w:val="00A2757E"/>
    <w:rsid w:val="00A2767A"/>
    <w:rsid w:val="00A301EB"/>
    <w:rsid w:val="00A3130C"/>
    <w:rsid w:val="00A31E07"/>
    <w:rsid w:val="00A31F33"/>
    <w:rsid w:val="00A327C1"/>
    <w:rsid w:val="00A32C05"/>
    <w:rsid w:val="00A32FBC"/>
    <w:rsid w:val="00A33BCF"/>
    <w:rsid w:val="00A340AB"/>
    <w:rsid w:val="00A34801"/>
    <w:rsid w:val="00A3563E"/>
    <w:rsid w:val="00A3609D"/>
    <w:rsid w:val="00A362CB"/>
    <w:rsid w:val="00A363BF"/>
    <w:rsid w:val="00A36A50"/>
    <w:rsid w:val="00A37544"/>
    <w:rsid w:val="00A40777"/>
    <w:rsid w:val="00A407CF"/>
    <w:rsid w:val="00A40D2A"/>
    <w:rsid w:val="00A410CC"/>
    <w:rsid w:val="00A4192B"/>
    <w:rsid w:val="00A41A27"/>
    <w:rsid w:val="00A42011"/>
    <w:rsid w:val="00A42C08"/>
    <w:rsid w:val="00A42D3A"/>
    <w:rsid w:val="00A444A6"/>
    <w:rsid w:val="00A44F25"/>
    <w:rsid w:val="00A45066"/>
    <w:rsid w:val="00A45261"/>
    <w:rsid w:val="00A453DE"/>
    <w:rsid w:val="00A4542C"/>
    <w:rsid w:val="00A46D43"/>
    <w:rsid w:val="00A47481"/>
    <w:rsid w:val="00A47658"/>
    <w:rsid w:val="00A50D8E"/>
    <w:rsid w:val="00A514B7"/>
    <w:rsid w:val="00A51E22"/>
    <w:rsid w:val="00A52484"/>
    <w:rsid w:val="00A525D4"/>
    <w:rsid w:val="00A52BC7"/>
    <w:rsid w:val="00A537A0"/>
    <w:rsid w:val="00A538C0"/>
    <w:rsid w:val="00A539B6"/>
    <w:rsid w:val="00A53A62"/>
    <w:rsid w:val="00A53D5A"/>
    <w:rsid w:val="00A5428E"/>
    <w:rsid w:val="00A54A4C"/>
    <w:rsid w:val="00A5522E"/>
    <w:rsid w:val="00A55467"/>
    <w:rsid w:val="00A5574A"/>
    <w:rsid w:val="00A56763"/>
    <w:rsid w:val="00A56B9C"/>
    <w:rsid w:val="00A57A1D"/>
    <w:rsid w:val="00A57B09"/>
    <w:rsid w:val="00A57FBB"/>
    <w:rsid w:val="00A609E5"/>
    <w:rsid w:val="00A613C0"/>
    <w:rsid w:val="00A61FEA"/>
    <w:rsid w:val="00A63310"/>
    <w:rsid w:val="00A63B1F"/>
    <w:rsid w:val="00A64890"/>
    <w:rsid w:val="00A654E9"/>
    <w:rsid w:val="00A65B09"/>
    <w:rsid w:val="00A66E2F"/>
    <w:rsid w:val="00A67679"/>
    <w:rsid w:val="00A67D7F"/>
    <w:rsid w:val="00A67F1D"/>
    <w:rsid w:val="00A706B1"/>
    <w:rsid w:val="00A707DA"/>
    <w:rsid w:val="00A7081D"/>
    <w:rsid w:val="00A719DA"/>
    <w:rsid w:val="00A71A0F"/>
    <w:rsid w:val="00A726D8"/>
    <w:rsid w:val="00A72869"/>
    <w:rsid w:val="00A72D2E"/>
    <w:rsid w:val="00A73BD5"/>
    <w:rsid w:val="00A740BF"/>
    <w:rsid w:val="00A745B3"/>
    <w:rsid w:val="00A756A9"/>
    <w:rsid w:val="00A765DF"/>
    <w:rsid w:val="00A76D69"/>
    <w:rsid w:val="00A76DB0"/>
    <w:rsid w:val="00A77A26"/>
    <w:rsid w:val="00A77D21"/>
    <w:rsid w:val="00A80B4E"/>
    <w:rsid w:val="00A80D9C"/>
    <w:rsid w:val="00A81023"/>
    <w:rsid w:val="00A8172A"/>
    <w:rsid w:val="00A81B0E"/>
    <w:rsid w:val="00A81C86"/>
    <w:rsid w:val="00A82092"/>
    <w:rsid w:val="00A82244"/>
    <w:rsid w:val="00A82569"/>
    <w:rsid w:val="00A82EE7"/>
    <w:rsid w:val="00A84003"/>
    <w:rsid w:val="00A8477D"/>
    <w:rsid w:val="00A85766"/>
    <w:rsid w:val="00A85925"/>
    <w:rsid w:val="00A8643C"/>
    <w:rsid w:val="00A86E25"/>
    <w:rsid w:val="00A87278"/>
    <w:rsid w:val="00A87960"/>
    <w:rsid w:val="00A8797D"/>
    <w:rsid w:val="00A909D7"/>
    <w:rsid w:val="00A91CC0"/>
    <w:rsid w:val="00A9208C"/>
    <w:rsid w:val="00A920CC"/>
    <w:rsid w:val="00A92185"/>
    <w:rsid w:val="00A921D7"/>
    <w:rsid w:val="00A92307"/>
    <w:rsid w:val="00A9285D"/>
    <w:rsid w:val="00A93864"/>
    <w:rsid w:val="00A93B3F"/>
    <w:rsid w:val="00A93F70"/>
    <w:rsid w:val="00A946F6"/>
    <w:rsid w:val="00A948CA"/>
    <w:rsid w:val="00A9521E"/>
    <w:rsid w:val="00A953E3"/>
    <w:rsid w:val="00A95857"/>
    <w:rsid w:val="00A95B26"/>
    <w:rsid w:val="00A96DFF"/>
    <w:rsid w:val="00A970DC"/>
    <w:rsid w:val="00AA0312"/>
    <w:rsid w:val="00AA0572"/>
    <w:rsid w:val="00AA06D2"/>
    <w:rsid w:val="00AA0A18"/>
    <w:rsid w:val="00AA1A36"/>
    <w:rsid w:val="00AA1F8B"/>
    <w:rsid w:val="00AA1FBB"/>
    <w:rsid w:val="00AA23EB"/>
    <w:rsid w:val="00AA244A"/>
    <w:rsid w:val="00AA2738"/>
    <w:rsid w:val="00AA28E1"/>
    <w:rsid w:val="00AA2CF1"/>
    <w:rsid w:val="00AA2D8B"/>
    <w:rsid w:val="00AA2E68"/>
    <w:rsid w:val="00AA3F63"/>
    <w:rsid w:val="00AA45BD"/>
    <w:rsid w:val="00AA4660"/>
    <w:rsid w:val="00AA4A88"/>
    <w:rsid w:val="00AA522D"/>
    <w:rsid w:val="00AA571E"/>
    <w:rsid w:val="00AA5997"/>
    <w:rsid w:val="00AA5E1E"/>
    <w:rsid w:val="00AA5F7A"/>
    <w:rsid w:val="00AA7914"/>
    <w:rsid w:val="00AA7A2C"/>
    <w:rsid w:val="00AA7D07"/>
    <w:rsid w:val="00AB03CC"/>
    <w:rsid w:val="00AB1913"/>
    <w:rsid w:val="00AB1BBE"/>
    <w:rsid w:val="00AB1F4E"/>
    <w:rsid w:val="00AB2EDF"/>
    <w:rsid w:val="00AB2F27"/>
    <w:rsid w:val="00AB317B"/>
    <w:rsid w:val="00AB41F7"/>
    <w:rsid w:val="00AB6C52"/>
    <w:rsid w:val="00AB7246"/>
    <w:rsid w:val="00AB7CB2"/>
    <w:rsid w:val="00AC0988"/>
    <w:rsid w:val="00AC19D8"/>
    <w:rsid w:val="00AC19F9"/>
    <w:rsid w:val="00AC26A3"/>
    <w:rsid w:val="00AC2D4B"/>
    <w:rsid w:val="00AC33BF"/>
    <w:rsid w:val="00AC3B51"/>
    <w:rsid w:val="00AC4225"/>
    <w:rsid w:val="00AC4345"/>
    <w:rsid w:val="00AC4613"/>
    <w:rsid w:val="00AC5727"/>
    <w:rsid w:val="00AC57B6"/>
    <w:rsid w:val="00AC596B"/>
    <w:rsid w:val="00AC59BA"/>
    <w:rsid w:val="00AC5A1E"/>
    <w:rsid w:val="00AC5A4B"/>
    <w:rsid w:val="00AC5B6C"/>
    <w:rsid w:val="00AC7528"/>
    <w:rsid w:val="00AD03F6"/>
    <w:rsid w:val="00AD0599"/>
    <w:rsid w:val="00AD0B5B"/>
    <w:rsid w:val="00AD1353"/>
    <w:rsid w:val="00AD185A"/>
    <w:rsid w:val="00AD235A"/>
    <w:rsid w:val="00AD26CF"/>
    <w:rsid w:val="00AD28D4"/>
    <w:rsid w:val="00AD2DF0"/>
    <w:rsid w:val="00AD3142"/>
    <w:rsid w:val="00AD34A2"/>
    <w:rsid w:val="00AD451F"/>
    <w:rsid w:val="00AD452F"/>
    <w:rsid w:val="00AD50AB"/>
    <w:rsid w:val="00AD519C"/>
    <w:rsid w:val="00AD5750"/>
    <w:rsid w:val="00AD5B71"/>
    <w:rsid w:val="00AD5BF7"/>
    <w:rsid w:val="00AD62DF"/>
    <w:rsid w:val="00AD6C72"/>
    <w:rsid w:val="00AD732A"/>
    <w:rsid w:val="00AD7C48"/>
    <w:rsid w:val="00AE0843"/>
    <w:rsid w:val="00AE157E"/>
    <w:rsid w:val="00AE1EBC"/>
    <w:rsid w:val="00AE404C"/>
    <w:rsid w:val="00AE45C9"/>
    <w:rsid w:val="00AE5197"/>
    <w:rsid w:val="00AE52A9"/>
    <w:rsid w:val="00AE5DEE"/>
    <w:rsid w:val="00AE6829"/>
    <w:rsid w:val="00AE6A4A"/>
    <w:rsid w:val="00AE720D"/>
    <w:rsid w:val="00AE74A4"/>
    <w:rsid w:val="00AE7E70"/>
    <w:rsid w:val="00AF04FF"/>
    <w:rsid w:val="00AF0605"/>
    <w:rsid w:val="00AF0969"/>
    <w:rsid w:val="00AF0BA6"/>
    <w:rsid w:val="00AF175C"/>
    <w:rsid w:val="00AF23DE"/>
    <w:rsid w:val="00AF271C"/>
    <w:rsid w:val="00AF2FC5"/>
    <w:rsid w:val="00AF3CEE"/>
    <w:rsid w:val="00AF4675"/>
    <w:rsid w:val="00AF4864"/>
    <w:rsid w:val="00AF4FF9"/>
    <w:rsid w:val="00AF584E"/>
    <w:rsid w:val="00AF6682"/>
    <w:rsid w:val="00AF7120"/>
    <w:rsid w:val="00AF7760"/>
    <w:rsid w:val="00AF7B4E"/>
    <w:rsid w:val="00B00298"/>
    <w:rsid w:val="00B00709"/>
    <w:rsid w:val="00B0145B"/>
    <w:rsid w:val="00B016A5"/>
    <w:rsid w:val="00B01930"/>
    <w:rsid w:val="00B01EEA"/>
    <w:rsid w:val="00B0239B"/>
    <w:rsid w:val="00B02A02"/>
    <w:rsid w:val="00B03E97"/>
    <w:rsid w:val="00B04156"/>
    <w:rsid w:val="00B04312"/>
    <w:rsid w:val="00B04964"/>
    <w:rsid w:val="00B05527"/>
    <w:rsid w:val="00B05546"/>
    <w:rsid w:val="00B0559C"/>
    <w:rsid w:val="00B05858"/>
    <w:rsid w:val="00B05C89"/>
    <w:rsid w:val="00B05EAF"/>
    <w:rsid w:val="00B06FC2"/>
    <w:rsid w:val="00B07306"/>
    <w:rsid w:val="00B075E3"/>
    <w:rsid w:val="00B07830"/>
    <w:rsid w:val="00B07B6A"/>
    <w:rsid w:val="00B07EBB"/>
    <w:rsid w:val="00B1074F"/>
    <w:rsid w:val="00B10955"/>
    <w:rsid w:val="00B1199E"/>
    <w:rsid w:val="00B11C09"/>
    <w:rsid w:val="00B11E1B"/>
    <w:rsid w:val="00B13271"/>
    <w:rsid w:val="00B1368B"/>
    <w:rsid w:val="00B13D8B"/>
    <w:rsid w:val="00B14D2A"/>
    <w:rsid w:val="00B1615B"/>
    <w:rsid w:val="00B17A5F"/>
    <w:rsid w:val="00B210D5"/>
    <w:rsid w:val="00B211AC"/>
    <w:rsid w:val="00B21358"/>
    <w:rsid w:val="00B2145D"/>
    <w:rsid w:val="00B21DC3"/>
    <w:rsid w:val="00B22C24"/>
    <w:rsid w:val="00B24368"/>
    <w:rsid w:val="00B24569"/>
    <w:rsid w:val="00B24CDC"/>
    <w:rsid w:val="00B2567B"/>
    <w:rsid w:val="00B27931"/>
    <w:rsid w:val="00B27F2E"/>
    <w:rsid w:val="00B30C0F"/>
    <w:rsid w:val="00B31787"/>
    <w:rsid w:val="00B31BBD"/>
    <w:rsid w:val="00B31E40"/>
    <w:rsid w:val="00B3207A"/>
    <w:rsid w:val="00B322A6"/>
    <w:rsid w:val="00B32C3C"/>
    <w:rsid w:val="00B3311B"/>
    <w:rsid w:val="00B35100"/>
    <w:rsid w:val="00B3556F"/>
    <w:rsid w:val="00B3577B"/>
    <w:rsid w:val="00B35B24"/>
    <w:rsid w:val="00B36068"/>
    <w:rsid w:val="00B36556"/>
    <w:rsid w:val="00B36C7B"/>
    <w:rsid w:val="00B37EF8"/>
    <w:rsid w:val="00B40245"/>
    <w:rsid w:val="00B4069E"/>
    <w:rsid w:val="00B40CAA"/>
    <w:rsid w:val="00B40E06"/>
    <w:rsid w:val="00B414B8"/>
    <w:rsid w:val="00B41AA6"/>
    <w:rsid w:val="00B41CD2"/>
    <w:rsid w:val="00B42159"/>
    <w:rsid w:val="00B4225C"/>
    <w:rsid w:val="00B423C4"/>
    <w:rsid w:val="00B42575"/>
    <w:rsid w:val="00B428AC"/>
    <w:rsid w:val="00B433A2"/>
    <w:rsid w:val="00B43CEE"/>
    <w:rsid w:val="00B43DED"/>
    <w:rsid w:val="00B44332"/>
    <w:rsid w:val="00B44FB5"/>
    <w:rsid w:val="00B4554C"/>
    <w:rsid w:val="00B45A5B"/>
    <w:rsid w:val="00B45B34"/>
    <w:rsid w:val="00B45BA2"/>
    <w:rsid w:val="00B46102"/>
    <w:rsid w:val="00B46537"/>
    <w:rsid w:val="00B46F94"/>
    <w:rsid w:val="00B46FFA"/>
    <w:rsid w:val="00B4798C"/>
    <w:rsid w:val="00B508D2"/>
    <w:rsid w:val="00B50904"/>
    <w:rsid w:val="00B519FD"/>
    <w:rsid w:val="00B523A7"/>
    <w:rsid w:val="00B5386D"/>
    <w:rsid w:val="00B53952"/>
    <w:rsid w:val="00B540A6"/>
    <w:rsid w:val="00B54782"/>
    <w:rsid w:val="00B54BF0"/>
    <w:rsid w:val="00B54DF5"/>
    <w:rsid w:val="00B550D2"/>
    <w:rsid w:val="00B55371"/>
    <w:rsid w:val="00B554C9"/>
    <w:rsid w:val="00B56280"/>
    <w:rsid w:val="00B5673E"/>
    <w:rsid w:val="00B56AC0"/>
    <w:rsid w:val="00B56D5D"/>
    <w:rsid w:val="00B57A96"/>
    <w:rsid w:val="00B57CF9"/>
    <w:rsid w:val="00B60A02"/>
    <w:rsid w:val="00B60E69"/>
    <w:rsid w:val="00B61C92"/>
    <w:rsid w:val="00B61D27"/>
    <w:rsid w:val="00B62412"/>
    <w:rsid w:val="00B627DF"/>
    <w:rsid w:val="00B62C7C"/>
    <w:rsid w:val="00B62CF8"/>
    <w:rsid w:val="00B62D38"/>
    <w:rsid w:val="00B63DDB"/>
    <w:rsid w:val="00B648DF"/>
    <w:rsid w:val="00B64C0E"/>
    <w:rsid w:val="00B6531B"/>
    <w:rsid w:val="00B65450"/>
    <w:rsid w:val="00B65490"/>
    <w:rsid w:val="00B662AA"/>
    <w:rsid w:val="00B66479"/>
    <w:rsid w:val="00B669C1"/>
    <w:rsid w:val="00B67093"/>
    <w:rsid w:val="00B6737D"/>
    <w:rsid w:val="00B675AB"/>
    <w:rsid w:val="00B6799C"/>
    <w:rsid w:val="00B679E3"/>
    <w:rsid w:val="00B717A3"/>
    <w:rsid w:val="00B721FA"/>
    <w:rsid w:val="00B7220B"/>
    <w:rsid w:val="00B72CE6"/>
    <w:rsid w:val="00B7310C"/>
    <w:rsid w:val="00B73255"/>
    <w:rsid w:val="00B74223"/>
    <w:rsid w:val="00B74500"/>
    <w:rsid w:val="00B7452B"/>
    <w:rsid w:val="00B749BA"/>
    <w:rsid w:val="00B75627"/>
    <w:rsid w:val="00B7568A"/>
    <w:rsid w:val="00B75A32"/>
    <w:rsid w:val="00B75AC5"/>
    <w:rsid w:val="00B75E21"/>
    <w:rsid w:val="00B75FCE"/>
    <w:rsid w:val="00B77357"/>
    <w:rsid w:val="00B77CB5"/>
    <w:rsid w:val="00B80667"/>
    <w:rsid w:val="00B807FB"/>
    <w:rsid w:val="00B80873"/>
    <w:rsid w:val="00B80DD6"/>
    <w:rsid w:val="00B81215"/>
    <w:rsid w:val="00B81373"/>
    <w:rsid w:val="00B82483"/>
    <w:rsid w:val="00B82BAA"/>
    <w:rsid w:val="00B84A00"/>
    <w:rsid w:val="00B84E85"/>
    <w:rsid w:val="00B85784"/>
    <w:rsid w:val="00B858BE"/>
    <w:rsid w:val="00B869FE"/>
    <w:rsid w:val="00B86CE5"/>
    <w:rsid w:val="00B86EDD"/>
    <w:rsid w:val="00B8764F"/>
    <w:rsid w:val="00B87A6A"/>
    <w:rsid w:val="00B9075D"/>
    <w:rsid w:val="00B90764"/>
    <w:rsid w:val="00B90850"/>
    <w:rsid w:val="00B91783"/>
    <w:rsid w:val="00B926E4"/>
    <w:rsid w:val="00B92814"/>
    <w:rsid w:val="00B92BB0"/>
    <w:rsid w:val="00B92C17"/>
    <w:rsid w:val="00B93798"/>
    <w:rsid w:val="00B93C9E"/>
    <w:rsid w:val="00B941B0"/>
    <w:rsid w:val="00B9434A"/>
    <w:rsid w:val="00B944DC"/>
    <w:rsid w:val="00B94832"/>
    <w:rsid w:val="00B948D6"/>
    <w:rsid w:val="00B94F89"/>
    <w:rsid w:val="00B96A46"/>
    <w:rsid w:val="00B96DAC"/>
    <w:rsid w:val="00B972C3"/>
    <w:rsid w:val="00B978C4"/>
    <w:rsid w:val="00BA015A"/>
    <w:rsid w:val="00BA0240"/>
    <w:rsid w:val="00BA02D9"/>
    <w:rsid w:val="00BA096A"/>
    <w:rsid w:val="00BA09AF"/>
    <w:rsid w:val="00BA113A"/>
    <w:rsid w:val="00BA2186"/>
    <w:rsid w:val="00BA2646"/>
    <w:rsid w:val="00BA3249"/>
    <w:rsid w:val="00BA3645"/>
    <w:rsid w:val="00BA3B45"/>
    <w:rsid w:val="00BA3DEB"/>
    <w:rsid w:val="00BA3F4F"/>
    <w:rsid w:val="00BA4890"/>
    <w:rsid w:val="00BA4AD3"/>
    <w:rsid w:val="00BA4B46"/>
    <w:rsid w:val="00BA6696"/>
    <w:rsid w:val="00BA7325"/>
    <w:rsid w:val="00BA73A8"/>
    <w:rsid w:val="00BB07F0"/>
    <w:rsid w:val="00BB0F72"/>
    <w:rsid w:val="00BB17CE"/>
    <w:rsid w:val="00BB1A80"/>
    <w:rsid w:val="00BB1EB0"/>
    <w:rsid w:val="00BB2006"/>
    <w:rsid w:val="00BB4200"/>
    <w:rsid w:val="00BB475C"/>
    <w:rsid w:val="00BB55E4"/>
    <w:rsid w:val="00BB6302"/>
    <w:rsid w:val="00BB686F"/>
    <w:rsid w:val="00BB7224"/>
    <w:rsid w:val="00BB753B"/>
    <w:rsid w:val="00BB7A58"/>
    <w:rsid w:val="00BB7B5B"/>
    <w:rsid w:val="00BC09BF"/>
    <w:rsid w:val="00BC13F4"/>
    <w:rsid w:val="00BC1ED6"/>
    <w:rsid w:val="00BC205D"/>
    <w:rsid w:val="00BC2A9E"/>
    <w:rsid w:val="00BC3221"/>
    <w:rsid w:val="00BC3305"/>
    <w:rsid w:val="00BC3332"/>
    <w:rsid w:val="00BC3350"/>
    <w:rsid w:val="00BC33D6"/>
    <w:rsid w:val="00BC37C9"/>
    <w:rsid w:val="00BC3C80"/>
    <w:rsid w:val="00BC4095"/>
    <w:rsid w:val="00BC43C2"/>
    <w:rsid w:val="00BC480F"/>
    <w:rsid w:val="00BC488D"/>
    <w:rsid w:val="00BC4D01"/>
    <w:rsid w:val="00BC54E3"/>
    <w:rsid w:val="00BC5936"/>
    <w:rsid w:val="00BC7374"/>
    <w:rsid w:val="00BC7FCE"/>
    <w:rsid w:val="00BD0033"/>
    <w:rsid w:val="00BD008E"/>
    <w:rsid w:val="00BD05AA"/>
    <w:rsid w:val="00BD10BA"/>
    <w:rsid w:val="00BD16FA"/>
    <w:rsid w:val="00BD1F86"/>
    <w:rsid w:val="00BD27AE"/>
    <w:rsid w:val="00BD3948"/>
    <w:rsid w:val="00BD3FEA"/>
    <w:rsid w:val="00BD49E8"/>
    <w:rsid w:val="00BD556D"/>
    <w:rsid w:val="00BD5E2A"/>
    <w:rsid w:val="00BD5E2E"/>
    <w:rsid w:val="00BD6066"/>
    <w:rsid w:val="00BD63A8"/>
    <w:rsid w:val="00BD64DE"/>
    <w:rsid w:val="00BD6D17"/>
    <w:rsid w:val="00BD6D74"/>
    <w:rsid w:val="00BD77F3"/>
    <w:rsid w:val="00BD78B4"/>
    <w:rsid w:val="00BE0107"/>
    <w:rsid w:val="00BE03D3"/>
    <w:rsid w:val="00BE047F"/>
    <w:rsid w:val="00BE0964"/>
    <w:rsid w:val="00BE1585"/>
    <w:rsid w:val="00BE184E"/>
    <w:rsid w:val="00BE2300"/>
    <w:rsid w:val="00BE2338"/>
    <w:rsid w:val="00BE26F3"/>
    <w:rsid w:val="00BE2840"/>
    <w:rsid w:val="00BE31D0"/>
    <w:rsid w:val="00BE33AD"/>
    <w:rsid w:val="00BE4B17"/>
    <w:rsid w:val="00BE500D"/>
    <w:rsid w:val="00BE511F"/>
    <w:rsid w:val="00BE60FF"/>
    <w:rsid w:val="00BE6740"/>
    <w:rsid w:val="00BE69B8"/>
    <w:rsid w:val="00BE6A0B"/>
    <w:rsid w:val="00BE6EBF"/>
    <w:rsid w:val="00BE745E"/>
    <w:rsid w:val="00BE7C48"/>
    <w:rsid w:val="00BF00E8"/>
    <w:rsid w:val="00BF07A3"/>
    <w:rsid w:val="00BF0D7E"/>
    <w:rsid w:val="00BF118E"/>
    <w:rsid w:val="00BF1355"/>
    <w:rsid w:val="00BF1807"/>
    <w:rsid w:val="00BF1FBE"/>
    <w:rsid w:val="00BF215D"/>
    <w:rsid w:val="00BF28C3"/>
    <w:rsid w:val="00BF41FC"/>
    <w:rsid w:val="00BF42EC"/>
    <w:rsid w:val="00BF4893"/>
    <w:rsid w:val="00BF4AB9"/>
    <w:rsid w:val="00BF5724"/>
    <w:rsid w:val="00BF6851"/>
    <w:rsid w:val="00BF6F6C"/>
    <w:rsid w:val="00BF7061"/>
    <w:rsid w:val="00BF75D6"/>
    <w:rsid w:val="00BF7B38"/>
    <w:rsid w:val="00C00221"/>
    <w:rsid w:val="00C006C7"/>
    <w:rsid w:val="00C00B02"/>
    <w:rsid w:val="00C00CAF"/>
    <w:rsid w:val="00C00F03"/>
    <w:rsid w:val="00C01087"/>
    <w:rsid w:val="00C015D6"/>
    <w:rsid w:val="00C01BBF"/>
    <w:rsid w:val="00C01DD8"/>
    <w:rsid w:val="00C020AB"/>
    <w:rsid w:val="00C029E9"/>
    <w:rsid w:val="00C03131"/>
    <w:rsid w:val="00C032CD"/>
    <w:rsid w:val="00C03652"/>
    <w:rsid w:val="00C03C2B"/>
    <w:rsid w:val="00C04CA8"/>
    <w:rsid w:val="00C0525E"/>
    <w:rsid w:val="00C05585"/>
    <w:rsid w:val="00C0616A"/>
    <w:rsid w:val="00C067B5"/>
    <w:rsid w:val="00C06A97"/>
    <w:rsid w:val="00C06D31"/>
    <w:rsid w:val="00C076BD"/>
    <w:rsid w:val="00C07DEC"/>
    <w:rsid w:val="00C1017F"/>
    <w:rsid w:val="00C10B0C"/>
    <w:rsid w:val="00C111A4"/>
    <w:rsid w:val="00C112A9"/>
    <w:rsid w:val="00C1182B"/>
    <w:rsid w:val="00C11EEE"/>
    <w:rsid w:val="00C12355"/>
    <w:rsid w:val="00C12E61"/>
    <w:rsid w:val="00C13510"/>
    <w:rsid w:val="00C1407D"/>
    <w:rsid w:val="00C1414F"/>
    <w:rsid w:val="00C14B40"/>
    <w:rsid w:val="00C15B46"/>
    <w:rsid w:val="00C166E1"/>
    <w:rsid w:val="00C170F4"/>
    <w:rsid w:val="00C200B3"/>
    <w:rsid w:val="00C2016D"/>
    <w:rsid w:val="00C2043B"/>
    <w:rsid w:val="00C20D85"/>
    <w:rsid w:val="00C21047"/>
    <w:rsid w:val="00C21909"/>
    <w:rsid w:val="00C2228B"/>
    <w:rsid w:val="00C22392"/>
    <w:rsid w:val="00C2239E"/>
    <w:rsid w:val="00C23DDC"/>
    <w:rsid w:val="00C23EBA"/>
    <w:rsid w:val="00C23F96"/>
    <w:rsid w:val="00C247E7"/>
    <w:rsid w:val="00C24FBC"/>
    <w:rsid w:val="00C251CD"/>
    <w:rsid w:val="00C25512"/>
    <w:rsid w:val="00C25D10"/>
    <w:rsid w:val="00C26046"/>
    <w:rsid w:val="00C26B38"/>
    <w:rsid w:val="00C2742C"/>
    <w:rsid w:val="00C30007"/>
    <w:rsid w:val="00C30429"/>
    <w:rsid w:val="00C3065E"/>
    <w:rsid w:val="00C314E1"/>
    <w:rsid w:val="00C31C65"/>
    <w:rsid w:val="00C321E8"/>
    <w:rsid w:val="00C333BC"/>
    <w:rsid w:val="00C3405D"/>
    <w:rsid w:val="00C34660"/>
    <w:rsid w:val="00C35287"/>
    <w:rsid w:val="00C352FE"/>
    <w:rsid w:val="00C35EAD"/>
    <w:rsid w:val="00C36105"/>
    <w:rsid w:val="00C379D4"/>
    <w:rsid w:val="00C37E82"/>
    <w:rsid w:val="00C400F4"/>
    <w:rsid w:val="00C40441"/>
    <w:rsid w:val="00C407F7"/>
    <w:rsid w:val="00C40A47"/>
    <w:rsid w:val="00C40DB9"/>
    <w:rsid w:val="00C416FE"/>
    <w:rsid w:val="00C42056"/>
    <w:rsid w:val="00C42265"/>
    <w:rsid w:val="00C423FA"/>
    <w:rsid w:val="00C42B40"/>
    <w:rsid w:val="00C43795"/>
    <w:rsid w:val="00C43A27"/>
    <w:rsid w:val="00C441C0"/>
    <w:rsid w:val="00C44716"/>
    <w:rsid w:val="00C452C3"/>
    <w:rsid w:val="00C45421"/>
    <w:rsid w:val="00C45D07"/>
    <w:rsid w:val="00C46203"/>
    <w:rsid w:val="00C4650E"/>
    <w:rsid w:val="00C47F98"/>
    <w:rsid w:val="00C50A47"/>
    <w:rsid w:val="00C50DBD"/>
    <w:rsid w:val="00C51741"/>
    <w:rsid w:val="00C519E4"/>
    <w:rsid w:val="00C53F8B"/>
    <w:rsid w:val="00C54359"/>
    <w:rsid w:val="00C54AB1"/>
    <w:rsid w:val="00C54E81"/>
    <w:rsid w:val="00C54F8A"/>
    <w:rsid w:val="00C54F8C"/>
    <w:rsid w:val="00C5515C"/>
    <w:rsid w:val="00C551C4"/>
    <w:rsid w:val="00C55547"/>
    <w:rsid w:val="00C557C2"/>
    <w:rsid w:val="00C55CA9"/>
    <w:rsid w:val="00C568BA"/>
    <w:rsid w:val="00C57698"/>
    <w:rsid w:val="00C57E29"/>
    <w:rsid w:val="00C610C3"/>
    <w:rsid w:val="00C611DE"/>
    <w:rsid w:val="00C6265B"/>
    <w:rsid w:val="00C635A6"/>
    <w:rsid w:val="00C63AF7"/>
    <w:rsid w:val="00C63C7E"/>
    <w:rsid w:val="00C64283"/>
    <w:rsid w:val="00C64706"/>
    <w:rsid w:val="00C64AC4"/>
    <w:rsid w:val="00C65400"/>
    <w:rsid w:val="00C6579A"/>
    <w:rsid w:val="00C65BC0"/>
    <w:rsid w:val="00C65BD8"/>
    <w:rsid w:val="00C6606D"/>
    <w:rsid w:val="00C668F2"/>
    <w:rsid w:val="00C67450"/>
    <w:rsid w:val="00C67C13"/>
    <w:rsid w:val="00C67D1D"/>
    <w:rsid w:val="00C7037A"/>
    <w:rsid w:val="00C70619"/>
    <w:rsid w:val="00C7231C"/>
    <w:rsid w:val="00C72365"/>
    <w:rsid w:val="00C725A6"/>
    <w:rsid w:val="00C72F09"/>
    <w:rsid w:val="00C7308C"/>
    <w:rsid w:val="00C73132"/>
    <w:rsid w:val="00C73677"/>
    <w:rsid w:val="00C73A55"/>
    <w:rsid w:val="00C745A4"/>
    <w:rsid w:val="00C74A2D"/>
    <w:rsid w:val="00C752F1"/>
    <w:rsid w:val="00C75825"/>
    <w:rsid w:val="00C7584B"/>
    <w:rsid w:val="00C759E5"/>
    <w:rsid w:val="00C75E2A"/>
    <w:rsid w:val="00C76287"/>
    <w:rsid w:val="00C76313"/>
    <w:rsid w:val="00C76BA3"/>
    <w:rsid w:val="00C76DA1"/>
    <w:rsid w:val="00C771ED"/>
    <w:rsid w:val="00C7795C"/>
    <w:rsid w:val="00C80A15"/>
    <w:rsid w:val="00C80A73"/>
    <w:rsid w:val="00C80AA0"/>
    <w:rsid w:val="00C814E7"/>
    <w:rsid w:val="00C814EC"/>
    <w:rsid w:val="00C81CA0"/>
    <w:rsid w:val="00C82505"/>
    <w:rsid w:val="00C82948"/>
    <w:rsid w:val="00C83264"/>
    <w:rsid w:val="00C83818"/>
    <w:rsid w:val="00C839B4"/>
    <w:rsid w:val="00C84261"/>
    <w:rsid w:val="00C84A53"/>
    <w:rsid w:val="00C84C29"/>
    <w:rsid w:val="00C84F86"/>
    <w:rsid w:val="00C84FB4"/>
    <w:rsid w:val="00C8582E"/>
    <w:rsid w:val="00C85DB7"/>
    <w:rsid w:val="00C85FB4"/>
    <w:rsid w:val="00C86149"/>
    <w:rsid w:val="00C86948"/>
    <w:rsid w:val="00C87710"/>
    <w:rsid w:val="00C879C9"/>
    <w:rsid w:val="00C904FB"/>
    <w:rsid w:val="00C905CA"/>
    <w:rsid w:val="00C90AF4"/>
    <w:rsid w:val="00C90D19"/>
    <w:rsid w:val="00C90F78"/>
    <w:rsid w:val="00C9134D"/>
    <w:rsid w:val="00C9197C"/>
    <w:rsid w:val="00C91EE7"/>
    <w:rsid w:val="00C9323B"/>
    <w:rsid w:val="00C935E1"/>
    <w:rsid w:val="00C936DD"/>
    <w:rsid w:val="00C93C9D"/>
    <w:rsid w:val="00C945A2"/>
    <w:rsid w:val="00C9545D"/>
    <w:rsid w:val="00C9631D"/>
    <w:rsid w:val="00C96647"/>
    <w:rsid w:val="00CA0381"/>
    <w:rsid w:val="00CA1043"/>
    <w:rsid w:val="00CA107C"/>
    <w:rsid w:val="00CA1D86"/>
    <w:rsid w:val="00CA1F62"/>
    <w:rsid w:val="00CA2AAF"/>
    <w:rsid w:val="00CA2EE4"/>
    <w:rsid w:val="00CA4238"/>
    <w:rsid w:val="00CA47B3"/>
    <w:rsid w:val="00CA54A5"/>
    <w:rsid w:val="00CA78A1"/>
    <w:rsid w:val="00CB01F1"/>
    <w:rsid w:val="00CB0BE3"/>
    <w:rsid w:val="00CB1112"/>
    <w:rsid w:val="00CB12FB"/>
    <w:rsid w:val="00CB1602"/>
    <w:rsid w:val="00CB1618"/>
    <w:rsid w:val="00CB204E"/>
    <w:rsid w:val="00CB2CB9"/>
    <w:rsid w:val="00CB3185"/>
    <w:rsid w:val="00CB3897"/>
    <w:rsid w:val="00CB4202"/>
    <w:rsid w:val="00CB45A2"/>
    <w:rsid w:val="00CB4634"/>
    <w:rsid w:val="00CB4B27"/>
    <w:rsid w:val="00CB7438"/>
    <w:rsid w:val="00CB77A2"/>
    <w:rsid w:val="00CB7ACE"/>
    <w:rsid w:val="00CC0078"/>
    <w:rsid w:val="00CC0626"/>
    <w:rsid w:val="00CC0A67"/>
    <w:rsid w:val="00CC0F78"/>
    <w:rsid w:val="00CC11D2"/>
    <w:rsid w:val="00CC1263"/>
    <w:rsid w:val="00CC133F"/>
    <w:rsid w:val="00CC1E85"/>
    <w:rsid w:val="00CC26E9"/>
    <w:rsid w:val="00CC34CC"/>
    <w:rsid w:val="00CC3B6A"/>
    <w:rsid w:val="00CC3B6C"/>
    <w:rsid w:val="00CC4A5D"/>
    <w:rsid w:val="00CC516C"/>
    <w:rsid w:val="00CC52FA"/>
    <w:rsid w:val="00CC5BF8"/>
    <w:rsid w:val="00CC6057"/>
    <w:rsid w:val="00CC7323"/>
    <w:rsid w:val="00CC7988"/>
    <w:rsid w:val="00CD03DD"/>
    <w:rsid w:val="00CD1136"/>
    <w:rsid w:val="00CD12E6"/>
    <w:rsid w:val="00CD14A8"/>
    <w:rsid w:val="00CD172C"/>
    <w:rsid w:val="00CD2268"/>
    <w:rsid w:val="00CD2A40"/>
    <w:rsid w:val="00CD2CA7"/>
    <w:rsid w:val="00CD332D"/>
    <w:rsid w:val="00CD3478"/>
    <w:rsid w:val="00CD3C36"/>
    <w:rsid w:val="00CD3CD2"/>
    <w:rsid w:val="00CD4271"/>
    <w:rsid w:val="00CD4A81"/>
    <w:rsid w:val="00CD51AD"/>
    <w:rsid w:val="00CD5426"/>
    <w:rsid w:val="00CD568B"/>
    <w:rsid w:val="00CD5E18"/>
    <w:rsid w:val="00CD77AB"/>
    <w:rsid w:val="00CD7C1F"/>
    <w:rsid w:val="00CE07B1"/>
    <w:rsid w:val="00CE11E9"/>
    <w:rsid w:val="00CE1BD0"/>
    <w:rsid w:val="00CE211A"/>
    <w:rsid w:val="00CE2226"/>
    <w:rsid w:val="00CE2683"/>
    <w:rsid w:val="00CE50CF"/>
    <w:rsid w:val="00CE5A13"/>
    <w:rsid w:val="00CE5CB0"/>
    <w:rsid w:val="00CE77F5"/>
    <w:rsid w:val="00CE7BA8"/>
    <w:rsid w:val="00CE7BAF"/>
    <w:rsid w:val="00CE7FC1"/>
    <w:rsid w:val="00CF090F"/>
    <w:rsid w:val="00CF0A9A"/>
    <w:rsid w:val="00CF1645"/>
    <w:rsid w:val="00CF2C55"/>
    <w:rsid w:val="00CF2F7F"/>
    <w:rsid w:val="00CF32DC"/>
    <w:rsid w:val="00CF3C9A"/>
    <w:rsid w:val="00CF3CFB"/>
    <w:rsid w:val="00CF43F9"/>
    <w:rsid w:val="00CF4B31"/>
    <w:rsid w:val="00CF514A"/>
    <w:rsid w:val="00CF51F3"/>
    <w:rsid w:val="00CF54EA"/>
    <w:rsid w:val="00CF55F9"/>
    <w:rsid w:val="00CF5DB1"/>
    <w:rsid w:val="00CF7265"/>
    <w:rsid w:val="00CF76A6"/>
    <w:rsid w:val="00CF7D1E"/>
    <w:rsid w:val="00D005C1"/>
    <w:rsid w:val="00D010AB"/>
    <w:rsid w:val="00D02EDA"/>
    <w:rsid w:val="00D03B5E"/>
    <w:rsid w:val="00D042AC"/>
    <w:rsid w:val="00D04FAB"/>
    <w:rsid w:val="00D05C41"/>
    <w:rsid w:val="00D07424"/>
    <w:rsid w:val="00D0785F"/>
    <w:rsid w:val="00D10450"/>
    <w:rsid w:val="00D109FC"/>
    <w:rsid w:val="00D1436C"/>
    <w:rsid w:val="00D14E2A"/>
    <w:rsid w:val="00D153EC"/>
    <w:rsid w:val="00D16525"/>
    <w:rsid w:val="00D166C7"/>
    <w:rsid w:val="00D16F05"/>
    <w:rsid w:val="00D170A7"/>
    <w:rsid w:val="00D17896"/>
    <w:rsid w:val="00D17C13"/>
    <w:rsid w:val="00D17CDA"/>
    <w:rsid w:val="00D20170"/>
    <w:rsid w:val="00D206F0"/>
    <w:rsid w:val="00D20ACA"/>
    <w:rsid w:val="00D217B9"/>
    <w:rsid w:val="00D21B51"/>
    <w:rsid w:val="00D21C2A"/>
    <w:rsid w:val="00D22363"/>
    <w:rsid w:val="00D22B33"/>
    <w:rsid w:val="00D2307F"/>
    <w:rsid w:val="00D24EFE"/>
    <w:rsid w:val="00D25042"/>
    <w:rsid w:val="00D257BE"/>
    <w:rsid w:val="00D25911"/>
    <w:rsid w:val="00D264A5"/>
    <w:rsid w:val="00D2745A"/>
    <w:rsid w:val="00D2769D"/>
    <w:rsid w:val="00D27878"/>
    <w:rsid w:val="00D27A06"/>
    <w:rsid w:val="00D3021D"/>
    <w:rsid w:val="00D30FC2"/>
    <w:rsid w:val="00D3119B"/>
    <w:rsid w:val="00D31AD9"/>
    <w:rsid w:val="00D31B7D"/>
    <w:rsid w:val="00D3251F"/>
    <w:rsid w:val="00D33411"/>
    <w:rsid w:val="00D336DE"/>
    <w:rsid w:val="00D345AF"/>
    <w:rsid w:val="00D34E91"/>
    <w:rsid w:val="00D34EF6"/>
    <w:rsid w:val="00D363E9"/>
    <w:rsid w:val="00D36CA4"/>
    <w:rsid w:val="00D36F8F"/>
    <w:rsid w:val="00D37220"/>
    <w:rsid w:val="00D37977"/>
    <w:rsid w:val="00D37991"/>
    <w:rsid w:val="00D37B33"/>
    <w:rsid w:val="00D415E0"/>
    <w:rsid w:val="00D422F8"/>
    <w:rsid w:val="00D427BB"/>
    <w:rsid w:val="00D42F0B"/>
    <w:rsid w:val="00D42F94"/>
    <w:rsid w:val="00D43476"/>
    <w:rsid w:val="00D437C6"/>
    <w:rsid w:val="00D44A75"/>
    <w:rsid w:val="00D44EE0"/>
    <w:rsid w:val="00D46DC4"/>
    <w:rsid w:val="00D46E40"/>
    <w:rsid w:val="00D4738A"/>
    <w:rsid w:val="00D47670"/>
    <w:rsid w:val="00D50151"/>
    <w:rsid w:val="00D50419"/>
    <w:rsid w:val="00D5136C"/>
    <w:rsid w:val="00D51E25"/>
    <w:rsid w:val="00D51F12"/>
    <w:rsid w:val="00D5241E"/>
    <w:rsid w:val="00D52F54"/>
    <w:rsid w:val="00D53296"/>
    <w:rsid w:val="00D536C7"/>
    <w:rsid w:val="00D5383F"/>
    <w:rsid w:val="00D539DF"/>
    <w:rsid w:val="00D54825"/>
    <w:rsid w:val="00D551F8"/>
    <w:rsid w:val="00D5542C"/>
    <w:rsid w:val="00D55632"/>
    <w:rsid w:val="00D5591D"/>
    <w:rsid w:val="00D56B9A"/>
    <w:rsid w:val="00D56BAA"/>
    <w:rsid w:val="00D56D2C"/>
    <w:rsid w:val="00D57A0C"/>
    <w:rsid w:val="00D57CB2"/>
    <w:rsid w:val="00D6010A"/>
    <w:rsid w:val="00D60758"/>
    <w:rsid w:val="00D614B4"/>
    <w:rsid w:val="00D6221C"/>
    <w:rsid w:val="00D6297D"/>
    <w:rsid w:val="00D62AE4"/>
    <w:rsid w:val="00D62D59"/>
    <w:rsid w:val="00D631EB"/>
    <w:rsid w:val="00D631FC"/>
    <w:rsid w:val="00D635C1"/>
    <w:rsid w:val="00D63F2F"/>
    <w:rsid w:val="00D64291"/>
    <w:rsid w:val="00D6471F"/>
    <w:rsid w:val="00D64997"/>
    <w:rsid w:val="00D65C01"/>
    <w:rsid w:val="00D65D47"/>
    <w:rsid w:val="00D66103"/>
    <w:rsid w:val="00D66E82"/>
    <w:rsid w:val="00D674D6"/>
    <w:rsid w:val="00D7056F"/>
    <w:rsid w:val="00D70658"/>
    <w:rsid w:val="00D70B40"/>
    <w:rsid w:val="00D72180"/>
    <w:rsid w:val="00D7253E"/>
    <w:rsid w:val="00D728F8"/>
    <w:rsid w:val="00D72A96"/>
    <w:rsid w:val="00D77456"/>
    <w:rsid w:val="00D80E4D"/>
    <w:rsid w:val="00D81ABC"/>
    <w:rsid w:val="00D81FDF"/>
    <w:rsid w:val="00D8294A"/>
    <w:rsid w:val="00D82999"/>
    <w:rsid w:val="00D82D22"/>
    <w:rsid w:val="00D836FC"/>
    <w:rsid w:val="00D83784"/>
    <w:rsid w:val="00D83D5C"/>
    <w:rsid w:val="00D8406A"/>
    <w:rsid w:val="00D85275"/>
    <w:rsid w:val="00D85936"/>
    <w:rsid w:val="00D86CFC"/>
    <w:rsid w:val="00D86D41"/>
    <w:rsid w:val="00D87604"/>
    <w:rsid w:val="00D8760C"/>
    <w:rsid w:val="00D87D88"/>
    <w:rsid w:val="00D9014E"/>
    <w:rsid w:val="00D903ED"/>
    <w:rsid w:val="00D907AB"/>
    <w:rsid w:val="00D90875"/>
    <w:rsid w:val="00D9167C"/>
    <w:rsid w:val="00D91D6A"/>
    <w:rsid w:val="00D91DB5"/>
    <w:rsid w:val="00D9228D"/>
    <w:rsid w:val="00D927E1"/>
    <w:rsid w:val="00D9340A"/>
    <w:rsid w:val="00D943BC"/>
    <w:rsid w:val="00D9456D"/>
    <w:rsid w:val="00D954D2"/>
    <w:rsid w:val="00D956B1"/>
    <w:rsid w:val="00D95736"/>
    <w:rsid w:val="00D95C9D"/>
    <w:rsid w:val="00D96DB0"/>
    <w:rsid w:val="00D96E1D"/>
    <w:rsid w:val="00D971B4"/>
    <w:rsid w:val="00D97313"/>
    <w:rsid w:val="00D974DB"/>
    <w:rsid w:val="00D97CF2"/>
    <w:rsid w:val="00DA01FA"/>
    <w:rsid w:val="00DA0A9A"/>
    <w:rsid w:val="00DA1181"/>
    <w:rsid w:val="00DA1B5A"/>
    <w:rsid w:val="00DA2172"/>
    <w:rsid w:val="00DA28F4"/>
    <w:rsid w:val="00DA3D69"/>
    <w:rsid w:val="00DA3E3B"/>
    <w:rsid w:val="00DA4EF8"/>
    <w:rsid w:val="00DA4F21"/>
    <w:rsid w:val="00DA5382"/>
    <w:rsid w:val="00DA5610"/>
    <w:rsid w:val="00DA6227"/>
    <w:rsid w:val="00DA704F"/>
    <w:rsid w:val="00DA79C8"/>
    <w:rsid w:val="00DB06AE"/>
    <w:rsid w:val="00DB1053"/>
    <w:rsid w:val="00DB195B"/>
    <w:rsid w:val="00DB225D"/>
    <w:rsid w:val="00DB2580"/>
    <w:rsid w:val="00DB2EF7"/>
    <w:rsid w:val="00DB3687"/>
    <w:rsid w:val="00DB3E37"/>
    <w:rsid w:val="00DB4362"/>
    <w:rsid w:val="00DB450F"/>
    <w:rsid w:val="00DB4847"/>
    <w:rsid w:val="00DB51CF"/>
    <w:rsid w:val="00DB5BAC"/>
    <w:rsid w:val="00DB7248"/>
    <w:rsid w:val="00DB7333"/>
    <w:rsid w:val="00DC04EB"/>
    <w:rsid w:val="00DC1C1C"/>
    <w:rsid w:val="00DC3554"/>
    <w:rsid w:val="00DC37EC"/>
    <w:rsid w:val="00DC54D5"/>
    <w:rsid w:val="00DC5EBE"/>
    <w:rsid w:val="00DC62E6"/>
    <w:rsid w:val="00DC6D41"/>
    <w:rsid w:val="00DC6D98"/>
    <w:rsid w:val="00DC6F79"/>
    <w:rsid w:val="00DC7F4F"/>
    <w:rsid w:val="00DC7F96"/>
    <w:rsid w:val="00DD05A9"/>
    <w:rsid w:val="00DD10D0"/>
    <w:rsid w:val="00DD1958"/>
    <w:rsid w:val="00DD1B86"/>
    <w:rsid w:val="00DD2072"/>
    <w:rsid w:val="00DD212A"/>
    <w:rsid w:val="00DD2533"/>
    <w:rsid w:val="00DD2C1C"/>
    <w:rsid w:val="00DD2E57"/>
    <w:rsid w:val="00DD2E8A"/>
    <w:rsid w:val="00DD4A8A"/>
    <w:rsid w:val="00DD4EC7"/>
    <w:rsid w:val="00DD51D0"/>
    <w:rsid w:val="00DD6AF4"/>
    <w:rsid w:val="00DD6DDE"/>
    <w:rsid w:val="00DD722C"/>
    <w:rsid w:val="00DD7300"/>
    <w:rsid w:val="00DD7B41"/>
    <w:rsid w:val="00DD7BFB"/>
    <w:rsid w:val="00DE0B06"/>
    <w:rsid w:val="00DE107D"/>
    <w:rsid w:val="00DE109B"/>
    <w:rsid w:val="00DE115C"/>
    <w:rsid w:val="00DE14B9"/>
    <w:rsid w:val="00DE1641"/>
    <w:rsid w:val="00DE1AEE"/>
    <w:rsid w:val="00DE26A4"/>
    <w:rsid w:val="00DE2B0C"/>
    <w:rsid w:val="00DE2FDD"/>
    <w:rsid w:val="00DE39AF"/>
    <w:rsid w:val="00DE47DF"/>
    <w:rsid w:val="00DE4D02"/>
    <w:rsid w:val="00DE4E54"/>
    <w:rsid w:val="00DE590F"/>
    <w:rsid w:val="00DE6364"/>
    <w:rsid w:val="00DE656C"/>
    <w:rsid w:val="00DE67DC"/>
    <w:rsid w:val="00DE6D00"/>
    <w:rsid w:val="00DE790A"/>
    <w:rsid w:val="00DF0261"/>
    <w:rsid w:val="00DF07FA"/>
    <w:rsid w:val="00DF1C62"/>
    <w:rsid w:val="00DF1E17"/>
    <w:rsid w:val="00DF1E7F"/>
    <w:rsid w:val="00DF2150"/>
    <w:rsid w:val="00DF2E70"/>
    <w:rsid w:val="00DF31F6"/>
    <w:rsid w:val="00DF395A"/>
    <w:rsid w:val="00DF4D46"/>
    <w:rsid w:val="00DF51A2"/>
    <w:rsid w:val="00DF5B7B"/>
    <w:rsid w:val="00DF5D7F"/>
    <w:rsid w:val="00DF71F5"/>
    <w:rsid w:val="00DF723D"/>
    <w:rsid w:val="00E00109"/>
    <w:rsid w:val="00E00DEB"/>
    <w:rsid w:val="00E02320"/>
    <w:rsid w:val="00E02830"/>
    <w:rsid w:val="00E02EDB"/>
    <w:rsid w:val="00E03055"/>
    <w:rsid w:val="00E0313F"/>
    <w:rsid w:val="00E032DF"/>
    <w:rsid w:val="00E03324"/>
    <w:rsid w:val="00E0343E"/>
    <w:rsid w:val="00E039E9"/>
    <w:rsid w:val="00E03CAF"/>
    <w:rsid w:val="00E040DD"/>
    <w:rsid w:val="00E053CF"/>
    <w:rsid w:val="00E05B88"/>
    <w:rsid w:val="00E0613C"/>
    <w:rsid w:val="00E0616E"/>
    <w:rsid w:val="00E06543"/>
    <w:rsid w:val="00E066B2"/>
    <w:rsid w:val="00E071A9"/>
    <w:rsid w:val="00E076F9"/>
    <w:rsid w:val="00E10D07"/>
    <w:rsid w:val="00E11117"/>
    <w:rsid w:val="00E11A5C"/>
    <w:rsid w:val="00E11C0F"/>
    <w:rsid w:val="00E11C73"/>
    <w:rsid w:val="00E11D6E"/>
    <w:rsid w:val="00E12171"/>
    <w:rsid w:val="00E13959"/>
    <w:rsid w:val="00E14143"/>
    <w:rsid w:val="00E147C2"/>
    <w:rsid w:val="00E14926"/>
    <w:rsid w:val="00E1604A"/>
    <w:rsid w:val="00E17E6A"/>
    <w:rsid w:val="00E20418"/>
    <w:rsid w:val="00E2063B"/>
    <w:rsid w:val="00E2177D"/>
    <w:rsid w:val="00E21ED6"/>
    <w:rsid w:val="00E23830"/>
    <w:rsid w:val="00E241AC"/>
    <w:rsid w:val="00E24747"/>
    <w:rsid w:val="00E26009"/>
    <w:rsid w:val="00E266D8"/>
    <w:rsid w:val="00E278B9"/>
    <w:rsid w:val="00E27B82"/>
    <w:rsid w:val="00E27EB4"/>
    <w:rsid w:val="00E307D7"/>
    <w:rsid w:val="00E31783"/>
    <w:rsid w:val="00E31B81"/>
    <w:rsid w:val="00E32D8F"/>
    <w:rsid w:val="00E32ED3"/>
    <w:rsid w:val="00E33930"/>
    <w:rsid w:val="00E33A75"/>
    <w:rsid w:val="00E33CFB"/>
    <w:rsid w:val="00E33DFD"/>
    <w:rsid w:val="00E34241"/>
    <w:rsid w:val="00E342B1"/>
    <w:rsid w:val="00E353F8"/>
    <w:rsid w:val="00E357FB"/>
    <w:rsid w:val="00E3651A"/>
    <w:rsid w:val="00E3710F"/>
    <w:rsid w:val="00E37202"/>
    <w:rsid w:val="00E37563"/>
    <w:rsid w:val="00E403D7"/>
    <w:rsid w:val="00E4068A"/>
    <w:rsid w:val="00E40E3F"/>
    <w:rsid w:val="00E41DC9"/>
    <w:rsid w:val="00E41FAA"/>
    <w:rsid w:val="00E428F9"/>
    <w:rsid w:val="00E448BD"/>
    <w:rsid w:val="00E456C5"/>
    <w:rsid w:val="00E45D6D"/>
    <w:rsid w:val="00E46240"/>
    <w:rsid w:val="00E46538"/>
    <w:rsid w:val="00E50602"/>
    <w:rsid w:val="00E50737"/>
    <w:rsid w:val="00E50CA3"/>
    <w:rsid w:val="00E52873"/>
    <w:rsid w:val="00E52A67"/>
    <w:rsid w:val="00E52A77"/>
    <w:rsid w:val="00E530F4"/>
    <w:rsid w:val="00E5375B"/>
    <w:rsid w:val="00E55BF4"/>
    <w:rsid w:val="00E55C4D"/>
    <w:rsid w:val="00E56344"/>
    <w:rsid w:val="00E568CA"/>
    <w:rsid w:val="00E56A5C"/>
    <w:rsid w:val="00E56C7D"/>
    <w:rsid w:val="00E56CC7"/>
    <w:rsid w:val="00E6002A"/>
    <w:rsid w:val="00E60429"/>
    <w:rsid w:val="00E60495"/>
    <w:rsid w:val="00E60845"/>
    <w:rsid w:val="00E60B49"/>
    <w:rsid w:val="00E60BFF"/>
    <w:rsid w:val="00E60DF3"/>
    <w:rsid w:val="00E61213"/>
    <w:rsid w:val="00E615EC"/>
    <w:rsid w:val="00E616B4"/>
    <w:rsid w:val="00E6177C"/>
    <w:rsid w:val="00E61DAC"/>
    <w:rsid w:val="00E61E83"/>
    <w:rsid w:val="00E62136"/>
    <w:rsid w:val="00E62139"/>
    <w:rsid w:val="00E62470"/>
    <w:rsid w:val="00E62AF4"/>
    <w:rsid w:val="00E642C8"/>
    <w:rsid w:val="00E64763"/>
    <w:rsid w:val="00E64CCD"/>
    <w:rsid w:val="00E657CF"/>
    <w:rsid w:val="00E65F1F"/>
    <w:rsid w:val="00E660D8"/>
    <w:rsid w:val="00E661FF"/>
    <w:rsid w:val="00E6660A"/>
    <w:rsid w:val="00E66910"/>
    <w:rsid w:val="00E66930"/>
    <w:rsid w:val="00E67476"/>
    <w:rsid w:val="00E6771C"/>
    <w:rsid w:val="00E700DE"/>
    <w:rsid w:val="00E71A83"/>
    <w:rsid w:val="00E72528"/>
    <w:rsid w:val="00E72658"/>
    <w:rsid w:val="00E733C9"/>
    <w:rsid w:val="00E7375B"/>
    <w:rsid w:val="00E73EE5"/>
    <w:rsid w:val="00E74C96"/>
    <w:rsid w:val="00E74CB6"/>
    <w:rsid w:val="00E76720"/>
    <w:rsid w:val="00E76A5E"/>
    <w:rsid w:val="00E770D7"/>
    <w:rsid w:val="00E776F4"/>
    <w:rsid w:val="00E7774A"/>
    <w:rsid w:val="00E800D5"/>
    <w:rsid w:val="00E8081C"/>
    <w:rsid w:val="00E80F5F"/>
    <w:rsid w:val="00E81813"/>
    <w:rsid w:val="00E81B21"/>
    <w:rsid w:val="00E8256A"/>
    <w:rsid w:val="00E82985"/>
    <w:rsid w:val="00E84203"/>
    <w:rsid w:val="00E844CE"/>
    <w:rsid w:val="00E85CD5"/>
    <w:rsid w:val="00E85F52"/>
    <w:rsid w:val="00E86289"/>
    <w:rsid w:val="00E86320"/>
    <w:rsid w:val="00E87AFB"/>
    <w:rsid w:val="00E906E7"/>
    <w:rsid w:val="00E90F06"/>
    <w:rsid w:val="00E9188B"/>
    <w:rsid w:val="00E918F7"/>
    <w:rsid w:val="00E91C65"/>
    <w:rsid w:val="00E91DE4"/>
    <w:rsid w:val="00E925B5"/>
    <w:rsid w:val="00E926AA"/>
    <w:rsid w:val="00E931BF"/>
    <w:rsid w:val="00E93F86"/>
    <w:rsid w:val="00E945C4"/>
    <w:rsid w:val="00E94BCD"/>
    <w:rsid w:val="00E95403"/>
    <w:rsid w:val="00E955D9"/>
    <w:rsid w:val="00E958BF"/>
    <w:rsid w:val="00E96521"/>
    <w:rsid w:val="00E96573"/>
    <w:rsid w:val="00E96D83"/>
    <w:rsid w:val="00E96E58"/>
    <w:rsid w:val="00E96FAB"/>
    <w:rsid w:val="00E97634"/>
    <w:rsid w:val="00E97A3A"/>
    <w:rsid w:val="00EA1105"/>
    <w:rsid w:val="00EA1515"/>
    <w:rsid w:val="00EA1DDA"/>
    <w:rsid w:val="00EA1E9F"/>
    <w:rsid w:val="00EA2039"/>
    <w:rsid w:val="00EA25E8"/>
    <w:rsid w:val="00EA3334"/>
    <w:rsid w:val="00EA33F3"/>
    <w:rsid w:val="00EA3E6F"/>
    <w:rsid w:val="00EA446F"/>
    <w:rsid w:val="00EA5749"/>
    <w:rsid w:val="00EA5A05"/>
    <w:rsid w:val="00EA68D9"/>
    <w:rsid w:val="00EA6B4A"/>
    <w:rsid w:val="00EA7038"/>
    <w:rsid w:val="00EA7078"/>
    <w:rsid w:val="00EA786E"/>
    <w:rsid w:val="00EA7A20"/>
    <w:rsid w:val="00EB034F"/>
    <w:rsid w:val="00EB16CF"/>
    <w:rsid w:val="00EB1985"/>
    <w:rsid w:val="00EB1F37"/>
    <w:rsid w:val="00EB21F0"/>
    <w:rsid w:val="00EB22EB"/>
    <w:rsid w:val="00EB2494"/>
    <w:rsid w:val="00EB2547"/>
    <w:rsid w:val="00EB28A6"/>
    <w:rsid w:val="00EB3156"/>
    <w:rsid w:val="00EB4BE0"/>
    <w:rsid w:val="00EB4C54"/>
    <w:rsid w:val="00EB4FC6"/>
    <w:rsid w:val="00EB506B"/>
    <w:rsid w:val="00EB531E"/>
    <w:rsid w:val="00EB5B4C"/>
    <w:rsid w:val="00EB6726"/>
    <w:rsid w:val="00EB6DD0"/>
    <w:rsid w:val="00EB7DD5"/>
    <w:rsid w:val="00EC0571"/>
    <w:rsid w:val="00EC068F"/>
    <w:rsid w:val="00EC0C53"/>
    <w:rsid w:val="00EC1053"/>
    <w:rsid w:val="00EC1C9A"/>
    <w:rsid w:val="00EC1CEF"/>
    <w:rsid w:val="00EC29FF"/>
    <w:rsid w:val="00EC2A9E"/>
    <w:rsid w:val="00EC2FC4"/>
    <w:rsid w:val="00EC326C"/>
    <w:rsid w:val="00EC3E92"/>
    <w:rsid w:val="00EC447C"/>
    <w:rsid w:val="00EC4644"/>
    <w:rsid w:val="00EC4E67"/>
    <w:rsid w:val="00EC5075"/>
    <w:rsid w:val="00EC5CB2"/>
    <w:rsid w:val="00EC5F73"/>
    <w:rsid w:val="00EC6682"/>
    <w:rsid w:val="00EC6D7F"/>
    <w:rsid w:val="00EC72F3"/>
    <w:rsid w:val="00EC765F"/>
    <w:rsid w:val="00EC76BA"/>
    <w:rsid w:val="00EC78CF"/>
    <w:rsid w:val="00EC7D8D"/>
    <w:rsid w:val="00ED029F"/>
    <w:rsid w:val="00ED0580"/>
    <w:rsid w:val="00ED07BA"/>
    <w:rsid w:val="00ED12E8"/>
    <w:rsid w:val="00ED1A34"/>
    <w:rsid w:val="00ED26BE"/>
    <w:rsid w:val="00ED2FDC"/>
    <w:rsid w:val="00ED4BE2"/>
    <w:rsid w:val="00ED5092"/>
    <w:rsid w:val="00ED5776"/>
    <w:rsid w:val="00ED7107"/>
    <w:rsid w:val="00EE0856"/>
    <w:rsid w:val="00EE21FB"/>
    <w:rsid w:val="00EE2221"/>
    <w:rsid w:val="00EE271E"/>
    <w:rsid w:val="00EE2983"/>
    <w:rsid w:val="00EE3796"/>
    <w:rsid w:val="00EE4265"/>
    <w:rsid w:val="00EE4370"/>
    <w:rsid w:val="00EE48D1"/>
    <w:rsid w:val="00EE4932"/>
    <w:rsid w:val="00EE4C81"/>
    <w:rsid w:val="00EE6028"/>
    <w:rsid w:val="00EE681A"/>
    <w:rsid w:val="00EE6CB1"/>
    <w:rsid w:val="00EE7120"/>
    <w:rsid w:val="00EF0104"/>
    <w:rsid w:val="00EF1735"/>
    <w:rsid w:val="00EF1DA5"/>
    <w:rsid w:val="00EF2E66"/>
    <w:rsid w:val="00EF2EF7"/>
    <w:rsid w:val="00EF306A"/>
    <w:rsid w:val="00EF3489"/>
    <w:rsid w:val="00EF3D2F"/>
    <w:rsid w:val="00EF5229"/>
    <w:rsid w:val="00EF5400"/>
    <w:rsid w:val="00EF64B1"/>
    <w:rsid w:val="00EF7075"/>
    <w:rsid w:val="00EF7397"/>
    <w:rsid w:val="00EF7741"/>
    <w:rsid w:val="00EF7A26"/>
    <w:rsid w:val="00F00C3C"/>
    <w:rsid w:val="00F00EDD"/>
    <w:rsid w:val="00F019C3"/>
    <w:rsid w:val="00F02313"/>
    <w:rsid w:val="00F023DD"/>
    <w:rsid w:val="00F031B9"/>
    <w:rsid w:val="00F03EFD"/>
    <w:rsid w:val="00F043B1"/>
    <w:rsid w:val="00F048D8"/>
    <w:rsid w:val="00F04E9F"/>
    <w:rsid w:val="00F05155"/>
    <w:rsid w:val="00F059A3"/>
    <w:rsid w:val="00F05CF7"/>
    <w:rsid w:val="00F071AA"/>
    <w:rsid w:val="00F0753F"/>
    <w:rsid w:val="00F079A3"/>
    <w:rsid w:val="00F07B2A"/>
    <w:rsid w:val="00F10753"/>
    <w:rsid w:val="00F10AEB"/>
    <w:rsid w:val="00F10C18"/>
    <w:rsid w:val="00F10CBE"/>
    <w:rsid w:val="00F10D3A"/>
    <w:rsid w:val="00F112C4"/>
    <w:rsid w:val="00F11444"/>
    <w:rsid w:val="00F11B95"/>
    <w:rsid w:val="00F11EBF"/>
    <w:rsid w:val="00F1223D"/>
    <w:rsid w:val="00F12336"/>
    <w:rsid w:val="00F1306C"/>
    <w:rsid w:val="00F13148"/>
    <w:rsid w:val="00F1378D"/>
    <w:rsid w:val="00F13944"/>
    <w:rsid w:val="00F14126"/>
    <w:rsid w:val="00F143C3"/>
    <w:rsid w:val="00F14B2B"/>
    <w:rsid w:val="00F150E1"/>
    <w:rsid w:val="00F1573A"/>
    <w:rsid w:val="00F15EA1"/>
    <w:rsid w:val="00F163DE"/>
    <w:rsid w:val="00F1692E"/>
    <w:rsid w:val="00F17669"/>
    <w:rsid w:val="00F176A3"/>
    <w:rsid w:val="00F17784"/>
    <w:rsid w:val="00F20520"/>
    <w:rsid w:val="00F20578"/>
    <w:rsid w:val="00F20B09"/>
    <w:rsid w:val="00F2107A"/>
    <w:rsid w:val="00F210F9"/>
    <w:rsid w:val="00F21153"/>
    <w:rsid w:val="00F2119F"/>
    <w:rsid w:val="00F212D0"/>
    <w:rsid w:val="00F2185C"/>
    <w:rsid w:val="00F21D1C"/>
    <w:rsid w:val="00F21D8D"/>
    <w:rsid w:val="00F22688"/>
    <w:rsid w:val="00F22E7B"/>
    <w:rsid w:val="00F22F3B"/>
    <w:rsid w:val="00F23C95"/>
    <w:rsid w:val="00F240F5"/>
    <w:rsid w:val="00F24356"/>
    <w:rsid w:val="00F249BE"/>
    <w:rsid w:val="00F255AF"/>
    <w:rsid w:val="00F2570E"/>
    <w:rsid w:val="00F25A13"/>
    <w:rsid w:val="00F25D48"/>
    <w:rsid w:val="00F25FBC"/>
    <w:rsid w:val="00F26198"/>
    <w:rsid w:val="00F265F4"/>
    <w:rsid w:val="00F27B9C"/>
    <w:rsid w:val="00F27C07"/>
    <w:rsid w:val="00F30109"/>
    <w:rsid w:val="00F3010A"/>
    <w:rsid w:val="00F318F5"/>
    <w:rsid w:val="00F31BE3"/>
    <w:rsid w:val="00F31E2E"/>
    <w:rsid w:val="00F31EE1"/>
    <w:rsid w:val="00F32B4D"/>
    <w:rsid w:val="00F333E0"/>
    <w:rsid w:val="00F34244"/>
    <w:rsid w:val="00F34CDA"/>
    <w:rsid w:val="00F34E91"/>
    <w:rsid w:val="00F35278"/>
    <w:rsid w:val="00F35430"/>
    <w:rsid w:val="00F3581B"/>
    <w:rsid w:val="00F35834"/>
    <w:rsid w:val="00F35FAB"/>
    <w:rsid w:val="00F3641E"/>
    <w:rsid w:val="00F36599"/>
    <w:rsid w:val="00F3750B"/>
    <w:rsid w:val="00F37BBB"/>
    <w:rsid w:val="00F37FBA"/>
    <w:rsid w:val="00F40CBA"/>
    <w:rsid w:val="00F41473"/>
    <w:rsid w:val="00F4155D"/>
    <w:rsid w:val="00F417B7"/>
    <w:rsid w:val="00F4211E"/>
    <w:rsid w:val="00F42E82"/>
    <w:rsid w:val="00F42F0C"/>
    <w:rsid w:val="00F431BE"/>
    <w:rsid w:val="00F435C1"/>
    <w:rsid w:val="00F43E00"/>
    <w:rsid w:val="00F440E7"/>
    <w:rsid w:val="00F44A1A"/>
    <w:rsid w:val="00F45472"/>
    <w:rsid w:val="00F457EC"/>
    <w:rsid w:val="00F45D16"/>
    <w:rsid w:val="00F474DF"/>
    <w:rsid w:val="00F47FC5"/>
    <w:rsid w:val="00F50161"/>
    <w:rsid w:val="00F502FD"/>
    <w:rsid w:val="00F508C4"/>
    <w:rsid w:val="00F51016"/>
    <w:rsid w:val="00F52A04"/>
    <w:rsid w:val="00F52F36"/>
    <w:rsid w:val="00F538BF"/>
    <w:rsid w:val="00F53B22"/>
    <w:rsid w:val="00F54B63"/>
    <w:rsid w:val="00F55412"/>
    <w:rsid w:val="00F5563B"/>
    <w:rsid w:val="00F557D3"/>
    <w:rsid w:val="00F55E15"/>
    <w:rsid w:val="00F564D9"/>
    <w:rsid w:val="00F57123"/>
    <w:rsid w:val="00F571C1"/>
    <w:rsid w:val="00F5791B"/>
    <w:rsid w:val="00F57B96"/>
    <w:rsid w:val="00F603E3"/>
    <w:rsid w:val="00F604BD"/>
    <w:rsid w:val="00F60864"/>
    <w:rsid w:val="00F610C7"/>
    <w:rsid w:val="00F6112C"/>
    <w:rsid w:val="00F61354"/>
    <w:rsid w:val="00F61363"/>
    <w:rsid w:val="00F61B2D"/>
    <w:rsid w:val="00F61B6F"/>
    <w:rsid w:val="00F61D6A"/>
    <w:rsid w:val="00F622DF"/>
    <w:rsid w:val="00F62B6F"/>
    <w:rsid w:val="00F636AA"/>
    <w:rsid w:val="00F63A48"/>
    <w:rsid w:val="00F64C19"/>
    <w:rsid w:val="00F6563A"/>
    <w:rsid w:val="00F6576D"/>
    <w:rsid w:val="00F65A4A"/>
    <w:rsid w:val="00F663EA"/>
    <w:rsid w:val="00F67964"/>
    <w:rsid w:val="00F679A3"/>
    <w:rsid w:val="00F67E6D"/>
    <w:rsid w:val="00F70012"/>
    <w:rsid w:val="00F70377"/>
    <w:rsid w:val="00F71A5A"/>
    <w:rsid w:val="00F720A3"/>
    <w:rsid w:val="00F729D1"/>
    <w:rsid w:val="00F73403"/>
    <w:rsid w:val="00F73947"/>
    <w:rsid w:val="00F73DDC"/>
    <w:rsid w:val="00F73E5D"/>
    <w:rsid w:val="00F74504"/>
    <w:rsid w:val="00F74A14"/>
    <w:rsid w:val="00F74FEC"/>
    <w:rsid w:val="00F755D6"/>
    <w:rsid w:val="00F76490"/>
    <w:rsid w:val="00F76853"/>
    <w:rsid w:val="00F7699A"/>
    <w:rsid w:val="00F76FF8"/>
    <w:rsid w:val="00F779B7"/>
    <w:rsid w:val="00F80398"/>
    <w:rsid w:val="00F808C0"/>
    <w:rsid w:val="00F81716"/>
    <w:rsid w:val="00F8187C"/>
    <w:rsid w:val="00F81953"/>
    <w:rsid w:val="00F81962"/>
    <w:rsid w:val="00F81AEB"/>
    <w:rsid w:val="00F828E4"/>
    <w:rsid w:val="00F82AB8"/>
    <w:rsid w:val="00F82D34"/>
    <w:rsid w:val="00F8357C"/>
    <w:rsid w:val="00F83CD7"/>
    <w:rsid w:val="00F845EF"/>
    <w:rsid w:val="00F84878"/>
    <w:rsid w:val="00F85484"/>
    <w:rsid w:val="00F856E9"/>
    <w:rsid w:val="00F85812"/>
    <w:rsid w:val="00F8691E"/>
    <w:rsid w:val="00F87403"/>
    <w:rsid w:val="00F87991"/>
    <w:rsid w:val="00F87D34"/>
    <w:rsid w:val="00F9023B"/>
    <w:rsid w:val="00F9035C"/>
    <w:rsid w:val="00F9083D"/>
    <w:rsid w:val="00F91501"/>
    <w:rsid w:val="00F917C5"/>
    <w:rsid w:val="00F921D4"/>
    <w:rsid w:val="00F924BC"/>
    <w:rsid w:val="00F92923"/>
    <w:rsid w:val="00F92A4A"/>
    <w:rsid w:val="00F92CE4"/>
    <w:rsid w:val="00F931FD"/>
    <w:rsid w:val="00F9378D"/>
    <w:rsid w:val="00F9436B"/>
    <w:rsid w:val="00F948CA"/>
    <w:rsid w:val="00F94C4B"/>
    <w:rsid w:val="00F95150"/>
    <w:rsid w:val="00F95319"/>
    <w:rsid w:val="00F95474"/>
    <w:rsid w:val="00F95741"/>
    <w:rsid w:val="00F9726E"/>
    <w:rsid w:val="00FA0436"/>
    <w:rsid w:val="00FA0790"/>
    <w:rsid w:val="00FA087A"/>
    <w:rsid w:val="00FA1AE7"/>
    <w:rsid w:val="00FA1B42"/>
    <w:rsid w:val="00FA1D9D"/>
    <w:rsid w:val="00FA252B"/>
    <w:rsid w:val="00FA2AAA"/>
    <w:rsid w:val="00FA3E7F"/>
    <w:rsid w:val="00FA40FD"/>
    <w:rsid w:val="00FA417B"/>
    <w:rsid w:val="00FA4395"/>
    <w:rsid w:val="00FA4855"/>
    <w:rsid w:val="00FA55BB"/>
    <w:rsid w:val="00FA5817"/>
    <w:rsid w:val="00FA5885"/>
    <w:rsid w:val="00FA5E32"/>
    <w:rsid w:val="00FA5E8A"/>
    <w:rsid w:val="00FB032B"/>
    <w:rsid w:val="00FB08F2"/>
    <w:rsid w:val="00FB097F"/>
    <w:rsid w:val="00FB0A19"/>
    <w:rsid w:val="00FB1DC9"/>
    <w:rsid w:val="00FB20A5"/>
    <w:rsid w:val="00FB2DD1"/>
    <w:rsid w:val="00FB3033"/>
    <w:rsid w:val="00FB3B28"/>
    <w:rsid w:val="00FB3C04"/>
    <w:rsid w:val="00FB40B7"/>
    <w:rsid w:val="00FB4CB5"/>
    <w:rsid w:val="00FB4DCA"/>
    <w:rsid w:val="00FB7AA3"/>
    <w:rsid w:val="00FB7B79"/>
    <w:rsid w:val="00FC0444"/>
    <w:rsid w:val="00FC0F14"/>
    <w:rsid w:val="00FC0F23"/>
    <w:rsid w:val="00FC0FDE"/>
    <w:rsid w:val="00FC1418"/>
    <w:rsid w:val="00FC14F4"/>
    <w:rsid w:val="00FC2666"/>
    <w:rsid w:val="00FC35E7"/>
    <w:rsid w:val="00FC3DBA"/>
    <w:rsid w:val="00FC488D"/>
    <w:rsid w:val="00FC5036"/>
    <w:rsid w:val="00FC509B"/>
    <w:rsid w:val="00FC57AA"/>
    <w:rsid w:val="00FC688E"/>
    <w:rsid w:val="00FC6CFD"/>
    <w:rsid w:val="00FC71B2"/>
    <w:rsid w:val="00FC7A70"/>
    <w:rsid w:val="00FD0122"/>
    <w:rsid w:val="00FD2846"/>
    <w:rsid w:val="00FD2B5F"/>
    <w:rsid w:val="00FD30A4"/>
    <w:rsid w:val="00FD3435"/>
    <w:rsid w:val="00FD4171"/>
    <w:rsid w:val="00FD4810"/>
    <w:rsid w:val="00FD4FCE"/>
    <w:rsid w:val="00FD5AC9"/>
    <w:rsid w:val="00FD6ABC"/>
    <w:rsid w:val="00FD73C1"/>
    <w:rsid w:val="00FE01BD"/>
    <w:rsid w:val="00FE0405"/>
    <w:rsid w:val="00FE0807"/>
    <w:rsid w:val="00FE11E6"/>
    <w:rsid w:val="00FE2C55"/>
    <w:rsid w:val="00FE31EB"/>
    <w:rsid w:val="00FE47A0"/>
    <w:rsid w:val="00FE4E7E"/>
    <w:rsid w:val="00FE4F0B"/>
    <w:rsid w:val="00FE503E"/>
    <w:rsid w:val="00FE52BC"/>
    <w:rsid w:val="00FE55A2"/>
    <w:rsid w:val="00FE55FA"/>
    <w:rsid w:val="00FE6865"/>
    <w:rsid w:val="00FE6A03"/>
    <w:rsid w:val="00FE6B79"/>
    <w:rsid w:val="00FE6DF2"/>
    <w:rsid w:val="00FE7651"/>
    <w:rsid w:val="00FE7675"/>
    <w:rsid w:val="00FE76A0"/>
    <w:rsid w:val="00FE7B06"/>
    <w:rsid w:val="00FE7E65"/>
    <w:rsid w:val="00FF00C4"/>
    <w:rsid w:val="00FF00D7"/>
    <w:rsid w:val="00FF0168"/>
    <w:rsid w:val="00FF022D"/>
    <w:rsid w:val="00FF068B"/>
    <w:rsid w:val="00FF0955"/>
    <w:rsid w:val="00FF2AAC"/>
    <w:rsid w:val="00FF4270"/>
    <w:rsid w:val="00FF45B3"/>
    <w:rsid w:val="00FF4A02"/>
    <w:rsid w:val="00FF594B"/>
    <w:rsid w:val="00FF5D94"/>
    <w:rsid w:val="00FF5FAF"/>
    <w:rsid w:val="00FF611A"/>
    <w:rsid w:val="00FF6C42"/>
    <w:rsid w:val="00FF7036"/>
    <w:rsid w:val="00FF789D"/>
    <w:rsid w:val="00FF7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028"/>
    <w:pPr>
      <w:widowControl w:val="0"/>
      <w:spacing w:before="100" w:beforeAutospacing="1" w:after="100" w:afterAutospacing="1"/>
      <w:jc w:val="both"/>
    </w:pPr>
    <w:rPr>
      <w:rFonts w:ascii="Arial" w:hAnsi="Arial"/>
    </w:rPr>
  </w:style>
  <w:style w:type="paragraph" w:styleId="10">
    <w:name w:val="heading 1"/>
    <w:aliases w:val="XGD_Heading 1"/>
    <w:basedOn w:val="a"/>
    <w:next w:val="2"/>
    <w:link w:val="1Char"/>
    <w:uiPriority w:val="9"/>
    <w:qFormat/>
    <w:rsid w:val="0061553B"/>
    <w:pPr>
      <w:keepNext/>
      <w:keepLines/>
      <w:numPr>
        <w:numId w:val="5"/>
      </w:numPr>
      <w:tabs>
        <w:tab w:val="left" w:pos="1134"/>
      </w:tabs>
      <w:spacing w:before="120" w:beforeAutospacing="0" w:after="720" w:afterAutospacing="0" w:line="578" w:lineRule="auto"/>
      <w:outlineLvl w:val="0"/>
    </w:pPr>
    <w:rPr>
      <w:rFonts w:cs="Arial"/>
      <w:b/>
      <w:bCs/>
      <w:kern w:val="44"/>
      <w:sz w:val="36"/>
      <w:szCs w:val="44"/>
    </w:rPr>
  </w:style>
  <w:style w:type="paragraph" w:styleId="2">
    <w:name w:val="heading 2"/>
    <w:aliases w:val="XGD_Heading 2"/>
    <w:basedOn w:val="a"/>
    <w:next w:val="a"/>
    <w:link w:val="2Char"/>
    <w:uiPriority w:val="9"/>
    <w:unhideWhenUsed/>
    <w:qFormat/>
    <w:rsid w:val="00205612"/>
    <w:pPr>
      <w:keepNext/>
      <w:keepLines/>
      <w:numPr>
        <w:ilvl w:val="1"/>
        <w:numId w:val="5"/>
      </w:numPr>
      <w:pBdr>
        <w:top w:val="single" w:sz="18" w:space="1" w:color="0038A8"/>
      </w:pBdr>
      <w:tabs>
        <w:tab w:val="left" w:pos="214"/>
      </w:tabs>
      <w:spacing w:beforeLines="50" w:line="276" w:lineRule="auto"/>
      <w:outlineLvl w:val="1"/>
    </w:pPr>
    <w:rPr>
      <w:rFonts w:eastAsiaTheme="majorEastAsia" w:cs="Arial"/>
      <w:b/>
      <w:bCs/>
      <w:sz w:val="32"/>
      <w:szCs w:val="32"/>
    </w:rPr>
  </w:style>
  <w:style w:type="paragraph" w:styleId="3">
    <w:name w:val="heading 3"/>
    <w:aliases w:val="XGD_Heading 3"/>
    <w:basedOn w:val="2"/>
    <w:next w:val="a"/>
    <w:link w:val="3Char"/>
    <w:uiPriority w:val="9"/>
    <w:unhideWhenUsed/>
    <w:qFormat/>
    <w:rsid w:val="008860BA"/>
    <w:pPr>
      <w:numPr>
        <w:ilvl w:val="2"/>
      </w:numPr>
      <w:spacing w:before="156"/>
      <w:ind w:left="993"/>
      <w:outlineLvl w:val="2"/>
    </w:pPr>
    <w:rPr>
      <w:rFonts w:eastAsiaTheme="minorEastAsia"/>
      <w:kern w:val="44"/>
      <w:sz w:val="28"/>
      <w:szCs w:val="44"/>
    </w:rPr>
  </w:style>
  <w:style w:type="paragraph" w:styleId="4">
    <w:name w:val="heading 4"/>
    <w:aliases w:val="XGD_Heading 4,标题 4 XGD_Heading 4"/>
    <w:basedOn w:val="a"/>
    <w:next w:val="a"/>
    <w:link w:val="4Char"/>
    <w:unhideWhenUsed/>
    <w:qFormat/>
    <w:rsid w:val="0053598C"/>
    <w:pPr>
      <w:keepNext/>
      <w:keepLines/>
      <w:numPr>
        <w:numId w:val="1"/>
      </w:numPr>
      <w:spacing w:line="360" w:lineRule="auto"/>
      <w:ind w:left="845"/>
      <w:outlineLvl w:val="3"/>
    </w:pPr>
    <w:rPr>
      <w:rFonts w:eastAsiaTheme="majorEastAsia" w:cs="Arial"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61553B"/>
    <w:pPr>
      <w:keepLines/>
      <w:widowControl/>
      <w:ind w:left="1008" w:hanging="1008"/>
      <w:jc w:val="left"/>
      <w:outlineLvl w:val="4"/>
    </w:pPr>
    <w:rPr>
      <w:rFonts w:ascii="Courier New" w:eastAsia="宋体" w:hAnsi="Courier New" w:cs="Times New Roman"/>
      <w:szCs w:val="21"/>
    </w:rPr>
  </w:style>
  <w:style w:type="paragraph" w:styleId="6">
    <w:name w:val="heading 6"/>
    <w:basedOn w:val="a"/>
    <w:next w:val="a"/>
    <w:link w:val="6Char"/>
    <w:qFormat/>
    <w:rsid w:val="0061553B"/>
    <w:pPr>
      <w:widowControl/>
      <w:spacing w:after="120"/>
      <w:ind w:left="1152" w:hanging="1152"/>
      <w:jc w:val="left"/>
      <w:outlineLvl w:val="5"/>
    </w:pPr>
    <w:rPr>
      <w:rFonts w:eastAsia="宋体" w:cs="Times New Roman"/>
      <w:szCs w:val="21"/>
    </w:rPr>
  </w:style>
  <w:style w:type="paragraph" w:styleId="7">
    <w:name w:val="heading 7"/>
    <w:basedOn w:val="a"/>
    <w:next w:val="a"/>
    <w:link w:val="7Char"/>
    <w:uiPriority w:val="9"/>
    <w:unhideWhenUsed/>
    <w:qFormat/>
    <w:rsid w:val="0061553B"/>
    <w:pPr>
      <w:widowControl/>
      <w:spacing w:before="240" w:after="60"/>
      <w:ind w:left="1296" w:hanging="1296"/>
      <w:jc w:val="left"/>
      <w:outlineLvl w:val="6"/>
    </w:pPr>
    <w:rPr>
      <w:rFonts w:ascii="Calibri" w:eastAsia="宋体" w:hAnsi="Calibri" w:cs="Times New Roman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553B"/>
    <w:pPr>
      <w:widowControl/>
      <w:spacing w:before="240" w:after="60"/>
      <w:ind w:left="1440" w:hanging="1440"/>
      <w:jc w:val="left"/>
      <w:outlineLvl w:val="7"/>
    </w:pPr>
    <w:rPr>
      <w:rFonts w:ascii="Calibri" w:eastAsia="宋体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553B"/>
    <w:pPr>
      <w:widowControl/>
      <w:spacing w:before="240" w:after="60"/>
      <w:ind w:left="1584" w:hanging="1584"/>
      <w:jc w:val="left"/>
      <w:outlineLvl w:val="8"/>
    </w:pPr>
    <w:rPr>
      <w:rFonts w:ascii="Cambria" w:eastAsia="宋体" w:hAnsi="Cambria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XGD_Heading 1 Char"/>
    <w:basedOn w:val="a0"/>
    <w:link w:val="10"/>
    <w:uiPriority w:val="9"/>
    <w:rsid w:val="0061553B"/>
    <w:rPr>
      <w:rFonts w:ascii="Arial" w:hAnsi="Arial" w:cs="Arial"/>
      <w:b/>
      <w:bCs/>
      <w:kern w:val="44"/>
      <w:sz w:val="36"/>
      <w:szCs w:val="44"/>
    </w:rPr>
  </w:style>
  <w:style w:type="character" w:customStyle="1" w:styleId="2Char">
    <w:name w:val="标题 2 Char"/>
    <w:aliases w:val="XGD_Heading 2 Char"/>
    <w:basedOn w:val="a0"/>
    <w:link w:val="2"/>
    <w:uiPriority w:val="9"/>
    <w:rsid w:val="00205612"/>
    <w:rPr>
      <w:rFonts w:ascii="Arial" w:eastAsiaTheme="majorEastAsia" w:hAnsi="Arial" w:cs="Arial"/>
      <w:b/>
      <w:bCs/>
      <w:sz w:val="32"/>
      <w:szCs w:val="32"/>
    </w:rPr>
  </w:style>
  <w:style w:type="character" w:customStyle="1" w:styleId="3Char">
    <w:name w:val="标题 3 Char"/>
    <w:aliases w:val="XGD_Heading 3 Char"/>
    <w:basedOn w:val="a0"/>
    <w:link w:val="3"/>
    <w:uiPriority w:val="9"/>
    <w:rsid w:val="008860BA"/>
    <w:rPr>
      <w:rFonts w:ascii="Arial" w:hAnsi="Arial" w:cs="Arial"/>
      <w:b/>
      <w:bCs/>
      <w:kern w:val="44"/>
      <w:sz w:val="28"/>
      <w:szCs w:val="44"/>
    </w:rPr>
  </w:style>
  <w:style w:type="character" w:customStyle="1" w:styleId="4Char">
    <w:name w:val="标题 4 Char"/>
    <w:aliases w:val="XGD_Heading 4 Char,标题 4 XGD_Heading 4 Char"/>
    <w:basedOn w:val="a0"/>
    <w:link w:val="4"/>
    <w:rsid w:val="0053598C"/>
    <w:rPr>
      <w:rFonts w:ascii="Arial" w:eastAsiaTheme="majorEastAsia" w:hAnsi="Arial" w:cs="Arial"/>
      <w:bCs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506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333"/>
    <w:rPr>
      <w:rFonts w:ascii="Arial" w:hAnsi="Arial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333"/>
    <w:rPr>
      <w:rFonts w:ascii="Arial" w:hAnsi="Arial"/>
      <w:sz w:val="18"/>
      <w:szCs w:val="18"/>
    </w:rPr>
  </w:style>
  <w:style w:type="table" w:styleId="a5">
    <w:name w:val="Table Grid"/>
    <w:basedOn w:val="a1"/>
    <w:uiPriority w:val="59"/>
    <w:rsid w:val="00670C25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unhideWhenUsed/>
    <w:rsid w:val="00670C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670C25"/>
    <w:rPr>
      <w:rFonts w:ascii="Arial" w:hAnsi="Arial"/>
      <w:sz w:val="18"/>
      <w:szCs w:val="18"/>
    </w:rPr>
  </w:style>
  <w:style w:type="character" w:styleId="a7">
    <w:name w:val="Hyperlink"/>
    <w:basedOn w:val="a0"/>
    <w:uiPriority w:val="99"/>
    <w:unhideWhenUsed/>
    <w:rsid w:val="00BD16FA"/>
    <w:rPr>
      <w:color w:val="0000FF" w:themeColor="hyperlink"/>
      <w:u w:val="single"/>
    </w:rPr>
  </w:style>
  <w:style w:type="paragraph" w:styleId="a8">
    <w:name w:val="Title"/>
    <w:aliases w:val="XGD_Title"/>
    <w:basedOn w:val="a"/>
    <w:next w:val="a"/>
    <w:link w:val="Char2"/>
    <w:uiPriority w:val="10"/>
    <w:qFormat/>
    <w:rsid w:val="00BD16FA"/>
    <w:pPr>
      <w:jc w:val="center"/>
    </w:pPr>
    <w:rPr>
      <w:b/>
      <w:sz w:val="44"/>
      <w:szCs w:val="36"/>
    </w:rPr>
  </w:style>
  <w:style w:type="character" w:customStyle="1" w:styleId="Char2">
    <w:name w:val="标题 Char"/>
    <w:aliases w:val="XGD_Title Char"/>
    <w:basedOn w:val="a0"/>
    <w:link w:val="a8"/>
    <w:uiPriority w:val="10"/>
    <w:rsid w:val="00BD16FA"/>
    <w:rPr>
      <w:rFonts w:ascii="Arial" w:hAnsi="Arial"/>
      <w:b/>
      <w:sz w:val="44"/>
      <w:szCs w:val="36"/>
    </w:rPr>
  </w:style>
  <w:style w:type="character" w:styleId="a9">
    <w:name w:val="Placeholder Text"/>
    <w:basedOn w:val="a0"/>
    <w:uiPriority w:val="99"/>
    <w:semiHidden/>
    <w:rsid w:val="00BD16FA"/>
    <w:rPr>
      <w:color w:val="808080"/>
    </w:rPr>
  </w:style>
  <w:style w:type="paragraph" w:customStyle="1" w:styleId="XGDSourceCode">
    <w:name w:val="XGD_Source Code"/>
    <w:basedOn w:val="a"/>
    <w:qFormat/>
    <w:rsid w:val="00555162"/>
    <w:pPr>
      <w:shd w:val="pct20" w:color="auto" w:fill="auto"/>
      <w:spacing w:before="0" w:beforeAutospacing="0" w:after="0" w:afterAutospacing="0"/>
      <w:jc w:val="left"/>
    </w:pPr>
    <w:rPr>
      <w:rFonts w:ascii="Courier New" w:hAnsi="Courier New"/>
    </w:rPr>
  </w:style>
  <w:style w:type="paragraph" w:styleId="11">
    <w:name w:val="toc 1"/>
    <w:basedOn w:val="a"/>
    <w:next w:val="a"/>
    <w:autoRedefine/>
    <w:uiPriority w:val="39"/>
    <w:unhideWhenUsed/>
    <w:rsid w:val="00205612"/>
    <w:pPr>
      <w:tabs>
        <w:tab w:val="left" w:pos="420"/>
        <w:tab w:val="right" w:leader="dot" w:pos="9736"/>
      </w:tabs>
      <w:spacing w:before="0" w:beforeAutospacing="0" w:after="0" w:afterAutospacing="0"/>
    </w:pPr>
  </w:style>
  <w:style w:type="paragraph" w:styleId="20">
    <w:name w:val="toc 2"/>
    <w:basedOn w:val="a"/>
    <w:next w:val="a"/>
    <w:autoRedefine/>
    <w:uiPriority w:val="39"/>
    <w:unhideWhenUsed/>
    <w:rsid w:val="00EF306A"/>
    <w:pPr>
      <w:tabs>
        <w:tab w:val="left" w:pos="1134"/>
        <w:tab w:val="left" w:pos="1260"/>
        <w:tab w:val="right" w:leader="dot" w:pos="9736"/>
      </w:tabs>
      <w:spacing w:before="0" w:beforeAutospacing="0" w:after="0" w:afterAutospacing="0"/>
      <w:ind w:leftChars="200" w:left="42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EF306A"/>
    <w:pPr>
      <w:tabs>
        <w:tab w:val="left" w:pos="1134"/>
        <w:tab w:val="left" w:pos="1680"/>
        <w:tab w:val="right" w:leader="dot" w:pos="9736"/>
      </w:tabs>
      <w:spacing w:before="0" w:beforeAutospacing="0" w:after="0" w:afterAutospacing="0"/>
      <w:ind w:leftChars="400" w:left="400"/>
    </w:pPr>
  </w:style>
  <w:style w:type="paragraph" w:styleId="40">
    <w:name w:val="toc 4"/>
    <w:basedOn w:val="a"/>
    <w:next w:val="a"/>
    <w:autoRedefine/>
    <w:uiPriority w:val="39"/>
    <w:unhideWhenUsed/>
    <w:rsid w:val="00BE0107"/>
    <w:pPr>
      <w:ind w:leftChars="600" w:left="1260"/>
    </w:pPr>
  </w:style>
  <w:style w:type="paragraph" w:styleId="aa">
    <w:name w:val="List Paragraph"/>
    <w:basedOn w:val="a"/>
    <w:uiPriority w:val="34"/>
    <w:qFormat/>
    <w:rsid w:val="00EE6028"/>
    <w:pPr>
      <w:ind w:firstLineChars="200" w:firstLine="420"/>
    </w:pPr>
  </w:style>
  <w:style w:type="character" w:customStyle="1" w:styleId="5Char">
    <w:name w:val="标题 5 Char"/>
    <w:basedOn w:val="a0"/>
    <w:link w:val="5"/>
    <w:rsid w:val="0061553B"/>
    <w:rPr>
      <w:rFonts w:ascii="Courier New" w:eastAsia="宋体" w:hAnsi="Courier New" w:cs="Times New Roman"/>
      <w:szCs w:val="21"/>
    </w:rPr>
  </w:style>
  <w:style w:type="character" w:customStyle="1" w:styleId="6Char">
    <w:name w:val="标题 6 Char"/>
    <w:basedOn w:val="a0"/>
    <w:link w:val="6"/>
    <w:rsid w:val="0061553B"/>
    <w:rPr>
      <w:rFonts w:ascii="Arial" w:eastAsia="宋体" w:hAnsi="Arial" w:cs="Times New Roman"/>
      <w:szCs w:val="21"/>
    </w:rPr>
  </w:style>
  <w:style w:type="character" w:customStyle="1" w:styleId="7Char">
    <w:name w:val="标题 7 Char"/>
    <w:basedOn w:val="a0"/>
    <w:link w:val="7"/>
    <w:uiPriority w:val="9"/>
    <w:rsid w:val="0061553B"/>
    <w:rPr>
      <w:rFonts w:ascii="Calibri" w:eastAsia="宋体" w:hAnsi="Calibri" w:cs="Times New Roman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1553B"/>
    <w:rPr>
      <w:rFonts w:ascii="Calibri" w:eastAsia="宋体" w:hAnsi="Calibri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1553B"/>
    <w:rPr>
      <w:rFonts w:ascii="Cambria" w:eastAsia="宋体" w:hAnsi="Cambria" w:cs="Times New Roman"/>
      <w:sz w:val="22"/>
    </w:rPr>
  </w:style>
  <w:style w:type="paragraph" w:customStyle="1" w:styleId="Footer1">
    <w:name w:val="Footer1"/>
    <w:basedOn w:val="a"/>
    <w:uiPriority w:val="99"/>
    <w:rsid w:val="0061553B"/>
    <w:pPr>
      <w:widowControl/>
      <w:tabs>
        <w:tab w:val="center" w:pos="4320"/>
        <w:tab w:val="right" w:pos="8640"/>
      </w:tabs>
      <w:jc w:val="left"/>
    </w:pPr>
    <w:rPr>
      <w:rFonts w:eastAsia="宋体" w:cs="Times New Roman"/>
      <w:kern w:val="0"/>
      <w:sz w:val="20"/>
      <w:szCs w:val="20"/>
    </w:rPr>
  </w:style>
  <w:style w:type="character" w:customStyle="1" w:styleId="DocumentMapChar">
    <w:name w:val="Document Map Char"/>
    <w:link w:val="DocumentMap1"/>
    <w:rsid w:val="0061553B"/>
    <w:rPr>
      <w:rFonts w:ascii="Tahoma" w:hAnsi="Tahoma" w:cs="Tahoma"/>
      <w:sz w:val="16"/>
      <w:szCs w:val="16"/>
    </w:rPr>
  </w:style>
  <w:style w:type="paragraph" w:customStyle="1" w:styleId="DocumentMap1">
    <w:name w:val="Document Map1"/>
    <w:basedOn w:val="a"/>
    <w:link w:val="DocumentMapChar"/>
    <w:rsid w:val="0061553B"/>
    <w:pPr>
      <w:widowControl/>
      <w:jc w:val="left"/>
    </w:pPr>
    <w:rPr>
      <w:rFonts w:ascii="Tahoma" w:hAnsi="Tahoma" w:cs="Tahoma"/>
      <w:sz w:val="16"/>
      <w:szCs w:val="16"/>
    </w:rPr>
  </w:style>
  <w:style w:type="paragraph" w:customStyle="1" w:styleId="Header1">
    <w:name w:val="Header1"/>
    <w:basedOn w:val="a"/>
    <w:uiPriority w:val="99"/>
    <w:rsid w:val="0061553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NoSpacingChar">
    <w:name w:val="No Spacing Char"/>
    <w:link w:val="NoSpacing1"/>
    <w:rsid w:val="0061553B"/>
    <w:rPr>
      <w:rFonts w:ascii="Arial" w:eastAsia="Arial" w:hAnsi="Arial"/>
    </w:rPr>
  </w:style>
  <w:style w:type="paragraph" w:customStyle="1" w:styleId="NoSpacing1">
    <w:name w:val="No Spacing1"/>
    <w:link w:val="NoSpacingChar"/>
    <w:rsid w:val="0061553B"/>
    <w:pPr>
      <w:widowControl w:val="0"/>
      <w:spacing w:before="120"/>
      <w:jc w:val="center"/>
    </w:pPr>
    <w:rPr>
      <w:rFonts w:ascii="Arial" w:eastAsia="Arial" w:hAnsi="Arial"/>
    </w:rPr>
  </w:style>
  <w:style w:type="character" w:customStyle="1" w:styleId="IntenseEmphasis1">
    <w:name w:val="Intense Emphasis1"/>
    <w:rsid w:val="0061553B"/>
    <w:rPr>
      <w:b/>
      <w:bCs/>
      <w:i/>
      <w:iCs/>
      <w:color w:val="4F81BD"/>
    </w:rPr>
  </w:style>
  <w:style w:type="character" w:customStyle="1" w:styleId="CommentSubjectChar">
    <w:name w:val="Comment Subject Char"/>
    <w:link w:val="CommentSubject1"/>
    <w:uiPriority w:val="99"/>
    <w:rsid w:val="0061553B"/>
    <w:rPr>
      <w:rFonts w:ascii="Arial" w:hAnsi="Arial" w:cs="Times New Roman"/>
      <w:b/>
      <w:bCs/>
      <w:kern w:val="0"/>
      <w:sz w:val="20"/>
      <w:szCs w:val="20"/>
      <w:lang w:val="en-US"/>
    </w:rPr>
  </w:style>
  <w:style w:type="paragraph" w:customStyle="1" w:styleId="CommentSubject1">
    <w:name w:val="Comment Subject1"/>
    <w:basedOn w:val="CommentText1"/>
    <w:next w:val="CommentText1"/>
    <w:link w:val="CommentSubjectChar"/>
    <w:uiPriority w:val="99"/>
    <w:rsid w:val="0061553B"/>
    <w:rPr>
      <w:rFonts w:eastAsiaTheme="minorEastAsia"/>
      <w:b/>
      <w:bCs/>
    </w:rPr>
  </w:style>
  <w:style w:type="paragraph" w:customStyle="1" w:styleId="CommentText1">
    <w:name w:val="Comment Text1"/>
    <w:basedOn w:val="a"/>
    <w:link w:val="CommentTextChar"/>
    <w:uiPriority w:val="99"/>
    <w:rsid w:val="0061553B"/>
    <w:pPr>
      <w:widowControl/>
      <w:jc w:val="left"/>
    </w:pPr>
    <w:rPr>
      <w:rFonts w:eastAsia="宋体" w:cs="Times New Roman"/>
      <w:kern w:val="0"/>
      <w:sz w:val="20"/>
      <w:szCs w:val="20"/>
    </w:rPr>
  </w:style>
  <w:style w:type="character" w:customStyle="1" w:styleId="CommentTextChar">
    <w:name w:val="Comment Text Char"/>
    <w:link w:val="CommentText1"/>
    <w:uiPriority w:val="99"/>
    <w:rsid w:val="0061553B"/>
    <w:rPr>
      <w:rFonts w:ascii="Arial" w:eastAsia="宋体" w:hAnsi="Arial" w:cs="Times New Roman"/>
      <w:kern w:val="0"/>
      <w:sz w:val="20"/>
      <w:szCs w:val="20"/>
      <w:lang w:val="en-US"/>
    </w:rPr>
  </w:style>
  <w:style w:type="character" w:customStyle="1" w:styleId="SubtitleChar">
    <w:name w:val="Subtitle Char"/>
    <w:link w:val="Subtitle1"/>
    <w:uiPriority w:val="11"/>
    <w:rsid w:val="0061553B"/>
    <w:rPr>
      <w:rFonts w:ascii="Cambria" w:eastAsia="宋体" w:hAnsi="Cambria"/>
      <w:b/>
      <w:bCs/>
      <w:kern w:val="28"/>
      <w:sz w:val="32"/>
      <w:szCs w:val="32"/>
      <w:lang w:val="en-US"/>
    </w:rPr>
  </w:style>
  <w:style w:type="paragraph" w:customStyle="1" w:styleId="Subtitle1">
    <w:name w:val="Subtitle1"/>
    <w:basedOn w:val="a"/>
    <w:next w:val="a"/>
    <w:link w:val="SubtitleChar"/>
    <w:uiPriority w:val="11"/>
    <w:rsid w:val="0061553B"/>
    <w:pPr>
      <w:widowControl/>
      <w:spacing w:before="240" w:after="60" w:line="312" w:lineRule="auto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FooterChar1">
    <w:name w:val="Footer Char1"/>
    <w:uiPriority w:val="99"/>
    <w:rsid w:val="0061553B"/>
    <w:rPr>
      <w:rFonts w:ascii="Calibri" w:hAnsi="Calibri"/>
      <w:kern w:val="2"/>
      <w:sz w:val="18"/>
      <w:szCs w:val="18"/>
    </w:rPr>
  </w:style>
  <w:style w:type="character" w:customStyle="1" w:styleId="CommentReference1">
    <w:name w:val="Comment Reference1"/>
    <w:rsid w:val="0061553B"/>
    <w:rPr>
      <w:sz w:val="16"/>
      <w:szCs w:val="16"/>
    </w:rPr>
  </w:style>
  <w:style w:type="character" w:styleId="ab">
    <w:name w:val="Emphasis"/>
    <w:qFormat/>
    <w:rsid w:val="0061553B"/>
    <w:rPr>
      <w:i/>
      <w:iCs/>
    </w:rPr>
  </w:style>
  <w:style w:type="paragraph" w:customStyle="1" w:styleId="BalloonText1">
    <w:name w:val="Balloon Text1"/>
    <w:basedOn w:val="a"/>
    <w:link w:val="BalloonTextChar"/>
    <w:uiPriority w:val="99"/>
    <w:rsid w:val="0061553B"/>
    <w:pPr>
      <w:widowControl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spelle">
    <w:name w:val="spelle"/>
    <w:basedOn w:val="a0"/>
    <w:rsid w:val="0061553B"/>
  </w:style>
  <w:style w:type="character" w:customStyle="1" w:styleId="grame">
    <w:name w:val="grame"/>
    <w:basedOn w:val="a0"/>
    <w:rsid w:val="0061553B"/>
  </w:style>
  <w:style w:type="character" w:styleId="ac">
    <w:name w:val="Strong"/>
    <w:qFormat/>
    <w:rsid w:val="0061553B"/>
    <w:rPr>
      <w:b/>
      <w:bCs/>
    </w:rPr>
  </w:style>
  <w:style w:type="character" w:customStyle="1" w:styleId="mtpsfootercopyright">
    <w:name w:val="mtpsfootercopyright"/>
    <w:basedOn w:val="a0"/>
    <w:rsid w:val="0061553B"/>
  </w:style>
  <w:style w:type="character" w:customStyle="1" w:styleId="PlaceholderText1">
    <w:name w:val="Placeholder Text1"/>
    <w:rsid w:val="0061553B"/>
    <w:rPr>
      <w:color w:val="808080"/>
    </w:rPr>
  </w:style>
  <w:style w:type="character" w:customStyle="1" w:styleId="HeaderChar1">
    <w:name w:val="Header Char1"/>
    <w:uiPriority w:val="99"/>
    <w:rsid w:val="0061553B"/>
    <w:rPr>
      <w:rFonts w:ascii="Calibri" w:hAnsi="Calibri"/>
      <w:kern w:val="2"/>
      <w:sz w:val="18"/>
      <w:szCs w:val="18"/>
    </w:rPr>
  </w:style>
  <w:style w:type="character" w:customStyle="1" w:styleId="FollowedHyperlink1">
    <w:name w:val="FollowedHyperlink1"/>
    <w:rsid w:val="0061553B"/>
    <w:rPr>
      <w:color w:val="800080"/>
      <w:u w:val="single"/>
    </w:rPr>
  </w:style>
  <w:style w:type="paragraph" w:customStyle="1" w:styleId="ListParagraph1">
    <w:name w:val="List Paragraph1"/>
    <w:basedOn w:val="a"/>
    <w:uiPriority w:val="99"/>
    <w:rsid w:val="0061553B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PISourceCode">
    <w:name w:val="API_Source Code"/>
    <w:basedOn w:val="a"/>
    <w:qFormat/>
    <w:rsid w:val="0061553B"/>
    <w:pPr>
      <w:widowControl/>
      <w:spacing w:before="0" w:beforeAutospacing="0" w:after="0" w:afterAutospacing="0"/>
      <w:jc w:val="left"/>
    </w:pPr>
    <w:rPr>
      <w:rFonts w:ascii="Courier New" w:eastAsia="宋体" w:hAnsi="Courier New" w:cs="Courier New"/>
      <w:szCs w:val="18"/>
    </w:rPr>
  </w:style>
  <w:style w:type="paragraph" w:customStyle="1" w:styleId="Title1">
    <w:name w:val="Title1"/>
    <w:basedOn w:val="a"/>
    <w:next w:val="a"/>
    <w:uiPriority w:val="99"/>
    <w:rsid w:val="0061553B"/>
    <w:pPr>
      <w:widowControl/>
      <w:jc w:val="center"/>
    </w:pPr>
    <w:rPr>
      <w:rFonts w:eastAsia="宋体" w:cs="Times New Roman"/>
      <w:b/>
      <w:sz w:val="44"/>
      <w:szCs w:val="36"/>
    </w:rPr>
  </w:style>
  <w:style w:type="paragraph" w:customStyle="1" w:styleId="dth4">
    <w:name w:val="dth4"/>
    <w:basedOn w:val="a"/>
    <w:uiPriority w:val="99"/>
    <w:rsid w:val="0061553B"/>
    <w:pPr>
      <w:widowControl/>
      <w:jc w:val="left"/>
    </w:pPr>
    <w:rPr>
      <w:rFonts w:ascii="Calibri" w:eastAsia="宋体" w:hAnsi="Calibri" w:cs="Times New Roman"/>
      <w:szCs w:val="21"/>
    </w:rPr>
  </w:style>
  <w:style w:type="paragraph" w:customStyle="1" w:styleId="TableofAuthorities1">
    <w:name w:val="Table of Authorities1"/>
    <w:basedOn w:val="a"/>
    <w:next w:val="a"/>
    <w:uiPriority w:val="99"/>
    <w:rsid w:val="0061553B"/>
    <w:pPr>
      <w:widowControl/>
      <w:spacing w:before="240" w:after="0"/>
      <w:ind w:left="200" w:hanging="200"/>
      <w:jc w:val="left"/>
    </w:pPr>
    <w:rPr>
      <w:rFonts w:ascii="Calibri" w:eastAsia="宋体" w:hAnsi="Calibri" w:cs="Calibri"/>
      <w:szCs w:val="20"/>
    </w:rPr>
  </w:style>
  <w:style w:type="paragraph" w:customStyle="1" w:styleId="APIStyle">
    <w:name w:val="API_Style"/>
    <w:basedOn w:val="a"/>
    <w:uiPriority w:val="99"/>
    <w:rsid w:val="0061553B"/>
    <w:pPr>
      <w:widowControl/>
      <w:spacing w:before="120" w:beforeAutospacing="0"/>
      <w:jc w:val="left"/>
    </w:pPr>
    <w:rPr>
      <w:rFonts w:ascii="Calibri" w:eastAsia="宋体" w:hAnsi="Calibri" w:cs="Times New Roman"/>
      <w:b/>
      <w:color w:val="244061"/>
      <w:sz w:val="24"/>
      <w:szCs w:val="21"/>
    </w:rPr>
  </w:style>
  <w:style w:type="paragraph" w:customStyle="1" w:styleId="TOCHeading1">
    <w:name w:val="TOC Heading1"/>
    <w:basedOn w:val="10"/>
    <w:next w:val="a"/>
    <w:uiPriority w:val="99"/>
    <w:rsid w:val="0061553B"/>
    <w:pPr>
      <w:numPr>
        <w:numId w:val="0"/>
      </w:numPr>
      <w:tabs>
        <w:tab w:val="left" w:pos="851"/>
      </w:tabs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eastAsia="en-US"/>
    </w:rPr>
  </w:style>
  <w:style w:type="paragraph" w:styleId="70">
    <w:name w:val="toc 7"/>
    <w:basedOn w:val="a"/>
    <w:next w:val="a"/>
    <w:uiPriority w:val="39"/>
    <w:rsid w:val="0061553B"/>
    <w:pPr>
      <w:widowControl/>
      <w:spacing w:before="0" w:after="0"/>
      <w:ind w:left="1260"/>
      <w:jc w:val="left"/>
    </w:pPr>
    <w:rPr>
      <w:rFonts w:ascii="Calibri" w:eastAsia="宋体" w:hAnsi="Calibri" w:cs="Calibri"/>
      <w:sz w:val="18"/>
      <w:szCs w:val="18"/>
    </w:rPr>
  </w:style>
  <w:style w:type="paragraph" w:styleId="80">
    <w:name w:val="toc 8"/>
    <w:basedOn w:val="a"/>
    <w:next w:val="a"/>
    <w:uiPriority w:val="39"/>
    <w:rsid w:val="0061553B"/>
    <w:pPr>
      <w:widowControl/>
      <w:spacing w:before="0" w:after="0"/>
      <w:ind w:left="1470"/>
      <w:jc w:val="left"/>
    </w:pPr>
    <w:rPr>
      <w:rFonts w:ascii="Calibri" w:eastAsia="宋体" w:hAnsi="Calibri" w:cs="Calibri"/>
      <w:sz w:val="18"/>
      <w:szCs w:val="18"/>
    </w:rPr>
  </w:style>
  <w:style w:type="paragraph" w:customStyle="1" w:styleId="PlainText1">
    <w:name w:val="Plain Text1"/>
    <w:basedOn w:val="a"/>
    <w:uiPriority w:val="99"/>
    <w:rsid w:val="0061553B"/>
    <w:pPr>
      <w:adjustRightInd w:val="0"/>
      <w:spacing w:before="0" w:beforeAutospacing="0" w:after="0" w:afterAutospacing="0"/>
      <w:textAlignment w:val="baseline"/>
    </w:pPr>
    <w:rPr>
      <w:rFonts w:ascii="宋体" w:eastAsia="宋体" w:hAnsi="Courier New" w:cs="Times New Roman"/>
      <w:szCs w:val="20"/>
    </w:rPr>
  </w:style>
  <w:style w:type="paragraph" w:customStyle="1" w:styleId="Revision1">
    <w:name w:val="Revision1"/>
    <w:uiPriority w:val="99"/>
    <w:rsid w:val="0061553B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ormalIndent1">
    <w:name w:val="Normal Indent1"/>
    <w:basedOn w:val="a"/>
    <w:uiPriority w:val="99"/>
    <w:rsid w:val="0061553B"/>
    <w:pPr>
      <w:spacing w:before="0" w:beforeAutospacing="0" w:after="0" w:afterAutospacing="0"/>
      <w:ind w:firstLine="420"/>
    </w:pPr>
    <w:rPr>
      <w:rFonts w:ascii="Times New Roman" w:eastAsia="宋体" w:hAnsi="Times New Roman" w:cs="Times New Roman"/>
      <w:szCs w:val="20"/>
    </w:rPr>
  </w:style>
  <w:style w:type="paragraph" w:styleId="50">
    <w:name w:val="toc 5"/>
    <w:basedOn w:val="a"/>
    <w:next w:val="a"/>
    <w:uiPriority w:val="39"/>
    <w:rsid w:val="0061553B"/>
    <w:pPr>
      <w:widowControl/>
      <w:spacing w:before="0" w:after="0"/>
      <w:ind w:left="840"/>
      <w:jc w:val="left"/>
    </w:pPr>
    <w:rPr>
      <w:rFonts w:ascii="Calibri" w:eastAsia="宋体" w:hAnsi="Calibri" w:cs="Calibri"/>
      <w:sz w:val="18"/>
      <w:szCs w:val="18"/>
    </w:rPr>
  </w:style>
  <w:style w:type="paragraph" w:styleId="90">
    <w:name w:val="toc 9"/>
    <w:basedOn w:val="a"/>
    <w:next w:val="a"/>
    <w:uiPriority w:val="39"/>
    <w:rsid w:val="0061553B"/>
    <w:pPr>
      <w:widowControl/>
      <w:spacing w:before="0" w:after="0"/>
      <w:ind w:left="1680"/>
      <w:jc w:val="left"/>
    </w:pPr>
    <w:rPr>
      <w:rFonts w:ascii="Calibri" w:eastAsia="宋体" w:hAnsi="Calibri" w:cs="Calibri"/>
      <w:sz w:val="18"/>
      <w:szCs w:val="18"/>
    </w:rPr>
  </w:style>
  <w:style w:type="paragraph" w:customStyle="1" w:styleId="section1">
    <w:name w:val="section1"/>
    <w:basedOn w:val="a"/>
    <w:uiPriority w:val="99"/>
    <w:rsid w:val="0061553B"/>
    <w:pPr>
      <w:widowControl/>
      <w:jc w:val="left"/>
    </w:pPr>
    <w:rPr>
      <w:rFonts w:ascii="Times New Roman" w:eastAsia="宋体" w:hAnsi="Times New Roman" w:cs="Times New Roman"/>
      <w:szCs w:val="21"/>
    </w:rPr>
  </w:style>
  <w:style w:type="paragraph" w:customStyle="1" w:styleId="NormalWeb1">
    <w:name w:val="Normal (Web)1"/>
    <w:basedOn w:val="a"/>
    <w:uiPriority w:val="99"/>
    <w:rsid w:val="0061553B"/>
    <w:pPr>
      <w:widowControl/>
      <w:jc w:val="left"/>
    </w:pPr>
    <w:rPr>
      <w:rFonts w:ascii="宋体" w:eastAsia="宋体" w:hAnsi="宋体" w:cs="宋体"/>
      <w:sz w:val="24"/>
      <w:szCs w:val="21"/>
    </w:rPr>
  </w:style>
  <w:style w:type="paragraph" w:customStyle="1" w:styleId="APIParameter">
    <w:name w:val="API_Parameter"/>
    <w:uiPriority w:val="99"/>
    <w:rsid w:val="0061553B"/>
    <w:pPr>
      <w:spacing w:before="120"/>
    </w:pPr>
    <w:rPr>
      <w:rFonts w:ascii="Arial" w:eastAsia="Times New Roman" w:hAnsi="Arial" w:cs="Times New Roman"/>
      <w:i/>
      <w:kern w:val="0"/>
      <w:sz w:val="20"/>
      <w:szCs w:val="20"/>
    </w:rPr>
  </w:style>
  <w:style w:type="paragraph" w:customStyle="1" w:styleId="TOAHeading1">
    <w:name w:val="TOA Heading1"/>
    <w:basedOn w:val="a"/>
    <w:next w:val="a"/>
    <w:uiPriority w:val="99"/>
    <w:rsid w:val="0061553B"/>
    <w:pPr>
      <w:widowControl/>
      <w:spacing w:before="240" w:after="0"/>
      <w:jc w:val="left"/>
    </w:pPr>
    <w:rPr>
      <w:rFonts w:ascii="Calibri" w:eastAsia="宋体" w:hAnsi="Calibri" w:cs="Calibri"/>
      <w:b/>
      <w:bCs/>
      <w:i/>
      <w:iCs/>
      <w:sz w:val="24"/>
      <w:szCs w:val="21"/>
    </w:rPr>
  </w:style>
  <w:style w:type="paragraph" w:styleId="60">
    <w:name w:val="toc 6"/>
    <w:basedOn w:val="a"/>
    <w:next w:val="a"/>
    <w:uiPriority w:val="39"/>
    <w:rsid w:val="0061553B"/>
    <w:pPr>
      <w:widowControl/>
      <w:spacing w:before="0" w:after="0"/>
      <w:ind w:left="1050"/>
      <w:jc w:val="left"/>
    </w:pPr>
    <w:rPr>
      <w:rFonts w:ascii="Calibri" w:eastAsia="宋体" w:hAnsi="Calibri" w:cs="Calibri"/>
      <w:sz w:val="18"/>
      <w:szCs w:val="18"/>
    </w:rPr>
  </w:style>
  <w:style w:type="character" w:styleId="ad">
    <w:name w:val="annotation reference"/>
    <w:uiPriority w:val="99"/>
    <w:unhideWhenUsed/>
    <w:rsid w:val="0061553B"/>
    <w:rPr>
      <w:sz w:val="16"/>
      <w:szCs w:val="16"/>
    </w:rPr>
  </w:style>
  <w:style w:type="paragraph" w:styleId="ae">
    <w:name w:val="annotation text"/>
    <w:basedOn w:val="a"/>
    <w:link w:val="Char3"/>
    <w:uiPriority w:val="99"/>
    <w:unhideWhenUsed/>
    <w:rsid w:val="0061553B"/>
    <w:pPr>
      <w:widowControl/>
      <w:jc w:val="left"/>
    </w:pPr>
    <w:rPr>
      <w:rFonts w:ascii="Calibri" w:eastAsia="宋体" w:hAnsi="Calibri" w:cs="Times New Roman"/>
      <w:sz w:val="20"/>
      <w:szCs w:val="20"/>
    </w:rPr>
  </w:style>
  <w:style w:type="character" w:customStyle="1" w:styleId="Char3">
    <w:name w:val="批注文字 Char"/>
    <w:basedOn w:val="a0"/>
    <w:link w:val="ae"/>
    <w:uiPriority w:val="99"/>
    <w:rsid w:val="0061553B"/>
    <w:rPr>
      <w:rFonts w:ascii="Calibri" w:eastAsia="宋体" w:hAnsi="Calibri" w:cs="Times New Roman"/>
      <w:sz w:val="20"/>
      <w:szCs w:val="20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61553B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61553B"/>
    <w:rPr>
      <w:rFonts w:ascii="Calibri" w:eastAsia="宋体" w:hAnsi="Calibri" w:cs="Times New Roman"/>
      <w:b/>
      <w:bCs/>
      <w:sz w:val="20"/>
      <w:szCs w:val="20"/>
    </w:rPr>
  </w:style>
  <w:style w:type="character" w:customStyle="1" w:styleId="BalloonTextChar1">
    <w:name w:val="Balloon Text Char1"/>
    <w:uiPriority w:val="99"/>
    <w:rsid w:val="0061553B"/>
    <w:rPr>
      <w:rFonts w:ascii="Tahoma" w:hAnsi="Tahoma" w:cs="Tahoma"/>
      <w:kern w:val="2"/>
      <w:sz w:val="16"/>
      <w:szCs w:val="16"/>
    </w:rPr>
  </w:style>
  <w:style w:type="character" w:customStyle="1" w:styleId="TitleChar1">
    <w:name w:val="Title Char1"/>
    <w:uiPriority w:val="10"/>
    <w:rsid w:val="0061553B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0">
    <w:name w:val="Document Map"/>
    <w:basedOn w:val="a"/>
    <w:link w:val="Char5"/>
    <w:uiPriority w:val="99"/>
    <w:unhideWhenUsed/>
    <w:rsid w:val="0061553B"/>
    <w:pPr>
      <w:widowControl/>
      <w:jc w:val="left"/>
    </w:pPr>
    <w:rPr>
      <w:rFonts w:ascii="宋体" w:eastAsia="宋体" w:hAnsi="Calibri" w:cs="Times New Roman"/>
      <w:sz w:val="18"/>
      <w:szCs w:val="18"/>
    </w:rPr>
  </w:style>
  <w:style w:type="character" w:customStyle="1" w:styleId="Char5">
    <w:name w:val="文档结构图 Char"/>
    <w:basedOn w:val="a0"/>
    <w:link w:val="af0"/>
    <w:uiPriority w:val="99"/>
    <w:rsid w:val="0061553B"/>
    <w:rPr>
      <w:rFonts w:ascii="宋体" w:eastAsia="宋体" w:hAnsi="Calibri" w:cs="Times New Roman"/>
      <w:sz w:val="18"/>
      <w:szCs w:val="18"/>
    </w:rPr>
  </w:style>
  <w:style w:type="character" w:styleId="af1">
    <w:name w:val="FollowedHyperlink"/>
    <w:uiPriority w:val="99"/>
    <w:unhideWhenUsed/>
    <w:rsid w:val="0061553B"/>
    <w:rPr>
      <w:color w:val="800080"/>
      <w:u w:val="single"/>
    </w:rPr>
  </w:style>
  <w:style w:type="paragraph" w:customStyle="1" w:styleId="NormalIndent2">
    <w:name w:val="Normal Indent2"/>
    <w:basedOn w:val="a"/>
    <w:uiPriority w:val="99"/>
    <w:rsid w:val="0061553B"/>
    <w:pPr>
      <w:spacing w:before="0" w:beforeAutospacing="0" w:after="0" w:afterAutospacing="0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12">
    <w:name w:val="批注引用1"/>
    <w:rsid w:val="0061553B"/>
    <w:rPr>
      <w:sz w:val="16"/>
      <w:szCs w:val="16"/>
    </w:rPr>
  </w:style>
  <w:style w:type="paragraph" w:customStyle="1" w:styleId="13">
    <w:name w:val="页脚1"/>
    <w:basedOn w:val="a"/>
    <w:link w:val="FooterChar"/>
    <w:uiPriority w:val="99"/>
    <w:rsid w:val="0061553B"/>
    <w:pPr>
      <w:widowControl/>
      <w:tabs>
        <w:tab w:val="center" w:pos="4320"/>
        <w:tab w:val="right" w:pos="8640"/>
      </w:tabs>
      <w:jc w:val="left"/>
    </w:pPr>
    <w:rPr>
      <w:rFonts w:eastAsia="宋体" w:cs="Times New Roman"/>
      <w:szCs w:val="21"/>
    </w:rPr>
  </w:style>
  <w:style w:type="paragraph" w:customStyle="1" w:styleId="14">
    <w:name w:val="批注文字1"/>
    <w:basedOn w:val="a"/>
    <w:uiPriority w:val="99"/>
    <w:rsid w:val="0061553B"/>
    <w:pPr>
      <w:widowControl/>
      <w:jc w:val="left"/>
    </w:pPr>
    <w:rPr>
      <w:rFonts w:eastAsia="宋体" w:cs="Times New Roman"/>
      <w:kern w:val="0"/>
      <w:sz w:val="20"/>
      <w:szCs w:val="20"/>
    </w:rPr>
  </w:style>
  <w:style w:type="paragraph" w:customStyle="1" w:styleId="15">
    <w:name w:val="页眉1"/>
    <w:basedOn w:val="a"/>
    <w:link w:val="HeaderChar"/>
    <w:uiPriority w:val="99"/>
    <w:rsid w:val="0061553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paragraph" w:customStyle="1" w:styleId="16">
    <w:name w:val="引文目录1"/>
    <w:basedOn w:val="a"/>
    <w:next w:val="a"/>
    <w:uiPriority w:val="99"/>
    <w:rsid w:val="0061553B"/>
    <w:pPr>
      <w:widowControl/>
      <w:spacing w:before="240" w:after="0"/>
      <w:ind w:left="200" w:hanging="200"/>
      <w:jc w:val="left"/>
    </w:pPr>
    <w:rPr>
      <w:rFonts w:ascii="Calibri" w:eastAsia="宋体" w:hAnsi="Calibri" w:cs="Calibri"/>
      <w:szCs w:val="20"/>
    </w:rPr>
  </w:style>
  <w:style w:type="paragraph" w:customStyle="1" w:styleId="17">
    <w:name w:val="批注主题1"/>
    <w:basedOn w:val="14"/>
    <w:next w:val="14"/>
    <w:uiPriority w:val="99"/>
    <w:rsid w:val="0061553B"/>
    <w:rPr>
      <w:b/>
      <w:bCs/>
    </w:rPr>
  </w:style>
  <w:style w:type="paragraph" w:customStyle="1" w:styleId="18">
    <w:name w:val="引文目录标题1"/>
    <w:basedOn w:val="a"/>
    <w:next w:val="a"/>
    <w:uiPriority w:val="99"/>
    <w:rsid w:val="0061553B"/>
    <w:pPr>
      <w:widowControl/>
      <w:spacing w:before="240" w:after="0"/>
      <w:jc w:val="left"/>
    </w:pPr>
    <w:rPr>
      <w:rFonts w:ascii="Calibri" w:eastAsia="宋体" w:hAnsi="Calibri" w:cs="Calibri"/>
      <w:b/>
      <w:bCs/>
      <w:i/>
      <w:iCs/>
      <w:sz w:val="24"/>
      <w:szCs w:val="21"/>
    </w:rPr>
  </w:style>
  <w:style w:type="paragraph" w:styleId="af2">
    <w:name w:val="No Spacing"/>
    <w:uiPriority w:val="1"/>
    <w:qFormat/>
    <w:rsid w:val="0061553B"/>
    <w:rPr>
      <w:rFonts w:ascii="Calibri" w:eastAsia="宋体" w:hAnsi="Calibri" w:cs="Times New Roman"/>
      <w:szCs w:val="21"/>
    </w:rPr>
  </w:style>
  <w:style w:type="paragraph" w:customStyle="1" w:styleId="19">
    <w:name w:val="正文缩进1"/>
    <w:basedOn w:val="a"/>
    <w:rsid w:val="0061553B"/>
    <w:pPr>
      <w:spacing w:before="0" w:beforeAutospacing="0" w:after="0" w:afterAutospacing="0"/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APIStyle0">
    <w:name w:val="样式 API_Style + 段前: 0 磅 段后: 自动"/>
    <w:basedOn w:val="APIStyle"/>
    <w:rsid w:val="0061553B"/>
    <w:pPr>
      <w:spacing w:before="0" w:after="0" w:afterAutospacing="0"/>
    </w:pPr>
    <w:rPr>
      <w:rFonts w:cs="宋体"/>
      <w:bCs/>
      <w:szCs w:val="20"/>
    </w:rPr>
  </w:style>
  <w:style w:type="paragraph" w:customStyle="1" w:styleId="21">
    <w:name w:val="正文缩进2"/>
    <w:basedOn w:val="a"/>
    <w:uiPriority w:val="99"/>
    <w:rsid w:val="0061553B"/>
    <w:pPr>
      <w:spacing w:before="0" w:beforeAutospacing="0" w:after="0" w:afterAutospacing="0"/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31">
    <w:name w:val="正文缩进3"/>
    <w:basedOn w:val="a"/>
    <w:uiPriority w:val="99"/>
    <w:rsid w:val="0061553B"/>
    <w:pPr>
      <w:spacing w:before="0" w:beforeAutospacing="0" w:after="0" w:afterAutospacing="0"/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3XGDHeading315">
    <w:name w:val="样式 标题 3XGD_Heading 3 + 左侧:  1.5 厘米 段前: 自动"/>
    <w:basedOn w:val="3"/>
    <w:uiPriority w:val="99"/>
    <w:rsid w:val="0061553B"/>
    <w:pPr>
      <w:numPr>
        <w:ilvl w:val="0"/>
        <w:numId w:val="3"/>
      </w:numPr>
      <w:tabs>
        <w:tab w:val="left" w:pos="1276"/>
      </w:tabs>
    </w:pPr>
    <w:rPr>
      <w:rFonts w:eastAsia="宋体" w:cs="宋体"/>
      <w:szCs w:val="20"/>
    </w:rPr>
  </w:style>
  <w:style w:type="paragraph" w:customStyle="1" w:styleId="3XGDHeading300">
    <w:name w:val="样式 标题 3XGD_Heading 3 + 左侧:  0 厘米 首行缩进:  0 厘米 段前: 自动"/>
    <w:basedOn w:val="3"/>
    <w:link w:val="3XGDHeading300Char"/>
    <w:rsid w:val="0061553B"/>
    <w:pPr>
      <w:numPr>
        <w:numId w:val="4"/>
      </w:numPr>
      <w:tabs>
        <w:tab w:val="left" w:pos="1276"/>
      </w:tabs>
    </w:pPr>
    <w:rPr>
      <w:rFonts w:eastAsia="宋体" w:cs="宋体"/>
    </w:rPr>
  </w:style>
  <w:style w:type="character" w:customStyle="1" w:styleId="3XGDHeading300Char">
    <w:name w:val="样式 标题 3XGD_Heading 3 + 左侧:  0 厘米 首行缩进:  0 厘米 段前: 自动 Char"/>
    <w:link w:val="3XGDHeading300"/>
    <w:rsid w:val="0061553B"/>
    <w:rPr>
      <w:rFonts w:ascii="Arial" w:eastAsia="宋体" w:hAnsi="Arial" w:cs="宋体"/>
      <w:b/>
      <w:bCs/>
      <w:kern w:val="44"/>
      <w:sz w:val="28"/>
      <w:szCs w:val="44"/>
    </w:rPr>
  </w:style>
  <w:style w:type="paragraph" w:customStyle="1" w:styleId="1">
    <w:name w:val="样式1"/>
    <w:basedOn w:val="10"/>
    <w:link w:val="1Char0"/>
    <w:rsid w:val="0061553B"/>
    <w:pPr>
      <w:numPr>
        <w:numId w:val="2"/>
      </w:numPr>
      <w:tabs>
        <w:tab w:val="left" w:pos="851"/>
      </w:tabs>
    </w:pPr>
    <w:rPr>
      <w:rFonts w:eastAsia="宋体" w:cs="Times New Roman"/>
    </w:rPr>
  </w:style>
  <w:style w:type="character" w:customStyle="1" w:styleId="1Char0">
    <w:name w:val="样式1 Char"/>
    <w:link w:val="1"/>
    <w:rsid w:val="0061553B"/>
    <w:rPr>
      <w:rFonts w:ascii="Arial" w:eastAsia="宋体" w:hAnsi="Arial" w:cs="Times New Roman"/>
      <w:b/>
      <w:bCs/>
      <w:kern w:val="44"/>
      <w:sz w:val="36"/>
      <w:szCs w:val="44"/>
    </w:rPr>
  </w:style>
  <w:style w:type="character" w:customStyle="1" w:styleId="Char10">
    <w:name w:val="批注文字 Char1"/>
    <w:uiPriority w:val="99"/>
    <w:semiHidden/>
    <w:rsid w:val="0061553B"/>
    <w:rPr>
      <w:rFonts w:ascii="Calibri" w:eastAsia="宋体" w:hAnsi="Calibri" w:cs="Times New Roman"/>
      <w:szCs w:val="21"/>
    </w:rPr>
  </w:style>
  <w:style w:type="paragraph" w:styleId="af3">
    <w:name w:val="Date"/>
    <w:basedOn w:val="a"/>
    <w:next w:val="a"/>
    <w:link w:val="Char6"/>
    <w:uiPriority w:val="99"/>
    <w:semiHidden/>
    <w:unhideWhenUsed/>
    <w:rsid w:val="0061553B"/>
    <w:pPr>
      <w:widowControl/>
      <w:ind w:leftChars="2500" w:left="100"/>
      <w:jc w:val="left"/>
    </w:pPr>
    <w:rPr>
      <w:rFonts w:ascii="Calibri" w:eastAsia="宋体" w:hAnsi="Calibri" w:cs="Times New Roman"/>
      <w:szCs w:val="21"/>
    </w:rPr>
  </w:style>
  <w:style w:type="character" w:customStyle="1" w:styleId="Char6">
    <w:name w:val="日期 Char"/>
    <w:basedOn w:val="a0"/>
    <w:link w:val="af3"/>
    <w:uiPriority w:val="99"/>
    <w:semiHidden/>
    <w:rsid w:val="0061553B"/>
    <w:rPr>
      <w:rFonts w:ascii="Calibri" w:eastAsia="宋体" w:hAnsi="Calibri" w:cs="Times New Roman"/>
      <w:szCs w:val="21"/>
    </w:rPr>
  </w:style>
  <w:style w:type="paragraph" w:styleId="af4">
    <w:name w:val="Revision"/>
    <w:hidden/>
    <w:uiPriority w:val="99"/>
    <w:semiHidden/>
    <w:rsid w:val="0061553B"/>
    <w:rPr>
      <w:rFonts w:ascii="Calibri" w:eastAsia="宋体" w:hAnsi="Calibri" w:cs="Times New Roman"/>
      <w:szCs w:val="21"/>
    </w:rPr>
  </w:style>
  <w:style w:type="paragraph" w:styleId="af5">
    <w:name w:val="Normal (Web)"/>
    <w:basedOn w:val="a"/>
    <w:uiPriority w:val="99"/>
    <w:unhideWhenUsed/>
    <w:rsid w:val="0061553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a">
    <w:name w:val="纯文本1"/>
    <w:basedOn w:val="a"/>
    <w:uiPriority w:val="99"/>
    <w:rsid w:val="0061553B"/>
    <w:pPr>
      <w:adjustRightInd w:val="0"/>
      <w:spacing w:before="0" w:beforeAutospacing="0" w:after="0" w:afterAutospacing="0"/>
      <w:textAlignment w:val="baseline"/>
    </w:pPr>
    <w:rPr>
      <w:rFonts w:ascii="宋体" w:eastAsia="宋体" w:hAnsi="Courier New" w:cs="Times New Roman"/>
      <w:szCs w:val="24"/>
    </w:rPr>
  </w:style>
  <w:style w:type="character" w:customStyle="1" w:styleId="Char11">
    <w:name w:val="页眉 Char1"/>
    <w:rsid w:val="0061553B"/>
    <w:rPr>
      <w:rFonts w:ascii="Calibri" w:hAnsi="Calibri"/>
      <w:kern w:val="2"/>
      <w:sz w:val="18"/>
      <w:szCs w:val="18"/>
    </w:rPr>
  </w:style>
  <w:style w:type="character" w:customStyle="1" w:styleId="Char12">
    <w:name w:val="页脚 Char1"/>
    <w:rsid w:val="0061553B"/>
    <w:rPr>
      <w:rFonts w:ascii="Calibri" w:hAnsi="Calibri"/>
      <w:kern w:val="2"/>
      <w:sz w:val="18"/>
      <w:szCs w:val="18"/>
    </w:rPr>
  </w:style>
  <w:style w:type="paragraph" w:customStyle="1" w:styleId="ListParagraph2">
    <w:name w:val="List Paragraph2"/>
    <w:basedOn w:val="a"/>
    <w:uiPriority w:val="99"/>
    <w:rsid w:val="0061553B"/>
    <w:pPr>
      <w:widowControl/>
      <w:ind w:firstLineChars="200" w:firstLine="420"/>
      <w:jc w:val="left"/>
    </w:pPr>
    <w:rPr>
      <w:rFonts w:ascii="Calibri" w:eastAsia="宋体" w:hAnsi="Calibri" w:cs="Times New Roman"/>
      <w:szCs w:val="21"/>
    </w:rPr>
  </w:style>
  <w:style w:type="paragraph" w:customStyle="1" w:styleId="1b">
    <w:name w:val="列出段落1"/>
    <w:basedOn w:val="a"/>
    <w:uiPriority w:val="99"/>
    <w:rsid w:val="0061553B"/>
    <w:pPr>
      <w:widowControl/>
      <w:ind w:firstLineChars="200" w:firstLine="420"/>
      <w:jc w:val="left"/>
    </w:pPr>
    <w:rPr>
      <w:rFonts w:ascii="Calibri" w:eastAsia="宋体" w:hAnsi="Calibri" w:cs="Times New Roman"/>
      <w:szCs w:val="21"/>
    </w:rPr>
  </w:style>
  <w:style w:type="paragraph" w:styleId="TOC">
    <w:name w:val="TOC Heading"/>
    <w:basedOn w:val="10"/>
    <w:next w:val="a"/>
    <w:uiPriority w:val="39"/>
    <w:qFormat/>
    <w:rsid w:val="0061553B"/>
    <w:pPr>
      <w:tabs>
        <w:tab w:val="left" w:pos="851"/>
      </w:tabs>
      <w:spacing w:before="480" w:line="276" w:lineRule="auto"/>
      <w:ind w:left="0" w:firstLine="0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character" w:customStyle="1" w:styleId="Char20">
    <w:name w:val="页脚 Char2"/>
    <w:uiPriority w:val="99"/>
    <w:semiHidden/>
    <w:rsid w:val="0061553B"/>
    <w:rPr>
      <w:rFonts w:ascii="Calibri" w:hAnsi="Calibri"/>
      <w:kern w:val="2"/>
      <w:sz w:val="18"/>
      <w:szCs w:val="18"/>
    </w:rPr>
  </w:style>
  <w:style w:type="character" w:customStyle="1" w:styleId="Char13">
    <w:name w:val="文档结构图 Char1"/>
    <w:uiPriority w:val="99"/>
    <w:semiHidden/>
    <w:rsid w:val="0061553B"/>
    <w:rPr>
      <w:rFonts w:ascii="宋体" w:eastAsia="宋体" w:hAnsi="Calibri" w:cs="Times New Roman"/>
      <w:sz w:val="18"/>
      <w:szCs w:val="18"/>
    </w:rPr>
  </w:style>
  <w:style w:type="character" w:customStyle="1" w:styleId="Char21">
    <w:name w:val="页眉 Char2"/>
    <w:uiPriority w:val="99"/>
    <w:semiHidden/>
    <w:rsid w:val="0061553B"/>
    <w:rPr>
      <w:rFonts w:ascii="Calibri" w:hAnsi="Calibri"/>
      <w:kern w:val="2"/>
      <w:sz w:val="18"/>
      <w:szCs w:val="18"/>
    </w:rPr>
  </w:style>
  <w:style w:type="character" w:customStyle="1" w:styleId="Char14">
    <w:name w:val="批注框文本 Char1"/>
    <w:uiPriority w:val="99"/>
    <w:semiHidden/>
    <w:rsid w:val="0061553B"/>
    <w:rPr>
      <w:rFonts w:ascii="Calibri" w:eastAsia="宋体" w:hAnsi="Calibri" w:cs="Times New Roman"/>
      <w:sz w:val="18"/>
      <w:szCs w:val="18"/>
    </w:rPr>
  </w:style>
  <w:style w:type="paragraph" w:customStyle="1" w:styleId="22">
    <w:name w:val="批注文字2"/>
    <w:basedOn w:val="a"/>
    <w:uiPriority w:val="99"/>
    <w:rsid w:val="0061553B"/>
    <w:pPr>
      <w:widowControl/>
      <w:jc w:val="left"/>
    </w:pPr>
    <w:rPr>
      <w:rFonts w:eastAsia="宋体" w:cs="Times New Roman"/>
      <w:kern w:val="0"/>
      <w:sz w:val="20"/>
      <w:szCs w:val="20"/>
    </w:rPr>
  </w:style>
  <w:style w:type="character" w:styleId="af6">
    <w:name w:val="Subtle Emphasis"/>
    <w:uiPriority w:val="19"/>
    <w:qFormat/>
    <w:rsid w:val="0061553B"/>
    <w:rPr>
      <w:i/>
      <w:iCs/>
      <w:color w:val="808080"/>
    </w:rPr>
  </w:style>
  <w:style w:type="paragraph" w:styleId="af7">
    <w:name w:val="Subtitle"/>
    <w:basedOn w:val="a"/>
    <w:next w:val="a"/>
    <w:link w:val="Char7"/>
    <w:uiPriority w:val="11"/>
    <w:qFormat/>
    <w:rsid w:val="0061553B"/>
    <w:pPr>
      <w:widowControl/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7">
    <w:name w:val="副标题 Char"/>
    <w:basedOn w:val="a0"/>
    <w:link w:val="af7"/>
    <w:uiPriority w:val="11"/>
    <w:rsid w:val="0061553B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3">
    <w:name w:val="页脚2"/>
    <w:basedOn w:val="a"/>
    <w:uiPriority w:val="99"/>
    <w:rsid w:val="0061553B"/>
    <w:pPr>
      <w:widowControl/>
      <w:tabs>
        <w:tab w:val="center" w:pos="4320"/>
        <w:tab w:val="right" w:pos="8640"/>
      </w:tabs>
      <w:jc w:val="left"/>
    </w:pPr>
    <w:rPr>
      <w:rFonts w:eastAsia="宋体" w:cs="Times New Roman"/>
      <w:szCs w:val="21"/>
    </w:rPr>
  </w:style>
  <w:style w:type="paragraph" w:customStyle="1" w:styleId="24">
    <w:name w:val="页眉2"/>
    <w:basedOn w:val="a"/>
    <w:uiPriority w:val="99"/>
    <w:rsid w:val="0061553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25">
    <w:name w:val="批注引用2"/>
    <w:rsid w:val="0061553B"/>
    <w:rPr>
      <w:sz w:val="16"/>
      <w:szCs w:val="16"/>
    </w:rPr>
  </w:style>
  <w:style w:type="paragraph" w:customStyle="1" w:styleId="32">
    <w:name w:val="批注文字3"/>
    <w:basedOn w:val="a"/>
    <w:uiPriority w:val="99"/>
    <w:rsid w:val="0061553B"/>
    <w:pPr>
      <w:widowControl/>
      <w:jc w:val="left"/>
    </w:pPr>
    <w:rPr>
      <w:rFonts w:eastAsia="宋体" w:cs="Times New Roman"/>
      <w:kern w:val="0"/>
      <w:sz w:val="20"/>
      <w:szCs w:val="20"/>
    </w:rPr>
  </w:style>
  <w:style w:type="paragraph" w:customStyle="1" w:styleId="26">
    <w:name w:val="批注主题2"/>
    <w:basedOn w:val="32"/>
    <w:next w:val="32"/>
    <w:uiPriority w:val="99"/>
    <w:rsid w:val="0061553B"/>
    <w:rPr>
      <w:b/>
      <w:bCs/>
    </w:rPr>
  </w:style>
  <w:style w:type="paragraph" w:customStyle="1" w:styleId="27">
    <w:name w:val="引文目录2"/>
    <w:basedOn w:val="a"/>
    <w:next w:val="a"/>
    <w:uiPriority w:val="99"/>
    <w:rsid w:val="0061553B"/>
    <w:pPr>
      <w:widowControl/>
      <w:spacing w:before="240" w:after="0"/>
      <w:ind w:left="200" w:hanging="200"/>
      <w:jc w:val="left"/>
    </w:pPr>
    <w:rPr>
      <w:rFonts w:ascii="Calibri" w:eastAsia="宋体" w:hAnsi="Calibri" w:cs="Calibri"/>
      <w:szCs w:val="20"/>
    </w:rPr>
  </w:style>
  <w:style w:type="paragraph" w:customStyle="1" w:styleId="28">
    <w:name w:val="引文目录标题2"/>
    <w:basedOn w:val="a"/>
    <w:next w:val="a"/>
    <w:uiPriority w:val="99"/>
    <w:rsid w:val="0061553B"/>
    <w:pPr>
      <w:widowControl/>
      <w:spacing w:before="240" w:after="0"/>
      <w:jc w:val="left"/>
    </w:pPr>
    <w:rPr>
      <w:rFonts w:ascii="Calibri" w:eastAsia="宋体" w:hAnsi="Calibri" w:cs="Calibri"/>
      <w:b/>
      <w:bCs/>
      <w:i/>
      <w:iCs/>
      <w:sz w:val="24"/>
      <w:szCs w:val="21"/>
    </w:rPr>
  </w:style>
  <w:style w:type="character" w:customStyle="1" w:styleId="1Char1">
    <w:name w:val="标题 1 Char1"/>
    <w:aliases w:val="XGD_Heading 1 Char1,Heading 1 Char1"/>
    <w:uiPriority w:val="9"/>
    <w:rsid w:val="0061553B"/>
    <w:rPr>
      <w:rFonts w:eastAsia="宋体" w:cs="Times New Roman"/>
      <w:b/>
      <w:bCs/>
      <w:kern w:val="44"/>
      <w:sz w:val="44"/>
      <w:szCs w:val="44"/>
    </w:rPr>
  </w:style>
  <w:style w:type="character" w:customStyle="1" w:styleId="3Char1">
    <w:name w:val="标题 3 Char1"/>
    <w:aliases w:val="XGD_Heading 3 Char1,Heading 3 Char1"/>
    <w:uiPriority w:val="9"/>
    <w:semiHidden/>
    <w:rsid w:val="0061553B"/>
    <w:rPr>
      <w:rFonts w:eastAsia="宋体" w:cs="Times New Roman"/>
      <w:b/>
      <w:bCs/>
      <w:kern w:val="2"/>
      <w:sz w:val="32"/>
      <w:szCs w:val="32"/>
    </w:rPr>
  </w:style>
  <w:style w:type="character" w:customStyle="1" w:styleId="Char15">
    <w:name w:val="标题 Char1"/>
    <w:aliases w:val="XGD_Title Char1"/>
    <w:uiPriority w:val="10"/>
    <w:rsid w:val="0061553B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MotionEvenPage1">
    <w:name w:val="Motion (Even Page)1"/>
    <w:uiPriority w:val="99"/>
    <w:rsid w:val="0061553B"/>
    <w:pPr>
      <w:tabs>
        <w:tab w:val="center" w:pos="4680"/>
        <w:tab w:val="right" w:pos="9360"/>
      </w:tabs>
    </w:pPr>
    <w:rPr>
      <w:rFonts w:ascii="Calibri" w:eastAsia="MS Mincho" w:hAnsi="Calibri" w:cs="Arial"/>
      <w:kern w:val="0"/>
      <w:sz w:val="22"/>
      <w:lang w:eastAsia="ja-JP"/>
    </w:rPr>
  </w:style>
  <w:style w:type="paragraph" w:customStyle="1" w:styleId="MotionEvenPage">
    <w:name w:val="Motion (Even Page)"/>
    <w:uiPriority w:val="99"/>
    <w:rsid w:val="0061553B"/>
    <w:pPr>
      <w:tabs>
        <w:tab w:val="center" w:pos="4680"/>
        <w:tab w:val="right" w:pos="9360"/>
      </w:tabs>
    </w:pPr>
    <w:rPr>
      <w:rFonts w:ascii="Calibri" w:eastAsia="MS Mincho" w:hAnsi="Calibri" w:cs="Arial"/>
      <w:kern w:val="0"/>
      <w:sz w:val="22"/>
      <w:lang w:eastAsia="ja-JP"/>
    </w:rPr>
  </w:style>
  <w:style w:type="character" w:customStyle="1" w:styleId="FooterChar">
    <w:name w:val="Footer Char"/>
    <w:link w:val="13"/>
    <w:rsid w:val="00C0616A"/>
    <w:rPr>
      <w:rFonts w:ascii="Arial" w:eastAsia="宋体" w:hAnsi="Arial" w:cs="Times New Roman"/>
      <w:szCs w:val="21"/>
    </w:rPr>
  </w:style>
  <w:style w:type="character" w:customStyle="1" w:styleId="HeaderChar">
    <w:name w:val="Header Char"/>
    <w:link w:val="15"/>
    <w:rsid w:val="00C0616A"/>
    <w:rPr>
      <w:rFonts w:ascii="Calibri" w:eastAsia="宋体" w:hAnsi="Calibri" w:cs="Times New Roman"/>
      <w:sz w:val="18"/>
      <w:szCs w:val="18"/>
    </w:rPr>
  </w:style>
  <w:style w:type="character" w:customStyle="1" w:styleId="BalloonTextChar">
    <w:name w:val="Balloon Text Char"/>
    <w:link w:val="BalloonText1"/>
    <w:rsid w:val="00C0616A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Heading4Char1">
    <w:name w:val="Heading 4 Char1"/>
    <w:aliases w:val="XGD_Heading 4 Char1,标题 4 XGD_Heading 4 Char1"/>
    <w:basedOn w:val="a0"/>
    <w:semiHidden/>
    <w:rsid w:val="00BE31D0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customStyle="1" w:styleId="af8">
    <w:name w:val="段"/>
    <w:rsid w:val="004130F6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ParameterDescription">
    <w:name w:val="Parameter_Description"/>
    <w:basedOn w:val="a"/>
    <w:link w:val="ParameterDescriptionChar"/>
    <w:qFormat/>
    <w:rsid w:val="008D2078"/>
    <w:pPr>
      <w:widowControl/>
      <w:spacing w:before="0" w:beforeAutospacing="0" w:after="0" w:afterAutospacing="0"/>
      <w:jc w:val="left"/>
    </w:pPr>
    <w:rPr>
      <w:rFonts w:asciiTheme="minorHAnsi" w:eastAsia="宋体" w:hAnsiTheme="minorHAnsi" w:cs="Times New Roman"/>
      <w:bCs/>
      <w:i/>
      <w:color w:val="000000"/>
      <w:sz w:val="18"/>
    </w:rPr>
  </w:style>
  <w:style w:type="character" w:customStyle="1" w:styleId="ParameterDescriptionChar">
    <w:name w:val="Parameter_Description Char"/>
    <w:basedOn w:val="a0"/>
    <w:link w:val="ParameterDescription"/>
    <w:rsid w:val="008D2078"/>
    <w:rPr>
      <w:rFonts w:eastAsia="宋体" w:cs="Times New Roman"/>
      <w:bCs/>
      <w:i/>
      <w:color w:val="000000"/>
      <w:sz w:val="18"/>
    </w:rPr>
  </w:style>
  <w:style w:type="paragraph" w:customStyle="1" w:styleId="TableContents">
    <w:name w:val="TableContents"/>
    <w:basedOn w:val="a"/>
    <w:link w:val="TableContentsChar"/>
    <w:qFormat/>
    <w:rsid w:val="008D2078"/>
    <w:pPr>
      <w:widowControl/>
      <w:spacing w:before="0" w:beforeAutospacing="0" w:after="0" w:afterAutospacing="0"/>
      <w:jc w:val="left"/>
    </w:pPr>
    <w:rPr>
      <w:rFonts w:asciiTheme="minorHAnsi" w:eastAsia="宋体" w:hAnsiTheme="minorHAnsi" w:cs="Times New Roman"/>
      <w:bCs/>
      <w:color w:val="000000"/>
    </w:rPr>
  </w:style>
  <w:style w:type="character" w:customStyle="1" w:styleId="TableContentsChar">
    <w:name w:val="TableContents Char"/>
    <w:basedOn w:val="a0"/>
    <w:link w:val="TableContents"/>
    <w:rsid w:val="008D2078"/>
    <w:rPr>
      <w:rFonts w:eastAsia="宋体" w:cs="Times New Roman"/>
      <w:bCs/>
      <w:color w:val="000000"/>
    </w:rPr>
  </w:style>
  <w:style w:type="paragraph" w:styleId="af9">
    <w:name w:val="footnote text"/>
    <w:basedOn w:val="a"/>
    <w:link w:val="Char8"/>
    <w:uiPriority w:val="99"/>
    <w:semiHidden/>
    <w:unhideWhenUsed/>
    <w:rsid w:val="00B44332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0"/>
    <w:link w:val="af9"/>
    <w:uiPriority w:val="99"/>
    <w:semiHidden/>
    <w:rsid w:val="00B44332"/>
    <w:rPr>
      <w:rFonts w:ascii="Arial" w:hAnsi="Arial"/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B44332"/>
    <w:rPr>
      <w:vertAlign w:val="superscript"/>
    </w:rPr>
  </w:style>
  <w:style w:type="paragraph" w:customStyle="1" w:styleId="afb">
    <w:name w:val="宏定义"/>
    <w:basedOn w:val="a"/>
    <w:next w:val="a"/>
    <w:link w:val="Char9"/>
    <w:rsid w:val="00001CF5"/>
    <w:pPr>
      <w:jc w:val="left"/>
    </w:pPr>
    <w:rPr>
      <w:rFonts w:eastAsia="宋体" w:cs="Arial"/>
      <w:b/>
      <w:kern w:val="0"/>
      <w:sz w:val="20"/>
      <w:szCs w:val="20"/>
    </w:rPr>
  </w:style>
  <w:style w:type="character" w:customStyle="1" w:styleId="Char9">
    <w:name w:val="宏定义 Char"/>
    <w:basedOn w:val="a0"/>
    <w:link w:val="afb"/>
    <w:rsid w:val="00001CF5"/>
    <w:rPr>
      <w:rFonts w:ascii="Arial" w:eastAsia="宋体" w:hAnsi="Arial" w:cs="Arial"/>
      <w:b/>
      <w:kern w:val="0"/>
      <w:sz w:val="20"/>
      <w:szCs w:val="20"/>
    </w:rPr>
  </w:style>
  <w:style w:type="paragraph" w:styleId="afc">
    <w:name w:val="caption"/>
    <w:basedOn w:val="a"/>
    <w:next w:val="a"/>
    <w:uiPriority w:val="35"/>
    <w:semiHidden/>
    <w:unhideWhenUsed/>
    <w:qFormat/>
    <w:rsid w:val="00B74500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9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3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5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9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86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60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72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1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5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46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6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2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34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73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14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12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43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6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01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65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9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4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15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4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33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341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741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3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42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40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dacrs.com" TargetMode="Externa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bilun\AppData\Roaming\Microsoft\Templates\XGD%20Template%20v3.3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0877C4-8ABA-49E5-9914-BCF7DC17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XGD Template v3.3.dotx</Template>
  <TotalTime>3203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ADI手册—标准篇</vt:lpstr>
    </vt:vector>
  </TitlesOfParts>
  <Company>xgd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比特币学习资料</dc:title>
  <dc:creator>陈比伦</dc:creator>
  <cp:lastModifiedBy>AutoBVT</cp:lastModifiedBy>
  <cp:revision>668</cp:revision>
  <cp:lastPrinted>2013-07-22T08:27:00Z</cp:lastPrinted>
  <dcterms:created xsi:type="dcterms:W3CDTF">2014-12-10T06:09:00Z</dcterms:created>
  <dcterms:modified xsi:type="dcterms:W3CDTF">2016-09-08T11:20:00Z</dcterms:modified>
  <cp:category>ADE-001</cp:category>
  <cp:contentStatus>1.10</cp:contentStatus>
</cp:coreProperties>
</file>